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A60" w:rsidRDefault="003F2A60" w:rsidP="00B75170">
      <w:pPr>
        <w:pStyle w:val="NormalWeb"/>
      </w:pPr>
      <w:r>
        <w:rPr>
          <w:rStyle w:val="Strong"/>
          <w:rFonts w:ascii="Arial" w:hAnsi="Arial" w:cs="Arial"/>
        </w:rPr>
        <w:t>This is a sample page for Demo purposes.</w:t>
      </w:r>
    </w:p>
    <w:p w:rsidR="003F2A60" w:rsidRDefault="003F2A60" w:rsidP="00B75170">
      <w:pPr>
        <w:pStyle w:val="NormalWeb"/>
      </w:pPr>
      <w:r>
        <w:rPr>
          <w:rFonts w:ascii="Arial" w:hAnsi="Arial" w:cs="Arial"/>
          <w:sz w:val="20"/>
          <w:szCs w:val="20"/>
        </w:rPr>
        <w:t xml:space="preserve">HiSpeed Networks is revolutionizing the economics of global information exchange. Our purpose-built, high-performance IP platforms enable customers to support many different services and applications at scale. </w:t>
      </w:r>
    </w:p>
    <w:p w:rsidR="003F2A60" w:rsidRDefault="003F2A60" w:rsidP="00B75170">
      <w:pPr>
        <w:pStyle w:val="NormalWeb"/>
      </w:pPr>
      <w:r>
        <w:rPr>
          <w:rFonts w:ascii="Arial" w:hAnsi="Arial" w:cs="Arial"/>
          <w:sz w:val="20"/>
          <w:szCs w:val="20"/>
        </w:rPr>
        <w:t>Service providers, enterprises, governments, and research and education institutions worldwide rely on the company to deliver products for building networks that are tailored to the individual needs of their users, services, and applications.</w:t>
      </w:r>
    </w:p>
    <w:p w:rsidR="003F2A60" w:rsidRDefault="003F2A60" w:rsidP="00B75170">
      <w:pPr>
        <w:pStyle w:val="NormalWeb"/>
      </w:pPr>
      <w:r>
        <w:rPr>
          <w:rFonts w:ascii="Arial" w:hAnsi="Arial" w:cs="Arial"/>
          <w:sz w:val="20"/>
          <w:szCs w:val="20"/>
        </w:rPr>
        <w:t xml:space="preserve">HiSpeed Networks concentrate our team blah, etc on all our key customers and their technology requirements. These customers constantly face trade-offs in their attempts to deliver a secure and dependable experience for their users: </w:t>
      </w:r>
    </w:p>
    <w:p w:rsidR="003F2A60" w:rsidRDefault="003F2A60"/>
    <w:sectPr w:rsidR="003F2A60" w:rsidSect="003F2A6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5170"/>
    <w:rsid w:val="003F2A60"/>
    <w:rsid w:val="00B751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75170"/>
    <w:pPr>
      <w:spacing w:before="100" w:beforeAutospacing="1" w:after="100" w:afterAutospacing="1"/>
    </w:pPr>
  </w:style>
  <w:style w:type="character" w:styleId="Strong">
    <w:name w:val="Strong"/>
    <w:basedOn w:val="DefaultParagraphFont"/>
    <w:uiPriority w:val="99"/>
    <w:qFormat/>
    <w:rsid w:val="00B75170"/>
    <w:rPr>
      <w:rFonts w:cs="Times New Roman"/>
      <w:b/>
      <w:bCs/>
    </w:rPr>
  </w:style>
</w:styles>
</file>

<file path=word/webSettings.xml><?xml version="1.0" encoding="utf-8"?>
<w:webSettings xmlns:r="http://schemas.openxmlformats.org/officeDocument/2006/relationships" xmlns:w="http://schemas.openxmlformats.org/wordprocessingml/2006/main">
  <w:divs>
    <w:div w:id="16623489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108</Words>
  <Characters>621</Characters>
  <Application>Microsoft Office Outlook</Application>
  <DocSecurity>0</DocSecurity>
  <Lines>0</Lines>
  <Paragraphs>0</Paragraphs>
  <ScaleCrop>false</ScaleCrop>
  <Company>Welocalize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sample page for Demo purposes</dc:title>
  <dc:subject/>
  <dc:creator>Welocalize</dc:creator>
  <cp:keywords/>
  <dc:description/>
  <cp:lastModifiedBy>Welocalize</cp:lastModifiedBy>
  <cp:revision>2</cp:revision>
  <dcterms:created xsi:type="dcterms:W3CDTF">2008-11-03T23:29:00Z</dcterms:created>
  <dcterms:modified xsi:type="dcterms:W3CDTF">2008-11-03T23:29:00Z</dcterms:modified>
</cp:coreProperties>
</file>