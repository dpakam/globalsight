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1A" w:rsidRDefault="00C42D0F" w:rsidP="0068541F">
      <w:pPr>
        <w:pStyle w:val="Heading1"/>
      </w:pPr>
      <w:bookmarkStart w:id="0" w:name="_Toc334557631"/>
      <w:bookmarkStart w:id="1" w:name="_Toc334565399"/>
      <w:r>
        <w:t>Startup</w:t>
      </w:r>
      <w:bookmarkEnd w:id="0"/>
      <w:bookmarkEnd w:id="1"/>
    </w:p>
    <w:p w:rsidR="008E6BED" w:rsidRDefault="00E63AC3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E63AC3">
        <w:fldChar w:fldCharType="begin"/>
      </w:r>
      <w:r w:rsidR="00BF0493">
        <w:instrText xml:space="preserve"> TOC \o "1-3" </w:instrText>
      </w:r>
      <w:r w:rsidRPr="00E63AC3">
        <w:fldChar w:fldCharType="separate"/>
      </w:r>
      <w:r w:rsidR="008E6BED">
        <w:rPr>
          <w:noProof/>
        </w:rPr>
        <w:t>Startup</w:t>
      </w:r>
      <w:r w:rsidR="008E6BED">
        <w:rPr>
          <w:noProof/>
        </w:rPr>
        <w:tab/>
      </w:r>
      <w:r>
        <w:rPr>
          <w:noProof/>
        </w:rPr>
        <w:fldChar w:fldCharType="begin"/>
      </w:r>
      <w:r w:rsidR="008E6BED">
        <w:rPr>
          <w:noProof/>
        </w:rPr>
        <w:instrText xml:space="preserve"> PAGEREF _Toc334565399 \h </w:instrText>
      </w:r>
      <w:r>
        <w:rPr>
          <w:noProof/>
        </w:rPr>
      </w:r>
      <w:r>
        <w:rPr>
          <w:noProof/>
        </w:rPr>
        <w:fldChar w:fldCharType="separate"/>
      </w:r>
      <w:r w:rsidR="008E6BED">
        <w:rPr>
          <w:noProof/>
        </w:rPr>
        <w:t>1</w:t>
      </w:r>
      <w:r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Startup Performance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_Toc334565400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2</w:t>
      </w:r>
      <w:r w:rsidR="00E63AC3"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UEFI Support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_Toc334565401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3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UEFI Overview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_Toc334565402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4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UEFI and Windows 8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_Toc334565403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5</w:t>
      </w:r>
      <w:r w:rsidR="00E63AC3"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Secure Boot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_Toc334565404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7</w:t>
      </w:r>
      <w:r w:rsidR="00E63AC3"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Early-Launch Anti-Malware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_Toc334565405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8</w:t>
      </w:r>
      <w:r w:rsidR="00E63AC3"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Measured Boot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_Toc334565406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8</w:t>
      </w:r>
      <w:r w:rsidR="00E63AC3"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New Boot Menu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_Toc334565407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9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Accessing the Startup Menu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_Toc334565408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9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Automatic Repair Offered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_Toc334565409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10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Boot from Installation Media or a System Repair Disc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_Toc334565410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10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Accessing the Boot Menu Manually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_Toc334565411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11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Startup Options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_Toc334565412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14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Accessing Additional Startup Settings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_Toc334565413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16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UEFI Options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_Toc334565414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18</w:t>
      </w:r>
      <w:r w:rsidR="00E63AC3">
        <w:rPr>
          <w:noProof/>
        </w:rPr>
        <w:fldChar w:fldCharType="end"/>
      </w:r>
    </w:p>
    <w:p w:rsidR="008E6BED" w:rsidRDefault="008E6BE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Lab: Startup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_Toc334565415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20</w:t>
      </w:r>
      <w:r w:rsidR="00E63AC3">
        <w:rPr>
          <w:noProof/>
        </w:rPr>
        <w:fldChar w:fldCharType="end"/>
      </w:r>
    </w:p>
    <w:p w:rsidR="008E6BED" w:rsidRDefault="008E6BE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Exercise: Startup</w:t>
      </w:r>
      <w:r>
        <w:rPr>
          <w:noProof/>
        </w:rPr>
        <w:tab/>
      </w:r>
      <w:r w:rsidR="00E63AC3">
        <w:rPr>
          <w:noProof/>
        </w:rPr>
        <w:fldChar w:fldCharType="begin"/>
      </w:r>
      <w:r>
        <w:rPr>
          <w:noProof/>
        </w:rPr>
        <w:instrText xml:space="preserve"> PAGEREF _Toc334565416 \h </w:instrText>
      </w:r>
      <w:r w:rsidR="00E63AC3">
        <w:rPr>
          <w:noProof/>
        </w:rPr>
      </w:r>
      <w:r w:rsidR="00E63AC3">
        <w:rPr>
          <w:noProof/>
        </w:rPr>
        <w:fldChar w:fldCharType="separate"/>
      </w:r>
      <w:r>
        <w:rPr>
          <w:noProof/>
        </w:rPr>
        <w:t>20</w:t>
      </w:r>
      <w:r w:rsidR="00E63AC3">
        <w:rPr>
          <w:noProof/>
        </w:rPr>
        <w:fldChar w:fldCharType="end"/>
      </w:r>
    </w:p>
    <w:p w:rsidR="00B7241A" w:rsidRDefault="00E63AC3" w:rsidP="00F358D4">
      <w:pPr>
        <w:pStyle w:val="Heading4"/>
      </w:pPr>
      <w:r>
        <w:fldChar w:fldCharType="end"/>
      </w:r>
      <w:r w:rsidR="002E340F">
        <w:t>Timing</w:t>
      </w:r>
      <w:r w:rsidR="00BF0493">
        <w:t xml:space="preserve"> </w:t>
      </w:r>
      <w:r w:rsidR="002E340F">
        <w:t>for</w:t>
      </w:r>
      <w:r w:rsidR="00BF0493">
        <w:t xml:space="preserve"> </w:t>
      </w:r>
      <w:r w:rsidR="002E340F">
        <w:t>This</w:t>
      </w:r>
      <w:r w:rsidR="00BF0493">
        <w:t xml:space="preserve"> </w:t>
      </w:r>
      <w:r w:rsidR="002E340F">
        <w:t>Module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095A8A" w:rsidRPr="00AB19E1" w:rsidTr="00BF0493">
        <w:tc>
          <w:tcPr>
            <w:tcW w:w="0" w:type="auto"/>
            <w:shd w:val="clear" w:color="auto" w:fill="auto"/>
            <w:hideMark/>
          </w:tcPr>
          <w:p w:rsidR="00095A8A" w:rsidRPr="00AB19E1" w:rsidRDefault="00095A8A" w:rsidP="00EE7FC9">
            <w:pPr>
              <w:pStyle w:val="ParagraphText"/>
            </w:pPr>
            <w:r w:rsidRPr="00AB19E1">
              <w:t>Delivery</w:t>
            </w:r>
            <w:r w:rsidR="00BF0493">
              <w:t xml:space="preserve"> </w:t>
            </w:r>
            <w:r w:rsidRPr="00AB19E1">
              <w:t>Length:</w:t>
            </w:r>
            <w:r w:rsidR="00BF0493">
              <w:t xml:space="preserve"> </w:t>
            </w:r>
            <w:r w:rsidRPr="00AB19E1">
              <w:t>45</w:t>
            </w:r>
            <w:r w:rsidR="00BF0493">
              <w:t xml:space="preserve"> </w:t>
            </w:r>
            <w:r w:rsidRPr="00AB19E1">
              <w:t>Minutes</w:t>
            </w:r>
          </w:p>
        </w:tc>
        <w:tc>
          <w:tcPr>
            <w:tcW w:w="0" w:type="auto"/>
            <w:shd w:val="clear" w:color="auto" w:fill="auto"/>
            <w:hideMark/>
          </w:tcPr>
          <w:p w:rsidR="00095A8A" w:rsidRPr="00AB19E1" w:rsidRDefault="00095A8A" w:rsidP="00EE7FC9">
            <w:pPr>
              <w:pStyle w:val="ParagraphText"/>
            </w:pPr>
            <w:r w:rsidRPr="00AB19E1">
              <w:t>Additional</w:t>
            </w:r>
            <w:r w:rsidR="00BF0493">
              <w:t xml:space="preserve"> </w:t>
            </w:r>
            <w:r w:rsidRPr="00AB19E1">
              <w:t>Lab</w:t>
            </w:r>
            <w:r w:rsidR="00BF0493">
              <w:t xml:space="preserve"> </w:t>
            </w:r>
            <w:r w:rsidRPr="00AB19E1">
              <w:t>Time:</w:t>
            </w:r>
            <w:r w:rsidR="00BF0493">
              <w:t xml:space="preserve"> </w:t>
            </w:r>
            <w:r w:rsidRPr="00AB19E1">
              <w:t>45</w:t>
            </w:r>
            <w:r w:rsidR="00BF0493">
              <w:t xml:space="preserve"> </w:t>
            </w:r>
            <w:r w:rsidRPr="00AB19E1">
              <w:t>Minutes</w:t>
            </w:r>
          </w:p>
        </w:tc>
      </w:tr>
    </w:tbl>
    <w:p w:rsidR="00B7241A" w:rsidRDefault="00095A8A" w:rsidP="002E340F">
      <w:pPr>
        <w:pStyle w:val="Heading4"/>
      </w:pPr>
      <w:r>
        <w:t>Overview</w:t>
      </w:r>
    </w:p>
    <w:p w:rsidR="00B7241A" w:rsidRDefault="00C42D0F" w:rsidP="00EA7E8E">
      <w:pPr>
        <w:pStyle w:val="ParagraphText"/>
      </w:pPr>
      <w:r w:rsidRPr="00EA7E8E">
        <w:t>This</w:t>
      </w:r>
      <w:r w:rsidR="00BF0493">
        <w:t xml:space="preserve"> </w:t>
      </w:r>
      <w:r w:rsidR="000E0CA1">
        <w:t>section</w:t>
      </w:r>
      <w:r w:rsidR="00BF0493">
        <w:t xml:space="preserve"> </w:t>
      </w:r>
      <w:r w:rsidR="000E0CA1">
        <w:t>of</w:t>
      </w:r>
      <w:r w:rsidR="00BF0493">
        <w:t xml:space="preserve"> </w:t>
      </w:r>
      <w:r w:rsidR="000E0CA1">
        <w:t>the</w:t>
      </w:r>
      <w:r w:rsidR="00BF0493">
        <w:t xml:space="preserve"> </w:t>
      </w:r>
      <w:r w:rsidR="000E0CA1">
        <w:t>training</w:t>
      </w:r>
      <w:r w:rsidR="00BF0493">
        <w:t xml:space="preserve"> </w:t>
      </w:r>
      <w:r w:rsidRPr="00EA7E8E">
        <w:t>discusses</w:t>
      </w:r>
      <w:r w:rsidR="00BF0493">
        <w:t xml:space="preserve"> </w:t>
      </w:r>
      <w:r w:rsidRPr="00EA7E8E">
        <w:t>some</w:t>
      </w:r>
      <w:r w:rsidR="00BF0493">
        <w:t xml:space="preserve"> </w:t>
      </w:r>
      <w:r w:rsidRPr="00EA7E8E">
        <w:t>of</w:t>
      </w:r>
      <w:r w:rsidR="00BF0493">
        <w:t xml:space="preserve"> </w:t>
      </w:r>
      <w:r w:rsidRPr="00EA7E8E">
        <w:t>the</w:t>
      </w:r>
      <w:r w:rsidR="00BF0493">
        <w:t xml:space="preserve"> </w:t>
      </w:r>
      <w:r w:rsidRPr="00EA7E8E">
        <w:t>changes</w:t>
      </w:r>
      <w:r w:rsidR="00BF0493">
        <w:t xml:space="preserve"> </w:t>
      </w:r>
      <w:r w:rsidR="000E0CA1">
        <w:t>to</w:t>
      </w:r>
      <w:r w:rsidR="00BF0493">
        <w:t xml:space="preserve"> </w:t>
      </w:r>
      <w:r w:rsidR="000E0CA1">
        <w:t>startup</w:t>
      </w:r>
      <w:r w:rsidR="00BF0493">
        <w:t xml:space="preserve"> </w:t>
      </w:r>
      <w:r w:rsidR="000E0CA1">
        <w:t>in</w:t>
      </w:r>
      <w:r w:rsidR="00BF0493">
        <w:t xml:space="preserve"> </w:t>
      </w:r>
      <w:r w:rsidRPr="00EA7E8E">
        <w:t>Windows</w:t>
      </w:r>
      <w:r w:rsidR="00885B27">
        <w:rPr>
          <w:rFonts w:cs="Segoe UI"/>
        </w:rPr>
        <w:t>®</w:t>
      </w:r>
      <w:r w:rsidR="00BF0493">
        <w:t xml:space="preserve"> </w:t>
      </w:r>
      <w:r w:rsidRPr="00EA7E8E">
        <w:t>8.</w:t>
      </w:r>
      <w:r w:rsidR="00BF0493">
        <w:t xml:space="preserve"> </w:t>
      </w:r>
      <w:r w:rsidR="000E0CA1">
        <w:t>This</w:t>
      </w:r>
      <w:r w:rsidR="00BF0493">
        <w:t xml:space="preserve"> </w:t>
      </w:r>
      <w:r w:rsidR="000E0CA1">
        <w:t>includes</w:t>
      </w:r>
      <w:r w:rsidR="00BF0493">
        <w:t xml:space="preserve"> </w:t>
      </w:r>
      <w:r w:rsidR="000E0CA1">
        <w:t>hardware</w:t>
      </w:r>
      <w:r w:rsidR="00BF0493">
        <w:t xml:space="preserve"> </w:t>
      </w:r>
      <w:r w:rsidR="000E0CA1">
        <w:t>support</w:t>
      </w:r>
      <w:r w:rsidR="00BF0493">
        <w:t xml:space="preserve"> </w:t>
      </w:r>
      <w:r w:rsidR="000E0CA1">
        <w:t>changes</w:t>
      </w:r>
      <w:r w:rsidR="00BF0493">
        <w:t xml:space="preserve"> </w:t>
      </w:r>
      <w:r w:rsidR="000E0CA1">
        <w:t>that</w:t>
      </w:r>
      <w:r w:rsidR="00BF0493">
        <w:t xml:space="preserve"> </w:t>
      </w:r>
      <w:r w:rsidR="000E0CA1">
        <w:t>are</w:t>
      </w:r>
      <w:r w:rsidR="00BF0493">
        <w:t xml:space="preserve"> </w:t>
      </w:r>
      <w:r w:rsidR="000E0CA1">
        <w:t>important</w:t>
      </w:r>
      <w:r w:rsidR="00BF0493">
        <w:t xml:space="preserve"> </w:t>
      </w:r>
      <w:r w:rsidR="000E0CA1">
        <w:t>to</w:t>
      </w:r>
      <w:r w:rsidR="00BF0493">
        <w:t xml:space="preserve"> </w:t>
      </w:r>
      <w:r w:rsidR="000E0CA1">
        <w:t>the</w:t>
      </w:r>
      <w:r w:rsidR="00BF0493">
        <w:t xml:space="preserve"> </w:t>
      </w:r>
      <w:r w:rsidR="000E0CA1">
        <w:t>startup</w:t>
      </w:r>
      <w:r w:rsidR="00BF0493">
        <w:t xml:space="preserve"> </w:t>
      </w:r>
      <w:r w:rsidR="000E0CA1">
        <w:t>process.</w:t>
      </w:r>
    </w:p>
    <w:p w:rsidR="00B7241A" w:rsidRDefault="00EA7E8E" w:rsidP="00EA7E8E">
      <w:pPr>
        <w:pStyle w:val="ParagraphText"/>
      </w:pPr>
      <w:r>
        <w:t>Changes</w:t>
      </w:r>
      <w:r w:rsidR="00BF0493">
        <w:t xml:space="preserve"> </w:t>
      </w:r>
      <w:r>
        <w:t>were</w:t>
      </w:r>
      <w:r w:rsidR="00BF0493">
        <w:t xml:space="preserve"> </w:t>
      </w:r>
      <w:r>
        <w:t>made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following</w:t>
      </w:r>
      <w:r w:rsidR="00BF0493">
        <w:t xml:space="preserve"> </w:t>
      </w:r>
      <w:r>
        <w:t>categories:</w:t>
      </w:r>
    </w:p>
    <w:p w:rsidR="00B7241A" w:rsidRDefault="00885B27" w:rsidP="003B2AEB">
      <w:pPr>
        <w:pStyle w:val="ListBullet"/>
      </w:pPr>
      <w:r>
        <w:t>Improved</w:t>
      </w:r>
      <w:r w:rsidR="00BF0493">
        <w:t xml:space="preserve"> </w:t>
      </w:r>
      <w:r>
        <w:t>startup</w:t>
      </w:r>
      <w:r w:rsidR="00BF0493">
        <w:t xml:space="preserve"> </w:t>
      </w:r>
      <w:r>
        <w:t>p</w:t>
      </w:r>
      <w:r w:rsidR="00434A70">
        <w:t>erformance</w:t>
      </w:r>
    </w:p>
    <w:p w:rsidR="00B7241A" w:rsidRDefault="003B2AEB" w:rsidP="003B2AEB">
      <w:pPr>
        <w:pStyle w:val="ListBullet"/>
      </w:pPr>
      <w:r>
        <w:t>Unified</w:t>
      </w:r>
      <w:r w:rsidR="00BF0493">
        <w:t xml:space="preserve"> </w:t>
      </w:r>
      <w:r>
        <w:t>Extensible</w:t>
      </w:r>
      <w:r w:rsidR="00BF0493">
        <w:t xml:space="preserve"> </w:t>
      </w:r>
      <w:r>
        <w:t>Firmware</w:t>
      </w:r>
      <w:r w:rsidR="00BF0493">
        <w:t xml:space="preserve"> </w:t>
      </w:r>
      <w:r>
        <w:t>Interface</w:t>
      </w:r>
      <w:r w:rsidR="00BF0493">
        <w:t xml:space="preserve"> </w:t>
      </w:r>
      <w:r>
        <w:t>(UEFI)</w:t>
      </w:r>
      <w:r w:rsidR="00BF0493">
        <w:t xml:space="preserve"> </w:t>
      </w:r>
      <w:r>
        <w:t>Support</w:t>
      </w:r>
    </w:p>
    <w:p w:rsidR="00B7241A" w:rsidRDefault="00434A70" w:rsidP="00434A70">
      <w:pPr>
        <w:pStyle w:val="ListBullet"/>
      </w:pPr>
      <w:r>
        <w:lastRenderedPageBreak/>
        <w:t>Secure</w:t>
      </w:r>
      <w:r w:rsidR="00BF0493">
        <w:t xml:space="preserve"> </w:t>
      </w:r>
      <w:r>
        <w:t>Boot</w:t>
      </w:r>
    </w:p>
    <w:p w:rsidR="00B7241A" w:rsidRDefault="00434A70" w:rsidP="00434A70">
      <w:pPr>
        <w:pStyle w:val="ListBullet"/>
      </w:pPr>
      <w:r>
        <w:t>Early</w:t>
      </w:r>
      <w:r w:rsidR="00BF0493">
        <w:t xml:space="preserve"> </w:t>
      </w:r>
      <w:r>
        <w:t>Launch</w:t>
      </w:r>
      <w:r w:rsidR="00BF0493">
        <w:t xml:space="preserve"> </w:t>
      </w:r>
      <w:r>
        <w:t>Antimalware</w:t>
      </w:r>
      <w:r w:rsidR="00BF0493">
        <w:t xml:space="preserve"> </w:t>
      </w:r>
      <w:r>
        <w:t>(ELAM)</w:t>
      </w:r>
    </w:p>
    <w:p w:rsidR="00B7241A" w:rsidRDefault="00434A70" w:rsidP="00434A70">
      <w:pPr>
        <w:pStyle w:val="ListBullet"/>
      </w:pPr>
      <w:r>
        <w:t>Measured</w:t>
      </w:r>
      <w:r w:rsidR="00BF0493">
        <w:t xml:space="preserve"> </w:t>
      </w:r>
      <w:r>
        <w:t>Boot</w:t>
      </w:r>
    </w:p>
    <w:p w:rsidR="00B7241A" w:rsidRDefault="00434A70" w:rsidP="00DF5C7C">
      <w:pPr>
        <w:pStyle w:val="ListBullet"/>
      </w:pPr>
      <w:r>
        <w:t>New</w:t>
      </w:r>
      <w:r w:rsidR="00BF0493">
        <w:t xml:space="preserve"> </w:t>
      </w:r>
      <w:r w:rsidR="00DF5C7C">
        <w:t>Boot</w:t>
      </w:r>
      <w:r w:rsidR="00BF0493">
        <w:t xml:space="preserve"> </w:t>
      </w:r>
      <w:r w:rsidR="00DF5C7C">
        <w:t>Menu</w:t>
      </w:r>
    </w:p>
    <w:p w:rsidR="00B7241A" w:rsidRDefault="00BF0890" w:rsidP="00BF0890">
      <w:pPr>
        <w:pStyle w:val="ParagraphText"/>
      </w:pPr>
      <w:r>
        <w:t>Each</w:t>
      </w:r>
      <w:r w:rsidR="00BF0493">
        <w:t xml:space="preserve"> </w:t>
      </w:r>
      <w:r>
        <w:t>of</w:t>
      </w:r>
      <w:r w:rsidR="00BF0493">
        <w:t xml:space="preserve"> </w:t>
      </w:r>
      <w:r>
        <w:t>these</w:t>
      </w:r>
      <w:r w:rsidR="00BF0493">
        <w:t xml:space="preserve"> </w:t>
      </w:r>
      <w:r>
        <w:t>changes</w:t>
      </w:r>
      <w:r w:rsidR="00BF0493">
        <w:t xml:space="preserve"> </w:t>
      </w:r>
      <w:r>
        <w:t>is</w:t>
      </w:r>
      <w:r w:rsidR="00BF0493">
        <w:t xml:space="preserve"> </w:t>
      </w:r>
      <w:r>
        <w:t>discussed</w:t>
      </w:r>
      <w:r w:rsidR="00BF0493">
        <w:t xml:space="preserve"> </w:t>
      </w:r>
      <w:r>
        <w:t>in</w:t>
      </w:r>
      <w:r w:rsidR="00BF0493">
        <w:t xml:space="preserve"> </w:t>
      </w:r>
      <w:r>
        <w:t>more</w:t>
      </w:r>
      <w:r w:rsidR="00BF0493">
        <w:t xml:space="preserve"> </w:t>
      </w:r>
      <w:r>
        <w:t>detail</w:t>
      </w:r>
      <w:r w:rsidR="00BF0493">
        <w:t xml:space="preserve"> </w:t>
      </w:r>
      <w:r>
        <w:t>in</w:t>
      </w:r>
      <w:r w:rsidR="00BF0493">
        <w:t xml:space="preserve"> </w:t>
      </w:r>
      <w:r>
        <w:t>this</w:t>
      </w:r>
      <w:r w:rsidR="00BF0493">
        <w:t xml:space="preserve"> </w:t>
      </w:r>
      <w:r>
        <w:t>section</w:t>
      </w:r>
      <w:r w:rsidR="00BF0493">
        <w:t xml:space="preserve"> </w:t>
      </w:r>
      <w:r>
        <w:t>of</w:t>
      </w:r>
      <w:r w:rsidR="00BF0493">
        <w:t xml:space="preserve"> </w:t>
      </w:r>
      <w:r>
        <w:t>the</w:t>
      </w:r>
      <w:r w:rsidR="00BF0493">
        <w:t xml:space="preserve"> </w:t>
      </w:r>
      <w:r>
        <w:t>training.</w:t>
      </w:r>
    </w:p>
    <w:p w:rsidR="00B7241A" w:rsidRDefault="00434A70" w:rsidP="00434A70">
      <w:pPr>
        <w:pStyle w:val="Heading2"/>
      </w:pPr>
      <w:bookmarkStart w:id="2" w:name="_Toc334557632"/>
      <w:bookmarkStart w:id="3" w:name="_Toc334565400"/>
      <w:r>
        <w:t>Startup</w:t>
      </w:r>
      <w:r w:rsidR="00BF0493">
        <w:t xml:space="preserve"> </w:t>
      </w:r>
      <w:r>
        <w:t>Performance</w:t>
      </w:r>
      <w:bookmarkEnd w:id="2"/>
      <w:bookmarkEnd w:id="3"/>
    </w:p>
    <w:p w:rsidR="00B7241A" w:rsidRDefault="00434A70" w:rsidP="00434A70">
      <w:pPr>
        <w:pStyle w:val="ParagraphText"/>
      </w:pPr>
      <w:r>
        <w:t>Recent</w:t>
      </w:r>
      <w:r w:rsidR="00BF0493">
        <w:t xml:space="preserve"> </w:t>
      </w:r>
      <w:r w:rsidR="00126850">
        <w:t>Microsoft®</w:t>
      </w:r>
      <w:r w:rsidR="00BF0493">
        <w:t xml:space="preserve"> </w:t>
      </w:r>
      <w:r>
        <w:t>Windows</w:t>
      </w:r>
      <w:r w:rsidR="00BF0493">
        <w:t xml:space="preserve"> </w:t>
      </w:r>
      <w:r>
        <w:t>releases</w:t>
      </w:r>
      <w:r w:rsidR="00BF0493">
        <w:t xml:space="preserve"> </w:t>
      </w:r>
      <w:r>
        <w:t>have</w:t>
      </w:r>
      <w:r w:rsidR="00BF0493">
        <w:t xml:space="preserve"> </w:t>
      </w:r>
      <w:r>
        <w:t>increasingly</w:t>
      </w:r>
      <w:r w:rsidR="00BF0493">
        <w:t xml:space="preserve"> </w:t>
      </w:r>
      <w:r>
        <w:t>offered</w:t>
      </w:r>
      <w:r w:rsidR="00BF0493">
        <w:t xml:space="preserve"> </w:t>
      </w:r>
      <w:r>
        <w:t>sleep</w:t>
      </w:r>
      <w:r w:rsidR="00BF0493">
        <w:t xml:space="preserve"> </w:t>
      </w:r>
      <w:r>
        <w:t>and</w:t>
      </w:r>
      <w:r w:rsidR="00BF0493">
        <w:t xml:space="preserve"> </w:t>
      </w:r>
      <w:r>
        <w:t>hibernate</w:t>
      </w:r>
      <w:r w:rsidR="00BF0493">
        <w:t xml:space="preserve"> </w:t>
      </w:r>
      <w:r>
        <w:t>power</w:t>
      </w:r>
      <w:r w:rsidR="00BF0493">
        <w:t xml:space="preserve"> </w:t>
      </w:r>
      <w:r>
        <w:t>states</w:t>
      </w:r>
      <w:r w:rsidR="00BF0493">
        <w:t xml:space="preserve"> </w:t>
      </w:r>
      <w:r>
        <w:t>as</w:t>
      </w:r>
      <w:r w:rsidR="00BF0493">
        <w:t xml:space="preserve"> </w:t>
      </w:r>
      <w:r>
        <w:t>a</w:t>
      </w:r>
      <w:r w:rsidR="00BF0493">
        <w:t xml:space="preserve"> </w:t>
      </w:r>
      <w:r>
        <w:t>recommended</w:t>
      </w:r>
      <w:r w:rsidR="00BF0493">
        <w:t xml:space="preserve"> </w:t>
      </w:r>
      <w:r>
        <w:t>alternative</w:t>
      </w:r>
      <w:r w:rsidR="00BF0493">
        <w:t xml:space="preserve"> </w:t>
      </w:r>
      <w:r>
        <w:t>to</w:t>
      </w:r>
      <w:r w:rsidR="00BF0493">
        <w:t xml:space="preserve"> </w:t>
      </w:r>
      <w:r>
        <w:t>a</w:t>
      </w:r>
      <w:r w:rsidR="00BF0493">
        <w:t xml:space="preserve"> </w:t>
      </w:r>
      <w:r>
        <w:t>full</w:t>
      </w:r>
      <w:r w:rsidR="00BF0493">
        <w:t xml:space="preserve"> </w:t>
      </w:r>
      <w:r>
        <w:t>shutdown</w:t>
      </w:r>
      <w:r w:rsidR="00BF0493">
        <w:t xml:space="preserve"> </w:t>
      </w:r>
      <w:r>
        <w:t>and</w:t>
      </w:r>
      <w:r w:rsidR="00BF0493">
        <w:t xml:space="preserve"> </w:t>
      </w:r>
      <w:r>
        <w:t>startup.</w:t>
      </w:r>
      <w:r w:rsidR="00BF0493">
        <w:t xml:space="preserve"> </w:t>
      </w:r>
      <w:r>
        <w:t>Hibernate</w:t>
      </w:r>
      <w:r w:rsidR="00BF0493">
        <w:t xml:space="preserve"> </w:t>
      </w:r>
      <w:r>
        <w:t>in</w:t>
      </w:r>
      <w:r w:rsidR="00BF0493">
        <w:t xml:space="preserve"> </w:t>
      </w:r>
      <w:r>
        <w:t>particular</w:t>
      </w:r>
      <w:r w:rsidR="00BF0493">
        <w:t xml:space="preserve"> </w:t>
      </w:r>
      <w:r>
        <w:t>generally</w:t>
      </w:r>
      <w:r w:rsidR="00BF0493">
        <w:t xml:space="preserve"> </w:t>
      </w:r>
      <w:r>
        <w:t>brings</w:t>
      </w:r>
      <w:r w:rsidR="00BF0493">
        <w:t xml:space="preserve"> </w:t>
      </w:r>
      <w:r>
        <w:t>the</w:t>
      </w:r>
      <w:r w:rsidR="00BF0493">
        <w:t xml:space="preserve"> </w:t>
      </w:r>
      <w:r w:rsidR="00885B27">
        <w:t>computer</w:t>
      </w:r>
      <w:r w:rsidR="00BF0493">
        <w:t xml:space="preserve"> </w:t>
      </w:r>
      <w:r>
        <w:t>up</w:t>
      </w:r>
      <w:r w:rsidR="00BF0493">
        <w:t xml:space="preserve"> </w:t>
      </w:r>
      <w:r>
        <w:t>and</w:t>
      </w:r>
      <w:r w:rsidR="00BF0493">
        <w:t xml:space="preserve"> </w:t>
      </w:r>
      <w:r>
        <w:t>ready</w:t>
      </w:r>
      <w:r w:rsidR="00BF0493">
        <w:t xml:space="preserve"> </w:t>
      </w:r>
      <w:r>
        <w:t>for</w:t>
      </w:r>
      <w:r w:rsidR="00BF0493">
        <w:t xml:space="preserve"> </w:t>
      </w:r>
      <w:r>
        <w:t>use</w:t>
      </w:r>
      <w:r w:rsidR="00BF0493">
        <w:t xml:space="preserve"> </w:t>
      </w:r>
      <w:r>
        <w:t>more</w:t>
      </w:r>
      <w:r w:rsidR="00BF0493">
        <w:t xml:space="preserve"> </w:t>
      </w:r>
      <w:r>
        <w:t>quickly</w:t>
      </w:r>
      <w:r w:rsidR="00BF0493">
        <w:t xml:space="preserve"> </w:t>
      </w:r>
      <w:r>
        <w:t>than</w:t>
      </w:r>
      <w:r w:rsidR="00BF0493">
        <w:t xml:space="preserve"> </w:t>
      </w:r>
      <w:r>
        <w:t>a</w:t>
      </w:r>
      <w:r w:rsidR="00BF0493">
        <w:t xml:space="preserve"> </w:t>
      </w:r>
      <w:r>
        <w:t>cold</w:t>
      </w:r>
      <w:r w:rsidR="00BF0493">
        <w:t xml:space="preserve"> </w:t>
      </w:r>
      <w:r>
        <w:t>boot.</w:t>
      </w:r>
    </w:p>
    <w:p w:rsidR="00B7241A" w:rsidRDefault="00434A70" w:rsidP="00434A70">
      <w:pPr>
        <w:pStyle w:val="ParagraphText"/>
      </w:pPr>
      <w:r>
        <w:t>Many</w:t>
      </w:r>
      <w:r w:rsidR="00BF0493">
        <w:t xml:space="preserve"> </w:t>
      </w:r>
      <w:r>
        <w:t>customers</w:t>
      </w:r>
      <w:r w:rsidR="00BF0493">
        <w:t xml:space="preserve"> </w:t>
      </w:r>
      <w:r>
        <w:t>still</w:t>
      </w:r>
      <w:r w:rsidR="00BF0493">
        <w:t xml:space="preserve"> </w:t>
      </w:r>
      <w:r>
        <w:t>prefer</w:t>
      </w:r>
      <w:r w:rsidR="00BF0493">
        <w:t xml:space="preserve"> </w:t>
      </w:r>
      <w:r>
        <w:t>to</w:t>
      </w:r>
      <w:r w:rsidR="00BF0493">
        <w:t xml:space="preserve"> </w:t>
      </w: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their</w:t>
      </w:r>
      <w:r w:rsidR="00BF0493">
        <w:t xml:space="preserve"> </w:t>
      </w:r>
      <w:r w:rsidR="00885B27">
        <w:t>computer</w:t>
      </w:r>
      <w:r>
        <w:t>s.</w:t>
      </w:r>
      <w:r w:rsidR="00BF0493">
        <w:t xml:space="preserve"> </w:t>
      </w:r>
      <w:r>
        <w:t>This</w:t>
      </w:r>
      <w:r w:rsidR="00BF0493">
        <w:t xml:space="preserve"> </w:t>
      </w:r>
      <w:r>
        <w:t>can</w:t>
      </w:r>
      <w:r w:rsidR="00BF0493">
        <w:t xml:space="preserve"> </w:t>
      </w:r>
      <w:r>
        <w:t>be</w:t>
      </w:r>
      <w:r w:rsidR="00BF0493">
        <w:t xml:space="preserve"> </w:t>
      </w:r>
      <w:r>
        <w:t>due</w:t>
      </w:r>
      <w:r w:rsidR="00BF0493">
        <w:t xml:space="preserve"> </w:t>
      </w:r>
      <w:r>
        <w:t>to</w:t>
      </w:r>
      <w:r w:rsidR="00BF0493">
        <w:t xml:space="preserve"> </w:t>
      </w:r>
      <w:r>
        <w:t>a</w:t>
      </w:r>
      <w:r w:rsidR="00BF0493">
        <w:t xml:space="preserve"> </w:t>
      </w:r>
      <w:r>
        <w:t>preference</w:t>
      </w:r>
      <w:r w:rsidR="00BF0493">
        <w:t xml:space="preserve"> </w:t>
      </w:r>
      <w:r>
        <w:t>of</w:t>
      </w:r>
      <w:r w:rsidR="00BF0493">
        <w:t xml:space="preserve"> </w:t>
      </w:r>
      <w:r>
        <w:t>having</w:t>
      </w:r>
      <w:r w:rsidR="00BF0493">
        <w:t xml:space="preserve"> </w:t>
      </w:r>
      <w:r>
        <w:t>a</w:t>
      </w:r>
      <w:r w:rsidR="00BF0493">
        <w:t xml:space="preserve"> </w:t>
      </w:r>
      <w:r>
        <w:t>new</w:t>
      </w:r>
      <w:r w:rsidR="00BF0493">
        <w:t xml:space="preserve"> </w:t>
      </w:r>
      <w:r>
        <w:t>user</w:t>
      </w:r>
      <w:r w:rsidR="00BF0493">
        <w:t xml:space="preserve"> </w:t>
      </w:r>
      <w:r>
        <w:t>session</w:t>
      </w:r>
      <w:r w:rsidR="00BF0493">
        <w:t xml:space="preserve"> </w:t>
      </w:r>
      <w:r>
        <w:t>on</w:t>
      </w:r>
      <w:r w:rsidR="00BF0493">
        <w:t xml:space="preserve"> </w:t>
      </w:r>
      <w:r>
        <w:t>the</w:t>
      </w:r>
      <w:r w:rsidR="00BF0493">
        <w:t xml:space="preserve"> </w:t>
      </w:r>
      <w:r>
        <w:t>next</w:t>
      </w:r>
      <w:r w:rsidR="00BF0493">
        <w:t xml:space="preserve"> </w:t>
      </w:r>
      <w:r>
        <w:t>startup,</w:t>
      </w:r>
      <w:r w:rsidR="00BF0493">
        <w:t xml:space="preserve"> </w:t>
      </w:r>
      <w:r>
        <w:t>or</w:t>
      </w:r>
      <w:r w:rsidR="00BF0493">
        <w:t xml:space="preserve"> </w:t>
      </w:r>
      <w:r>
        <w:t>to</w:t>
      </w:r>
      <w:r w:rsidR="00BF0493">
        <w:t xml:space="preserve"> </w:t>
      </w:r>
      <w:r>
        <w:t>save</w:t>
      </w:r>
      <w:r w:rsidR="00BF0493">
        <w:t xml:space="preserve"> </w:t>
      </w:r>
      <w:r>
        <w:t>power</w:t>
      </w:r>
      <w:r w:rsidR="00BF0493">
        <w:t xml:space="preserve"> </w:t>
      </w:r>
      <w:r>
        <w:t>compared</w:t>
      </w:r>
      <w:r w:rsidR="00BF0493">
        <w:t xml:space="preserve"> </w:t>
      </w:r>
      <w:r>
        <w:t>with</w:t>
      </w:r>
      <w:r w:rsidR="00BF0493">
        <w:t xml:space="preserve"> </w:t>
      </w:r>
      <w:r>
        <w:t>the</w:t>
      </w:r>
      <w:r w:rsidR="00BF0493">
        <w:t xml:space="preserve"> </w:t>
      </w:r>
      <w:r>
        <w:t>sleep</w:t>
      </w:r>
      <w:r w:rsidR="00BF0493">
        <w:t xml:space="preserve"> </w:t>
      </w:r>
      <w:r>
        <w:t>state.</w:t>
      </w:r>
    </w:p>
    <w:p w:rsidR="00B7241A" w:rsidRDefault="00434A70" w:rsidP="00434A70">
      <w:pPr>
        <w:pStyle w:val="ParagraphText"/>
      </w:pPr>
      <w:r>
        <w:t>In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there</w:t>
      </w:r>
      <w:r w:rsidR="00BF0493">
        <w:t xml:space="preserve"> </w:t>
      </w:r>
      <w:r>
        <w:t>are</w:t>
      </w:r>
      <w:r w:rsidR="00BF0493">
        <w:t xml:space="preserve"> </w:t>
      </w:r>
      <w:r>
        <w:t>improvements</w:t>
      </w:r>
      <w:r w:rsidR="00BF0493">
        <w:t xml:space="preserve"> </w:t>
      </w:r>
      <w:r>
        <w:t>to</w:t>
      </w:r>
      <w:r w:rsidR="00BF0493">
        <w:t xml:space="preserve"> </w:t>
      </w:r>
      <w:r>
        <w:t>make</w:t>
      </w:r>
      <w:r w:rsidR="00BF0493">
        <w:t xml:space="preserve"> </w:t>
      </w:r>
      <w:r>
        <w:t>the</w:t>
      </w:r>
      <w:r w:rsidR="00BF0493">
        <w:t xml:space="preserve"> </w:t>
      </w:r>
      <w:r>
        <w:t>shutdown/startup</w:t>
      </w:r>
      <w:r w:rsidR="00BF0493">
        <w:t xml:space="preserve"> </w:t>
      </w:r>
      <w:r>
        <w:t>and</w:t>
      </w:r>
      <w:r w:rsidR="00BF0493">
        <w:t xml:space="preserve"> </w:t>
      </w:r>
      <w:r>
        <w:t>restart</w:t>
      </w:r>
      <w:r w:rsidR="00BF0493">
        <w:t xml:space="preserve"> </w:t>
      </w:r>
      <w:r>
        <w:t>processes</w:t>
      </w:r>
      <w:r w:rsidR="00BF0493">
        <w:t xml:space="preserve"> </w:t>
      </w:r>
      <w:r>
        <w:t>faster.</w:t>
      </w:r>
      <w:r w:rsidR="00BF0493">
        <w:t xml:space="preserve"> </w:t>
      </w:r>
      <w:r>
        <w:t>These</w:t>
      </w:r>
      <w:r w:rsidR="00BF0493">
        <w:t xml:space="preserve"> </w:t>
      </w:r>
      <w:r>
        <w:t>improvements</w:t>
      </w:r>
      <w:r w:rsidR="00BF0493">
        <w:t xml:space="preserve"> </w:t>
      </w:r>
      <w:r>
        <w:t>also</w:t>
      </w:r>
      <w:r w:rsidR="00BF0493">
        <w:t xml:space="preserve"> </w:t>
      </w:r>
      <w:r>
        <w:t>bring</w:t>
      </w:r>
      <w:r w:rsidR="00BF0493">
        <w:t xml:space="preserve"> </w:t>
      </w:r>
      <w:r>
        <w:t>increased</w:t>
      </w:r>
      <w:r w:rsidR="00BF0493">
        <w:t xml:space="preserve"> </w:t>
      </w:r>
      <w:r>
        <w:t>speed</w:t>
      </w:r>
      <w:r w:rsidR="00BF0493">
        <w:t xml:space="preserve"> </w:t>
      </w:r>
      <w:r>
        <w:t>to</w:t>
      </w:r>
      <w:r w:rsidR="00BF0493">
        <w:t xml:space="preserve"> </w:t>
      </w:r>
      <w:r>
        <w:t>the</w:t>
      </w:r>
      <w:r w:rsidR="00BF0493">
        <w:t xml:space="preserve"> </w:t>
      </w:r>
      <w:r>
        <w:t>resume</w:t>
      </w:r>
      <w:r w:rsidR="00BF0493">
        <w:t xml:space="preserve"> </w:t>
      </w:r>
      <w:r>
        <w:t>from</w:t>
      </w:r>
      <w:r w:rsidR="00BF0493">
        <w:t xml:space="preserve"> </w:t>
      </w:r>
      <w:r>
        <w:t>hibernate.</w:t>
      </w:r>
    </w:p>
    <w:p w:rsidR="00B7241A" w:rsidRDefault="004205E7" w:rsidP="004205E7">
      <w:pPr>
        <w:pStyle w:val="Heading4"/>
      </w:pPr>
      <w:r>
        <w:t>Old</w:t>
      </w:r>
      <w:r w:rsidR="00BF0493">
        <w:t xml:space="preserve"> </w:t>
      </w:r>
      <w:r>
        <w:t>Shutdown</w:t>
      </w:r>
      <w:r w:rsidR="00BF0493">
        <w:t xml:space="preserve"> </w:t>
      </w:r>
      <w:r w:rsidR="00612EF5">
        <w:t>Steps</w:t>
      </w:r>
    </w:p>
    <w:p w:rsidR="00B7241A" w:rsidRDefault="00434A70" w:rsidP="00434A70">
      <w:pPr>
        <w:pStyle w:val="ParagraphText"/>
      </w:pPr>
      <w:r>
        <w:t>When</w:t>
      </w:r>
      <w:r w:rsidR="00BF0493">
        <w:t xml:space="preserve"> </w:t>
      </w:r>
      <w:r>
        <w:t>you</w:t>
      </w:r>
      <w:r w:rsidR="00BF0493">
        <w:t xml:space="preserve"> </w:t>
      </w: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a</w:t>
      </w:r>
      <w:r w:rsidR="00BF0493">
        <w:t xml:space="preserve"> </w:t>
      </w:r>
      <w:r w:rsidR="00500F7E">
        <w:t>computer</w:t>
      </w:r>
      <w:r w:rsidR="00BF0493">
        <w:t xml:space="preserve"> </w:t>
      </w:r>
      <w:r w:rsidR="00500F7E">
        <w:t>running</w:t>
      </w:r>
      <w:r w:rsidR="00BF0493">
        <w:t xml:space="preserve"> </w:t>
      </w:r>
      <w:r>
        <w:t>Windows,</w:t>
      </w:r>
      <w:r w:rsidR="00BF0493">
        <w:t xml:space="preserve"> </w:t>
      </w:r>
      <w:r w:rsidR="004205E7">
        <w:t>this</w:t>
      </w:r>
      <w:r w:rsidR="00BF0493">
        <w:t xml:space="preserve"> </w:t>
      </w:r>
      <w:r w:rsidR="004205E7">
        <w:t>is</w:t>
      </w:r>
      <w:r w:rsidR="00BF0493">
        <w:t xml:space="preserve"> </w:t>
      </w:r>
      <w:r w:rsidR="004205E7">
        <w:t>the</w:t>
      </w:r>
      <w:r w:rsidR="00BF0493">
        <w:t xml:space="preserve"> </w:t>
      </w:r>
      <w:r w:rsidR="004205E7">
        <w:t>typical</w:t>
      </w:r>
      <w:r w:rsidR="00BF0493">
        <w:t xml:space="preserve"> </w:t>
      </w:r>
      <w:r w:rsidR="004205E7">
        <w:t>sequence</w:t>
      </w:r>
      <w:r w:rsidR="00BF0493">
        <w:t xml:space="preserve"> </w:t>
      </w:r>
      <w:r w:rsidR="004205E7">
        <w:t>of</w:t>
      </w:r>
      <w:r w:rsidR="00BF0493">
        <w:t xml:space="preserve"> </w:t>
      </w:r>
      <w:r w:rsidR="004205E7">
        <w:t>events:</w:t>
      </w:r>
    </w:p>
    <w:p w:rsidR="00B7241A" w:rsidRDefault="004205E7" w:rsidP="004205E7">
      <w:pPr>
        <w:pStyle w:val="ListNumber"/>
      </w:pPr>
      <w:r>
        <w:t>Click</w:t>
      </w:r>
      <w:r w:rsidR="00BF0493">
        <w:t xml:space="preserve"> </w:t>
      </w:r>
      <w:r w:rsidRPr="00500F7E">
        <w:rPr>
          <w:b/>
        </w:rPr>
        <w:t>Shut</w:t>
      </w:r>
      <w:r w:rsidR="00BF0493">
        <w:rPr>
          <w:b/>
        </w:rPr>
        <w:t xml:space="preserve"> </w:t>
      </w:r>
      <w:r w:rsidRPr="00500F7E">
        <w:rPr>
          <w:b/>
        </w:rPr>
        <w:t>down</w:t>
      </w:r>
      <w:r>
        <w:t>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broadcasts</w:t>
      </w:r>
      <w:r w:rsidR="00BF0493">
        <w:t xml:space="preserve"> </w:t>
      </w:r>
      <w:r>
        <w:t>messages</w:t>
      </w:r>
      <w:r w:rsidR="00BF0493">
        <w:t xml:space="preserve"> </w:t>
      </w:r>
      <w:r>
        <w:t>to</w:t>
      </w:r>
      <w:r w:rsidR="00BF0493">
        <w:t xml:space="preserve"> </w:t>
      </w:r>
      <w:r>
        <w:t>running</w:t>
      </w:r>
      <w:r w:rsidR="00BF0493">
        <w:t xml:space="preserve"> </w:t>
      </w:r>
      <w:r>
        <w:t>applications,</w:t>
      </w:r>
      <w:r w:rsidR="00BF0493">
        <w:t xml:space="preserve"> </w:t>
      </w:r>
      <w:r>
        <w:t>giving</w:t>
      </w:r>
      <w:r w:rsidR="00BF0493">
        <w:t xml:space="preserve"> </w:t>
      </w:r>
      <w:r>
        <w:t>them</w:t>
      </w:r>
      <w:r w:rsidR="00BF0493">
        <w:t xml:space="preserve"> </w:t>
      </w:r>
      <w:r>
        <w:t>a</w:t>
      </w:r>
      <w:r w:rsidR="00BF0493">
        <w:t xml:space="preserve"> </w:t>
      </w:r>
      <w:r>
        <w:t>chance</w:t>
      </w:r>
      <w:r w:rsidR="00BF0493">
        <w:t xml:space="preserve"> </w:t>
      </w:r>
      <w:r>
        <w:t>to</w:t>
      </w:r>
      <w:r w:rsidR="00BF0493">
        <w:t xml:space="preserve"> </w:t>
      </w:r>
      <w:r>
        <w:t>save</w:t>
      </w:r>
      <w:r w:rsidR="00BF0493">
        <w:t xml:space="preserve"> </w:t>
      </w:r>
      <w:r>
        <w:t>data</w:t>
      </w:r>
      <w:r w:rsidR="00BF0493">
        <w:t xml:space="preserve"> </w:t>
      </w:r>
      <w:r>
        <w:t>and</w:t>
      </w:r>
      <w:r w:rsidR="00BF0493">
        <w:t xml:space="preserve"> </w:t>
      </w:r>
      <w:r>
        <w:t>settings.</w:t>
      </w:r>
      <w:r w:rsidR="00BF0493">
        <w:t xml:space="preserve"> </w:t>
      </w:r>
      <w:r>
        <w:t>Applications</w:t>
      </w:r>
      <w:r w:rsidR="00BF0493">
        <w:t xml:space="preserve"> </w:t>
      </w:r>
      <w:r>
        <w:t>can</w:t>
      </w:r>
      <w:r w:rsidR="00BF0493">
        <w:t xml:space="preserve"> </w:t>
      </w:r>
      <w:r>
        <w:t>also</w:t>
      </w:r>
      <w:r w:rsidR="00BF0493">
        <w:t xml:space="preserve"> </w:t>
      </w:r>
      <w:r>
        <w:t>request</w:t>
      </w:r>
      <w:r w:rsidR="00BF0493">
        <w:t xml:space="preserve"> </w:t>
      </w:r>
      <w:r>
        <w:t>a</w:t>
      </w:r>
      <w:r w:rsidR="00BF0493">
        <w:t xml:space="preserve"> </w:t>
      </w:r>
      <w:r>
        <w:t>little</w:t>
      </w:r>
      <w:r w:rsidR="00BF0493">
        <w:t xml:space="preserve"> </w:t>
      </w:r>
      <w:r>
        <w:t>extra</w:t>
      </w:r>
      <w:r w:rsidR="00BF0493">
        <w:t xml:space="preserve"> </w:t>
      </w:r>
      <w:r>
        <w:t>time</w:t>
      </w:r>
      <w:r w:rsidR="00BF0493">
        <w:t xml:space="preserve"> </w:t>
      </w:r>
      <w:r>
        <w:t>to</w:t>
      </w:r>
      <w:r w:rsidR="00BF0493">
        <w:t xml:space="preserve"> </w:t>
      </w:r>
      <w:r>
        <w:t>finish</w:t>
      </w:r>
      <w:r w:rsidR="00BF0493">
        <w:t xml:space="preserve"> </w:t>
      </w:r>
      <w:r>
        <w:t>what</w:t>
      </w:r>
      <w:r w:rsidR="00BF0493">
        <w:t xml:space="preserve"> </w:t>
      </w:r>
      <w:r w:rsidR="00500F7E">
        <w:t>they</w:t>
      </w:r>
      <w:r w:rsidR="00BF0493">
        <w:t xml:space="preserve"> </w:t>
      </w:r>
      <w:r w:rsidR="00500F7E">
        <w:t>are</w:t>
      </w:r>
      <w:r w:rsidR="00BF0493">
        <w:t xml:space="preserve"> </w:t>
      </w:r>
      <w:r>
        <w:t>doing.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closes</w:t>
      </w:r>
      <w:r w:rsidR="00BF0493">
        <w:t xml:space="preserve"> </w:t>
      </w:r>
      <w:r>
        <w:t>the</w:t>
      </w:r>
      <w:r w:rsidR="00BF0493">
        <w:t xml:space="preserve"> </w:t>
      </w:r>
      <w:r>
        <w:t>user</w:t>
      </w:r>
      <w:r w:rsidR="00BF0493">
        <w:t xml:space="preserve"> </w:t>
      </w:r>
      <w:r>
        <w:t>sessions</w:t>
      </w:r>
      <w:r w:rsidR="00BF0493">
        <w:t xml:space="preserve"> </w:t>
      </w:r>
      <w:r>
        <w:t>for</w:t>
      </w:r>
      <w:r w:rsidR="00BF0493">
        <w:t xml:space="preserve"> </w:t>
      </w:r>
      <w:r>
        <w:t>each</w:t>
      </w:r>
      <w:r w:rsidR="00BF0493">
        <w:t xml:space="preserve"> </w:t>
      </w:r>
      <w:r>
        <w:t>logged</w:t>
      </w:r>
      <w:r w:rsidR="00BF0493">
        <w:t xml:space="preserve"> </w:t>
      </w:r>
      <w:r>
        <w:t>on</w:t>
      </w:r>
      <w:r w:rsidR="00BF0493">
        <w:t xml:space="preserve"> </w:t>
      </w:r>
      <w:r>
        <w:t>user.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sends</w:t>
      </w:r>
      <w:r w:rsidR="00BF0493">
        <w:t xml:space="preserve"> </w:t>
      </w:r>
      <w:r>
        <w:t>messages</w:t>
      </w:r>
      <w:r w:rsidR="00BF0493">
        <w:t xml:space="preserve"> </w:t>
      </w:r>
      <w:r>
        <w:t>to</w:t>
      </w:r>
      <w:r w:rsidR="00BF0493">
        <w:t xml:space="preserve"> </w:t>
      </w:r>
      <w:r>
        <w:t>services</w:t>
      </w:r>
      <w:r w:rsidR="00BF0493">
        <w:t xml:space="preserve"> </w:t>
      </w:r>
      <w:r>
        <w:t>notifying</w:t>
      </w:r>
      <w:r w:rsidR="00BF0493">
        <w:t xml:space="preserve"> </w:t>
      </w:r>
      <w:r>
        <w:t>them</w:t>
      </w:r>
      <w:r w:rsidR="00BF0493">
        <w:t xml:space="preserve"> </w:t>
      </w:r>
      <w:r>
        <w:t>that</w:t>
      </w:r>
      <w:r w:rsidR="00BF0493">
        <w:t xml:space="preserve"> </w:t>
      </w:r>
      <w:r>
        <w:t>a</w:t>
      </w:r>
      <w:r w:rsidR="00BF0493">
        <w:t xml:space="preserve"> </w:t>
      </w:r>
      <w:r>
        <w:t>shutdown</w:t>
      </w:r>
      <w:r w:rsidR="00BF0493">
        <w:t xml:space="preserve"> </w:t>
      </w:r>
      <w:r>
        <w:t>has</w:t>
      </w:r>
      <w:r w:rsidR="00BF0493">
        <w:t xml:space="preserve"> </w:t>
      </w:r>
      <w:r>
        <w:t>begun,</w:t>
      </w:r>
      <w:r w:rsidR="00BF0493">
        <w:t xml:space="preserve"> </w:t>
      </w:r>
      <w:r>
        <w:t>and</w:t>
      </w:r>
      <w:r w:rsidR="00BF0493">
        <w:t xml:space="preserve"> </w:t>
      </w:r>
      <w:r>
        <w:t>subsequently</w:t>
      </w:r>
      <w:r w:rsidR="00BF0493">
        <w:t xml:space="preserve"> </w:t>
      </w:r>
      <w:r>
        <w:t>shuts</w:t>
      </w:r>
      <w:r w:rsidR="00BF0493">
        <w:t xml:space="preserve"> </w:t>
      </w:r>
      <w:r>
        <w:t>them</w:t>
      </w:r>
      <w:r w:rsidR="00BF0493">
        <w:t xml:space="preserve"> </w:t>
      </w:r>
      <w:r>
        <w:t>down.</w:t>
      </w:r>
      <w:r w:rsidR="00BF0493">
        <w:t xml:space="preserve"> </w:t>
      </w:r>
      <w:r>
        <w:t>If</w:t>
      </w:r>
      <w:r w:rsidR="00BF0493">
        <w:t xml:space="preserve"> </w:t>
      </w:r>
      <w:r>
        <w:t>a</w:t>
      </w:r>
      <w:r w:rsidR="00BF0493">
        <w:t xml:space="preserve"> </w:t>
      </w:r>
      <w:r>
        <w:t>service</w:t>
      </w:r>
      <w:r w:rsidR="00BF0493">
        <w:t xml:space="preserve"> </w:t>
      </w:r>
      <w:r>
        <w:t>doesn’t</w:t>
      </w:r>
      <w:r w:rsidR="00BF0493">
        <w:t xml:space="preserve"> </w:t>
      </w:r>
      <w:r>
        <w:t>respond,</w:t>
      </w:r>
      <w:r w:rsidR="00BF0493">
        <w:t xml:space="preserve"> </w:t>
      </w:r>
      <w:r>
        <w:t>it</w:t>
      </w:r>
      <w:r w:rsidR="00BF0493">
        <w:t xml:space="preserve"> </w:t>
      </w:r>
      <w:r>
        <w:t>is</w:t>
      </w:r>
      <w:r w:rsidR="00BF0493">
        <w:t xml:space="preserve"> </w:t>
      </w: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forcefully.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broadcasts</w:t>
      </w:r>
      <w:r w:rsidR="00BF0493">
        <w:t xml:space="preserve"> </w:t>
      </w:r>
      <w:r>
        <w:t>messages</w:t>
      </w:r>
      <w:r w:rsidR="00BF0493">
        <w:t xml:space="preserve"> </w:t>
      </w:r>
      <w:r>
        <w:t>to</w:t>
      </w:r>
      <w:r w:rsidR="00BF0493">
        <w:t xml:space="preserve"> </w:t>
      </w:r>
      <w:r>
        <w:t>devices,</w:t>
      </w:r>
      <w:r w:rsidR="00BF0493">
        <w:t xml:space="preserve"> </w:t>
      </w:r>
      <w:r>
        <w:t>signaling</w:t>
      </w:r>
      <w:r w:rsidR="00BF0493">
        <w:t xml:space="preserve"> </w:t>
      </w:r>
      <w:r>
        <w:t>them</w:t>
      </w:r>
      <w:r w:rsidR="00BF0493">
        <w:t xml:space="preserve"> </w:t>
      </w:r>
      <w:r>
        <w:t>to</w:t>
      </w:r>
      <w:r w:rsidR="00BF0493">
        <w:t xml:space="preserve"> </w:t>
      </w:r>
      <w:r>
        <w:t>shut</w:t>
      </w:r>
      <w:r w:rsidR="00BF0493">
        <w:t xml:space="preserve"> </w:t>
      </w:r>
      <w:r>
        <w:t>down.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closes</w:t>
      </w:r>
      <w:r w:rsidR="00BF0493">
        <w:t xml:space="preserve"> </w:t>
      </w:r>
      <w:r>
        <w:t>the</w:t>
      </w:r>
      <w:r w:rsidR="00BF0493">
        <w:t xml:space="preserve"> </w:t>
      </w:r>
      <w:r w:rsidR="00AC2D89">
        <w:t>system</w:t>
      </w:r>
      <w:r w:rsidR="00BF0493">
        <w:t xml:space="preserve"> </w:t>
      </w:r>
      <w:r w:rsidR="00AC2D89">
        <w:t>session</w:t>
      </w:r>
      <w:r w:rsidR="00BF0493">
        <w:t xml:space="preserve"> </w:t>
      </w:r>
      <w:r w:rsidR="00AC2D89">
        <w:t>(also</w:t>
      </w:r>
      <w:r w:rsidR="00BF0493">
        <w:t xml:space="preserve"> </w:t>
      </w:r>
      <w:r w:rsidR="00AC2D89">
        <w:t>known</w:t>
      </w:r>
      <w:r w:rsidR="00BF0493">
        <w:t xml:space="preserve"> </w:t>
      </w:r>
      <w:r w:rsidR="00AC2D89">
        <w:t>as</w:t>
      </w:r>
      <w:r w:rsidR="00BF0493">
        <w:t xml:space="preserve"> </w:t>
      </w:r>
      <w:r w:rsidR="00AC2D89">
        <w:t>“S</w:t>
      </w:r>
      <w:r>
        <w:t>ession</w:t>
      </w:r>
      <w:r w:rsidR="00BF0493">
        <w:t xml:space="preserve"> </w:t>
      </w:r>
      <w:r>
        <w:t>0”).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flushes</w:t>
      </w:r>
      <w:r w:rsidR="00BF0493">
        <w:t xml:space="preserve"> </w:t>
      </w:r>
      <w:r>
        <w:t>any</w:t>
      </w:r>
      <w:r w:rsidR="00BF0493">
        <w:t xml:space="preserve"> </w:t>
      </w:r>
      <w:r>
        <w:t>pending</w:t>
      </w:r>
      <w:r w:rsidR="00BF0493">
        <w:t xml:space="preserve"> </w:t>
      </w:r>
      <w:r>
        <w:t>data</w:t>
      </w:r>
      <w:r w:rsidR="00BF0493">
        <w:t xml:space="preserve"> </w:t>
      </w:r>
      <w:r>
        <w:t>to</w:t>
      </w:r>
      <w:r w:rsidR="00BF0493">
        <w:t xml:space="preserve"> </w:t>
      </w:r>
      <w:r>
        <w:t>the</w:t>
      </w:r>
      <w:r w:rsidR="00BF0493">
        <w:t xml:space="preserve"> </w:t>
      </w:r>
      <w:r>
        <w:t>system</w:t>
      </w:r>
      <w:r w:rsidR="00BF0493">
        <w:t xml:space="preserve"> </w:t>
      </w:r>
      <w:r>
        <w:t>drive</w:t>
      </w:r>
      <w:r w:rsidR="00BF0493">
        <w:t xml:space="preserve"> </w:t>
      </w:r>
      <w:r>
        <w:t>to</w:t>
      </w:r>
      <w:r w:rsidR="00BF0493">
        <w:t xml:space="preserve"> </w:t>
      </w:r>
      <w:r>
        <w:t>ensure</w:t>
      </w:r>
      <w:r w:rsidR="00BF0493">
        <w:t xml:space="preserve"> </w:t>
      </w:r>
      <w:r>
        <w:t>it</w:t>
      </w:r>
      <w:r w:rsidR="00BF0493">
        <w:t xml:space="preserve"> </w:t>
      </w:r>
      <w:r>
        <w:t>is</w:t>
      </w:r>
      <w:r w:rsidR="00BF0493">
        <w:t xml:space="preserve"> </w:t>
      </w:r>
      <w:r>
        <w:t>saved</w:t>
      </w:r>
      <w:r w:rsidR="00BF0493">
        <w:t xml:space="preserve"> </w:t>
      </w:r>
      <w:r>
        <w:t>completely.</w:t>
      </w:r>
    </w:p>
    <w:p w:rsidR="00B7241A" w:rsidRDefault="004205E7" w:rsidP="004205E7">
      <w:pPr>
        <w:pStyle w:val="ListNumber"/>
      </w:pPr>
      <w:r>
        <w:t>Windows</w:t>
      </w:r>
      <w:r w:rsidR="00BF0493">
        <w:t xml:space="preserve"> </w:t>
      </w:r>
      <w:r>
        <w:t>sends</w:t>
      </w:r>
      <w:r w:rsidR="00BF0493">
        <w:t xml:space="preserve"> </w:t>
      </w:r>
      <w:r>
        <w:t>a</w:t>
      </w:r>
      <w:r w:rsidR="00BF0493">
        <w:t xml:space="preserve"> </w:t>
      </w:r>
      <w:r>
        <w:t>signal</w:t>
      </w:r>
      <w:r w:rsidR="00BF0493">
        <w:t xml:space="preserve"> </w:t>
      </w:r>
      <w:r>
        <w:t>via</w:t>
      </w:r>
      <w:r w:rsidR="00BF0493">
        <w:t xml:space="preserve"> </w:t>
      </w:r>
      <w:r>
        <w:t>the</w:t>
      </w:r>
      <w:r w:rsidR="00BF0493">
        <w:t xml:space="preserve"> </w:t>
      </w:r>
      <w:r>
        <w:t>ACPI</w:t>
      </w:r>
      <w:r w:rsidR="00BF0493">
        <w:t xml:space="preserve"> </w:t>
      </w:r>
      <w:r>
        <w:t>interface</w:t>
      </w:r>
      <w:r w:rsidR="00BF0493">
        <w:t xml:space="preserve"> </w:t>
      </w:r>
      <w:r>
        <w:t>to</w:t>
      </w:r>
      <w:r w:rsidR="00BF0493">
        <w:t xml:space="preserve"> </w:t>
      </w:r>
      <w:r>
        <w:t>the</w:t>
      </w:r>
      <w:r w:rsidR="00BF0493">
        <w:t xml:space="preserve"> </w:t>
      </w:r>
      <w:r>
        <w:t>system</w:t>
      </w:r>
      <w:r w:rsidR="00BF0493">
        <w:t xml:space="preserve"> </w:t>
      </w:r>
      <w:r>
        <w:t>to</w:t>
      </w:r>
      <w:r w:rsidR="00BF0493">
        <w:t xml:space="preserve"> </w:t>
      </w:r>
      <w:r>
        <w:t>power</w:t>
      </w:r>
      <w:r w:rsidR="00BF0493">
        <w:t xml:space="preserve"> </w:t>
      </w:r>
      <w:r>
        <w:t>down</w:t>
      </w:r>
      <w:r w:rsidR="00BF0493">
        <w:t xml:space="preserve"> </w:t>
      </w:r>
      <w:r>
        <w:t>the</w:t>
      </w:r>
      <w:r w:rsidR="00BF0493">
        <w:t xml:space="preserve"> </w:t>
      </w:r>
      <w:r w:rsidR="00885B27">
        <w:t>computer</w:t>
      </w:r>
      <w:r>
        <w:t>.</w:t>
      </w:r>
    </w:p>
    <w:p w:rsidR="00B7241A" w:rsidRDefault="00612EF5" w:rsidP="004205E7">
      <w:pPr>
        <w:pStyle w:val="Heading4"/>
      </w:pPr>
      <w:r>
        <w:t>New</w:t>
      </w:r>
      <w:r w:rsidR="00BF0493">
        <w:t xml:space="preserve"> </w:t>
      </w:r>
      <w:r w:rsidR="0055030F">
        <w:t>Hybrid</w:t>
      </w:r>
      <w:r w:rsidR="00BF0493">
        <w:t xml:space="preserve"> </w:t>
      </w:r>
      <w:r w:rsidR="004205E7">
        <w:t>Shutdown</w:t>
      </w:r>
    </w:p>
    <w:p w:rsidR="00B7241A" w:rsidRDefault="004205E7" w:rsidP="00434A70">
      <w:pPr>
        <w:pStyle w:val="ParagraphText"/>
      </w:pP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changes</w:t>
      </w:r>
      <w:r w:rsidR="00BF0493">
        <w:t xml:space="preserve"> </w:t>
      </w:r>
      <w:r>
        <w:t>this</w:t>
      </w:r>
      <w:r w:rsidR="00BF0493">
        <w:t xml:space="preserve"> </w:t>
      </w:r>
      <w:r>
        <w:t>by</w:t>
      </w:r>
      <w:r w:rsidR="00BF0493">
        <w:t xml:space="preserve"> </w:t>
      </w:r>
      <w:r>
        <w:t>shutting</w:t>
      </w:r>
      <w:r w:rsidR="00BF0493">
        <w:t xml:space="preserve"> </w:t>
      </w:r>
      <w:r>
        <w:t>down</w:t>
      </w:r>
      <w:r w:rsidR="00BF0493">
        <w:t xml:space="preserve"> </w:t>
      </w:r>
      <w:r>
        <w:t>as</w:t>
      </w:r>
      <w:r w:rsidR="00BF0493">
        <w:t xml:space="preserve"> </w:t>
      </w:r>
      <w:r>
        <w:t>far</w:t>
      </w:r>
      <w:r w:rsidR="00BF0493">
        <w:t xml:space="preserve"> </w:t>
      </w:r>
      <w:r>
        <w:t>as</w:t>
      </w:r>
      <w:r w:rsidR="00BF0493">
        <w:t xml:space="preserve"> </w:t>
      </w:r>
      <w:r>
        <w:t>closing</w:t>
      </w:r>
      <w:r w:rsidR="00BF0493">
        <w:t xml:space="preserve"> </w:t>
      </w:r>
      <w:r>
        <w:t>the</w:t>
      </w:r>
      <w:r w:rsidR="00BF0493">
        <w:t xml:space="preserve"> </w:t>
      </w:r>
      <w:r>
        <w:t>user</w:t>
      </w:r>
      <w:r w:rsidR="00BF0493">
        <w:t xml:space="preserve"> </w:t>
      </w:r>
      <w:r>
        <w:t>sessions.</w:t>
      </w:r>
      <w:r w:rsidR="00BF0493">
        <w:t xml:space="preserve"> </w:t>
      </w:r>
      <w:r>
        <w:t>At</w:t>
      </w:r>
      <w:r w:rsidR="00BF0493">
        <w:t xml:space="preserve"> </w:t>
      </w:r>
      <w:r>
        <w:t>that</w:t>
      </w:r>
      <w:r w:rsidR="00BF0493">
        <w:t xml:space="preserve"> </w:t>
      </w:r>
      <w:r>
        <w:t>point,</w:t>
      </w:r>
      <w:r w:rsidR="00BF0493">
        <w:t xml:space="preserve"> </w:t>
      </w:r>
      <w:r>
        <w:t>instead</w:t>
      </w:r>
      <w:r w:rsidR="00BF0493">
        <w:t xml:space="preserve"> </w:t>
      </w:r>
      <w:r>
        <w:t>of</w:t>
      </w:r>
      <w:r w:rsidR="00BF0493">
        <w:t xml:space="preserve"> </w:t>
      </w:r>
      <w:r>
        <w:t>continuing</w:t>
      </w:r>
      <w:r w:rsidR="00BF0493">
        <w:t xml:space="preserve"> </w:t>
      </w:r>
      <w:r>
        <w:t>and</w:t>
      </w:r>
      <w:r w:rsidR="00BF0493">
        <w:t xml:space="preserve"> </w:t>
      </w:r>
      <w:r>
        <w:t>ending</w:t>
      </w:r>
      <w:r w:rsidR="00BF0493">
        <w:t xml:space="preserve"> </w:t>
      </w:r>
      <w:r>
        <w:t>system</w:t>
      </w:r>
      <w:r w:rsidR="00BF0493">
        <w:t xml:space="preserve"> </w:t>
      </w:r>
      <w:r>
        <w:t>services,</w:t>
      </w:r>
      <w:r w:rsidR="00BF0493">
        <w:t xml:space="preserve"> </w:t>
      </w:r>
      <w:r>
        <w:t>and</w:t>
      </w:r>
      <w:r w:rsidR="00BF0493">
        <w:t xml:space="preserve"> </w:t>
      </w:r>
      <w:r>
        <w:t>shutting</w:t>
      </w:r>
      <w:r w:rsidR="00BF0493">
        <w:t xml:space="preserve"> </w:t>
      </w:r>
      <w:r>
        <w:t>down</w:t>
      </w:r>
      <w:r w:rsidR="00BF0493">
        <w:t xml:space="preserve"> </w:t>
      </w:r>
      <w:r>
        <w:t>Session</w:t>
      </w:r>
      <w:r w:rsidR="00BF0493">
        <w:t xml:space="preserve"> </w:t>
      </w:r>
      <w:r>
        <w:t>0,</w:t>
      </w:r>
      <w:r w:rsidR="00BF0493">
        <w:t xml:space="preserve"> </w:t>
      </w:r>
      <w:r>
        <w:t>Windows</w:t>
      </w:r>
      <w:r w:rsidR="00BF0493">
        <w:t xml:space="preserve"> </w:t>
      </w:r>
      <w:r>
        <w:t>then</w:t>
      </w:r>
      <w:r w:rsidR="00BF0493">
        <w:t xml:space="preserve"> </w:t>
      </w:r>
      <w:r>
        <w:t>hibernates.</w:t>
      </w:r>
      <w:r w:rsidR="00BF0493">
        <w:t xml:space="preserve"> </w:t>
      </w:r>
      <w:r w:rsidR="0055030F">
        <w:t>This</w:t>
      </w:r>
      <w:r w:rsidR="00BF0493">
        <w:t xml:space="preserve"> </w:t>
      </w:r>
      <w:r w:rsidR="0055030F">
        <w:t>is</w:t>
      </w:r>
      <w:r w:rsidR="00BF0493">
        <w:t xml:space="preserve"> </w:t>
      </w:r>
      <w:r w:rsidR="0055030F">
        <w:t>called</w:t>
      </w:r>
      <w:r w:rsidR="00BF0493">
        <w:t xml:space="preserve"> </w:t>
      </w:r>
      <w:r w:rsidR="0055030F">
        <w:t>Hybrid</w:t>
      </w:r>
      <w:r w:rsidR="00BF0493">
        <w:t xml:space="preserve"> </w:t>
      </w:r>
      <w:r w:rsidR="0055030F">
        <w:t>Shutdown.</w:t>
      </w:r>
      <w:r w:rsidR="00BF0493">
        <w:t xml:space="preserve"> </w:t>
      </w:r>
      <w:r w:rsidR="007D2A65">
        <w:t>The</w:t>
      </w:r>
      <w:r w:rsidR="00BF0493">
        <w:t xml:space="preserve"> </w:t>
      </w:r>
      <w:r w:rsidR="007D2A65">
        <w:t>steps</w:t>
      </w:r>
      <w:r w:rsidR="00BF0493">
        <w:t xml:space="preserve"> </w:t>
      </w:r>
      <w:r w:rsidR="007D2A65">
        <w:t>are</w:t>
      </w:r>
      <w:r w:rsidR="00BF0493">
        <w:t xml:space="preserve"> </w:t>
      </w:r>
      <w:r w:rsidR="007D2A65">
        <w:t>shown</w:t>
      </w:r>
      <w:r w:rsidR="00BF0493">
        <w:t xml:space="preserve"> </w:t>
      </w:r>
      <w:r w:rsidR="007D2A65">
        <w:t>below.</w:t>
      </w:r>
    </w:p>
    <w:p w:rsidR="00B7241A" w:rsidRDefault="007D2A65" w:rsidP="005723D7">
      <w:pPr>
        <w:pStyle w:val="ListNumber"/>
        <w:numPr>
          <w:ilvl w:val="0"/>
          <w:numId w:val="2"/>
        </w:numPr>
      </w:pPr>
      <w:r>
        <w:t>Click</w:t>
      </w:r>
      <w:r w:rsidR="00BF0493">
        <w:t xml:space="preserve"> </w:t>
      </w:r>
      <w:r w:rsidRPr="00AC2D89">
        <w:rPr>
          <w:b/>
        </w:rPr>
        <w:t>Shut</w:t>
      </w:r>
      <w:r w:rsidR="00BF0493">
        <w:rPr>
          <w:b/>
        </w:rPr>
        <w:t xml:space="preserve"> </w:t>
      </w:r>
      <w:r w:rsidRPr="00AC2D89">
        <w:rPr>
          <w:b/>
        </w:rPr>
        <w:t>down</w:t>
      </w:r>
      <w:r>
        <w:t>.</w:t>
      </w:r>
    </w:p>
    <w:p w:rsidR="00B7241A" w:rsidRDefault="007D2A65" w:rsidP="005723D7">
      <w:pPr>
        <w:pStyle w:val="ListNumber"/>
        <w:numPr>
          <w:ilvl w:val="0"/>
          <w:numId w:val="3"/>
        </w:numPr>
      </w:pPr>
      <w:r>
        <w:t>Windows</w:t>
      </w:r>
      <w:r w:rsidR="00BF0493">
        <w:t xml:space="preserve"> </w:t>
      </w:r>
      <w:r>
        <w:t>broadcasts</w:t>
      </w:r>
      <w:r w:rsidR="00BF0493">
        <w:t xml:space="preserve"> </w:t>
      </w:r>
      <w:r>
        <w:t>messages</w:t>
      </w:r>
      <w:r w:rsidR="00BF0493">
        <w:t xml:space="preserve"> </w:t>
      </w:r>
      <w:r>
        <w:t>to</w:t>
      </w:r>
      <w:r w:rsidR="00BF0493">
        <w:t xml:space="preserve"> </w:t>
      </w:r>
      <w:r>
        <w:t>running</w:t>
      </w:r>
      <w:r w:rsidR="00BF0493">
        <w:t xml:space="preserve"> </w:t>
      </w:r>
      <w:r>
        <w:t>applications,</w:t>
      </w:r>
      <w:r w:rsidR="00BF0493">
        <w:t xml:space="preserve"> </w:t>
      </w:r>
      <w:r>
        <w:t>giving</w:t>
      </w:r>
      <w:r w:rsidR="00BF0493">
        <w:t xml:space="preserve"> </w:t>
      </w:r>
      <w:r>
        <w:t>them</w:t>
      </w:r>
      <w:r w:rsidR="00BF0493">
        <w:t xml:space="preserve"> </w:t>
      </w:r>
      <w:r>
        <w:t>a</w:t>
      </w:r>
      <w:r w:rsidR="00BF0493">
        <w:t xml:space="preserve"> </w:t>
      </w:r>
      <w:r>
        <w:t>chance</w:t>
      </w:r>
      <w:r w:rsidR="00BF0493">
        <w:t xml:space="preserve"> </w:t>
      </w:r>
      <w:r>
        <w:t>to</w:t>
      </w:r>
      <w:r w:rsidR="00BF0493">
        <w:t xml:space="preserve"> </w:t>
      </w:r>
      <w:r>
        <w:t>save</w:t>
      </w:r>
      <w:r w:rsidR="00BF0493">
        <w:t xml:space="preserve"> </w:t>
      </w:r>
      <w:r>
        <w:t>data</w:t>
      </w:r>
      <w:r w:rsidR="00BF0493">
        <w:t xml:space="preserve"> </w:t>
      </w:r>
      <w:r>
        <w:t>and</w:t>
      </w:r>
      <w:r w:rsidR="00BF0493">
        <w:t xml:space="preserve"> </w:t>
      </w:r>
      <w:r>
        <w:t>settings.</w:t>
      </w:r>
      <w:r w:rsidR="00BF0493">
        <w:t xml:space="preserve"> </w:t>
      </w:r>
      <w:r>
        <w:t>Applications</w:t>
      </w:r>
      <w:r w:rsidR="00BF0493">
        <w:t xml:space="preserve"> </w:t>
      </w:r>
      <w:r>
        <w:t>can</w:t>
      </w:r>
      <w:r w:rsidR="00BF0493">
        <w:t xml:space="preserve"> </w:t>
      </w:r>
      <w:r>
        <w:t>also</w:t>
      </w:r>
      <w:r w:rsidR="00BF0493">
        <w:t xml:space="preserve"> </w:t>
      </w:r>
      <w:r>
        <w:t>request</w:t>
      </w:r>
      <w:r w:rsidR="00BF0493">
        <w:t xml:space="preserve"> </w:t>
      </w:r>
      <w:r>
        <w:t>a</w:t>
      </w:r>
      <w:r w:rsidR="00BF0493">
        <w:t xml:space="preserve"> </w:t>
      </w:r>
      <w:r>
        <w:t>little</w:t>
      </w:r>
      <w:r w:rsidR="00BF0493">
        <w:t xml:space="preserve"> </w:t>
      </w:r>
      <w:r>
        <w:t>extra</w:t>
      </w:r>
      <w:r w:rsidR="00BF0493">
        <w:t xml:space="preserve"> </w:t>
      </w:r>
      <w:r>
        <w:t>time</w:t>
      </w:r>
      <w:r w:rsidR="00BF0493">
        <w:t xml:space="preserve"> </w:t>
      </w:r>
      <w:r>
        <w:t>to</w:t>
      </w:r>
      <w:r w:rsidR="00BF0493">
        <w:t xml:space="preserve"> </w:t>
      </w:r>
      <w:r>
        <w:t>finish</w:t>
      </w:r>
      <w:r w:rsidR="00BF0493">
        <w:t xml:space="preserve"> </w:t>
      </w:r>
      <w:r>
        <w:t>what</w:t>
      </w:r>
      <w:r w:rsidR="00BF0493">
        <w:t xml:space="preserve"> </w:t>
      </w:r>
      <w:r>
        <w:t>they’re</w:t>
      </w:r>
      <w:r w:rsidR="00BF0493">
        <w:t xml:space="preserve"> </w:t>
      </w:r>
      <w:r>
        <w:t>doing.</w:t>
      </w:r>
    </w:p>
    <w:p w:rsidR="00B7241A" w:rsidRDefault="007D2A65" w:rsidP="007D2A65">
      <w:pPr>
        <w:pStyle w:val="ListNumber"/>
      </w:pPr>
      <w:r>
        <w:lastRenderedPageBreak/>
        <w:t>Windows</w:t>
      </w:r>
      <w:r w:rsidR="00BF0493">
        <w:t xml:space="preserve"> </w:t>
      </w:r>
      <w:r>
        <w:t>closes</w:t>
      </w:r>
      <w:r w:rsidR="00BF0493">
        <w:t xml:space="preserve"> </w:t>
      </w:r>
      <w:r>
        <w:t>the</w:t>
      </w:r>
      <w:r w:rsidR="00BF0493">
        <w:t xml:space="preserve"> </w:t>
      </w:r>
      <w:r w:rsidR="00AC2D89">
        <w:t>user</w:t>
      </w:r>
      <w:r w:rsidR="00BF0493">
        <w:t xml:space="preserve"> </w:t>
      </w:r>
      <w:r w:rsidR="00AC2D89">
        <w:t>sessions</w:t>
      </w:r>
      <w:r w:rsidR="00BF0493">
        <w:t xml:space="preserve"> </w:t>
      </w:r>
      <w:r w:rsidR="00AC2D89">
        <w:t>for</w:t>
      </w:r>
      <w:r w:rsidR="00BF0493">
        <w:t xml:space="preserve"> </w:t>
      </w:r>
      <w:r w:rsidR="00AC2D89">
        <w:t>each</w:t>
      </w:r>
      <w:r w:rsidR="00BF0493">
        <w:t xml:space="preserve"> </w:t>
      </w:r>
      <w:r w:rsidR="00AC2D89">
        <w:t>logged-</w:t>
      </w:r>
      <w:r>
        <w:t>on</w:t>
      </w:r>
      <w:r w:rsidR="00BF0493">
        <w:t xml:space="preserve"> </w:t>
      </w:r>
      <w:r>
        <w:t>user.</w:t>
      </w:r>
    </w:p>
    <w:p w:rsidR="00B7241A" w:rsidRDefault="007D2A65" w:rsidP="007D2A65">
      <w:pPr>
        <w:pStyle w:val="ListNumber"/>
      </w:pPr>
      <w:r>
        <w:t>Hibernate</w:t>
      </w:r>
      <w:r w:rsidR="00BF0493">
        <w:t xml:space="preserve"> </w:t>
      </w:r>
      <w:r>
        <w:t>the</w:t>
      </w:r>
      <w:r w:rsidR="00BF0493">
        <w:t xml:space="preserve"> </w:t>
      </w:r>
      <w:r>
        <w:t>Windows</w:t>
      </w:r>
      <w:r w:rsidR="00BF0493">
        <w:t xml:space="preserve"> </w:t>
      </w:r>
      <w:r>
        <w:t>session.</w:t>
      </w:r>
    </w:p>
    <w:p w:rsidR="00B7241A" w:rsidRDefault="00AC2D89" w:rsidP="00434A70">
      <w:pPr>
        <w:pStyle w:val="ParagraphText"/>
      </w:pPr>
      <w:r>
        <w:t>Essentially</w:t>
      </w:r>
      <w:r w:rsidR="00BF0493">
        <w:t xml:space="preserve"> </w:t>
      </w:r>
      <w:r>
        <w:t>a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shut</w:t>
      </w:r>
      <w:r w:rsidR="004205E7">
        <w:t>down</w:t>
      </w:r>
      <w:r w:rsidR="00BF0493">
        <w:t xml:space="preserve"> </w:t>
      </w:r>
      <w:r w:rsidR="004205E7">
        <w:t>consists</w:t>
      </w:r>
      <w:r w:rsidR="00BF0493">
        <w:t xml:space="preserve"> </w:t>
      </w:r>
      <w:r w:rsidR="004205E7">
        <w:t>of</w:t>
      </w:r>
      <w:r w:rsidR="00BF0493">
        <w:t xml:space="preserve"> </w:t>
      </w:r>
      <w:r w:rsidR="004205E7">
        <w:t>logging</w:t>
      </w:r>
      <w:r w:rsidR="00BF0493">
        <w:t xml:space="preserve"> </w:t>
      </w:r>
      <w:r w:rsidR="004205E7">
        <w:t>off</w:t>
      </w:r>
      <w:r w:rsidR="00BF0493">
        <w:t xml:space="preserve"> </w:t>
      </w:r>
      <w:r w:rsidR="004205E7">
        <w:t>all</w:t>
      </w:r>
      <w:r w:rsidR="00BF0493">
        <w:t xml:space="preserve"> </w:t>
      </w:r>
      <w:r w:rsidR="004205E7">
        <w:t>users</w:t>
      </w:r>
      <w:r w:rsidR="00BF0493">
        <w:t xml:space="preserve"> </w:t>
      </w:r>
      <w:r w:rsidR="004205E7">
        <w:t>and</w:t>
      </w:r>
      <w:r w:rsidR="00BF0493">
        <w:t xml:space="preserve"> </w:t>
      </w:r>
      <w:r w:rsidR="004205E7">
        <w:t>then</w:t>
      </w:r>
      <w:r w:rsidR="00BF0493">
        <w:t xml:space="preserve"> </w:t>
      </w:r>
      <w:r w:rsidR="004205E7">
        <w:t>hibernating.</w:t>
      </w:r>
    </w:p>
    <w:p w:rsidR="00B7241A" w:rsidRDefault="00AC2D89" w:rsidP="004205E7">
      <w:pPr>
        <w:pStyle w:val="Heading4"/>
      </w:pPr>
      <w:r>
        <w:t>Startup</w:t>
      </w:r>
      <w:r w:rsidR="00BF0493">
        <w:t xml:space="preserve"> </w:t>
      </w:r>
      <w:r>
        <w:t>Is</w:t>
      </w:r>
      <w:r w:rsidR="00BF0493">
        <w:t xml:space="preserve"> </w:t>
      </w:r>
      <w:r>
        <w:t>N</w:t>
      </w:r>
      <w:r w:rsidR="004205E7">
        <w:t>ow</w:t>
      </w:r>
      <w:r w:rsidR="00BF0493">
        <w:t xml:space="preserve"> </w:t>
      </w:r>
      <w:r w:rsidR="004205E7">
        <w:t>Faster</w:t>
      </w:r>
    </w:p>
    <w:p w:rsidR="00B7241A" w:rsidRDefault="004205E7" w:rsidP="00EA7E8E">
      <w:pPr>
        <w:pStyle w:val="ParagraphText"/>
      </w:pPr>
      <w:r>
        <w:t>This</w:t>
      </w:r>
      <w:r w:rsidR="00BF0493">
        <w:t xml:space="preserve"> </w:t>
      </w:r>
      <w:r>
        <w:t>results</w:t>
      </w:r>
      <w:r w:rsidR="00BF0493">
        <w:t xml:space="preserve"> </w:t>
      </w:r>
      <w:r>
        <w:t>in</w:t>
      </w:r>
      <w:r w:rsidR="00BF0493">
        <w:t xml:space="preserve"> </w:t>
      </w:r>
      <w:r>
        <w:t>a</w:t>
      </w:r>
      <w:r w:rsidR="00BF0493">
        <w:t xml:space="preserve"> </w:t>
      </w:r>
      <w:r>
        <w:t>significant</w:t>
      </w:r>
      <w:r w:rsidR="00BF0493">
        <w:t xml:space="preserve"> </w:t>
      </w:r>
      <w:r>
        <w:t>reduction</w:t>
      </w:r>
      <w:r w:rsidR="00BF0493">
        <w:t xml:space="preserve"> </w:t>
      </w:r>
      <w:r>
        <w:t>in</w:t>
      </w:r>
      <w:r w:rsidR="00BF0493">
        <w:t xml:space="preserve"> </w:t>
      </w:r>
      <w:r>
        <w:t>startup</w:t>
      </w:r>
      <w:r w:rsidR="00BF0493">
        <w:t xml:space="preserve"> </w:t>
      </w:r>
      <w:r>
        <w:t>time.</w:t>
      </w:r>
      <w:r w:rsidR="00BF0493">
        <w:t xml:space="preserve"> </w:t>
      </w:r>
      <w:r w:rsidR="00434A70" w:rsidRPr="00434A70">
        <w:t>It’s</w:t>
      </w:r>
      <w:r w:rsidR="00BF0493">
        <w:t xml:space="preserve"> </w:t>
      </w:r>
      <w:r w:rsidR="00434A70" w:rsidRPr="00434A70">
        <w:t>faster</w:t>
      </w:r>
      <w:r w:rsidR="00BF0493">
        <w:t xml:space="preserve"> </w:t>
      </w:r>
      <w:r w:rsidR="00434A70" w:rsidRPr="00434A70">
        <w:t>because</w:t>
      </w:r>
      <w:r w:rsidR="00BF0493">
        <w:t xml:space="preserve"> </w:t>
      </w:r>
      <w:r w:rsidR="00434A70" w:rsidRPr="00434A70">
        <w:t>resuming</w:t>
      </w:r>
      <w:r w:rsidR="00BF0493">
        <w:t xml:space="preserve"> </w:t>
      </w:r>
      <w:r w:rsidR="00434A70" w:rsidRPr="00434A70">
        <w:t>the</w:t>
      </w:r>
      <w:r w:rsidR="00BF0493">
        <w:t xml:space="preserve"> </w:t>
      </w:r>
      <w:r w:rsidR="00434A70" w:rsidRPr="00434A70">
        <w:t>hibernated</w:t>
      </w:r>
      <w:r w:rsidR="00BF0493">
        <w:t xml:space="preserve"> </w:t>
      </w:r>
      <w:r w:rsidR="00434A70" w:rsidRPr="00434A70">
        <w:t>system</w:t>
      </w:r>
      <w:r w:rsidR="00BF0493">
        <w:t xml:space="preserve"> </w:t>
      </w:r>
      <w:r w:rsidR="00434A70" w:rsidRPr="00434A70">
        <w:t>session</w:t>
      </w:r>
      <w:r w:rsidR="00BF0493">
        <w:t xml:space="preserve"> </w:t>
      </w:r>
      <w:r w:rsidR="00434A70" w:rsidRPr="00434A70">
        <w:t>is</w:t>
      </w:r>
      <w:r w:rsidR="00BF0493">
        <w:t xml:space="preserve"> </w:t>
      </w:r>
      <w:r w:rsidR="00434A70" w:rsidRPr="00434A70">
        <w:t>comparatively</w:t>
      </w:r>
      <w:r w:rsidR="00BF0493">
        <w:t xml:space="preserve"> </w:t>
      </w:r>
      <w:r w:rsidR="00434A70" w:rsidRPr="00434A70">
        <w:t>less</w:t>
      </w:r>
      <w:r w:rsidR="00BF0493">
        <w:t xml:space="preserve"> </w:t>
      </w:r>
      <w:r w:rsidR="00434A70" w:rsidRPr="00434A70">
        <w:t>work</w:t>
      </w:r>
      <w:r w:rsidR="00BF0493">
        <w:t xml:space="preserve"> </w:t>
      </w:r>
      <w:r w:rsidR="00434A70" w:rsidRPr="00434A70">
        <w:t>than</w:t>
      </w:r>
      <w:r w:rsidR="00BF0493">
        <w:t xml:space="preserve"> </w:t>
      </w:r>
      <w:r w:rsidR="00434A70" w:rsidRPr="00434A70">
        <w:t>doing</w:t>
      </w:r>
      <w:r w:rsidR="00BF0493">
        <w:t xml:space="preserve"> </w:t>
      </w:r>
      <w:r w:rsidR="00434A70" w:rsidRPr="00434A70">
        <w:t>a</w:t>
      </w:r>
      <w:r w:rsidR="00BF0493">
        <w:t xml:space="preserve"> </w:t>
      </w:r>
      <w:r w:rsidR="00434A70" w:rsidRPr="00434A70">
        <w:t>full</w:t>
      </w:r>
      <w:r w:rsidR="00BF0493">
        <w:t xml:space="preserve"> </w:t>
      </w:r>
      <w:r w:rsidR="00434A70" w:rsidRPr="00434A70">
        <w:t>system</w:t>
      </w:r>
      <w:r w:rsidR="00BF0493">
        <w:t xml:space="preserve"> </w:t>
      </w:r>
      <w:r w:rsidR="00434A70" w:rsidRPr="00434A70">
        <w:t>initialization</w:t>
      </w:r>
      <w:r>
        <w:t>.</w:t>
      </w:r>
      <w:r w:rsidR="00BF0493">
        <w:t xml:space="preserve"> </w:t>
      </w:r>
      <w:r>
        <w:t>It</w:t>
      </w:r>
      <w:r w:rsidR="00BF0493">
        <w:t xml:space="preserve"> </w:t>
      </w:r>
      <w:r>
        <w:t>is</w:t>
      </w:r>
      <w:r w:rsidR="00BF0493">
        <w:t xml:space="preserve"> </w:t>
      </w:r>
      <w:r>
        <w:t>also</w:t>
      </w:r>
      <w:r w:rsidR="00BF0493">
        <w:t xml:space="preserve"> </w:t>
      </w:r>
      <w:r>
        <w:t>faster</w:t>
      </w:r>
      <w:r w:rsidR="00BF0493">
        <w:t xml:space="preserve"> </w:t>
      </w:r>
      <w:r>
        <w:t>due</w:t>
      </w:r>
      <w:r w:rsidR="00BF0493">
        <w:t xml:space="preserve"> </w:t>
      </w:r>
      <w:r>
        <w:t>to</w:t>
      </w:r>
      <w:r w:rsidR="00BF0493">
        <w:t xml:space="preserve"> </w:t>
      </w:r>
      <w:r>
        <w:t>improvement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resume</w:t>
      </w:r>
      <w:r w:rsidR="00BF0493">
        <w:t xml:space="preserve"> </w:t>
      </w:r>
      <w:r>
        <w:t>process,</w:t>
      </w:r>
      <w:r w:rsidR="00BF0493">
        <w:t xml:space="preserve"> </w:t>
      </w:r>
      <w:r>
        <w:t>which</w:t>
      </w:r>
      <w:r w:rsidR="00BF0493">
        <w:t xml:space="preserve"> </w:t>
      </w:r>
      <w:r>
        <w:t>now</w:t>
      </w:r>
      <w:r w:rsidR="00BF0493">
        <w:t xml:space="preserve"> </w:t>
      </w:r>
      <w:r>
        <w:t>uses</w:t>
      </w:r>
      <w:r w:rsidR="00BF0493">
        <w:t xml:space="preserve"> </w:t>
      </w:r>
      <w:r>
        <w:t>multiple</w:t>
      </w:r>
      <w:r w:rsidR="00BF0493">
        <w:t xml:space="preserve"> </w:t>
      </w:r>
      <w:r>
        <w:t>CPU</w:t>
      </w:r>
      <w:r w:rsidR="00BF0493">
        <w:t xml:space="preserve"> </w:t>
      </w:r>
      <w:r>
        <w:t>cores</w:t>
      </w:r>
      <w:r w:rsidR="00BF0493">
        <w:t xml:space="preserve"> </w:t>
      </w:r>
      <w:r>
        <w:t>in</w:t>
      </w:r>
      <w:r w:rsidR="00BF0493">
        <w:t xml:space="preserve"> </w:t>
      </w:r>
      <w:r>
        <w:t>parallel</w:t>
      </w:r>
      <w:r w:rsidR="00BF0493">
        <w:t xml:space="preserve"> </w:t>
      </w:r>
      <w:r>
        <w:t>to</w:t>
      </w:r>
      <w:r w:rsidR="00BF0493">
        <w:t xml:space="preserve"> </w:t>
      </w:r>
      <w:r>
        <w:t>process</w:t>
      </w:r>
      <w:r w:rsidR="00BF0493">
        <w:t xml:space="preserve"> </w:t>
      </w:r>
      <w:r>
        <w:t>the</w:t>
      </w:r>
      <w:r w:rsidR="00BF0493">
        <w:t xml:space="preserve"> </w:t>
      </w:r>
      <w:r>
        <w:t>hibernation</w:t>
      </w:r>
      <w:r w:rsidR="00BF0493">
        <w:t xml:space="preserve"> </w:t>
      </w:r>
      <w:r>
        <w:t>data</w:t>
      </w:r>
      <w:r w:rsidR="00BF0493">
        <w:t xml:space="preserve"> </w:t>
      </w:r>
      <w:r>
        <w:t>file,</w:t>
      </w:r>
      <w:r w:rsidR="00BF0493">
        <w:t xml:space="preserve"> </w:t>
      </w:r>
      <w:r>
        <w:t>where</w:t>
      </w:r>
      <w:r w:rsidR="00BF0493">
        <w:t xml:space="preserve"> </w:t>
      </w:r>
      <w:r>
        <w:t>previous</w:t>
      </w:r>
      <w:r w:rsidR="00BF0493">
        <w:t xml:space="preserve"> </w:t>
      </w:r>
      <w:r>
        <w:t>Windows</w:t>
      </w:r>
      <w:r w:rsidR="00BF0493">
        <w:t xml:space="preserve"> </w:t>
      </w:r>
      <w:r>
        <w:t>versions</w:t>
      </w:r>
      <w:r w:rsidR="00BF0493">
        <w:t xml:space="preserve"> </w:t>
      </w:r>
      <w:r>
        <w:t>used</w:t>
      </w:r>
      <w:r w:rsidR="00BF0493">
        <w:t xml:space="preserve"> </w:t>
      </w:r>
      <w:r>
        <w:t>only</w:t>
      </w:r>
      <w:r w:rsidR="00BF0493">
        <w:t xml:space="preserve"> </w:t>
      </w:r>
      <w:r>
        <w:t>one.</w:t>
      </w:r>
    </w:p>
    <w:p w:rsidR="00B7241A" w:rsidRDefault="004205E7" w:rsidP="00434A70">
      <w:pPr>
        <w:pStyle w:val="ParagraphText"/>
      </w:pPr>
      <w:r>
        <w:t>Hardware</w:t>
      </w:r>
      <w:r w:rsidR="00BF0493">
        <w:t xml:space="preserve"> </w:t>
      </w:r>
      <w:r>
        <w:t>is</w:t>
      </w:r>
      <w:r w:rsidR="00BF0493">
        <w:t xml:space="preserve"> </w:t>
      </w:r>
      <w:r>
        <w:t>still</w:t>
      </w:r>
      <w:r w:rsidR="00BF0493">
        <w:t xml:space="preserve"> </w:t>
      </w:r>
      <w:r>
        <w:t>enumerated</w:t>
      </w:r>
      <w:r w:rsidR="00BF0493">
        <w:t xml:space="preserve"> </w:t>
      </w:r>
      <w:r>
        <w:t>fully</w:t>
      </w:r>
      <w:r w:rsidR="00BF0493">
        <w:t xml:space="preserve"> </w:t>
      </w:r>
      <w:r>
        <w:t>in</w:t>
      </w:r>
      <w:r w:rsidR="00BF0493">
        <w:t xml:space="preserve"> </w:t>
      </w:r>
      <w:r>
        <w:t>this</w:t>
      </w:r>
      <w:r w:rsidR="00BF0493">
        <w:t xml:space="preserve"> </w:t>
      </w:r>
      <w:r>
        <w:t>new</w:t>
      </w:r>
      <w:r w:rsidR="00BF0493">
        <w:t xml:space="preserve"> </w:t>
      </w:r>
      <w:r>
        <w:t>startup</w:t>
      </w:r>
      <w:r w:rsidR="00BF0493">
        <w:t xml:space="preserve"> </w:t>
      </w:r>
      <w:r>
        <w:t>behavior,</w:t>
      </w:r>
      <w:r w:rsidR="00BF0493">
        <w:t xml:space="preserve"> </w:t>
      </w:r>
      <w:r>
        <w:t>and</w:t>
      </w:r>
      <w:r w:rsidR="00BF0493">
        <w:t xml:space="preserve"> </w:t>
      </w:r>
      <w:r>
        <w:t>drivers</w:t>
      </w:r>
      <w:r w:rsidR="00BF0493">
        <w:t xml:space="preserve"> </w:t>
      </w:r>
      <w:r>
        <w:t>are</w:t>
      </w:r>
      <w:r w:rsidR="00BF0493">
        <w:t xml:space="preserve"> </w:t>
      </w:r>
      <w:r>
        <w:t>still</w:t>
      </w:r>
      <w:r w:rsidR="00BF0493">
        <w:t xml:space="preserve"> </w:t>
      </w:r>
      <w:r>
        <w:t>fully</w:t>
      </w:r>
      <w:r w:rsidR="00BF0493">
        <w:t xml:space="preserve"> </w:t>
      </w:r>
      <w:r>
        <w:t>initialized.</w:t>
      </w:r>
      <w:r w:rsidR="00BF0493">
        <w:t xml:space="preserve"> </w:t>
      </w:r>
      <w:r>
        <w:t>This</w:t>
      </w:r>
      <w:r w:rsidR="00BF0493">
        <w:t xml:space="preserve"> </w:t>
      </w:r>
      <w:r>
        <w:t>helps</w:t>
      </w:r>
      <w:r w:rsidR="00BF0493">
        <w:t xml:space="preserve"> </w:t>
      </w:r>
      <w:r>
        <w:t>ensure</w:t>
      </w:r>
      <w:r w:rsidR="00BF0493">
        <w:t xml:space="preserve"> </w:t>
      </w:r>
      <w:r>
        <w:t>that</w:t>
      </w:r>
      <w:r w:rsidR="00BF0493">
        <w:t xml:space="preserve"> </w:t>
      </w:r>
      <w:r>
        <w:t>a</w:t>
      </w:r>
      <w:r w:rsidR="00BF0493">
        <w:t xml:space="preserve"> </w:t>
      </w:r>
      <w:r>
        <w:t>shutdown</w:t>
      </w:r>
      <w:r w:rsidR="00BF0493">
        <w:t xml:space="preserve"> </w:t>
      </w:r>
      <w:r>
        <w:t>and</w:t>
      </w:r>
      <w:r w:rsidR="00BF0493">
        <w:t xml:space="preserve"> </w:t>
      </w:r>
      <w:r>
        <w:t>startup</w:t>
      </w:r>
      <w:r w:rsidR="00BF0493">
        <w:t xml:space="preserve"> </w:t>
      </w:r>
      <w:r>
        <w:t>can</w:t>
      </w:r>
      <w:r w:rsidR="00BF0493">
        <w:t xml:space="preserve"> </w:t>
      </w:r>
      <w:r>
        <w:t>still</w:t>
      </w:r>
      <w:r w:rsidR="00BF0493">
        <w:t xml:space="preserve"> </w:t>
      </w:r>
      <w:r>
        <w:t>result</w:t>
      </w:r>
      <w:r w:rsidR="00BF0493">
        <w:t xml:space="preserve"> </w:t>
      </w:r>
      <w:r>
        <w:t>in</w:t>
      </w:r>
      <w:r w:rsidR="00BF0493">
        <w:t xml:space="preserve"> </w:t>
      </w:r>
      <w:r>
        <w:t>a</w:t>
      </w:r>
      <w:r w:rsidR="00BF0493">
        <w:t xml:space="preserve"> </w:t>
      </w:r>
      <w:r>
        <w:t>good</w:t>
      </w:r>
      <w:r w:rsidR="00BF0493">
        <w:t xml:space="preserve"> </w:t>
      </w:r>
      <w:r>
        <w:t>hardware</w:t>
      </w:r>
      <w:r w:rsidR="00BF0493">
        <w:t xml:space="preserve"> </w:t>
      </w:r>
      <w:r>
        <w:t>state</w:t>
      </w:r>
      <w:r w:rsidR="00BF0493">
        <w:t xml:space="preserve"> </w:t>
      </w:r>
      <w:r>
        <w:t>if</w:t>
      </w:r>
      <w:r w:rsidR="00BF0493">
        <w:t xml:space="preserve"> </w:t>
      </w:r>
      <w:r>
        <w:t>you</w:t>
      </w:r>
      <w:r w:rsidR="00BF0493">
        <w:t xml:space="preserve"> </w:t>
      </w:r>
      <w:r>
        <w:t>are</w:t>
      </w:r>
      <w:r w:rsidR="00BF0493">
        <w:t xml:space="preserve"> </w:t>
      </w:r>
      <w:r>
        <w:t>performing</w:t>
      </w:r>
      <w:r w:rsidR="00BF0493">
        <w:t xml:space="preserve"> </w:t>
      </w:r>
      <w:r>
        <w:t>these</w:t>
      </w:r>
      <w:r w:rsidR="00BF0493">
        <w:t xml:space="preserve"> </w:t>
      </w:r>
      <w:r>
        <w:t>steps</w:t>
      </w:r>
      <w:r w:rsidR="00BF0493">
        <w:t xml:space="preserve"> </w:t>
      </w:r>
      <w:r>
        <w:t>as</w:t>
      </w:r>
      <w:r w:rsidR="00BF0493">
        <w:t xml:space="preserve"> </w:t>
      </w:r>
      <w:r>
        <w:t>a</w:t>
      </w:r>
      <w:r w:rsidR="00BF0493">
        <w:t xml:space="preserve"> </w:t>
      </w:r>
      <w:r>
        <w:t>cold</w:t>
      </w:r>
      <w:r w:rsidR="00BF0493">
        <w:t xml:space="preserve"> </w:t>
      </w:r>
      <w:r>
        <w:t>boot</w:t>
      </w:r>
      <w:r w:rsidR="00BF0493">
        <w:t xml:space="preserve"> </w:t>
      </w:r>
      <w:r>
        <w:t>for</w:t>
      </w:r>
      <w:r w:rsidR="00BF0493">
        <w:t xml:space="preserve"> </w:t>
      </w:r>
      <w:r>
        <w:t>troubleshooting</w:t>
      </w:r>
      <w:r w:rsidR="00BF0493">
        <w:t xml:space="preserve"> </w:t>
      </w:r>
      <w:r>
        <w:t>purposes.</w:t>
      </w:r>
    </w:p>
    <w:p w:rsidR="00B7241A" w:rsidRDefault="0055030F" w:rsidP="0055030F">
      <w:pPr>
        <w:pStyle w:val="Heading4"/>
      </w:pPr>
      <w:r>
        <w:t>How</w:t>
      </w:r>
      <w:r w:rsidR="00BF0493">
        <w:t xml:space="preserve"> </w:t>
      </w:r>
      <w:r>
        <w:t>to</w:t>
      </w:r>
      <w:r w:rsidR="00BF0493">
        <w:t xml:space="preserve"> </w:t>
      </w:r>
      <w:r>
        <w:t>Perform</w:t>
      </w:r>
      <w:r w:rsidR="00BF0493">
        <w:t xml:space="preserve"> </w:t>
      </w:r>
      <w:r>
        <w:t>a</w:t>
      </w:r>
      <w:r w:rsidR="00BF0493">
        <w:t xml:space="preserve"> </w:t>
      </w:r>
      <w:r>
        <w:t>Full</w:t>
      </w:r>
      <w:r w:rsidR="00BF0493">
        <w:t xml:space="preserve"> </w:t>
      </w:r>
      <w:r>
        <w:t>Shutdown</w:t>
      </w:r>
    </w:p>
    <w:p w:rsidR="00B7241A" w:rsidRDefault="0055030F" w:rsidP="0055030F">
      <w:pPr>
        <w:pStyle w:val="ParagraphText"/>
      </w:pPr>
      <w:r>
        <w:t>If</w:t>
      </w:r>
      <w:r w:rsidR="00BF0493">
        <w:t xml:space="preserve"> </w:t>
      </w:r>
      <w:r>
        <w:t>you</w:t>
      </w:r>
      <w:r w:rsidR="00BF0493">
        <w:t xml:space="preserve"> </w:t>
      </w:r>
      <w:r>
        <w:t>want</w:t>
      </w:r>
      <w:r w:rsidR="00BF0493">
        <w:t xml:space="preserve"> </w:t>
      </w:r>
      <w:r>
        <w:t>to</w:t>
      </w:r>
      <w:r w:rsidR="00BF0493">
        <w:t xml:space="preserve"> </w:t>
      </w: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the</w:t>
      </w:r>
      <w:r w:rsidR="00BF0493">
        <w:t xml:space="preserve"> </w:t>
      </w:r>
      <w:r w:rsidR="00885B27">
        <w:t>computer</w:t>
      </w:r>
      <w:r w:rsidR="00BF0493">
        <w:t xml:space="preserve"> </w:t>
      </w:r>
      <w:r>
        <w:t>without</w:t>
      </w:r>
      <w:r w:rsidR="00BF0493">
        <w:t xml:space="preserve"> </w:t>
      </w:r>
      <w:r>
        <w:t>using</w:t>
      </w:r>
      <w:r w:rsidR="00BF0493">
        <w:t xml:space="preserve"> </w:t>
      </w:r>
      <w:r>
        <w:t>the</w:t>
      </w:r>
      <w:r w:rsidR="00BF0493">
        <w:t xml:space="preserve"> </w:t>
      </w:r>
      <w:r>
        <w:t>Hybrid</w:t>
      </w:r>
      <w:r w:rsidR="00BF0493">
        <w:t xml:space="preserve"> </w:t>
      </w:r>
      <w:r>
        <w:t>Shutdown</w:t>
      </w:r>
      <w:r w:rsidR="00BF0493">
        <w:t xml:space="preserve"> </w:t>
      </w:r>
      <w:r>
        <w:t>behavior</w:t>
      </w:r>
      <w:r w:rsidR="00AC2D89">
        <w:t>,</w:t>
      </w:r>
      <w:r w:rsidR="00BF0493">
        <w:t xml:space="preserve"> </w:t>
      </w: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use</w:t>
      </w:r>
      <w:r w:rsidR="00BF0493">
        <w:t xml:space="preserve"> </w:t>
      </w:r>
      <w:r>
        <w:t>Shutdown.exe</w:t>
      </w:r>
      <w:r w:rsidR="00BF0493">
        <w:t xml:space="preserve"> </w:t>
      </w:r>
      <w:r>
        <w:t>to</w:t>
      </w:r>
      <w:r w:rsidR="00BF0493">
        <w:t xml:space="preserve"> </w:t>
      </w:r>
      <w:r>
        <w:t>shut</w:t>
      </w:r>
      <w:r w:rsidR="00BF0493">
        <w:t xml:space="preserve"> </w:t>
      </w:r>
      <w:r w:rsidR="007F16F5">
        <w:t>down</w:t>
      </w:r>
      <w:r w:rsidR="00BF0493">
        <w:t xml:space="preserve"> </w:t>
      </w:r>
      <w:r w:rsidR="007F16F5">
        <w:t>the</w:t>
      </w:r>
      <w:r w:rsidR="00BF0493">
        <w:t xml:space="preserve"> </w:t>
      </w:r>
      <w:r w:rsidR="00885B27">
        <w:t>computer</w:t>
      </w:r>
      <w:r w:rsidR="007F16F5">
        <w:t>.</w:t>
      </w:r>
      <w:r w:rsidR="00BF0493">
        <w:t xml:space="preserve"> </w:t>
      </w:r>
      <w:r w:rsidR="007F16F5">
        <w:t>Full</w:t>
      </w:r>
      <w:r w:rsidR="00BF0493">
        <w:t xml:space="preserve"> </w:t>
      </w:r>
      <w:r w:rsidR="007F16F5">
        <w:t>shutdown</w:t>
      </w:r>
      <w:r w:rsidR="00BF0493">
        <w:t xml:space="preserve"> </w:t>
      </w:r>
      <w:r w:rsidR="007F16F5">
        <w:t>is</w:t>
      </w:r>
      <w:r w:rsidR="00BF0493">
        <w:t xml:space="preserve"> </w:t>
      </w:r>
      <w:r w:rsidR="007F16F5">
        <w:t>the</w:t>
      </w:r>
      <w:r w:rsidR="00BF0493">
        <w:t xml:space="preserve"> </w:t>
      </w:r>
      <w:r w:rsidR="007F16F5">
        <w:t>default</w:t>
      </w:r>
      <w:r w:rsidR="00BF0493">
        <w:t xml:space="preserve"> </w:t>
      </w:r>
      <w:r w:rsidR="007F16F5">
        <w:t>when</w:t>
      </w:r>
      <w:r w:rsidR="00BF0493">
        <w:t xml:space="preserve"> </w:t>
      </w:r>
      <w:r w:rsidR="007F16F5">
        <w:t>you</w:t>
      </w:r>
      <w:r w:rsidR="00BF0493">
        <w:t xml:space="preserve"> </w:t>
      </w:r>
      <w:r w:rsidR="007F16F5">
        <w:t>use</w:t>
      </w:r>
      <w:r w:rsidR="00BF0493">
        <w:t xml:space="preserve"> </w:t>
      </w:r>
      <w:r w:rsidR="007F16F5">
        <w:t>Shutdown.exe.</w:t>
      </w:r>
    </w:p>
    <w:p w:rsidR="00B7241A" w:rsidRDefault="0055030F" w:rsidP="007A4201">
      <w:pPr>
        <w:pStyle w:val="code"/>
      </w:pPr>
      <w:r w:rsidRPr="007F16F5">
        <w:t>Shutdown</w:t>
      </w:r>
      <w:r w:rsidR="00BF0493">
        <w:t xml:space="preserve"> </w:t>
      </w:r>
      <w:r w:rsidRPr="007F16F5">
        <w:t>/s</w:t>
      </w:r>
      <w:r w:rsidR="00BF0493">
        <w:t xml:space="preserve"> </w:t>
      </w:r>
      <w:r w:rsidRPr="007F16F5">
        <w:t>/t</w:t>
      </w:r>
      <w:r w:rsidR="00BF0493">
        <w:t xml:space="preserve"> </w:t>
      </w:r>
      <w:r w:rsidRPr="007F16F5">
        <w:t>0</w:t>
      </w:r>
    </w:p>
    <w:p w:rsidR="00B7241A" w:rsidRDefault="007F16F5" w:rsidP="0055030F">
      <w:pPr>
        <w:pStyle w:val="ParagraphText"/>
      </w:pPr>
      <w:r>
        <w:t>The</w:t>
      </w:r>
      <w:r w:rsidR="00BF0493">
        <w:t xml:space="preserve"> </w:t>
      </w:r>
      <w:r>
        <w:t>Shutdown.exe</w:t>
      </w:r>
      <w:r w:rsidR="00BF0493">
        <w:t xml:space="preserve"> </w:t>
      </w:r>
      <w:r>
        <w:t>command</w:t>
      </w:r>
      <w:r w:rsidR="00BF0493">
        <w:t xml:space="preserve"> </w:t>
      </w:r>
      <w:r>
        <w:t>als</w:t>
      </w:r>
      <w:r w:rsidR="00442454">
        <w:t>o</w:t>
      </w:r>
      <w:r w:rsidR="00BF0493">
        <w:t xml:space="preserve"> </w:t>
      </w:r>
      <w:r w:rsidR="00442454">
        <w:t>includes</w:t>
      </w:r>
      <w:r w:rsidR="00BF0493">
        <w:t xml:space="preserve"> </w:t>
      </w:r>
      <w:r w:rsidR="00442454">
        <w:t>an</w:t>
      </w:r>
      <w:r w:rsidR="00BF0493">
        <w:t xml:space="preserve"> </w:t>
      </w:r>
      <w:r w:rsidR="00442454">
        <w:t>optional</w:t>
      </w:r>
      <w:r w:rsidR="00BF0493">
        <w:t xml:space="preserve"> </w:t>
      </w:r>
      <w:r w:rsidR="00442454">
        <w:t>/hybrid</w:t>
      </w:r>
      <w:r w:rsidR="00BF0493">
        <w:t xml:space="preserve"> </w:t>
      </w:r>
      <w:r>
        <w:t>parameter</w:t>
      </w:r>
      <w:r w:rsidR="00BF0493">
        <w:t xml:space="preserve"> </w:t>
      </w:r>
      <w:r>
        <w:t>that</w:t>
      </w:r>
      <w:r w:rsidR="00BF0493">
        <w:t xml:space="preserve"> </w:t>
      </w:r>
      <w:r>
        <w:t>can</w:t>
      </w:r>
      <w:r w:rsidR="00BF0493">
        <w:t xml:space="preserve"> </w:t>
      </w:r>
      <w:r>
        <w:t>be</w:t>
      </w:r>
      <w:r w:rsidR="00BF0493">
        <w:t xml:space="preserve"> </w:t>
      </w:r>
      <w:r>
        <w:t>used</w:t>
      </w:r>
      <w:r w:rsidR="00BF0493">
        <w:t xml:space="preserve"> </w:t>
      </w:r>
      <w:r>
        <w:t>if</w:t>
      </w:r>
      <w:r w:rsidR="00BF0493">
        <w:t xml:space="preserve"> </w:t>
      </w:r>
      <w:r>
        <w:t>you</w:t>
      </w:r>
      <w:r w:rsidR="00BF0493">
        <w:t xml:space="preserve"> </w:t>
      </w:r>
      <w:r>
        <w:t>want</w:t>
      </w:r>
      <w:r w:rsidR="00BF0493">
        <w:t xml:space="preserve"> </w:t>
      </w:r>
      <w:r>
        <w:t>to</w:t>
      </w:r>
      <w:r w:rsidR="00BF0493">
        <w:t xml:space="preserve"> </w:t>
      </w:r>
      <w:r>
        <w:t>use</w:t>
      </w:r>
      <w:r w:rsidR="00BF0493">
        <w:t xml:space="preserve"> </w:t>
      </w:r>
      <w:r>
        <w:t>the</w:t>
      </w:r>
      <w:r w:rsidR="00BF0493">
        <w:t xml:space="preserve"> </w:t>
      </w:r>
      <w:r>
        <w:t>new</w:t>
      </w:r>
      <w:r w:rsidR="00BF0493">
        <w:t xml:space="preserve"> </w:t>
      </w:r>
      <w:r>
        <w:t>method.</w:t>
      </w:r>
    </w:p>
    <w:p w:rsidR="00B7241A" w:rsidRDefault="00AC2D89" w:rsidP="004205E7">
      <w:pPr>
        <w:pStyle w:val="Heading4"/>
      </w:pPr>
      <w:r>
        <w:t>What</w:t>
      </w:r>
      <w:r w:rsidR="00BF0493">
        <w:t xml:space="preserve"> </w:t>
      </w:r>
      <w:r>
        <w:t>A</w:t>
      </w:r>
      <w:r w:rsidR="004205E7">
        <w:t>bout</w:t>
      </w:r>
      <w:r w:rsidR="00BF0493">
        <w:t xml:space="preserve"> </w:t>
      </w:r>
      <w:r w:rsidR="004205E7">
        <w:t>Restart?</w:t>
      </w:r>
    </w:p>
    <w:p w:rsidR="00B7241A" w:rsidRDefault="004205E7" w:rsidP="00434A70">
      <w:pPr>
        <w:pStyle w:val="ParagraphText"/>
      </w:pPr>
      <w:r>
        <w:t>When</w:t>
      </w:r>
      <w:r w:rsidR="00BF0493">
        <w:t xml:space="preserve"> </w:t>
      </w:r>
      <w:r>
        <w:t>you</w:t>
      </w:r>
      <w:r w:rsidR="00BF0493">
        <w:t xml:space="preserve"> </w:t>
      </w:r>
      <w:r>
        <w:t>restart</w:t>
      </w:r>
      <w:r w:rsidR="00BF0493">
        <w:t xml:space="preserve"> </w:t>
      </w:r>
      <w:r>
        <w:t>the</w:t>
      </w:r>
      <w:r w:rsidR="00BF0493">
        <w:t xml:space="preserve"> </w:t>
      </w:r>
      <w:r w:rsidR="00885B27">
        <w:t>computer</w:t>
      </w:r>
      <w:r>
        <w:t>,</w:t>
      </w:r>
      <w:r w:rsidR="00BF0493">
        <w:t xml:space="preserve"> </w:t>
      </w:r>
      <w:r>
        <w:t>that</w:t>
      </w:r>
      <w:r w:rsidR="00BF0493">
        <w:t xml:space="preserve"> </w:t>
      </w:r>
      <w:r>
        <w:t>typically</w:t>
      </w:r>
      <w:r w:rsidR="00BF0493">
        <w:t xml:space="preserve"> </w:t>
      </w:r>
      <w:r>
        <w:t>means</w:t>
      </w:r>
      <w:r w:rsidR="00BF0493">
        <w:t xml:space="preserve"> </w:t>
      </w:r>
      <w:r>
        <w:t>that</w:t>
      </w:r>
      <w:r w:rsidR="00BF0493">
        <w:t xml:space="preserve"> </w:t>
      </w:r>
      <w:r>
        <w:t>you</w:t>
      </w:r>
      <w:r w:rsidR="00BF0493">
        <w:t xml:space="preserve"> </w:t>
      </w:r>
      <w:r>
        <w:t>want</w:t>
      </w:r>
      <w:r w:rsidR="00BF0493">
        <w:t xml:space="preserve"> </w:t>
      </w:r>
      <w:r>
        <w:t>a</w:t>
      </w:r>
      <w:r w:rsidR="00BF0493">
        <w:t xml:space="preserve"> </w:t>
      </w:r>
      <w:r>
        <w:t>completely</w:t>
      </w:r>
      <w:r w:rsidR="00BF0493">
        <w:t xml:space="preserve"> </w:t>
      </w:r>
      <w:r>
        <w:t>new</w:t>
      </w:r>
      <w:r w:rsidR="00BF0493">
        <w:t xml:space="preserve"> </w:t>
      </w:r>
      <w:r w:rsidR="00AC2D89">
        <w:t>Windows</w:t>
      </w:r>
      <w:r w:rsidR="00BF0493">
        <w:t xml:space="preserve"> </w:t>
      </w:r>
      <w:r w:rsidR="00AC2D89">
        <w:t>state,</w:t>
      </w:r>
      <w:r w:rsidR="00BF0493">
        <w:t xml:space="preserve">  </w:t>
      </w:r>
      <w:r>
        <w:t>either</w:t>
      </w:r>
      <w:r w:rsidR="00BF0493">
        <w:t xml:space="preserve"> </w:t>
      </w:r>
      <w:r>
        <w:t>because</w:t>
      </w:r>
      <w:r w:rsidR="00BF0493">
        <w:t xml:space="preserve"> </w:t>
      </w:r>
      <w:r>
        <w:t>you</w:t>
      </w:r>
      <w:r w:rsidR="00BF0493">
        <w:t xml:space="preserve"> </w:t>
      </w:r>
      <w:r>
        <w:t>have</w:t>
      </w:r>
      <w:r w:rsidR="00BF0493">
        <w:t xml:space="preserve"> </w:t>
      </w:r>
      <w:r>
        <w:t>installed</w:t>
      </w:r>
      <w:r w:rsidR="00BF0493">
        <w:t xml:space="preserve"> </w:t>
      </w:r>
      <w:r>
        <w:t>a</w:t>
      </w:r>
      <w:r w:rsidR="00BF0493">
        <w:t xml:space="preserve"> </w:t>
      </w:r>
      <w:r>
        <w:t>driver</w:t>
      </w:r>
      <w:r w:rsidR="00BF0493">
        <w:t xml:space="preserve"> </w:t>
      </w:r>
      <w:r>
        <w:t>or</w:t>
      </w:r>
      <w:r w:rsidR="00BF0493">
        <w:t xml:space="preserve"> </w:t>
      </w:r>
      <w:r>
        <w:t>replaced</w:t>
      </w:r>
      <w:r w:rsidR="00BF0493">
        <w:t xml:space="preserve"> </w:t>
      </w:r>
      <w:r>
        <w:t>Windows</w:t>
      </w:r>
      <w:r w:rsidR="00BF0493">
        <w:t xml:space="preserve"> </w:t>
      </w:r>
      <w:r>
        <w:t>elements</w:t>
      </w:r>
      <w:r w:rsidR="00BF0493">
        <w:t xml:space="preserve"> </w:t>
      </w:r>
      <w:r>
        <w:t>that</w:t>
      </w:r>
      <w:r w:rsidR="00BF0493">
        <w:t xml:space="preserve"> </w:t>
      </w:r>
      <w:r>
        <w:t>cannot</w:t>
      </w:r>
      <w:r w:rsidR="00BF0493">
        <w:t xml:space="preserve"> </w:t>
      </w:r>
      <w:r>
        <w:t>be</w:t>
      </w:r>
      <w:r w:rsidR="00BF0493">
        <w:t xml:space="preserve"> </w:t>
      </w:r>
      <w:r>
        <w:t>replaced</w:t>
      </w:r>
      <w:r w:rsidR="00BF0493">
        <w:t xml:space="preserve"> </w:t>
      </w:r>
      <w:r>
        <w:t>without</w:t>
      </w:r>
      <w:r w:rsidR="00BF0493">
        <w:t xml:space="preserve"> </w:t>
      </w:r>
      <w:r>
        <w:t>a</w:t>
      </w:r>
      <w:r w:rsidR="00BF0493">
        <w:t xml:space="preserve"> </w:t>
      </w:r>
      <w:r>
        <w:t>full</w:t>
      </w:r>
      <w:r w:rsidR="00BF0493">
        <w:t xml:space="preserve"> </w:t>
      </w:r>
      <w:r>
        <w:t>restart.</w:t>
      </w:r>
    </w:p>
    <w:p w:rsidR="00B7241A" w:rsidRDefault="004205E7" w:rsidP="00434A70">
      <w:pPr>
        <w:pStyle w:val="ParagraphText"/>
      </w:pPr>
      <w:r>
        <w:t>As</w:t>
      </w:r>
      <w:r w:rsidR="00BF0493">
        <w:t xml:space="preserve"> </w:t>
      </w:r>
      <w:r>
        <w:t>a</w:t>
      </w:r>
      <w:r w:rsidR="00BF0493">
        <w:t xml:space="preserve"> </w:t>
      </w:r>
      <w:r>
        <w:t>result,</w:t>
      </w:r>
      <w:r w:rsidR="00BF0493">
        <w:t xml:space="preserve"> </w:t>
      </w:r>
      <w:r>
        <w:t>the</w:t>
      </w:r>
      <w:r w:rsidR="00BF0493">
        <w:t xml:space="preserve"> </w:t>
      </w:r>
      <w:r>
        <w:t>restart</w:t>
      </w:r>
      <w:r w:rsidR="00BF0493">
        <w:t xml:space="preserve"> </w:t>
      </w:r>
      <w:r>
        <w:t>process</w:t>
      </w:r>
      <w:r w:rsidR="00BF0493">
        <w:t xml:space="preserve"> </w:t>
      </w:r>
      <w:r>
        <w:t>in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continues</w:t>
      </w:r>
      <w:r w:rsidR="00BF0493">
        <w:t xml:space="preserve"> </w:t>
      </w:r>
      <w:r>
        <w:t>to</w:t>
      </w:r>
      <w:r w:rsidR="00BF0493">
        <w:t xml:space="preserve"> </w:t>
      </w:r>
      <w:r>
        <w:t>perform</w:t>
      </w:r>
      <w:r w:rsidR="00BF0493">
        <w:t xml:space="preserve"> </w:t>
      </w:r>
      <w:r>
        <w:t>a</w:t>
      </w:r>
      <w:r w:rsidR="00BF0493">
        <w:t xml:space="preserve"> </w:t>
      </w:r>
      <w:r>
        <w:t>full</w:t>
      </w:r>
      <w:r w:rsidR="00BF0493">
        <w:t xml:space="preserve"> </w:t>
      </w:r>
      <w:r>
        <w:t>boot</w:t>
      </w:r>
      <w:r w:rsidR="00BF0493">
        <w:t xml:space="preserve"> </w:t>
      </w:r>
      <w:r>
        <w:t>cycle,</w:t>
      </w:r>
      <w:r w:rsidR="00BF0493">
        <w:t xml:space="preserve"> </w:t>
      </w:r>
      <w:r>
        <w:t>without</w:t>
      </w:r>
      <w:r w:rsidR="00BF0493">
        <w:t xml:space="preserve"> </w:t>
      </w:r>
      <w:r>
        <w:t>the</w:t>
      </w:r>
      <w:r w:rsidR="00BF0493">
        <w:t xml:space="preserve"> </w:t>
      </w:r>
      <w:r>
        <w:t>hibernation</w:t>
      </w:r>
      <w:r w:rsidR="00BF0493">
        <w:t xml:space="preserve"> </w:t>
      </w:r>
      <w:r>
        <w:t>performance</w:t>
      </w:r>
      <w:r w:rsidR="00BF0493">
        <w:t xml:space="preserve"> </w:t>
      </w:r>
      <w:r>
        <w:t>improvement</w:t>
      </w:r>
      <w:r w:rsidR="00BF0493">
        <w:t xml:space="preserve"> </w:t>
      </w:r>
      <w:r>
        <w:t>mentioned</w:t>
      </w:r>
      <w:r w:rsidR="00BF0493">
        <w:t xml:space="preserve"> </w:t>
      </w:r>
      <w:r>
        <w:t>above.</w:t>
      </w:r>
    </w:p>
    <w:p w:rsidR="00B7241A" w:rsidRDefault="00A63765" w:rsidP="002F6D5A">
      <w:pPr>
        <w:pStyle w:val="Heading2"/>
      </w:pPr>
      <w:bookmarkStart w:id="4" w:name="_Toc334557633"/>
      <w:bookmarkStart w:id="5" w:name="_Toc334565401"/>
      <w:r>
        <w:t>UEFI</w:t>
      </w:r>
      <w:r w:rsidR="00BF0493">
        <w:t xml:space="preserve"> </w:t>
      </w:r>
      <w:r w:rsidR="00BF0890">
        <w:t>Support</w:t>
      </w:r>
      <w:bookmarkEnd w:id="4"/>
      <w:bookmarkEnd w:id="5"/>
    </w:p>
    <w:p w:rsidR="00B7241A" w:rsidRDefault="002F6D5A" w:rsidP="002F6D5A">
      <w:pPr>
        <w:pStyle w:val="ParagraphText"/>
      </w:pPr>
      <w:r>
        <w:t>While</w:t>
      </w:r>
      <w:r w:rsidR="00BF0493">
        <w:t xml:space="preserve"> </w:t>
      </w:r>
      <w:r>
        <w:t>Windows</w:t>
      </w:r>
      <w:r w:rsidR="00BF0493">
        <w:t xml:space="preserve"> </w:t>
      </w:r>
      <w:r>
        <w:t>has</w:t>
      </w:r>
      <w:r w:rsidR="00BF0493">
        <w:t xml:space="preserve"> </w:t>
      </w:r>
      <w:r>
        <w:t>had</w:t>
      </w:r>
      <w:r w:rsidR="00BF0493">
        <w:t xml:space="preserve"> </w:t>
      </w:r>
      <w:r>
        <w:t>support</w:t>
      </w:r>
      <w:r w:rsidR="00BF0493">
        <w:t xml:space="preserve"> </w:t>
      </w:r>
      <w:r>
        <w:t>for</w:t>
      </w:r>
      <w:r w:rsidR="00BF0493">
        <w:t xml:space="preserve"> </w:t>
      </w:r>
      <w:r>
        <w:t>the</w:t>
      </w:r>
      <w:r w:rsidR="00BF0493">
        <w:t xml:space="preserve"> </w:t>
      </w:r>
      <w:r>
        <w:t>Unified</w:t>
      </w:r>
      <w:r w:rsidR="00BF0493">
        <w:t xml:space="preserve"> </w:t>
      </w:r>
      <w:r>
        <w:t>Extensible</w:t>
      </w:r>
      <w:r w:rsidR="00BF0493">
        <w:t xml:space="preserve"> </w:t>
      </w:r>
      <w:r>
        <w:t>Firmware</w:t>
      </w:r>
      <w:r w:rsidR="00BF0493">
        <w:t xml:space="preserve"> </w:t>
      </w:r>
      <w:r>
        <w:t>Interface</w:t>
      </w:r>
      <w:r w:rsidR="00BF0493">
        <w:t xml:space="preserve"> </w:t>
      </w:r>
      <w:r>
        <w:t>(UEFI)</w:t>
      </w:r>
      <w:r w:rsidR="00BF0493">
        <w:t xml:space="preserve"> </w:t>
      </w:r>
      <w:r>
        <w:t>prior</w:t>
      </w:r>
      <w:r w:rsidR="00BF0493">
        <w:t xml:space="preserve"> </w:t>
      </w:r>
      <w:r>
        <w:t>to</w:t>
      </w:r>
      <w:r w:rsidR="00BF0493">
        <w:t xml:space="preserve"> </w:t>
      </w:r>
      <w:r>
        <w:t>Windows</w:t>
      </w:r>
      <w:r w:rsidR="00BF0493">
        <w:t xml:space="preserve"> </w:t>
      </w:r>
      <w:r>
        <w:t>8,</w:t>
      </w:r>
      <w:r w:rsidR="00BF0493">
        <w:t xml:space="preserve"> </w:t>
      </w:r>
      <w:r>
        <w:t>most</w:t>
      </w:r>
      <w:r w:rsidR="00BF0493">
        <w:t xml:space="preserve"> </w:t>
      </w:r>
      <w:r>
        <w:t>consumer</w:t>
      </w:r>
      <w:r w:rsidR="00BF0493">
        <w:t xml:space="preserve"> </w:t>
      </w:r>
      <w:r w:rsidR="00885B27">
        <w:t>computer</w:t>
      </w:r>
      <w:r>
        <w:t>s</w:t>
      </w:r>
      <w:r w:rsidR="00BF0493">
        <w:t xml:space="preserve"> </w:t>
      </w:r>
      <w:r>
        <w:t>have</w:t>
      </w:r>
      <w:r w:rsidR="00BF0493">
        <w:t xml:space="preserve"> </w:t>
      </w:r>
      <w:r>
        <w:t>continued</w:t>
      </w:r>
      <w:r w:rsidR="00BF0493">
        <w:t xml:space="preserve"> </w:t>
      </w:r>
      <w:r>
        <w:t>to</w:t>
      </w:r>
      <w:r w:rsidR="00BF0493">
        <w:t xml:space="preserve"> </w:t>
      </w:r>
      <w:r>
        <w:t>boot</w:t>
      </w:r>
      <w:r w:rsidR="00BF0493">
        <w:t xml:space="preserve"> </w:t>
      </w:r>
      <w:r>
        <w:t>using</w:t>
      </w:r>
      <w:r w:rsidR="00BF0493">
        <w:t xml:space="preserve"> </w:t>
      </w:r>
      <w:r>
        <w:t>BIOS</w:t>
      </w:r>
      <w:r w:rsidR="00BF0493">
        <w:t xml:space="preserve"> </w:t>
      </w:r>
      <w:r>
        <w:t>firmware.</w:t>
      </w:r>
    </w:p>
    <w:p w:rsidR="00B7241A" w:rsidRDefault="002F6D5A" w:rsidP="002F6D5A">
      <w:pPr>
        <w:pStyle w:val="ParagraphText"/>
      </w:pPr>
      <w:r>
        <w:t>This</w:t>
      </w:r>
      <w:r w:rsidR="00BF0493">
        <w:t xml:space="preserve"> </w:t>
      </w:r>
      <w:r>
        <w:t>changes</w:t>
      </w:r>
      <w:r w:rsidR="00BF0493">
        <w:t xml:space="preserve"> </w:t>
      </w:r>
      <w:r>
        <w:t>with</w:t>
      </w:r>
      <w:r w:rsidR="00BF0493">
        <w:t xml:space="preserve"> </w:t>
      </w:r>
      <w:r>
        <w:t>Windows</w:t>
      </w:r>
      <w:r w:rsidR="00BF0493">
        <w:t xml:space="preserve"> </w:t>
      </w:r>
      <w:r>
        <w:t>8,</w:t>
      </w:r>
      <w:r w:rsidR="00BF0493">
        <w:t xml:space="preserve"> </w:t>
      </w:r>
      <w:r>
        <w:t>as</w:t>
      </w:r>
      <w:r w:rsidR="00BF0493">
        <w:t xml:space="preserve"> </w:t>
      </w:r>
      <w:r>
        <w:t>UEFI</w:t>
      </w:r>
      <w:r w:rsidR="00BF0493">
        <w:t xml:space="preserve"> </w:t>
      </w:r>
      <w:r>
        <w:t>firmware</w:t>
      </w:r>
      <w:r w:rsidR="00BF0493">
        <w:t xml:space="preserve"> </w:t>
      </w:r>
      <w:r>
        <w:t>mode</w:t>
      </w:r>
      <w:r w:rsidR="00BF0493">
        <w:t xml:space="preserve"> </w:t>
      </w:r>
      <w:r>
        <w:t>is</w:t>
      </w:r>
      <w:r w:rsidR="00BF0493">
        <w:t xml:space="preserve"> </w:t>
      </w:r>
      <w:r>
        <w:t>now</w:t>
      </w:r>
      <w:r w:rsidR="00BF0493">
        <w:t xml:space="preserve"> </w:t>
      </w:r>
      <w:r>
        <w:t>a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client</w:t>
      </w:r>
      <w:r w:rsidR="00BF0493">
        <w:t xml:space="preserve"> </w:t>
      </w:r>
      <w:r>
        <w:t>logo</w:t>
      </w:r>
      <w:r w:rsidR="00BF0493">
        <w:t xml:space="preserve"> </w:t>
      </w:r>
      <w:r>
        <w:t>requirement.</w:t>
      </w:r>
      <w:r w:rsidR="00BF0493">
        <w:t xml:space="preserve"> </w:t>
      </w:r>
      <w:r>
        <w:t>UEFI</w:t>
      </w:r>
      <w:r w:rsidR="00BF0493">
        <w:t xml:space="preserve"> </w:t>
      </w:r>
      <w:r>
        <w:t>is</w:t>
      </w:r>
      <w:r w:rsidR="00BF0493">
        <w:t xml:space="preserve"> </w:t>
      </w:r>
      <w:r>
        <w:t>also</w:t>
      </w:r>
      <w:r w:rsidR="00BF0493">
        <w:t xml:space="preserve"> </w:t>
      </w:r>
      <w:r>
        <w:t>required</w:t>
      </w:r>
      <w:r w:rsidR="00BF0493">
        <w:t xml:space="preserve"> </w:t>
      </w:r>
      <w:r>
        <w:t>to</w:t>
      </w:r>
      <w:r w:rsidR="00BF0493">
        <w:t xml:space="preserve"> </w:t>
      </w:r>
      <w:r>
        <w:t>enable</w:t>
      </w:r>
      <w:r w:rsidR="00BF0493">
        <w:t xml:space="preserve"> </w:t>
      </w:r>
      <w:r>
        <w:t>several</w:t>
      </w:r>
      <w:r w:rsidR="00BF0493">
        <w:t xml:space="preserve"> </w:t>
      </w:r>
      <w:r>
        <w:t>features</w:t>
      </w:r>
      <w:r w:rsidR="00BF0493">
        <w:t xml:space="preserve"> </w:t>
      </w:r>
      <w:r>
        <w:t>and</w:t>
      </w:r>
      <w:r w:rsidR="00BF0493">
        <w:t xml:space="preserve"> </w:t>
      </w:r>
      <w:r>
        <w:t>improvements,</w:t>
      </w:r>
      <w:r w:rsidR="00BF0493">
        <w:t xml:space="preserve"> </w:t>
      </w:r>
      <w:r>
        <w:t>such</w:t>
      </w:r>
      <w:r w:rsidR="00BF0493">
        <w:t xml:space="preserve"> </w:t>
      </w:r>
      <w:r>
        <w:t>as:</w:t>
      </w:r>
    </w:p>
    <w:p w:rsidR="00B7241A" w:rsidRDefault="000E0CA1" w:rsidP="002F6D5A">
      <w:pPr>
        <w:pStyle w:val="ListBullet"/>
      </w:pPr>
      <w:r w:rsidRPr="00F358D4">
        <w:rPr>
          <w:b/>
        </w:rPr>
        <w:t>GUID</w:t>
      </w:r>
      <w:r w:rsidR="00BF0493">
        <w:rPr>
          <w:b/>
        </w:rPr>
        <w:t xml:space="preserve"> </w:t>
      </w:r>
      <w:r w:rsidRPr="00F358D4">
        <w:rPr>
          <w:b/>
        </w:rPr>
        <w:t>Partition</w:t>
      </w:r>
      <w:r w:rsidR="00BF0493">
        <w:rPr>
          <w:b/>
        </w:rPr>
        <w:t xml:space="preserve"> </w:t>
      </w:r>
      <w:r w:rsidRPr="00F358D4">
        <w:rPr>
          <w:b/>
        </w:rPr>
        <w:t>Table</w:t>
      </w:r>
      <w:r w:rsidR="00BF0493">
        <w:rPr>
          <w:b/>
        </w:rPr>
        <w:t xml:space="preserve"> </w:t>
      </w:r>
      <w:r w:rsidRPr="00F358D4">
        <w:rPr>
          <w:b/>
        </w:rPr>
        <w:t>(GPT)</w:t>
      </w:r>
      <w:r w:rsidR="00BF0493">
        <w:rPr>
          <w:b/>
        </w:rPr>
        <w:t xml:space="preserve"> </w:t>
      </w:r>
      <w:r w:rsidRPr="00F358D4">
        <w:rPr>
          <w:b/>
        </w:rPr>
        <w:t>disk</w:t>
      </w:r>
      <w:r w:rsidR="00BF0493">
        <w:rPr>
          <w:b/>
        </w:rPr>
        <w:t xml:space="preserve"> </w:t>
      </w:r>
      <w:r w:rsidRPr="00F358D4">
        <w:rPr>
          <w:b/>
        </w:rPr>
        <w:t>partitioning</w:t>
      </w:r>
      <w:r w:rsidR="00BF0493">
        <w:rPr>
          <w:bCs/>
        </w:rPr>
        <w:t xml:space="preserve"> </w:t>
      </w:r>
      <w:r w:rsidR="00E03FEB" w:rsidRPr="00E03FEB">
        <w:rPr>
          <w:bCs/>
        </w:rPr>
        <w:t>-</w:t>
      </w:r>
      <w:r w:rsidR="00BF0493">
        <w:rPr>
          <w:bCs/>
        </w:rPr>
        <w:t xml:space="preserve"> </w:t>
      </w:r>
      <w:r w:rsidR="003B2AEB">
        <w:t>GPT</w:t>
      </w:r>
      <w:r w:rsidR="00BF0493">
        <w:t xml:space="preserve"> </w:t>
      </w:r>
      <w:r w:rsidR="003B2AEB">
        <w:t>partitions</w:t>
      </w:r>
      <w:r w:rsidR="00BF0493">
        <w:t xml:space="preserve"> </w:t>
      </w:r>
      <w:r w:rsidR="003B2AEB">
        <w:t>enable</w:t>
      </w:r>
      <w:r w:rsidR="00BF0493">
        <w:t xml:space="preserve"> </w:t>
      </w:r>
      <w:r w:rsidR="003B2AEB">
        <w:t>larger</w:t>
      </w:r>
      <w:r w:rsidR="00BF0493">
        <w:t xml:space="preserve"> </w:t>
      </w:r>
      <w:r w:rsidR="003B2AEB">
        <w:t>partitions,</w:t>
      </w:r>
      <w:r w:rsidR="00BF0493">
        <w:t xml:space="preserve"> </w:t>
      </w:r>
      <w:r w:rsidR="003B2AEB">
        <w:t>and</w:t>
      </w:r>
      <w:r w:rsidR="00BF0493">
        <w:t xml:space="preserve"> </w:t>
      </w:r>
      <w:r w:rsidR="003B2AEB">
        <w:t>are</w:t>
      </w:r>
      <w:r w:rsidR="00BF0493">
        <w:t xml:space="preserve"> </w:t>
      </w:r>
      <w:r w:rsidR="003B2AEB">
        <w:t>supported</w:t>
      </w:r>
      <w:r w:rsidR="00BF0493">
        <w:t xml:space="preserve"> </w:t>
      </w:r>
      <w:r w:rsidR="003B2AEB">
        <w:t>by</w:t>
      </w:r>
      <w:r w:rsidR="00BF0493">
        <w:t xml:space="preserve"> </w:t>
      </w:r>
      <w:r w:rsidR="003B2AEB">
        <w:t>UEFI.</w:t>
      </w:r>
    </w:p>
    <w:p w:rsidR="00B7241A" w:rsidRDefault="000E0CA1" w:rsidP="002F6D5A">
      <w:pPr>
        <w:pStyle w:val="ListBullet"/>
      </w:pPr>
      <w:r w:rsidRPr="00F358D4">
        <w:rPr>
          <w:b/>
        </w:rPr>
        <w:t>Boot</w:t>
      </w:r>
      <w:r w:rsidR="00BF0493">
        <w:rPr>
          <w:b/>
        </w:rPr>
        <w:t xml:space="preserve"> </w:t>
      </w:r>
      <w:r w:rsidRPr="00F358D4">
        <w:rPr>
          <w:b/>
        </w:rPr>
        <w:t>from</w:t>
      </w:r>
      <w:r w:rsidR="00BF0493">
        <w:rPr>
          <w:b/>
        </w:rPr>
        <w:t xml:space="preserve"> </w:t>
      </w:r>
      <w:r w:rsidRPr="00F358D4">
        <w:rPr>
          <w:b/>
        </w:rPr>
        <w:t>large</w:t>
      </w:r>
      <w:r w:rsidR="00BF0493">
        <w:rPr>
          <w:b/>
        </w:rPr>
        <w:t xml:space="preserve"> </w:t>
      </w:r>
      <w:r w:rsidRPr="00F358D4">
        <w:rPr>
          <w:b/>
        </w:rPr>
        <w:t>disk</w:t>
      </w:r>
      <w:r w:rsidR="00BF0493">
        <w:rPr>
          <w:b/>
        </w:rPr>
        <w:t xml:space="preserve"> </w:t>
      </w:r>
      <w:r w:rsidRPr="00F358D4">
        <w:rPr>
          <w:b/>
        </w:rPr>
        <w:t>drives</w:t>
      </w:r>
      <w:r w:rsidR="00BF0493">
        <w:rPr>
          <w:bCs/>
        </w:rPr>
        <w:t xml:space="preserve"> </w:t>
      </w:r>
      <w:r w:rsidR="00E03FEB" w:rsidRPr="00E03FEB">
        <w:rPr>
          <w:bCs/>
        </w:rPr>
        <w:t>-</w:t>
      </w:r>
      <w:r w:rsidR="00BF0493">
        <w:rPr>
          <w:bCs/>
        </w:rPr>
        <w:t xml:space="preserve"> </w:t>
      </w:r>
      <w:r>
        <w:t>GPT</w:t>
      </w:r>
      <w:r w:rsidR="00BF0493">
        <w:t xml:space="preserve"> </w:t>
      </w:r>
      <w:r w:rsidR="00434A70">
        <w:t>and</w:t>
      </w:r>
      <w:r w:rsidR="00BF0493">
        <w:t xml:space="preserve"> </w:t>
      </w:r>
      <w:r w:rsidR="00434A70">
        <w:t>native</w:t>
      </w:r>
      <w:r w:rsidR="00BF0493">
        <w:t xml:space="preserve"> </w:t>
      </w:r>
      <w:r w:rsidR="00434A70">
        <w:t>4K</w:t>
      </w:r>
      <w:r w:rsidR="00BF0493">
        <w:t xml:space="preserve"> </w:t>
      </w:r>
      <w:r w:rsidR="00434A70">
        <w:t>sector</w:t>
      </w:r>
      <w:r w:rsidR="00BF0493">
        <w:t xml:space="preserve"> </w:t>
      </w:r>
      <w:r w:rsidR="00434A70">
        <w:t>disk</w:t>
      </w:r>
      <w:r w:rsidR="00BF0493">
        <w:t xml:space="preserve"> </w:t>
      </w:r>
      <w:r w:rsidR="00434A70">
        <w:t>support</w:t>
      </w:r>
      <w:r w:rsidR="00BF0493">
        <w:t xml:space="preserve"> </w:t>
      </w:r>
      <w:r w:rsidR="00434A70">
        <w:t>in</w:t>
      </w:r>
      <w:r w:rsidR="00BF0493">
        <w:t xml:space="preserve"> </w:t>
      </w:r>
      <w:r w:rsidR="00434A70">
        <w:t>Windows</w:t>
      </w:r>
      <w:r w:rsidR="00BF0493">
        <w:t xml:space="preserve"> </w:t>
      </w:r>
      <w:r w:rsidR="00434A70">
        <w:t>8</w:t>
      </w:r>
      <w:r w:rsidR="00BF0493">
        <w:t xml:space="preserve"> </w:t>
      </w:r>
      <w:r>
        <w:t>enables</w:t>
      </w:r>
      <w:r w:rsidR="00BF0493">
        <w:t xml:space="preserve"> </w:t>
      </w:r>
      <w:r>
        <w:t>support</w:t>
      </w:r>
      <w:r w:rsidR="00BF0493">
        <w:t xml:space="preserve"> </w:t>
      </w:r>
      <w:r>
        <w:t>for</w:t>
      </w:r>
      <w:r w:rsidR="00BF0493">
        <w:t xml:space="preserve"> </w:t>
      </w:r>
      <w:r>
        <w:t>&gt;2.2</w:t>
      </w:r>
      <w:r w:rsidR="00BF0493">
        <w:t xml:space="preserve"> </w:t>
      </w:r>
      <w:r>
        <w:t>TB</w:t>
      </w:r>
      <w:r w:rsidR="00BF0493">
        <w:t xml:space="preserve"> </w:t>
      </w:r>
      <w:r>
        <w:t>boot</w:t>
      </w:r>
      <w:r w:rsidR="00BF0493">
        <w:t xml:space="preserve"> </w:t>
      </w:r>
      <w:r>
        <w:t>drives.</w:t>
      </w:r>
    </w:p>
    <w:p w:rsidR="00B7241A" w:rsidRDefault="00EB7455" w:rsidP="002F6D5A">
      <w:pPr>
        <w:pStyle w:val="ListBullet"/>
      </w:pPr>
      <w:r w:rsidRPr="00F358D4">
        <w:rPr>
          <w:b/>
        </w:rPr>
        <w:t>Secure</w:t>
      </w:r>
      <w:r w:rsidR="00BF0493">
        <w:rPr>
          <w:b/>
        </w:rPr>
        <w:t xml:space="preserve"> </w:t>
      </w:r>
      <w:r w:rsidR="00887070">
        <w:rPr>
          <w:b/>
        </w:rPr>
        <w:t>B</w:t>
      </w:r>
      <w:r w:rsidRPr="00F358D4">
        <w:rPr>
          <w:b/>
        </w:rPr>
        <w:t>oot</w:t>
      </w:r>
      <w:r w:rsidR="00BF0493">
        <w:rPr>
          <w:bCs/>
        </w:rPr>
        <w:t xml:space="preserve"> </w:t>
      </w:r>
      <w:r w:rsidR="00E03FEB">
        <w:t>-</w:t>
      </w:r>
      <w:r w:rsidR="00BF0493">
        <w:t xml:space="preserve"> </w:t>
      </w:r>
      <w:r w:rsidR="000E0CA1">
        <w:t>Signature</w:t>
      </w:r>
      <w:r w:rsidR="00BF0493">
        <w:t xml:space="preserve"> </w:t>
      </w:r>
      <w:r w:rsidR="000E0CA1">
        <w:t>checks</w:t>
      </w:r>
      <w:r w:rsidR="00BF0493">
        <w:t xml:space="preserve"> </w:t>
      </w:r>
      <w:r w:rsidR="000E0CA1">
        <w:t>on</w:t>
      </w:r>
      <w:r w:rsidR="00BF0493">
        <w:t xml:space="preserve"> </w:t>
      </w:r>
      <w:r w:rsidR="000E0CA1">
        <w:t>early</w:t>
      </w:r>
      <w:r w:rsidR="00BF0493">
        <w:t xml:space="preserve"> </w:t>
      </w:r>
      <w:r w:rsidR="000E0CA1">
        <w:t>boot</w:t>
      </w:r>
      <w:r w:rsidR="00BF0493">
        <w:t xml:space="preserve"> </w:t>
      </w:r>
      <w:r w:rsidR="000E0CA1">
        <w:t>components,</w:t>
      </w:r>
      <w:r w:rsidR="00BF0493">
        <w:t xml:space="preserve"> </w:t>
      </w:r>
      <w:r w:rsidR="00887070">
        <w:t>helping</w:t>
      </w:r>
      <w:r w:rsidR="00BF0493">
        <w:t xml:space="preserve"> </w:t>
      </w:r>
      <w:r w:rsidR="00887070">
        <w:t>to</w:t>
      </w:r>
      <w:r w:rsidR="00BF0493">
        <w:t xml:space="preserve"> </w:t>
      </w:r>
      <w:r w:rsidR="000E0CA1">
        <w:t>protect</w:t>
      </w:r>
      <w:r w:rsidR="00BF0493">
        <w:t xml:space="preserve"> </w:t>
      </w:r>
      <w:r w:rsidR="000E0CA1">
        <w:t>pre-boot</w:t>
      </w:r>
      <w:r w:rsidR="00BF0493">
        <w:t xml:space="preserve"> </w:t>
      </w:r>
      <w:r w:rsidR="000E0CA1">
        <w:t>manager</w:t>
      </w:r>
      <w:r w:rsidR="00BF0493">
        <w:t xml:space="preserve"> </w:t>
      </w:r>
      <w:r w:rsidR="000E0CA1">
        <w:t>components</w:t>
      </w:r>
      <w:r w:rsidR="00BF0493">
        <w:t xml:space="preserve"> </w:t>
      </w:r>
      <w:r w:rsidR="000E0CA1">
        <w:t>from</w:t>
      </w:r>
      <w:r w:rsidR="00BF0493">
        <w:t xml:space="preserve"> </w:t>
      </w:r>
      <w:r w:rsidR="000E0CA1">
        <w:t>tampering.</w:t>
      </w:r>
    </w:p>
    <w:p w:rsidR="00B7241A" w:rsidRDefault="000E0CA1" w:rsidP="002F6D5A">
      <w:pPr>
        <w:pStyle w:val="ListBullet"/>
      </w:pPr>
      <w:r w:rsidRPr="00F358D4">
        <w:rPr>
          <w:b/>
        </w:rPr>
        <w:t>Measured</w:t>
      </w:r>
      <w:r w:rsidR="00BF0493">
        <w:rPr>
          <w:b/>
        </w:rPr>
        <w:t xml:space="preserve"> </w:t>
      </w:r>
      <w:r w:rsidR="00887070">
        <w:rPr>
          <w:b/>
        </w:rPr>
        <w:t>B</w:t>
      </w:r>
      <w:r w:rsidRPr="00F358D4">
        <w:rPr>
          <w:b/>
        </w:rPr>
        <w:t>oot</w:t>
      </w:r>
      <w:r w:rsidR="00BF0493">
        <w:rPr>
          <w:bCs/>
        </w:rPr>
        <w:t xml:space="preserve"> </w:t>
      </w:r>
      <w:r w:rsidR="00E03FEB" w:rsidRPr="00E03FEB">
        <w:rPr>
          <w:bCs/>
        </w:rPr>
        <w:t>-</w:t>
      </w:r>
      <w:r w:rsidR="00BF0493">
        <w:rPr>
          <w:bCs/>
        </w:rPr>
        <w:t xml:space="preserve"> </w:t>
      </w:r>
      <w:r w:rsidR="006562AD">
        <w:t>Works</w:t>
      </w:r>
      <w:r w:rsidR="00BF0493">
        <w:t xml:space="preserve"> </w:t>
      </w:r>
      <w:r w:rsidR="006562AD">
        <w:t>with</w:t>
      </w:r>
      <w:r w:rsidR="00BF0493">
        <w:t xml:space="preserve"> </w:t>
      </w:r>
      <w:r w:rsidR="006562AD">
        <w:t>the</w:t>
      </w:r>
      <w:r w:rsidR="00BF0493">
        <w:t xml:space="preserve"> </w:t>
      </w:r>
      <w:r w:rsidR="006562AD">
        <w:t>TPM</w:t>
      </w:r>
      <w:r w:rsidR="00BF0493">
        <w:t xml:space="preserve"> </w:t>
      </w:r>
      <w:r w:rsidR="006562AD">
        <w:t>to</w:t>
      </w:r>
      <w:r w:rsidR="00BF0493">
        <w:t xml:space="preserve"> </w:t>
      </w:r>
      <w:r w:rsidR="006562AD">
        <w:t>log</w:t>
      </w:r>
      <w:r w:rsidR="00BF0493">
        <w:t xml:space="preserve"> </w:t>
      </w:r>
      <w:r w:rsidR="006562AD">
        <w:t>startup</w:t>
      </w:r>
      <w:r w:rsidR="00BF0493">
        <w:t xml:space="preserve"> </w:t>
      </w:r>
      <w:r w:rsidR="006562AD">
        <w:t>components</w:t>
      </w:r>
      <w:r w:rsidR="00BF0493">
        <w:t xml:space="preserve"> </w:t>
      </w:r>
      <w:r w:rsidR="006562AD">
        <w:t>and</w:t>
      </w:r>
      <w:r w:rsidR="00BF0493">
        <w:t xml:space="preserve"> </w:t>
      </w:r>
      <w:r w:rsidR="006562AD">
        <w:t>activities.</w:t>
      </w:r>
    </w:p>
    <w:p w:rsidR="00B7241A" w:rsidRDefault="000E0CA1" w:rsidP="002F6D5A">
      <w:pPr>
        <w:pStyle w:val="ListBullet"/>
      </w:pPr>
      <w:r w:rsidRPr="00F358D4">
        <w:rPr>
          <w:b/>
        </w:rPr>
        <w:t>Early</w:t>
      </w:r>
      <w:r w:rsidR="00BF0493">
        <w:rPr>
          <w:b/>
        </w:rPr>
        <w:t xml:space="preserve"> </w:t>
      </w:r>
      <w:r w:rsidRPr="00F358D4">
        <w:rPr>
          <w:b/>
        </w:rPr>
        <w:t>Launch</w:t>
      </w:r>
      <w:r w:rsidR="00BF0493">
        <w:rPr>
          <w:b/>
        </w:rPr>
        <w:t xml:space="preserve"> </w:t>
      </w:r>
      <w:r w:rsidRPr="00F358D4">
        <w:rPr>
          <w:b/>
        </w:rPr>
        <w:t>Anti-Malware</w:t>
      </w:r>
      <w:r w:rsidR="00BF0493">
        <w:rPr>
          <w:bCs/>
        </w:rPr>
        <w:t xml:space="preserve"> </w:t>
      </w:r>
      <w:r w:rsidR="00E03FEB" w:rsidRPr="00E03FEB">
        <w:rPr>
          <w:bCs/>
        </w:rPr>
        <w:t>-</w:t>
      </w:r>
      <w:r w:rsidR="00BF0493">
        <w:rPr>
          <w:bCs/>
        </w:rPr>
        <w:t xml:space="preserve"> </w:t>
      </w:r>
      <w:r w:rsidR="006562AD">
        <w:t>Registering</w:t>
      </w:r>
      <w:r w:rsidR="00BF0493">
        <w:t xml:space="preserve"> </w:t>
      </w:r>
      <w:r w:rsidR="006562AD">
        <w:t>and</w:t>
      </w:r>
      <w:r w:rsidR="00BF0493">
        <w:t xml:space="preserve"> </w:t>
      </w:r>
      <w:r w:rsidR="006562AD">
        <w:t>loading</w:t>
      </w:r>
      <w:r w:rsidR="00BF0493">
        <w:t xml:space="preserve"> </w:t>
      </w:r>
      <w:r w:rsidR="006562AD">
        <w:t>an</w:t>
      </w:r>
      <w:r w:rsidR="00BF0493">
        <w:t xml:space="preserve"> </w:t>
      </w:r>
      <w:r w:rsidR="006562AD">
        <w:t>anti-m</w:t>
      </w:r>
      <w:r w:rsidR="00442454">
        <w:t>alware</w:t>
      </w:r>
      <w:r w:rsidR="00BF0493">
        <w:t xml:space="preserve"> </w:t>
      </w:r>
      <w:r w:rsidR="00442454">
        <w:t>driver</w:t>
      </w:r>
      <w:r w:rsidR="00BF0493">
        <w:t xml:space="preserve"> </w:t>
      </w:r>
      <w:r w:rsidR="00442454">
        <w:t>as</w:t>
      </w:r>
      <w:r w:rsidR="00BF0493">
        <w:t xml:space="preserve"> </w:t>
      </w:r>
      <w:r w:rsidR="00442454">
        <w:t>a</w:t>
      </w:r>
      <w:r w:rsidR="00BF0493">
        <w:t xml:space="preserve"> </w:t>
      </w:r>
      <w:r w:rsidR="00442454">
        <w:t>trusted</w:t>
      </w:r>
      <w:r w:rsidR="00BF0493">
        <w:t xml:space="preserve"> </w:t>
      </w:r>
      <w:r w:rsidR="00442454">
        <w:t>boot-</w:t>
      </w:r>
      <w:r w:rsidR="006562AD">
        <w:t>critical</w:t>
      </w:r>
      <w:r w:rsidR="00BF0493">
        <w:t xml:space="preserve"> </w:t>
      </w:r>
      <w:r w:rsidR="006562AD">
        <w:t>driver</w:t>
      </w:r>
      <w:r w:rsidR="00BF0493">
        <w:t xml:space="preserve"> </w:t>
      </w:r>
      <w:r w:rsidR="006562AD">
        <w:t>to</w:t>
      </w:r>
      <w:r w:rsidR="00BF0493">
        <w:t xml:space="preserve"> </w:t>
      </w:r>
      <w:r w:rsidR="00887070">
        <w:t>help</w:t>
      </w:r>
      <w:r w:rsidR="00BF0493">
        <w:t xml:space="preserve"> </w:t>
      </w:r>
      <w:r w:rsidR="006562AD">
        <w:t>protect</w:t>
      </w:r>
      <w:r w:rsidR="00BF0493">
        <w:t xml:space="preserve"> </w:t>
      </w:r>
      <w:r w:rsidR="006562AD">
        <w:t>the</w:t>
      </w:r>
      <w:r w:rsidR="00BF0493">
        <w:t xml:space="preserve"> </w:t>
      </w:r>
      <w:r w:rsidR="006562AD">
        <w:t>system</w:t>
      </w:r>
      <w:r w:rsidR="00BF0493">
        <w:t xml:space="preserve"> </w:t>
      </w:r>
      <w:r w:rsidR="006562AD">
        <w:t>earlier</w:t>
      </w:r>
      <w:r w:rsidR="00BF0493">
        <w:t xml:space="preserve"> </w:t>
      </w:r>
      <w:r w:rsidR="006562AD">
        <w:t>in</w:t>
      </w:r>
      <w:r w:rsidR="00BF0493">
        <w:t xml:space="preserve"> </w:t>
      </w:r>
      <w:r w:rsidR="006562AD">
        <w:t>the</w:t>
      </w:r>
      <w:r w:rsidR="00BF0493">
        <w:t xml:space="preserve"> </w:t>
      </w:r>
      <w:r w:rsidR="006562AD">
        <w:t>boot</w:t>
      </w:r>
      <w:r w:rsidR="00BF0493">
        <w:t xml:space="preserve"> </w:t>
      </w:r>
      <w:r w:rsidR="006562AD">
        <w:t>process</w:t>
      </w:r>
      <w:r w:rsidR="00BF0493">
        <w:t xml:space="preserve"> </w:t>
      </w:r>
      <w:r w:rsidR="006562AD">
        <w:t>than</w:t>
      </w:r>
      <w:r w:rsidR="00BF0493">
        <w:t xml:space="preserve"> </w:t>
      </w:r>
      <w:r w:rsidR="006562AD">
        <w:t>with</w:t>
      </w:r>
      <w:r w:rsidR="00BF0493">
        <w:t xml:space="preserve"> </w:t>
      </w:r>
      <w:r w:rsidR="006562AD">
        <w:t>previous</w:t>
      </w:r>
      <w:r w:rsidR="00BF0493">
        <w:t xml:space="preserve"> </w:t>
      </w:r>
      <w:r w:rsidR="006562AD">
        <w:t>architectures.</w:t>
      </w:r>
    </w:p>
    <w:p w:rsidR="00B7241A" w:rsidRDefault="000E0CA1" w:rsidP="002F6D5A">
      <w:pPr>
        <w:pStyle w:val="ListBullet"/>
      </w:pPr>
      <w:r w:rsidRPr="00F358D4">
        <w:rPr>
          <w:b/>
        </w:rPr>
        <w:t>Trusted</w:t>
      </w:r>
      <w:r w:rsidR="00BF0493">
        <w:rPr>
          <w:b/>
        </w:rPr>
        <w:t xml:space="preserve"> </w:t>
      </w:r>
      <w:r w:rsidR="00887070">
        <w:rPr>
          <w:b/>
        </w:rPr>
        <w:t>B</w:t>
      </w:r>
      <w:r w:rsidR="00E03FEB">
        <w:rPr>
          <w:b/>
        </w:rPr>
        <w:t>oot</w:t>
      </w:r>
      <w:r w:rsidR="00BF0493">
        <w:rPr>
          <w:bCs/>
        </w:rPr>
        <w:t xml:space="preserve"> </w:t>
      </w:r>
      <w:r w:rsidR="00E03FEB" w:rsidRPr="00E03FEB">
        <w:rPr>
          <w:bCs/>
        </w:rPr>
        <w:t>-</w:t>
      </w:r>
      <w:r w:rsidR="00BF0493">
        <w:rPr>
          <w:bCs/>
        </w:rPr>
        <w:t xml:space="preserve"> </w:t>
      </w:r>
      <w:r w:rsidR="006562AD">
        <w:t>A</w:t>
      </w:r>
      <w:r w:rsidR="00BF0493">
        <w:t xml:space="preserve"> </w:t>
      </w:r>
      <w:r w:rsidR="006562AD">
        <w:t>combination</w:t>
      </w:r>
      <w:r w:rsidR="00BF0493">
        <w:t xml:space="preserve"> </w:t>
      </w:r>
      <w:r w:rsidR="006562AD">
        <w:t>of</w:t>
      </w:r>
      <w:r w:rsidR="00BF0493">
        <w:t xml:space="preserve"> </w:t>
      </w:r>
      <w:r w:rsidR="006562AD">
        <w:t>Secure</w:t>
      </w:r>
      <w:r w:rsidR="00BF0493">
        <w:t xml:space="preserve"> </w:t>
      </w:r>
      <w:r w:rsidR="006562AD">
        <w:t>Boot,</w:t>
      </w:r>
      <w:r w:rsidR="00BF0493">
        <w:t xml:space="preserve"> </w:t>
      </w:r>
      <w:r w:rsidR="006562AD">
        <w:t>Measured</w:t>
      </w:r>
      <w:r w:rsidR="00BF0493">
        <w:t xml:space="preserve"> </w:t>
      </w:r>
      <w:r w:rsidR="006562AD">
        <w:t>Boot</w:t>
      </w:r>
      <w:r w:rsidR="00BF0493">
        <w:t xml:space="preserve"> </w:t>
      </w:r>
      <w:r w:rsidR="006562AD">
        <w:t>and</w:t>
      </w:r>
      <w:r w:rsidR="00BF0493">
        <w:t xml:space="preserve"> </w:t>
      </w:r>
      <w:r w:rsidR="006562AD">
        <w:t>Early</w:t>
      </w:r>
      <w:r w:rsidR="00BF0493">
        <w:t xml:space="preserve"> </w:t>
      </w:r>
      <w:r w:rsidR="006562AD">
        <w:t>Launch</w:t>
      </w:r>
      <w:r w:rsidR="00BF0493">
        <w:t xml:space="preserve"> </w:t>
      </w:r>
      <w:r w:rsidR="006562AD">
        <w:t>Anti-Malware</w:t>
      </w:r>
      <w:r w:rsidR="00BF0493">
        <w:t xml:space="preserve"> </w:t>
      </w:r>
      <w:r w:rsidR="006562AD">
        <w:t>that</w:t>
      </w:r>
      <w:r w:rsidR="00BF0493">
        <w:t xml:space="preserve"> </w:t>
      </w:r>
      <w:r w:rsidR="006562AD">
        <w:t>helps</w:t>
      </w:r>
      <w:r w:rsidR="00BF0493">
        <w:t xml:space="preserve"> </w:t>
      </w:r>
      <w:r w:rsidR="006562AD">
        <w:t>establish</w:t>
      </w:r>
      <w:r w:rsidR="00BF0493">
        <w:t xml:space="preserve"> </w:t>
      </w:r>
      <w:r w:rsidR="006562AD">
        <w:t>that</w:t>
      </w:r>
      <w:r w:rsidR="00BF0493">
        <w:t xml:space="preserve"> </w:t>
      </w:r>
      <w:r w:rsidR="006562AD">
        <w:t>the</w:t>
      </w:r>
      <w:r w:rsidR="00BF0493">
        <w:t xml:space="preserve"> </w:t>
      </w:r>
      <w:r w:rsidR="006562AD">
        <w:t>system</w:t>
      </w:r>
      <w:r w:rsidR="00BF0493">
        <w:t xml:space="preserve"> </w:t>
      </w:r>
      <w:r w:rsidR="006562AD">
        <w:t>is</w:t>
      </w:r>
      <w:r w:rsidR="00BF0493">
        <w:t xml:space="preserve"> </w:t>
      </w:r>
      <w:r w:rsidR="006562AD">
        <w:t>in</w:t>
      </w:r>
      <w:r w:rsidR="00BF0493">
        <w:t xml:space="preserve"> </w:t>
      </w:r>
      <w:r w:rsidR="006562AD">
        <w:t>a</w:t>
      </w:r>
      <w:r w:rsidR="00BF0493">
        <w:t xml:space="preserve"> </w:t>
      </w:r>
      <w:r w:rsidR="006562AD">
        <w:t>trusted</w:t>
      </w:r>
      <w:r w:rsidR="00BF0493">
        <w:t xml:space="preserve"> </w:t>
      </w:r>
      <w:r w:rsidR="006562AD">
        <w:t>state.</w:t>
      </w:r>
    </w:p>
    <w:p w:rsidR="00B7241A" w:rsidRDefault="000D204E" w:rsidP="002F6D5A">
      <w:pPr>
        <w:pStyle w:val="ListBullet"/>
      </w:pPr>
      <w:r w:rsidRPr="00F358D4">
        <w:rPr>
          <w:b/>
        </w:rPr>
        <w:t>Boot</w:t>
      </w:r>
      <w:r w:rsidR="00BF0493">
        <w:rPr>
          <w:b/>
        </w:rPr>
        <w:t xml:space="preserve"> </w:t>
      </w:r>
      <w:r w:rsidRPr="00F358D4">
        <w:rPr>
          <w:b/>
        </w:rPr>
        <w:t>on</w:t>
      </w:r>
      <w:r w:rsidR="00BF0493">
        <w:rPr>
          <w:b/>
        </w:rPr>
        <w:t xml:space="preserve"> </w:t>
      </w:r>
      <w:r w:rsidR="00885B27" w:rsidRPr="00F358D4">
        <w:rPr>
          <w:b/>
        </w:rPr>
        <w:t>computer</w:t>
      </w:r>
      <w:r w:rsidR="00BF0493">
        <w:rPr>
          <w:b/>
        </w:rPr>
        <w:t xml:space="preserve"> </w:t>
      </w:r>
      <w:r w:rsidRPr="00F358D4">
        <w:rPr>
          <w:b/>
        </w:rPr>
        <w:t>with</w:t>
      </w:r>
      <w:r w:rsidR="00BF0493">
        <w:rPr>
          <w:b/>
        </w:rPr>
        <w:t xml:space="preserve"> </w:t>
      </w:r>
      <w:r w:rsidRPr="00F358D4">
        <w:rPr>
          <w:b/>
        </w:rPr>
        <w:t>no</w:t>
      </w:r>
      <w:r w:rsidR="00BF0493">
        <w:rPr>
          <w:b/>
        </w:rPr>
        <w:t xml:space="preserve"> </w:t>
      </w:r>
      <w:r w:rsidRPr="00F358D4">
        <w:rPr>
          <w:b/>
        </w:rPr>
        <w:t>VGA</w:t>
      </w:r>
      <w:r w:rsidR="00BF0493">
        <w:rPr>
          <w:b/>
        </w:rPr>
        <w:t xml:space="preserve"> </w:t>
      </w:r>
      <w:r w:rsidRPr="00F358D4">
        <w:rPr>
          <w:b/>
        </w:rPr>
        <w:t>Support</w:t>
      </w:r>
      <w:r w:rsidR="00BF0493">
        <w:rPr>
          <w:bCs/>
        </w:rPr>
        <w:t xml:space="preserve"> </w:t>
      </w:r>
      <w:r w:rsidR="00E03FEB" w:rsidRPr="00E03FEB">
        <w:rPr>
          <w:bCs/>
        </w:rPr>
        <w:t>-</w:t>
      </w:r>
      <w:r w:rsidR="00BF0493">
        <w:rPr>
          <w:bCs/>
        </w:rPr>
        <w:t xml:space="preserve"> </w:t>
      </w:r>
      <w:r>
        <w:t>UEFI</w:t>
      </w:r>
      <w:r w:rsidR="00BF0493">
        <w:t xml:space="preserve"> </w:t>
      </w:r>
      <w:r>
        <w:t>removes</w:t>
      </w:r>
      <w:r w:rsidR="00BF0493">
        <w:t xml:space="preserve"> </w:t>
      </w:r>
      <w:r>
        <w:t>the</w:t>
      </w:r>
      <w:r w:rsidR="00BF0493">
        <w:t xml:space="preserve"> </w:t>
      </w:r>
      <w:r>
        <w:t>need</w:t>
      </w:r>
      <w:r w:rsidR="00BF0493">
        <w:t xml:space="preserve"> </w:t>
      </w:r>
      <w:r>
        <w:t>for</w:t>
      </w:r>
      <w:r w:rsidR="00BF0493">
        <w:t xml:space="preserve"> </w:t>
      </w:r>
      <w:r>
        <w:t>VGA</w:t>
      </w:r>
      <w:r w:rsidR="00BF0493">
        <w:t xml:space="preserve"> </w:t>
      </w:r>
      <w:r>
        <w:t>support,</w:t>
      </w:r>
      <w:r w:rsidR="00BF0493">
        <w:t xml:space="preserve"> </w:t>
      </w:r>
      <w:r>
        <w:t>enabling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to</w:t>
      </w:r>
      <w:r w:rsidR="00BF0493">
        <w:t xml:space="preserve"> </w:t>
      </w:r>
      <w:r>
        <w:t>be</w:t>
      </w:r>
      <w:r w:rsidR="00BF0493">
        <w:t xml:space="preserve"> </w:t>
      </w:r>
      <w:r>
        <w:t>installed</w:t>
      </w:r>
      <w:r w:rsidR="00BF0493">
        <w:t xml:space="preserve"> </w:t>
      </w:r>
      <w:r>
        <w:t>on</w:t>
      </w:r>
      <w:r w:rsidR="00BF0493">
        <w:t xml:space="preserve"> </w:t>
      </w:r>
      <w:r w:rsidR="00885B27">
        <w:t>computer</w:t>
      </w:r>
      <w:r>
        <w:t>s</w:t>
      </w:r>
      <w:r w:rsidR="00BF0493">
        <w:t xml:space="preserve"> </w:t>
      </w:r>
      <w:r>
        <w:t>that</w:t>
      </w:r>
      <w:r w:rsidR="00BF0493">
        <w:t xml:space="preserve"> </w:t>
      </w:r>
      <w:r>
        <w:t>do</w:t>
      </w:r>
      <w:r w:rsidR="00BF0493">
        <w:t xml:space="preserve"> </w:t>
      </w:r>
      <w:r>
        <w:t>not</w:t>
      </w:r>
      <w:r w:rsidR="00BF0493">
        <w:t xml:space="preserve"> </w:t>
      </w:r>
      <w:r>
        <w:t>use</w:t>
      </w:r>
      <w:r w:rsidR="00BF0493">
        <w:t xml:space="preserve"> </w:t>
      </w:r>
      <w:r>
        <w:t>this</w:t>
      </w:r>
      <w:r w:rsidR="00BF0493">
        <w:t xml:space="preserve"> </w:t>
      </w:r>
      <w:r>
        <w:t>legacy</w:t>
      </w:r>
      <w:r w:rsidR="00BF0493">
        <w:t xml:space="preserve"> </w:t>
      </w:r>
      <w:r>
        <w:t>video</w:t>
      </w:r>
      <w:r w:rsidR="00BF0493">
        <w:t xml:space="preserve"> </w:t>
      </w:r>
      <w:r>
        <w:t>technology.</w:t>
      </w:r>
    </w:p>
    <w:p w:rsidR="00B7241A" w:rsidRDefault="003B2AEB" w:rsidP="000E0CA1">
      <w:pPr>
        <w:pStyle w:val="ParagraphText"/>
      </w:pPr>
      <w:r>
        <w:t>Some</w:t>
      </w:r>
      <w:r w:rsidR="00BF0493">
        <w:t xml:space="preserve"> </w:t>
      </w:r>
      <w:r>
        <w:t>of</w:t>
      </w:r>
      <w:r w:rsidR="00BF0493">
        <w:t xml:space="preserve"> </w:t>
      </w:r>
      <w:r>
        <w:t>these</w:t>
      </w:r>
      <w:r w:rsidR="00BF0493">
        <w:t xml:space="preserve"> </w:t>
      </w:r>
      <w:r w:rsidR="000E0CA1">
        <w:t>features</w:t>
      </w:r>
      <w:r w:rsidR="00BF0493">
        <w:t xml:space="preserve"> </w:t>
      </w:r>
      <w:r w:rsidR="000E0CA1">
        <w:t>are</w:t>
      </w:r>
      <w:r w:rsidR="00BF0493">
        <w:t xml:space="preserve"> </w:t>
      </w:r>
      <w:r w:rsidR="00B724AD">
        <w:t>targeted</w:t>
      </w:r>
      <w:r w:rsidR="00BF0493">
        <w:t xml:space="preserve"> </w:t>
      </w:r>
      <w:r w:rsidR="00B724AD">
        <w:t>for</w:t>
      </w:r>
      <w:r w:rsidR="00BF0493">
        <w:t xml:space="preserve"> </w:t>
      </w:r>
      <w:r w:rsidR="00B724AD">
        <w:t>use</w:t>
      </w:r>
      <w:r w:rsidR="00BF0493">
        <w:t xml:space="preserve"> </w:t>
      </w:r>
      <w:r w:rsidR="000E0CA1">
        <w:t>in</w:t>
      </w:r>
      <w:r w:rsidR="00BF0493">
        <w:t xml:space="preserve"> </w:t>
      </w:r>
      <w:r w:rsidR="000E0CA1">
        <w:t>a</w:t>
      </w:r>
      <w:r w:rsidR="00BF0493">
        <w:t xml:space="preserve"> </w:t>
      </w:r>
      <w:r w:rsidR="000E0CA1">
        <w:t>business</w:t>
      </w:r>
      <w:r w:rsidR="00BF0493">
        <w:t xml:space="preserve"> </w:t>
      </w:r>
      <w:r w:rsidR="000E0CA1">
        <w:t>setting,</w:t>
      </w:r>
      <w:r w:rsidR="00BF0493">
        <w:t xml:space="preserve"> </w:t>
      </w:r>
      <w:r w:rsidR="000E0CA1">
        <w:t>so</w:t>
      </w:r>
      <w:r w:rsidR="00BF0493">
        <w:t xml:space="preserve"> </w:t>
      </w:r>
      <w:r w:rsidR="000E0CA1">
        <w:t>they</w:t>
      </w:r>
      <w:r w:rsidR="00BF0493">
        <w:t xml:space="preserve"> </w:t>
      </w:r>
      <w:r w:rsidR="000E0CA1">
        <w:t>are</w:t>
      </w:r>
      <w:r w:rsidR="00BF0493">
        <w:t xml:space="preserve"> </w:t>
      </w:r>
      <w:r w:rsidR="000E0CA1">
        <w:t>not</w:t>
      </w:r>
      <w:r w:rsidR="00BF0493">
        <w:t xml:space="preserve"> </w:t>
      </w:r>
      <w:r w:rsidR="00B724AD">
        <w:t>covered</w:t>
      </w:r>
      <w:r w:rsidR="00BF0493">
        <w:t xml:space="preserve"> </w:t>
      </w:r>
      <w:r w:rsidR="000E0CA1">
        <w:t>in</w:t>
      </w:r>
      <w:r w:rsidR="00BF0493">
        <w:t xml:space="preserve"> </w:t>
      </w:r>
      <w:r w:rsidR="000E0CA1">
        <w:t>this</w:t>
      </w:r>
      <w:r w:rsidR="00BF0493">
        <w:t xml:space="preserve"> </w:t>
      </w:r>
      <w:r w:rsidR="000E0CA1">
        <w:t>consumer-focused</w:t>
      </w:r>
      <w:r w:rsidR="00BF0493">
        <w:t xml:space="preserve"> </w:t>
      </w:r>
      <w:r w:rsidR="000E0CA1">
        <w:t>training.</w:t>
      </w:r>
      <w:r w:rsidR="00BF0493">
        <w:t xml:space="preserve"> </w:t>
      </w:r>
      <w:r w:rsidR="000E0CA1">
        <w:t>Instead</w:t>
      </w:r>
      <w:r w:rsidR="00704A56">
        <w:t>,</w:t>
      </w:r>
      <w:r w:rsidR="00BF0493">
        <w:t xml:space="preserve"> </w:t>
      </w:r>
      <w:r w:rsidR="000E0CA1">
        <w:t>we</w:t>
      </w:r>
      <w:r w:rsidR="00BF0493">
        <w:t xml:space="preserve"> </w:t>
      </w:r>
      <w:r w:rsidR="000E0CA1">
        <w:t>will</w:t>
      </w:r>
      <w:r w:rsidR="00BF0493">
        <w:t xml:space="preserve"> </w:t>
      </w:r>
      <w:r w:rsidR="000E0CA1">
        <w:t>examine</w:t>
      </w:r>
      <w:r w:rsidR="00BF0493">
        <w:t xml:space="preserve"> </w:t>
      </w:r>
      <w:r w:rsidR="000E0CA1">
        <w:t>UEFI</w:t>
      </w:r>
      <w:r w:rsidR="00BF0493">
        <w:t xml:space="preserve"> </w:t>
      </w:r>
      <w:r w:rsidR="000E0CA1">
        <w:t>support</w:t>
      </w:r>
      <w:r w:rsidR="00BF0493">
        <w:t xml:space="preserve"> </w:t>
      </w:r>
      <w:r w:rsidR="000E0CA1">
        <w:t>in</w:t>
      </w:r>
      <w:r w:rsidR="00BF0493">
        <w:t xml:space="preserve"> </w:t>
      </w:r>
      <w:r w:rsidR="000E0CA1">
        <w:t>general,</w:t>
      </w:r>
      <w:r w:rsidR="00BF0493">
        <w:t xml:space="preserve"> </w:t>
      </w:r>
      <w:r w:rsidR="000E0CA1">
        <w:t>and</w:t>
      </w:r>
      <w:r w:rsidR="00BF0493">
        <w:t xml:space="preserve"> </w:t>
      </w:r>
      <w:r w:rsidR="000E0CA1">
        <w:t>any</w:t>
      </w:r>
      <w:r w:rsidR="00BF0493">
        <w:t xml:space="preserve"> </w:t>
      </w:r>
      <w:r w:rsidR="000E0CA1">
        <w:t>support</w:t>
      </w:r>
      <w:r w:rsidR="00BF0493">
        <w:t xml:space="preserve"> </w:t>
      </w:r>
      <w:r w:rsidR="000E0CA1">
        <w:t>considerations</w:t>
      </w:r>
      <w:r w:rsidR="00BF0493">
        <w:t xml:space="preserve"> </w:t>
      </w:r>
      <w:r w:rsidR="000E0CA1">
        <w:t>for</w:t>
      </w:r>
      <w:r w:rsidR="00BF0493">
        <w:t xml:space="preserve"> </w:t>
      </w:r>
      <w:r w:rsidR="000E0CA1">
        <w:t>UEFI</w:t>
      </w:r>
      <w:r w:rsidR="00BF0493">
        <w:t xml:space="preserve"> </w:t>
      </w:r>
      <w:r w:rsidR="000E0CA1">
        <w:t>enabled</w:t>
      </w:r>
      <w:r w:rsidR="00BF0493">
        <w:t xml:space="preserve"> </w:t>
      </w:r>
      <w:r w:rsidR="00885B27">
        <w:t>computer</w:t>
      </w:r>
      <w:r w:rsidR="000E0CA1">
        <w:t>s</w:t>
      </w:r>
      <w:r w:rsidR="00BF0493">
        <w:t xml:space="preserve"> </w:t>
      </w:r>
      <w:r w:rsidR="000E0CA1">
        <w:t>in</w:t>
      </w:r>
      <w:r w:rsidR="00BF0493">
        <w:t xml:space="preserve"> </w:t>
      </w:r>
      <w:r w:rsidR="000E0CA1">
        <w:t>a</w:t>
      </w:r>
      <w:r w:rsidR="00BF0493">
        <w:t xml:space="preserve"> </w:t>
      </w:r>
      <w:r w:rsidR="000E0CA1">
        <w:t>consumer</w:t>
      </w:r>
      <w:r w:rsidR="00BF0493">
        <w:t xml:space="preserve"> </w:t>
      </w:r>
      <w:r w:rsidR="000E0CA1">
        <w:t>setting.</w:t>
      </w:r>
    </w:p>
    <w:p w:rsidR="00B7241A" w:rsidRDefault="003B2AEB" w:rsidP="000E0CA1">
      <w:pPr>
        <w:pStyle w:val="Heading3"/>
      </w:pPr>
      <w:bookmarkStart w:id="6" w:name="_Toc334557634"/>
      <w:bookmarkStart w:id="7" w:name="_Toc334565402"/>
      <w:r>
        <w:t>UEFI</w:t>
      </w:r>
      <w:r w:rsidR="00BF0493">
        <w:t xml:space="preserve"> </w:t>
      </w:r>
      <w:r w:rsidR="000E0CA1">
        <w:t>Overview</w:t>
      </w:r>
      <w:bookmarkEnd w:id="6"/>
      <w:bookmarkEnd w:id="7"/>
    </w:p>
    <w:p w:rsidR="00B7241A" w:rsidRDefault="000E0CA1" w:rsidP="00EA7E8E">
      <w:pPr>
        <w:pStyle w:val="ParagraphText"/>
      </w:pPr>
      <w:r>
        <w:t>Windows</w:t>
      </w:r>
      <w:r w:rsidR="00BF0493">
        <w:t xml:space="preserve"> </w:t>
      </w:r>
      <w:r>
        <w:t>support</w:t>
      </w:r>
      <w:r w:rsidR="00BF0493">
        <w:t xml:space="preserve"> </w:t>
      </w:r>
      <w:r>
        <w:t>for</w:t>
      </w:r>
      <w:r w:rsidR="00BF0493">
        <w:t xml:space="preserve"> </w:t>
      </w:r>
      <w:r w:rsidR="00A63765">
        <w:t>UEFI</w:t>
      </w:r>
      <w:r w:rsidR="00BF0493">
        <w:t xml:space="preserve"> </w:t>
      </w:r>
      <w:r w:rsidR="00A63765">
        <w:t>was</w:t>
      </w:r>
      <w:r w:rsidR="00BF0493">
        <w:t xml:space="preserve"> </w:t>
      </w:r>
      <w:r w:rsidR="00A63765">
        <w:t>first</w:t>
      </w:r>
      <w:r w:rsidR="00BF0493">
        <w:t xml:space="preserve"> </w:t>
      </w:r>
      <w:r w:rsidR="00A63765">
        <w:t>introduced</w:t>
      </w:r>
      <w:r w:rsidR="00BF0493">
        <w:t xml:space="preserve"> </w:t>
      </w:r>
      <w:r w:rsidR="00A63765">
        <w:t>in</w:t>
      </w:r>
      <w:r w:rsidR="00BF0493">
        <w:t xml:space="preserve"> </w:t>
      </w:r>
      <w:r>
        <w:t>64-bit</w:t>
      </w:r>
      <w:r w:rsidR="00BF0493">
        <w:t xml:space="preserve"> </w:t>
      </w:r>
      <w:r>
        <w:t>editions</w:t>
      </w:r>
      <w:r w:rsidR="00BF0493">
        <w:t xml:space="preserve"> </w:t>
      </w:r>
      <w:r>
        <w:t>of</w:t>
      </w:r>
      <w:r w:rsidR="00BF0493">
        <w:t xml:space="preserve"> </w:t>
      </w:r>
      <w:r w:rsidR="00442454">
        <w:t>Microsoft</w:t>
      </w:r>
      <w:r w:rsidR="00BF0493">
        <w:t xml:space="preserve"> </w:t>
      </w:r>
      <w:r w:rsidR="00A63765">
        <w:t>Windows</w:t>
      </w:r>
      <w:r w:rsidR="00BF0493">
        <w:t xml:space="preserve"> </w:t>
      </w:r>
      <w:r w:rsidR="00A63765">
        <w:t>Server</w:t>
      </w:r>
      <w:r w:rsidR="00442454">
        <w:rPr>
          <w:rFonts w:cs="Segoe UI"/>
        </w:rPr>
        <w:t>®</w:t>
      </w:r>
      <w:r w:rsidR="00BF0493">
        <w:t xml:space="preserve"> </w:t>
      </w:r>
      <w:r w:rsidR="00A63765">
        <w:t>2008</w:t>
      </w:r>
      <w:r w:rsidR="00BF0493">
        <w:t xml:space="preserve"> </w:t>
      </w:r>
      <w:r w:rsidR="00A63765">
        <w:t>and</w:t>
      </w:r>
      <w:r w:rsidR="00BF0493">
        <w:t xml:space="preserve"> </w:t>
      </w:r>
      <w:r w:rsidR="00A63765">
        <w:t>Windows</w:t>
      </w:r>
      <w:r w:rsidR="00BF0493">
        <w:t xml:space="preserve"> </w:t>
      </w:r>
      <w:r w:rsidR="00A63765">
        <w:t>Vista</w:t>
      </w:r>
      <w:r w:rsidR="00F4042D">
        <w:t>®</w:t>
      </w:r>
      <w:r w:rsidR="00BF0493">
        <w:t xml:space="preserve"> </w:t>
      </w:r>
      <w:r w:rsidR="00A63765">
        <w:t>Service</w:t>
      </w:r>
      <w:r w:rsidR="00BF0493">
        <w:t xml:space="preserve"> </w:t>
      </w:r>
      <w:r w:rsidR="00A63765">
        <w:t>Pack</w:t>
      </w:r>
      <w:r w:rsidR="00BF0493">
        <w:t xml:space="preserve"> </w:t>
      </w:r>
      <w:r w:rsidR="00A63765">
        <w:t>1</w:t>
      </w:r>
      <w:r w:rsidR="00442454">
        <w:t>.</w:t>
      </w:r>
      <w:r w:rsidR="00BF0493">
        <w:t xml:space="preserve"> </w:t>
      </w:r>
      <w:r w:rsidR="00A63765">
        <w:t>Windows</w:t>
      </w:r>
      <w:r w:rsidR="00BF0493">
        <w:t xml:space="preserve"> </w:t>
      </w:r>
      <w:r w:rsidR="00A63765">
        <w:t>7</w:t>
      </w:r>
      <w:r w:rsidR="00BF0493">
        <w:t xml:space="preserve"> </w:t>
      </w:r>
      <w:r w:rsidR="00A63765">
        <w:t>and</w:t>
      </w:r>
      <w:r w:rsidR="00BF0493">
        <w:t xml:space="preserve"> </w:t>
      </w:r>
      <w:r w:rsidR="00A63765">
        <w:t>Windows</w:t>
      </w:r>
      <w:r w:rsidR="00BF0493">
        <w:t xml:space="preserve"> </w:t>
      </w:r>
      <w:r>
        <w:t>Server</w:t>
      </w:r>
      <w:r w:rsidR="00BF0493">
        <w:t xml:space="preserve"> </w:t>
      </w:r>
      <w:r>
        <w:t>2008</w:t>
      </w:r>
      <w:r w:rsidR="00BF0493">
        <w:t xml:space="preserve"> </w:t>
      </w:r>
      <w:r>
        <w:t>R2</w:t>
      </w:r>
      <w:r w:rsidR="00BF0493">
        <w:t xml:space="preserve"> </w:t>
      </w:r>
      <w:r>
        <w:t>continued</w:t>
      </w:r>
      <w:r w:rsidR="00BF0493">
        <w:t xml:space="preserve"> </w:t>
      </w:r>
      <w:r>
        <w:t>to</w:t>
      </w:r>
      <w:r w:rsidR="00BF0493">
        <w:t xml:space="preserve"> </w:t>
      </w:r>
      <w:r>
        <w:t>support</w:t>
      </w:r>
      <w:r w:rsidR="00BF0493">
        <w:t xml:space="preserve"> </w:t>
      </w:r>
      <w:r w:rsidR="00A63765">
        <w:t>UEFI.</w:t>
      </w:r>
      <w:r w:rsidR="00BF0493">
        <w:t xml:space="preserve"> </w:t>
      </w:r>
      <w:r>
        <w:t>The</w:t>
      </w:r>
      <w:r w:rsidR="00BF0493">
        <w:t xml:space="preserve"> </w:t>
      </w:r>
      <w:r>
        <w:t>main</w:t>
      </w:r>
      <w:r w:rsidR="00BF0493">
        <w:t xml:space="preserve"> </w:t>
      </w:r>
      <w:r>
        <w:t>reason</w:t>
      </w:r>
      <w:r w:rsidR="00BF0493">
        <w:t xml:space="preserve"> </w:t>
      </w:r>
      <w:r>
        <w:t>for</w:t>
      </w:r>
      <w:r w:rsidR="00BF0493">
        <w:t xml:space="preserve"> </w:t>
      </w:r>
      <w:r>
        <w:t>early</w:t>
      </w:r>
      <w:r w:rsidR="00BF0493">
        <w:t xml:space="preserve"> </w:t>
      </w:r>
      <w:r>
        <w:t>adoption</w:t>
      </w:r>
      <w:r w:rsidR="00BF0493">
        <w:t xml:space="preserve"> </w:t>
      </w:r>
      <w:r>
        <w:t>was</w:t>
      </w:r>
      <w:r w:rsidR="00BF0493">
        <w:t xml:space="preserve"> </w:t>
      </w:r>
      <w:r>
        <w:t>for</w:t>
      </w:r>
      <w:r w:rsidR="00BF0493">
        <w:t xml:space="preserve"> </w:t>
      </w:r>
      <w:r>
        <w:t>GPT</w:t>
      </w:r>
      <w:r w:rsidR="00BF0493">
        <w:t xml:space="preserve"> </w:t>
      </w:r>
      <w:r>
        <w:t>and</w:t>
      </w:r>
      <w:r w:rsidR="00BF0493">
        <w:t xml:space="preserve"> </w:t>
      </w:r>
      <w:r>
        <w:t>large</w:t>
      </w:r>
      <w:r w:rsidR="00BF0493">
        <w:t xml:space="preserve"> </w:t>
      </w:r>
      <w:r>
        <w:t>boot</w:t>
      </w:r>
      <w:r w:rsidR="00BF0493">
        <w:t xml:space="preserve"> </w:t>
      </w:r>
      <w:r>
        <w:t>disk</w:t>
      </w:r>
      <w:r w:rsidR="00BF0493">
        <w:t xml:space="preserve"> </w:t>
      </w:r>
      <w:r>
        <w:t>support.</w:t>
      </w:r>
    </w:p>
    <w:p w:rsidR="00B7241A" w:rsidRDefault="003B2AEB" w:rsidP="00EA7E8E">
      <w:pPr>
        <w:pStyle w:val="ParagraphText"/>
      </w:pPr>
      <w:r>
        <w:t>Many</w:t>
      </w:r>
      <w:r w:rsidR="00BF0493">
        <w:t xml:space="preserve"> </w:t>
      </w:r>
      <w:r w:rsidR="00885B27">
        <w:t>computer</w:t>
      </w:r>
      <w:r>
        <w:t>s</w:t>
      </w:r>
      <w:r w:rsidR="00BF0493">
        <w:t xml:space="preserve"> </w:t>
      </w:r>
      <w:r>
        <w:t>built</w:t>
      </w:r>
      <w:r w:rsidR="00BF0493">
        <w:t xml:space="preserve"> </w:t>
      </w:r>
      <w:r>
        <w:t>prior</w:t>
      </w:r>
      <w:r w:rsidR="00BF0493">
        <w:t xml:space="preserve"> </w:t>
      </w:r>
      <w:r>
        <w:t>to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took</w:t>
      </w:r>
      <w:r w:rsidR="00BF0493">
        <w:t xml:space="preserve"> </w:t>
      </w:r>
      <w:r w:rsidR="00A63765">
        <w:t>advantage</w:t>
      </w:r>
      <w:r w:rsidR="00BF0493">
        <w:t xml:space="preserve"> </w:t>
      </w:r>
      <w:r w:rsidR="00A63765">
        <w:t>of</w:t>
      </w:r>
      <w:r w:rsidR="00BF0493">
        <w:t xml:space="preserve"> </w:t>
      </w:r>
      <w:r w:rsidR="00A63765">
        <w:t>UEFI</w:t>
      </w:r>
      <w:r w:rsidR="00BF0493">
        <w:t xml:space="preserve"> </w:t>
      </w:r>
      <w:r w:rsidR="00A63765">
        <w:t>architecture</w:t>
      </w:r>
      <w:r w:rsidR="00BF0493">
        <w:t xml:space="preserve"> </w:t>
      </w:r>
      <w:r w:rsidR="00A63765">
        <w:t>to</w:t>
      </w:r>
      <w:r w:rsidR="00BF0493">
        <w:t xml:space="preserve"> </w:t>
      </w:r>
      <w:r w:rsidR="00A63765">
        <w:t>reduce</w:t>
      </w:r>
      <w:r w:rsidR="00BF0493">
        <w:t xml:space="preserve"> </w:t>
      </w:r>
      <w:r w:rsidR="00A63765">
        <w:t>costs</w:t>
      </w:r>
      <w:r w:rsidR="00BF0493">
        <w:t xml:space="preserve"> </w:t>
      </w:r>
      <w:r w:rsidR="00A63765">
        <w:t>and</w:t>
      </w:r>
      <w:r w:rsidR="00BF0493">
        <w:t xml:space="preserve"> </w:t>
      </w:r>
      <w:r w:rsidR="00A63765">
        <w:t>standardize</w:t>
      </w:r>
      <w:r w:rsidR="00BF0493">
        <w:t xml:space="preserve"> </w:t>
      </w:r>
      <w:r w:rsidR="00A63765">
        <w:t>firmware</w:t>
      </w:r>
      <w:r w:rsidR="00BF0493">
        <w:t xml:space="preserve"> </w:t>
      </w:r>
      <w:r>
        <w:t>stacks</w:t>
      </w:r>
      <w:r w:rsidR="00A63765">
        <w:t>,</w:t>
      </w:r>
      <w:r w:rsidR="00BF0493">
        <w:t xml:space="preserve"> </w:t>
      </w:r>
      <w:r w:rsidR="00A63765">
        <w:t>but</w:t>
      </w:r>
      <w:r w:rsidR="00BF0493">
        <w:t xml:space="preserve"> </w:t>
      </w:r>
      <w:r>
        <w:t>were</w:t>
      </w:r>
      <w:r w:rsidR="00BF0493">
        <w:t xml:space="preserve"> </w:t>
      </w:r>
      <w:r>
        <w:t>still</w:t>
      </w:r>
      <w:r w:rsidR="00BF0493">
        <w:t xml:space="preserve"> </w:t>
      </w:r>
      <w:r>
        <w:t>used</w:t>
      </w:r>
      <w:r w:rsidR="00BF0493">
        <w:t xml:space="preserve"> </w:t>
      </w:r>
      <w:r>
        <w:t>in</w:t>
      </w:r>
      <w:r w:rsidR="00BF0493">
        <w:t xml:space="preserve"> </w:t>
      </w:r>
      <w:r w:rsidR="00A63765">
        <w:t>BIOS</w:t>
      </w:r>
      <w:r w:rsidR="00BF0493">
        <w:t xml:space="preserve"> </w:t>
      </w:r>
      <w:r w:rsidR="00A63765">
        <w:t>mode</w:t>
      </w:r>
      <w:r w:rsidR="00BF0493">
        <w:t xml:space="preserve"> </w:t>
      </w:r>
      <w:r w:rsidR="00A63765">
        <w:t>to</w:t>
      </w:r>
      <w:r w:rsidR="00BF0493">
        <w:t xml:space="preserve"> </w:t>
      </w:r>
      <w:r w:rsidR="00A63765">
        <w:t>remain</w:t>
      </w:r>
      <w:r w:rsidR="00BF0493">
        <w:t xml:space="preserve"> </w:t>
      </w:r>
      <w:r w:rsidR="00A63765">
        <w:t>compatible</w:t>
      </w:r>
      <w:r w:rsidR="00BF0493">
        <w:t xml:space="preserve"> </w:t>
      </w:r>
      <w:r w:rsidR="00A63765">
        <w:t>with</w:t>
      </w:r>
      <w:r w:rsidR="00BF0493">
        <w:t xml:space="preserve"> </w:t>
      </w:r>
      <w:r w:rsidR="00A63765">
        <w:t>existing</w:t>
      </w:r>
      <w:r w:rsidR="00BF0493">
        <w:t xml:space="preserve"> </w:t>
      </w:r>
      <w:r w:rsidR="00A63765">
        <w:t>factory</w:t>
      </w:r>
      <w:r w:rsidR="00BF0493">
        <w:t xml:space="preserve"> </w:t>
      </w:r>
      <w:r w:rsidR="00A63765">
        <w:t>processes,</w:t>
      </w:r>
      <w:r w:rsidR="00BF0493">
        <w:t xml:space="preserve"> </w:t>
      </w:r>
      <w:r w:rsidR="00A63765">
        <w:t>tools,</w:t>
      </w:r>
      <w:r w:rsidR="00BF0493">
        <w:t xml:space="preserve"> </w:t>
      </w:r>
      <w:r w:rsidR="00A63765">
        <w:t>legacy</w:t>
      </w:r>
      <w:r w:rsidR="00BF0493">
        <w:t xml:space="preserve"> </w:t>
      </w:r>
      <w:r w:rsidR="00A63765">
        <w:t>operating</w:t>
      </w:r>
      <w:r w:rsidR="00BF0493">
        <w:t xml:space="preserve"> </w:t>
      </w:r>
      <w:r w:rsidR="00A63765">
        <w:t>systems,</w:t>
      </w:r>
      <w:r w:rsidR="00BF0493">
        <w:t xml:space="preserve"> </w:t>
      </w:r>
      <w:r w:rsidR="00A63765">
        <w:t>drivers,</w:t>
      </w:r>
      <w:r w:rsidR="00BF0493">
        <w:t xml:space="preserve"> </w:t>
      </w:r>
      <w:r w:rsidR="00A63765">
        <w:t>option</w:t>
      </w:r>
      <w:r w:rsidR="00BF0493">
        <w:t xml:space="preserve"> </w:t>
      </w:r>
      <w:r w:rsidR="00A63765">
        <w:t>ROMs</w:t>
      </w:r>
      <w:r w:rsidR="00442454">
        <w:t>,</w:t>
      </w:r>
      <w:r w:rsidR="00BF0493">
        <w:t xml:space="preserve"> </w:t>
      </w:r>
      <w:r w:rsidR="00A63765">
        <w:t>and</w:t>
      </w:r>
      <w:r w:rsidR="00BF0493">
        <w:t xml:space="preserve"> </w:t>
      </w:r>
      <w:r w:rsidR="00A63765">
        <w:t>some</w:t>
      </w:r>
      <w:r w:rsidR="00BF0493">
        <w:t xml:space="preserve"> </w:t>
      </w:r>
      <w:r w:rsidR="00A63765">
        <w:t>applications</w:t>
      </w:r>
      <w:r w:rsidR="00442454">
        <w:t>.</w:t>
      </w:r>
      <w:r w:rsidR="00BF0493">
        <w:t xml:space="preserve"> </w:t>
      </w:r>
      <w:r w:rsidR="00A63765">
        <w:t>The</w:t>
      </w:r>
      <w:r>
        <w:t>se</w:t>
      </w:r>
      <w:r w:rsidR="00BF0493">
        <w:t xml:space="preserve"> </w:t>
      </w:r>
      <w:r w:rsidR="00A63765">
        <w:t>UEFI</w:t>
      </w:r>
      <w:r w:rsidR="00BF0493">
        <w:t xml:space="preserve"> </w:t>
      </w:r>
      <w:r w:rsidR="00885B27">
        <w:t>computer</w:t>
      </w:r>
      <w:r>
        <w:t>s</w:t>
      </w:r>
      <w:r w:rsidR="00BF0493">
        <w:t xml:space="preserve"> </w:t>
      </w:r>
      <w:r>
        <w:t>are</w:t>
      </w:r>
      <w:r w:rsidR="00BF0493">
        <w:t xml:space="preserve"> </w:t>
      </w:r>
      <w:r>
        <w:t>called</w:t>
      </w:r>
      <w:r w:rsidR="00BF0493">
        <w:t xml:space="preserve"> </w:t>
      </w:r>
      <w:r w:rsidR="00A63765">
        <w:t>“</w:t>
      </w:r>
      <w:r w:rsidR="00A63765" w:rsidRPr="00925CF8">
        <w:t>Class</w:t>
      </w:r>
      <w:r w:rsidR="00BF0493">
        <w:t xml:space="preserve"> </w:t>
      </w:r>
      <w:r w:rsidR="00A63765" w:rsidRPr="00925CF8">
        <w:t>Two</w:t>
      </w:r>
      <w:r w:rsidR="00A63765">
        <w:t>”</w:t>
      </w:r>
      <w:r w:rsidR="00BF0493">
        <w:t xml:space="preserve"> </w:t>
      </w:r>
      <w:r w:rsidR="00A63765">
        <w:t>UEFI</w:t>
      </w:r>
      <w:r w:rsidR="00BF0493">
        <w:t xml:space="preserve"> </w:t>
      </w:r>
      <w:r w:rsidR="00A63765">
        <w:t>as</w:t>
      </w:r>
      <w:r w:rsidR="00BF0493">
        <w:t xml:space="preserve"> </w:t>
      </w:r>
      <w:r w:rsidR="00A63765">
        <w:t>defined</w:t>
      </w:r>
      <w:r w:rsidR="00BF0493">
        <w:t xml:space="preserve"> </w:t>
      </w:r>
      <w:r w:rsidR="00A63765">
        <w:t>by</w:t>
      </w:r>
      <w:r w:rsidR="00BF0493">
        <w:t xml:space="preserve"> </w:t>
      </w:r>
      <w:r w:rsidR="00A63765">
        <w:t>Intel</w:t>
      </w:r>
      <w:r w:rsidR="00442454">
        <w:t>.</w:t>
      </w:r>
      <w:r w:rsidR="00BF0493">
        <w:t xml:space="preserve"> </w:t>
      </w:r>
      <w:r w:rsidR="007F16F5">
        <w:t>This</w:t>
      </w:r>
      <w:r w:rsidR="00BF0493">
        <w:t xml:space="preserve"> </w:t>
      </w:r>
      <w:r w:rsidR="007F16F5">
        <w:t>means</w:t>
      </w:r>
      <w:r w:rsidR="00BF0493">
        <w:t xml:space="preserve"> </w:t>
      </w:r>
      <w:r w:rsidR="007F16F5">
        <w:t>that</w:t>
      </w:r>
      <w:r w:rsidR="00BF0493">
        <w:t xml:space="preserve"> </w:t>
      </w:r>
      <w:r w:rsidR="007F16F5">
        <w:t>they</w:t>
      </w:r>
      <w:r w:rsidR="00BF0493">
        <w:t xml:space="preserve"> </w:t>
      </w:r>
      <w:r w:rsidR="007F16F5">
        <w:t>have</w:t>
      </w:r>
      <w:r w:rsidR="00BF0493">
        <w:t xml:space="preserve"> </w:t>
      </w:r>
      <w:r w:rsidR="007F16F5">
        <w:t>the</w:t>
      </w:r>
      <w:r w:rsidR="00BF0493">
        <w:t xml:space="preserve"> </w:t>
      </w:r>
      <w:r w:rsidR="007F16F5">
        <w:t>capability</w:t>
      </w:r>
      <w:r w:rsidR="00BF0493">
        <w:t xml:space="preserve"> </w:t>
      </w:r>
      <w:r w:rsidR="007F16F5">
        <w:t>to</w:t>
      </w:r>
      <w:r w:rsidR="00BF0493">
        <w:t xml:space="preserve"> </w:t>
      </w:r>
      <w:r w:rsidR="007F16F5">
        <w:t>boot</w:t>
      </w:r>
      <w:r w:rsidR="00BF0493">
        <w:t xml:space="preserve"> </w:t>
      </w:r>
      <w:r w:rsidR="007F16F5">
        <w:t>into</w:t>
      </w:r>
      <w:r w:rsidR="00BF0493">
        <w:t xml:space="preserve"> </w:t>
      </w:r>
      <w:r w:rsidR="007F16F5">
        <w:t>native</w:t>
      </w:r>
      <w:r w:rsidR="00BF0493">
        <w:t xml:space="preserve"> </w:t>
      </w:r>
      <w:r w:rsidR="007F16F5">
        <w:t>UEFI</w:t>
      </w:r>
      <w:r w:rsidR="00BF0493">
        <w:t xml:space="preserve"> </w:t>
      </w:r>
      <w:r w:rsidR="007F16F5">
        <w:t>mode,</w:t>
      </w:r>
      <w:r w:rsidR="00BF0493">
        <w:t xml:space="preserve"> </w:t>
      </w:r>
      <w:r w:rsidR="007F16F5">
        <w:t>but</w:t>
      </w:r>
      <w:r w:rsidR="00BF0493">
        <w:t xml:space="preserve"> </w:t>
      </w:r>
      <w:r w:rsidR="007F16F5">
        <w:t>in</w:t>
      </w:r>
      <w:r w:rsidR="00BF0493">
        <w:t xml:space="preserve"> </w:t>
      </w:r>
      <w:r w:rsidR="007F16F5">
        <w:t>practice</w:t>
      </w:r>
      <w:r w:rsidR="00BF0493">
        <w:t xml:space="preserve"> </w:t>
      </w:r>
      <w:r w:rsidR="007F16F5">
        <w:t>most</w:t>
      </w:r>
      <w:r w:rsidR="00BF0493">
        <w:t xml:space="preserve"> </w:t>
      </w:r>
      <w:r w:rsidR="00885B27">
        <w:t>computer</w:t>
      </w:r>
      <w:r w:rsidR="007F16F5">
        <w:t>s</w:t>
      </w:r>
      <w:r w:rsidR="00BF0493">
        <w:t xml:space="preserve"> </w:t>
      </w:r>
      <w:r w:rsidR="007F16F5">
        <w:t>boot</w:t>
      </w:r>
      <w:r w:rsidR="00BF0493">
        <w:t xml:space="preserve"> </w:t>
      </w:r>
      <w:r w:rsidR="007F16F5">
        <w:t>into</w:t>
      </w:r>
      <w:r w:rsidR="00BF0493">
        <w:t xml:space="preserve"> </w:t>
      </w:r>
      <w:r w:rsidR="007F16F5">
        <w:t>legacy</w:t>
      </w:r>
      <w:r w:rsidR="00BF0493">
        <w:t xml:space="preserve"> </w:t>
      </w:r>
      <w:r w:rsidR="007F16F5">
        <w:t>BIOS</w:t>
      </w:r>
      <w:r w:rsidR="00BF0493">
        <w:t xml:space="preserve"> </w:t>
      </w:r>
      <w:r w:rsidR="007F16F5">
        <w:t>mode</w:t>
      </w:r>
      <w:r w:rsidR="00BF0493">
        <w:t xml:space="preserve"> </w:t>
      </w:r>
      <w:r w:rsidR="007F16F5">
        <w:t>using</w:t>
      </w:r>
      <w:r w:rsidR="00BF0493">
        <w:t xml:space="preserve"> </w:t>
      </w:r>
      <w:r w:rsidR="007F16F5">
        <w:t>a</w:t>
      </w:r>
      <w:r w:rsidR="00BF0493">
        <w:t xml:space="preserve"> </w:t>
      </w:r>
      <w:r w:rsidR="007F16F5" w:rsidRPr="00925CF8">
        <w:t>Compat</w:t>
      </w:r>
      <w:r w:rsidR="007F16F5">
        <w:t>ibility</w:t>
      </w:r>
      <w:r w:rsidR="00BF0493">
        <w:t xml:space="preserve"> </w:t>
      </w:r>
      <w:r w:rsidR="007F16F5">
        <w:t>Support</w:t>
      </w:r>
      <w:r w:rsidR="00BF0493">
        <w:t xml:space="preserve"> </w:t>
      </w:r>
      <w:r w:rsidR="007F16F5">
        <w:t>Module</w:t>
      </w:r>
      <w:r w:rsidR="00BF0493">
        <w:t xml:space="preserve"> </w:t>
      </w:r>
      <w:r w:rsidR="007F16F5">
        <w:t>(CSM).</w:t>
      </w:r>
      <w:r w:rsidR="00BF0493">
        <w:t xml:space="preserve"> </w:t>
      </w:r>
      <w:r w:rsidR="006B275B">
        <w:t>The</w:t>
      </w:r>
      <w:r w:rsidR="00BF0493">
        <w:t xml:space="preserve"> </w:t>
      </w:r>
      <w:r w:rsidR="006B275B">
        <w:t>figure</w:t>
      </w:r>
      <w:r w:rsidR="00BF0493">
        <w:t xml:space="preserve"> </w:t>
      </w:r>
      <w:r w:rsidR="006B275B">
        <w:t>below</w:t>
      </w:r>
      <w:r w:rsidR="00BF0493">
        <w:t xml:space="preserve"> </w:t>
      </w:r>
      <w:r w:rsidR="00A63765">
        <w:t>demonstrates</w:t>
      </w:r>
      <w:r w:rsidR="00BF0493">
        <w:t xml:space="preserve"> </w:t>
      </w:r>
      <w:r w:rsidR="00A63765">
        <w:t>boot</w:t>
      </w:r>
      <w:r w:rsidR="00BF0493">
        <w:t xml:space="preserve"> </w:t>
      </w:r>
      <w:r w:rsidR="00A63765">
        <w:t>flows</w:t>
      </w:r>
      <w:r w:rsidR="00BF0493">
        <w:t xml:space="preserve"> </w:t>
      </w:r>
      <w:r w:rsidR="00A63765">
        <w:t>for</w:t>
      </w:r>
      <w:r w:rsidR="00BF0493">
        <w:t xml:space="preserve"> </w:t>
      </w:r>
      <w:r w:rsidR="00A63765">
        <w:t>Class</w:t>
      </w:r>
      <w:r w:rsidR="00BF0493">
        <w:t xml:space="preserve"> </w:t>
      </w:r>
      <w:r w:rsidR="00A63765">
        <w:t>2</w:t>
      </w:r>
      <w:r w:rsidR="00BF0493">
        <w:t xml:space="preserve"> </w:t>
      </w:r>
      <w:r w:rsidR="00A63765">
        <w:t>systems.</w:t>
      </w:r>
    </w:p>
    <w:p w:rsidR="00B7241A" w:rsidRDefault="0081783D" w:rsidP="00364DFD">
      <w:pPr>
        <w:pStyle w:val="GraphicNoBorder"/>
      </w:pPr>
      <w:r>
        <w:rPr>
          <w:lang w:eastAsia="zh-CN"/>
        </w:rPr>
        <w:drawing>
          <wp:inline distT="0" distB="0" distL="0" distR="0">
            <wp:extent cx="4363059" cy="30674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FI_Flow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67478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EA7E8E" w:rsidP="00EA7E8E">
      <w:pPr>
        <w:pStyle w:val="Caption"/>
      </w:pPr>
      <w:bookmarkStart w:id="8" w:name="_Ref328566112"/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</w:t>
        </w:r>
      </w:fldSimple>
      <w:bookmarkEnd w:id="8"/>
      <w:r>
        <w:t>:</w:t>
      </w:r>
      <w:r w:rsidR="00BF0493">
        <w:t xml:space="preserve"> </w:t>
      </w:r>
      <w:r>
        <w:t>UEFI</w:t>
      </w:r>
      <w:r w:rsidR="00BF0493">
        <w:t xml:space="preserve"> </w:t>
      </w:r>
      <w:r w:rsidR="003B2AEB">
        <w:t>Startup</w:t>
      </w:r>
      <w:r w:rsidR="00BF0493">
        <w:t xml:space="preserve"> </w:t>
      </w:r>
      <w:r w:rsidR="003B2AEB">
        <w:t>Paths</w:t>
      </w:r>
    </w:p>
    <w:p w:rsidR="00B7241A" w:rsidRDefault="00E5028C" w:rsidP="00EA7E8E">
      <w:pPr>
        <w:pStyle w:val="ParagraphText"/>
      </w:pPr>
      <w:r>
        <w:t>The</w:t>
      </w:r>
      <w:r w:rsidR="00BF0493">
        <w:t xml:space="preserve"> </w:t>
      </w:r>
      <w:r>
        <w:t>gold</w:t>
      </w:r>
      <w:r w:rsidR="00BF0493">
        <w:t xml:space="preserve"> </w:t>
      </w:r>
      <w:r>
        <w:t>elements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diagram</w:t>
      </w:r>
      <w:r w:rsidR="00BF0493">
        <w:t xml:space="preserve"> </w:t>
      </w:r>
      <w:r w:rsidR="00442454">
        <w:t>indicate</w:t>
      </w:r>
      <w:r w:rsidR="00BF0493">
        <w:t xml:space="preserve"> </w:t>
      </w:r>
      <w:r w:rsidR="00442454">
        <w:t>legacy</w:t>
      </w:r>
      <w:r w:rsidR="00BF0493">
        <w:t xml:space="preserve"> </w:t>
      </w:r>
      <w:r w:rsidR="00442454">
        <w:t>BIOS-s</w:t>
      </w:r>
      <w:r>
        <w:t>tyle</w:t>
      </w:r>
      <w:r w:rsidR="00BF0493">
        <w:t xml:space="preserve"> </w:t>
      </w:r>
      <w:r>
        <w:t>startup.</w:t>
      </w:r>
      <w:r w:rsidR="00BF0493">
        <w:t xml:space="preserve"> </w:t>
      </w:r>
      <w:r>
        <w:t>The</w:t>
      </w:r>
      <w:r w:rsidR="00BF0493">
        <w:t xml:space="preserve"> </w:t>
      </w:r>
      <w:r w:rsidR="00A63765">
        <w:t>green</w:t>
      </w:r>
      <w:r w:rsidR="00BF0493">
        <w:t xml:space="preserve"> </w:t>
      </w:r>
      <w:r w:rsidR="00A63765">
        <w:t>arrows</w:t>
      </w:r>
      <w:r w:rsidR="00BF0493">
        <w:t xml:space="preserve"> </w:t>
      </w:r>
      <w:r>
        <w:t>show</w:t>
      </w:r>
      <w:r w:rsidR="00BF0493">
        <w:t xml:space="preserve"> </w:t>
      </w:r>
      <w:r>
        <w:t>native</w:t>
      </w:r>
      <w:r w:rsidR="00BF0493">
        <w:t xml:space="preserve"> </w:t>
      </w:r>
      <w:r w:rsidR="00A63765">
        <w:t>UEFI</w:t>
      </w:r>
      <w:r w:rsidR="00BF0493">
        <w:t xml:space="preserve"> </w:t>
      </w:r>
      <w:r w:rsidR="00A63765">
        <w:t>mode</w:t>
      </w:r>
      <w:r w:rsidR="00BF0493">
        <w:t xml:space="preserve"> </w:t>
      </w:r>
      <w:r w:rsidR="00A63765">
        <w:t>boot</w:t>
      </w:r>
      <w:r w:rsidR="00442454">
        <w:t>.</w:t>
      </w:r>
      <w:r w:rsidR="00BF0493">
        <w:t xml:space="preserve"> </w:t>
      </w:r>
      <w:r w:rsidR="00A63765">
        <w:t>The</w:t>
      </w:r>
      <w:r w:rsidR="00BF0493">
        <w:t xml:space="preserve"> </w:t>
      </w:r>
      <w:r w:rsidR="00A63765">
        <w:t>blue</w:t>
      </w:r>
      <w:r w:rsidR="00BF0493">
        <w:t xml:space="preserve"> </w:t>
      </w:r>
      <w:r w:rsidR="00A63765">
        <w:t>arrow</w:t>
      </w:r>
      <w:r w:rsidR="00BF0493">
        <w:t xml:space="preserve"> </w:t>
      </w:r>
      <w:r w:rsidR="00A63765">
        <w:t>indicates</w:t>
      </w:r>
      <w:r w:rsidR="00BF0493">
        <w:t xml:space="preserve"> </w:t>
      </w:r>
      <w:r w:rsidR="00A63765">
        <w:t>a</w:t>
      </w:r>
      <w:r w:rsidR="00BF0493">
        <w:t xml:space="preserve"> </w:t>
      </w:r>
      <w:r w:rsidR="00A63765">
        <w:t>system</w:t>
      </w:r>
      <w:r w:rsidR="00BF0493">
        <w:t xml:space="preserve"> </w:t>
      </w:r>
      <w:r w:rsidR="00A63765">
        <w:t>that</w:t>
      </w:r>
      <w:r w:rsidR="00BF0493">
        <w:t xml:space="preserve"> </w:t>
      </w:r>
      <w:r w:rsidR="00A63765">
        <w:t>attempts</w:t>
      </w:r>
      <w:r w:rsidR="00BF0493">
        <w:t xml:space="preserve"> </w:t>
      </w:r>
      <w:r w:rsidR="00A63765">
        <w:t>to</w:t>
      </w:r>
      <w:r w:rsidR="00BF0493">
        <w:t xml:space="preserve"> </w:t>
      </w:r>
      <w:r w:rsidR="00A63765">
        <w:t>boot</w:t>
      </w:r>
      <w:r w:rsidR="00BF0493">
        <w:t xml:space="preserve"> </w:t>
      </w:r>
      <w:r w:rsidR="00A63765">
        <w:t>into</w:t>
      </w:r>
      <w:r w:rsidR="00BF0493">
        <w:t xml:space="preserve"> </w:t>
      </w:r>
      <w:r w:rsidR="00A63765">
        <w:t>UEFI</w:t>
      </w:r>
      <w:r w:rsidR="00BF0493">
        <w:t xml:space="preserve"> </w:t>
      </w:r>
      <w:r w:rsidR="00A63765">
        <w:t>mode</w:t>
      </w:r>
      <w:r w:rsidR="00BF0493">
        <w:t xml:space="preserve"> </w:t>
      </w:r>
      <w:r>
        <w:t>to</w:t>
      </w:r>
      <w:r w:rsidR="00BF0493">
        <w:t xml:space="preserve"> </w:t>
      </w:r>
      <w:r>
        <w:t>an</w:t>
      </w:r>
      <w:r w:rsidR="00BF0493">
        <w:t xml:space="preserve"> </w:t>
      </w:r>
      <w:r>
        <w:t>OS</w:t>
      </w:r>
      <w:r w:rsidR="00BF0493">
        <w:t xml:space="preserve"> </w:t>
      </w:r>
      <w:r>
        <w:t>that</w:t>
      </w:r>
      <w:r w:rsidR="00BF0493">
        <w:t xml:space="preserve"> </w:t>
      </w:r>
      <w:r>
        <w:t>does</w:t>
      </w:r>
      <w:r w:rsidR="00BF0493">
        <w:t xml:space="preserve"> </w:t>
      </w:r>
      <w:r>
        <w:t>not</w:t>
      </w:r>
      <w:r w:rsidR="00BF0493">
        <w:t xml:space="preserve"> </w:t>
      </w:r>
      <w:r>
        <w:t>support</w:t>
      </w:r>
      <w:r w:rsidR="00BF0493">
        <w:t xml:space="preserve"> </w:t>
      </w:r>
      <w:r>
        <w:t>it.</w:t>
      </w:r>
      <w:r w:rsidR="00BF0493">
        <w:t xml:space="preserve"> </w:t>
      </w:r>
      <w:r>
        <w:t>UEFI</w:t>
      </w:r>
      <w:r w:rsidR="00BF0493">
        <w:t xml:space="preserve"> </w:t>
      </w:r>
      <w:r>
        <w:t>configured</w:t>
      </w:r>
      <w:r w:rsidR="00BF0493">
        <w:t xml:space="preserve"> </w:t>
      </w:r>
      <w:r>
        <w:t>with</w:t>
      </w:r>
      <w:r w:rsidR="00BF0493">
        <w:t xml:space="preserve"> </w:t>
      </w:r>
      <w:r>
        <w:t>CSM</w:t>
      </w:r>
      <w:r w:rsidR="00BF0493">
        <w:t xml:space="preserve"> </w:t>
      </w:r>
      <w:r>
        <w:t>enabled</w:t>
      </w:r>
      <w:r w:rsidR="00BF0493">
        <w:t xml:space="preserve"> </w:t>
      </w:r>
      <w:r>
        <w:t>reverts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process</w:t>
      </w:r>
      <w:r w:rsidR="00BF0493">
        <w:t xml:space="preserve"> </w:t>
      </w:r>
      <w:r>
        <w:t>to</w:t>
      </w:r>
      <w:r w:rsidR="00BF0493">
        <w:t xml:space="preserve"> </w:t>
      </w:r>
      <w:r>
        <w:t>BIOS</w:t>
      </w:r>
      <w:r w:rsidR="00BF0493">
        <w:t xml:space="preserve"> </w:t>
      </w:r>
      <w:r>
        <w:t>mode</w:t>
      </w:r>
      <w:r w:rsidR="00BF0493">
        <w:t xml:space="preserve"> </w:t>
      </w:r>
      <w:r>
        <w:t>via</w:t>
      </w:r>
      <w:r w:rsidR="00BF0493">
        <w:t xml:space="preserve"> </w:t>
      </w:r>
      <w:r>
        <w:t>the</w:t>
      </w:r>
      <w:r w:rsidR="00BF0493">
        <w:t xml:space="preserve"> </w:t>
      </w:r>
      <w:r>
        <w:t>CSM.</w:t>
      </w:r>
      <w:r w:rsidR="00BF0493">
        <w:t xml:space="preserve"> </w:t>
      </w:r>
      <w:r w:rsidR="003761C3">
        <w:t>This</w:t>
      </w:r>
      <w:r w:rsidR="00BF0493">
        <w:t xml:space="preserve"> </w:t>
      </w:r>
      <w:r w:rsidR="003761C3">
        <w:t>is</w:t>
      </w:r>
      <w:r w:rsidR="00BF0493">
        <w:t xml:space="preserve"> </w:t>
      </w:r>
      <w:r>
        <w:t>called</w:t>
      </w:r>
      <w:r w:rsidR="00BF0493">
        <w:t xml:space="preserve"> </w:t>
      </w:r>
      <w:r w:rsidR="00A63765">
        <w:t>“</w:t>
      </w:r>
      <w:r w:rsidR="00047556">
        <w:t>p</w:t>
      </w:r>
      <w:r w:rsidR="00A63765">
        <w:t>rogressive</w:t>
      </w:r>
      <w:r w:rsidR="00BF0493">
        <w:t xml:space="preserve"> </w:t>
      </w:r>
      <w:r w:rsidR="00047556">
        <w:t>b</w:t>
      </w:r>
      <w:r w:rsidR="00A63765">
        <w:t>oot</w:t>
      </w:r>
      <w:r w:rsidR="00047556">
        <w:t>.</w:t>
      </w:r>
      <w:r w:rsidR="00A63765">
        <w:t>”</w:t>
      </w:r>
    </w:p>
    <w:p w:rsidR="00B7241A" w:rsidRDefault="003761C3" w:rsidP="00A63765">
      <w:pPr>
        <w:pStyle w:val="Heading3"/>
      </w:pPr>
      <w:bookmarkStart w:id="9" w:name="_Toc334557635"/>
      <w:bookmarkStart w:id="10" w:name="_Toc334565403"/>
      <w:r>
        <w:t>UEFI</w:t>
      </w:r>
      <w:r w:rsidR="00BF0493">
        <w:t xml:space="preserve"> </w:t>
      </w:r>
      <w:r>
        <w:t>and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bookmarkEnd w:id="9"/>
      <w:bookmarkEnd w:id="10"/>
    </w:p>
    <w:p w:rsidR="00B7241A" w:rsidRDefault="003761C3" w:rsidP="00EA7E8E">
      <w:pPr>
        <w:pStyle w:val="ParagraphText"/>
      </w:pPr>
      <w:r>
        <w:t>It</w:t>
      </w:r>
      <w:r w:rsidR="00BF0493">
        <w:t xml:space="preserve"> </w:t>
      </w:r>
      <w:r>
        <w:t>is</w:t>
      </w:r>
      <w:r w:rsidR="00BF0493">
        <w:t xml:space="preserve"> </w:t>
      </w:r>
      <w:r>
        <w:t>expected</w:t>
      </w:r>
      <w:r w:rsidR="00BF0493">
        <w:t xml:space="preserve"> </w:t>
      </w:r>
      <w:r>
        <w:t>that</w:t>
      </w:r>
      <w:r w:rsidR="00BF0493">
        <w:t xml:space="preserve"> </w:t>
      </w:r>
      <w:r>
        <w:t>there</w:t>
      </w:r>
      <w:r w:rsidR="00BF0493">
        <w:t xml:space="preserve"> </w:t>
      </w:r>
      <w:r>
        <w:t>will</w:t>
      </w:r>
      <w:r w:rsidR="00BF0493">
        <w:t xml:space="preserve"> </w:t>
      </w:r>
      <w:r>
        <w:t>be</w:t>
      </w:r>
      <w:r w:rsidR="00BF0493">
        <w:t xml:space="preserve"> </w:t>
      </w:r>
      <w:r>
        <w:t>more</w:t>
      </w:r>
      <w:r w:rsidR="00BF0493">
        <w:t xml:space="preserve"> </w:t>
      </w:r>
      <w:r>
        <w:t>Class</w:t>
      </w:r>
      <w:r w:rsidR="00BF0493">
        <w:t xml:space="preserve"> </w:t>
      </w:r>
      <w:r>
        <w:t>2</w:t>
      </w:r>
      <w:r w:rsidR="00BF0493">
        <w:t xml:space="preserve"> </w:t>
      </w:r>
      <w:r>
        <w:t>systems</w:t>
      </w:r>
      <w:r w:rsidR="00BF0493">
        <w:t xml:space="preserve"> </w:t>
      </w:r>
      <w:r>
        <w:t>designed</w:t>
      </w:r>
      <w:r w:rsidR="00BF0493">
        <w:t xml:space="preserve"> </w:t>
      </w:r>
      <w:r>
        <w:t>for</w:t>
      </w:r>
      <w:r w:rsidR="00BF0493">
        <w:t xml:space="preserve"> </w:t>
      </w:r>
      <w:r>
        <w:t>use</w:t>
      </w:r>
      <w:r w:rsidR="00BF0493">
        <w:t xml:space="preserve"> </w:t>
      </w:r>
      <w:r>
        <w:t>with</w:t>
      </w:r>
      <w:r w:rsidR="00BF0493">
        <w:t xml:space="preserve"> </w:t>
      </w:r>
      <w:r w:rsidR="00A63765" w:rsidRPr="00EA7E8E">
        <w:t>Windows</w:t>
      </w:r>
      <w:r w:rsidR="00BF0493">
        <w:t xml:space="preserve"> </w:t>
      </w:r>
      <w:r w:rsidR="00A63765" w:rsidRPr="00EA7E8E">
        <w:t>8</w:t>
      </w:r>
      <w:r w:rsidR="00BF0493">
        <w:t xml:space="preserve"> </w:t>
      </w:r>
      <w:r>
        <w:t>that</w:t>
      </w:r>
      <w:r w:rsidR="00BF0493">
        <w:t xml:space="preserve"> </w:t>
      </w:r>
      <w:r w:rsidR="00A63765" w:rsidRPr="00EA7E8E">
        <w:t>boot</w:t>
      </w:r>
      <w:r w:rsidR="00BF0493">
        <w:t xml:space="preserve"> </w:t>
      </w:r>
      <w:r w:rsidR="00A63765" w:rsidRPr="00EA7E8E">
        <w:t>into</w:t>
      </w:r>
      <w:r w:rsidR="00BF0493">
        <w:t xml:space="preserve"> </w:t>
      </w:r>
      <w:r w:rsidR="00A63765" w:rsidRPr="00EA7E8E">
        <w:t>native</w:t>
      </w:r>
      <w:r w:rsidR="00BF0493">
        <w:t xml:space="preserve"> </w:t>
      </w:r>
      <w:r w:rsidR="00A63765" w:rsidRPr="00EA7E8E">
        <w:t>UEFI</w:t>
      </w:r>
      <w:r w:rsidR="00BF0493">
        <w:t xml:space="preserve"> </w:t>
      </w:r>
      <w:r w:rsidR="00A63765" w:rsidRPr="00EA7E8E">
        <w:t>mode</w:t>
      </w:r>
      <w:r w:rsidR="00BF0493">
        <w:t xml:space="preserve"> </w:t>
      </w:r>
      <w:r w:rsidR="00A63765" w:rsidRPr="00EA7E8E">
        <w:t>with</w:t>
      </w:r>
      <w:r w:rsidR="00BF0493">
        <w:t xml:space="preserve"> </w:t>
      </w:r>
      <w:r w:rsidR="00A63765" w:rsidRPr="00EA7E8E">
        <w:t>the</w:t>
      </w:r>
      <w:r w:rsidR="00BF0493">
        <w:t xml:space="preserve"> </w:t>
      </w:r>
      <w:r w:rsidR="00A63765" w:rsidRPr="00EA7E8E">
        <w:t>CSM</w:t>
      </w:r>
      <w:r w:rsidR="00BF0493">
        <w:t xml:space="preserve"> </w:t>
      </w:r>
      <w:r w:rsidR="00E5028C">
        <w:t>disabled</w:t>
      </w:r>
      <w:r w:rsidR="00BF0493">
        <w:t xml:space="preserve"> </w:t>
      </w:r>
      <w:r w:rsidR="00E5028C">
        <w:t>–</w:t>
      </w:r>
      <w:r w:rsidR="00BF0493">
        <w:t xml:space="preserve"> </w:t>
      </w:r>
      <w:r w:rsidR="00E5028C">
        <w:t>this</w:t>
      </w:r>
      <w:r w:rsidR="00BF0493">
        <w:t xml:space="preserve"> </w:t>
      </w:r>
      <w:r w:rsidR="00E5028C">
        <w:t>is</w:t>
      </w:r>
      <w:r w:rsidR="00BF0493">
        <w:t xml:space="preserve"> </w:t>
      </w:r>
      <w:r w:rsidR="00E5028C">
        <w:t>represented</w:t>
      </w:r>
      <w:r w:rsidR="00BF0493">
        <w:t xml:space="preserve"> </w:t>
      </w:r>
      <w:r w:rsidR="00E5028C">
        <w:t>by</w:t>
      </w:r>
      <w:r w:rsidR="00BF0493">
        <w:t xml:space="preserve"> </w:t>
      </w:r>
      <w:r w:rsidR="00E5028C">
        <w:t>the</w:t>
      </w:r>
      <w:r w:rsidR="00BF0493">
        <w:t xml:space="preserve"> </w:t>
      </w:r>
      <w:r w:rsidR="00E5028C">
        <w:t>crossed-out</w:t>
      </w:r>
      <w:r w:rsidR="00BF0493">
        <w:t xml:space="preserve"> </w:t>
      </w:r>
      <w:r w:rsidR="00E5028C">
        <w:t>CSM</w:t>
      </w:r>
      <w:r w:rsidR="00BF0493">
        <w:t xml:space="preserve"> </w:t>
      </w:r>
      <w:r w:rsidR="00E5028C">
        <w:t>path</w:t>
      </w:r>
      <w:r w:rsidR="00BF0493">
        <w:t xml:space="preserve"> </w:t>
      </w:r>
      <w:r w:rsidR="00E5028C">
        <w:t>in</w:t>
      </w:r>
      <w:r w:rsidR="00BF0493">
        <w:t xml:space="preserve"> </w:t>
      </w:r>
      <w:r w:rsidR="00E5028C">
        <w:t>the</w:t>
      </w:r>
      <w:r w:rsidR="00BF0493">
        <w:t xml:space="preserve"> </w:t>
      </w:r>
      <w:r w:rsidR="00E5028C">
        <w:t>diagram</w:t>
      </w:r>
      <w:r w:rsidR="00BF0493">
        <w:t xml:space="preserve"> </w:t>
      </w:r>
      <w:r w:rsidR="00E5028C">
        <w:t>below.</w:t>
      </w:r>
      <w:r w:rsidR="00BF0493">
        <w:t xml:space="preserve"> </w:t>
      </w:r>
      <w:r w:rsidR="00E5028C">
        <w:t>This</w:t>
      </w:r>
      <w:r w:rsidR="00BF0493">
        <w:t xml:space="preserve"> </w:t>
      </w:r>
      <w:r w:rsidR="00E5028C">
        <w:t>enables</w:t>
      </w:r>
      <w:r w:rsidR="00BF0493">
        <w:t xml:space="preserve"> </w:t>
      </w:r>
      <w:r w:rsidR="00E5028C">
        <w:t>the</w:t>
      </w:r>
      <w:r w:rsidR="00BF0493">
        <w:t xml:space="preserve"> </w:t>
      </w:r>
      <w:r w:rsidR="00E5028C">
        <w:t>use</w:t>
      </w:r>
      <w:r w:rsidR="00BF0493">
        <w:t xml:space="preserve"> </w:t>
      </w:r>
      <w:r w:rsidR="00E5028C">
        <w:t>of</w:t>
      </w:r>
      <w:r w:rsidR="00BF0493">
        <w:t xml:space="preserve"> </w:t>
      </w:r>
      <w:r w:rsidR="00E5028C">
        <w:t>Secure</w:t>
      </w:r>
      <w:r w:rsidR="00BF0493">
        <w:t xml:space="preserve"> </w:t>
      </w:r>
      <w:r w:rsidR="00E5028C">
        <w:t>Boot,</w:t>
      </w:r>
      <w:r w:rsidR="00BF0493">
        <w:t xml:space="preserve"> </w:t>
      </w:r>
      <w:r w:rsidR="00E5028C">
        <w:t>and</w:t>
      </w:r>
      <w:r w:rsidR="00BF0493">
        <w:t xml:space="preserve"> </w:t>
      </w:r>
      <w:r w:rsidR="00E5028C">
        <w:t>compatibility</w:t>
      </w:r>
      <w:r w:rsidR="00BF0493">
        <w:t xml:space="preserve"> </w:t>
      </w:r>
      <w:r w:rsidR="00E5028C">
        <w:t>with</w:t>
      </w:r>
      <w:r w:rsidR="00BF0493">
        <w:t xml:space="preserve"> </w:t>
      </w:r>
      <w:r w:rsidR="00E5028C">
        <w:t>the</w:t>
      </w:r>
      <w:r w:rsidR="00BF0493">
        <w:t xml:space="preserve"> </w:t>
      </w:r>
      <w:r w:rsidR="00A63765" w:rsidRPr="00EA7E8E">
        <w:t>Windows</w:t>
      </w:r>
      <w:r w:rsidR="00BF0493">
        <w:t xml:space="preserve"> </w:t>
      </w:r>
      <w:r w:rsidR="00E5028C">
        <w:t>8</w:t>
      </w:r>
      <w:r w:rsidR="00BF0493">
        <w:t xml:space="preserve"> </w:t>
      </w:r>
      <w:r w:rsidR="00E5028C">
        <w:t>Logo</w:t>
      </w:r>
      <w:r w:rsidR="00BF0493">
        <w:t xml:space="preserve"> </w:t>
      </w:r>
      <w:r w:rsidR="007F16F5">
        <w:t>requirements</w:t>
      </w:r>
      <w:r w:rsidR="00E5028C">
        <w:t>.</w:t>
      </w:r>
    </w:p>
    <w:p w:rsidR="00B7241A" w:rsidRDefault="00325970" w:rsidP="00364DFD">
      <w:pPr>
        <w:pStyle w:val="GraphicNoBorder"/>
      </w:pPr>
      <w:r>
        <w:rPr>
          <w:lang w:eastAsia="zh-CN"/>
        </w:rPr>
        <w:drawing>
          <wp:inline distT="0" distB="0" distL="0" distR="0">
            <wp:extent cx="4363059" cy="3067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FI_Flow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67478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325970" w:rsidP="00325970">
      <w:pPr>
        <w:pStyle w:val="Caption"/>
      </w:pPr>
      <w:bookmarkStart w:id="11" w:name="_Ref277692753"/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2</w:t>
        </w:r>
      </w:fldSimple>
      <w:r>
        <w:rPr>
          <w:noProof/>
        </w:rPr>
        <w:t>:</w:t>
      </w:r>
      <w:r w:rsidR="00BF0493">
        <w:t xml:space="preserve"> </w:t>
      </w:r>
      <w:r>
        <w:t>Native</w:t>
      </w:r>
      <w:r w:rsidR="00BF0493">
        <w:t xml:space="preserve"> </w:t>
      </w:r>
      <w:r>
        <w:t>UEFI</w:t>
      </w:r>
      <w:r w:rsidR="00BF0493">
        <w:t xml:space="preserve"> </w:t>
      </w:r>
      <w:r>
        <w:t>Mode</w:t>
      </w:r>
      <w:r w:rsidR="00BF0493">
        <w:t xml:space="preserve"> </w:t>
      </w:r>
      <w:r>
        <w:t>with</w:t>
      </w:r>
      <w:r w:rsidR="00BF0493">
        <w:t xml:space="preserve"> </w:t>
      </w:r>
      <w:r>
        <w:t>CSM</w:t>
      </w:r>
      <w:r w:rsidR="00BF0493">
        <w:t xml:space="preserve"> </w:t>
      </w:r>
      <w:r>
        <w:t>support</w:t>
      </w:r>
      <w:bookmarkEnd w:id="11"/>
    </w:p>
    <w:p w:rsidR="00B7241A" w:rsidRDefault="00E5028C" w:rsidP="00E5028C">
      <w:pPr>
        <w:pStyle w:val="ParagraphText"/>
      </w:pPr>
      <w:r w:rsidRPr="00E5028C">
        <w:t>So</w:t>
      </w:r>
      <w:r w:rsidR="00BF0493">
        <w:t xml:space="preserve"> </w:t>
      </w:r>
      <w:r>
        <w:t>on</w:t>
      </w:r>
      <w:r w:rsidR="00BF0493">
        <w:t xml:space="preserve"> </w:t>
      </w:r>
      <w:r>
        <w:t>a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UEFI</w:t>
      </w:r>
      <w:r w:rsidR="00BF0493">
        <w:t xml:space="preserve"> </w:t>
      </w:r>
      <w:r w:rsidR="00885B27">
        <w:t>computer</w:t>
      </w:r>
      <w:r>
        <w:t>,</w:t>
      </w:r>
      <w:r w:rsidR="00BF0493">
        <w:t xml:space="preserve"> </w:t>
      </w:r>
      <w:r>
        <w:t>there</w:t>
      </w:r>
      <w:r w:rsidR="00BF0493">
        <w:t xml:space="preserve"> </w:t>
      </w:r>
      <w:r>
        <w:t>are</w:t>
      </w:r>
      <w:r w:rsidR="00BF0493">
        <w:t xml:space="preserve"> </w:t>
      </w:r>
      <w:r>
        <w:t>three</w:t>
      </w:r>
      <w:r w:rsidR="00BF0493">
        <w:t xml:space="preserve"> </w:t>
      </w:r>
      <w:r>
        <w:t>likely</w:t>
      </w:r>
      <w:r w:rsidR="00BF0493">
        <w:t xml:space="preserve"> </w:t>
      </w:r>
      <w:r>
        <w:t>configurations:</w:t>
      </w:r>
    </w:p>
    <w:p w:rsidR="00B7241A" w:rsidRDefault="00442454" w:rsidP="00EA7E8E">
      <w:pPr>
        <w:pStyle w:val="ListBullet"/>
      </w:pPr>
      <w:r>
        <w:t>C</w:t>
      </w:r>
      <w:r w:rsidR="00885B27">
        <w:t>omputer</w:t>
      </w:r>
      <w:r w:rsidR="00BF0493">
        <w:t xml:space="preserve"> </w:t>
      </w:r>
      <w:r w:rsidR="00E5028C">
        <w:t>with</w:t>
      </w:r>
      <w:r w:rsidR="00BF0493">
        <w:t xml:space="preserve"> </w:t>
      </w:r>
      <w:r w:rsidR="00E5028C">
        <w:t>native</w:t>
      </w:r>
      <w:r w:rsidR="00BF0493">
        <w:t xml:space="preserve"> </w:t>
      </w:r>
      <w:r w:rsidR="00E5028C">
        <w:t>UEFI</w:t>
      </w:r>
      <w:r w:rsidR="00BF0493">
        <w:t xml:space="preserve"> </w:t>
      </w:r>
      <w:r w:rsidR="00E5028C">
        <w:t>startup.</w:t>
      </w:r>
      <w:r w:rsidR="00BF0493">
        <w:t xml:space="preserve"> </w:t>
      </w:r>
      <w:r w:rsidR="00E5028C">
        <w:t>CSM</w:t>
      </w:r>
      <w:r w:rsidR="00BF0493">
        <w:t xml:space="preserve"> </w:t>
      </w:r>
      <w:r w:rsidR="00E5028C">
        <w:t>is</w:t>
      </w:r>
      <w:r w:rsidR="00BF0493">
        <w:t xml:space="preserve"> </w:t>
      </w:r>
      <w:r w:rsidR="00E5028C">
        <w:t>not</w:t>
      </w:r>
      <w:r w:rsidR="00BF0493">
        <w:t xml:space="preserve"> </w:t>
      </w:r>
      <w:r w:rsidR="00E5028C">
        <w:t>used.</w:t>
      </w:r>
      <w:r w:rsidR="00BF0493">
        <w:t xml:space="preserve"> </w:t>
      </w:r>
      <w:r w:rsidR="00E5028C">
        <w:t>Green</w:t>
      </w:r>
      <w:r w:rsidR="00BF0493">
        <w:t xml:space="preserve"> </w:t>
      </w:r>
      <w:r w:rsidR="00E5028C">
        <w:t>arrows</w:t>
      </w:r>
      <w:r w:rsidR="00BF0493">
        <w:t xml:space="preserve"> </w:t>
      </w:r>
      <w:r w:rsidR="00325970">
        <w:t>above</w:t>
      </w:r>
      <w:r w:rsidR="00E5028C">
        <w:t>.</w:t>
      </w:r>
    </w:p>
    <w:p w:rsidR="00B7241A" w:rsidRDefault="00E5028C" w:rsidP="00E5028C">
      <w:pPr>
        <w:pStyle w:val="ListBullet2"/>
      </w:pPr>
      <w:r>
        <w:t>Improved</w:t>
      </w:r>
      <w:r w:rsidR="00BF0493">
        <w:t xml:space="preserve"> </w:t>
      </w:r>
      <w:r>
        <w:t>Boot</w:t>
      </w:r>
      <w:r w:rsidR="00BF0493">
        <w:t xml:space="preserve"> </w:t>
      </w:r>
      <w:r>
        <w:t>Performance:</w:t>
      </w:r>
      <w:r w:rsidR="00BF0493">
        <w:t xml:space="preserve"> </w:t>
      </w:r>
      <w:r>
        <w:t>Yes</w:t>
      </w:r>
    </w:p>
    <w:p w:rsidR="00B7241A" w:rsidRDefault="00E5028C" w:rsidP="00E5028C">
      <w:pPr>
        <w:pStyle w:val="ListBullet2"/>
      </w:pPr>
      <w:r>
        <w:t>Secure</w:t>
      </w:r>
      <w:r w:rsidR="00BF0493">
        <w:t xml:space="preserve"> </w:t>
      </w:r>
      <w:r>
        <w:t>Boot:</w:t>
      </w:r>
      <w:r w:rsidR="00BF0493">
        <w:t xml:space="preserve"> </w:t>
      </w:r>
      <w:r>
        <w:t>Yes</w:t>
      </w:r>
    </w:p>
    <w:p w:rsidR="00B7241A" w:rsidRDefault="00E5028C" w:rsidP="00E5028C">
      <w:pPr>
        <w:pStyle w:val="ListBullet"/>
      </w:pPr>
      <w:r>
        <w:t>UEFI</w:t>
      </w:r>
      <w:r w:rsidR="00BF0493">
        <w:t xml:space="preserve"> </w:t>
      </w:r>
      <w:r w:rsidR="00885B27">
        <w:t>computer</w:t>
      </w:r>
      <w:r w:rsidR="00BF0493">
        <w:t xml:space="preserve"> </w:t>
      </w:r>
      <w:r w:rsidRPr="00EA7E8E">
        <w:t>boots</w:t>
      </w:r>
      <w:r w:rsidR="00BF0493">
        <w:t xml:space="preserve"> </w:t>
      </w:r>
      <w:r w:rsidRPr="00EA7E8E">
        <w:t>into</w:t>
      </w:r>
      <w:r w:rsidR="00BF0493">
        <w:t xml:space="preserve"> </w:t>
      </w:r>
      <w:r w:rsidRPr="00EA7E8E">
        <w:t>native</w:t>
      </w:r>
      <w:r w:rsidR="00BF0493">
        <w:t xml:space="preserve"> </w:t>
      </w:r>
      <w:r w:rsidRPr="00EA7E8E">
        <w:t>UEFI</w:t>
      </w:r>
      <w:r w:rsidR="00BF0493">
        <w:t xml:space="preserve"> </w:t>
      </w:r>
      <w:r w:rsidRPr="00EA7E8E">
        <w:t>mode,</w:t>
      </w:r>
      <w:r w:rsidR="00BF0493">
        <w:t xml:space="preserve"> </w:t>
      </w:r>
      <w:r w:rsidRPr="00EA7E8E">
        <w:t>but</w:t>
      </w:r>
      <w:r w:rsidR="00BF0493">
        <w:t xml:space="preserve"> </w:t>
      </w:r>
      <w:r w:rsidRPr="00EA7E8E">
        <w:t>still</w:t>
      </w:r>
      <w:r w:rsidR="00BF0493">
        <w:t xml:space="preserve"> </w:t>
      </w:r>
      <w:r w:rsidRPr="00EA7E8E">
        <w:t>loads</w:t>
      </w:r>
      <w:r w:rsidR="00BF0493">
        <w:t xml:space="preserve"> </w:t>
      </w:r>
      <w:r w:rsidRPr="00EA7E8E">
        <w:t>the</w:t>
      </w:r>
      <w:r w:rsidR="00BF0493">
        <w:t xml:space="preserve"> </w:t>
      </w:r>
      <w:r w:rsidRPr="00EA7E8E">
        <w:t>CSM</w:t>
      </w:r>
      <w:r w:rsidR="00BF0493">
        <w:t xml:space="preserve"> </w:t>
      </w:r>
      <w:r w:rsidRPr="00EA7E8E">
        <w:t>for</w:t>
      </w:r>
      <w:r w:rsidR="00BF0493">
        <w:t xml:space="preserve"> </w:t>
      </w:r>
      <w:r w:rsidRPr="00EA7E8E">
        <w:t>legacy</w:t>
      </w:r>
      <w:r w:rsidR="00BF0493">
        <w:t xml:space="preserve"> </w:t>
      </w:r>
      <w:r w:rsidRPr="00EA7E8E">
        <w:t>device</w:t>
      </w:r>
      <w:r w:rsidR="00BF0493">
        <w:t xml:space="preserve"> </w:t>
      </w:r>
      <w:r w:rsidRPr="00EA7E8E">
        <w:t>or</w:t>
      </w:r>
      <w:r w:rsidR="00BF0493">
        <w:t xml:space="preserve"> </w:t>
      </w:r>
      <w:r w:rsidRPr="00EA7E8E">
        <w:t>OS</w:t>
      </w:r>
      <w:r w:rsidR="00BF0493">
        <w:t xml:space="preserve"> </w:t>
      </w:r>
      <w:r w:rsidRPr="00EA7E8E">
        <w:t>support</w:t>
      </w:r>
      <w:r>
        <w:t>:</w:t>
      </w:r>
      <w:r w:rsidR="00BF0493">
        <w:t xml:space="preserve"> </w:t>
      </w:r>
      <w:r w:rsidR="00325970">
        <w:t>Green</w:t>
      </w:r>
      <w:r w:rsidR="00BF0493">
        <w:t xml:space="preserve"> </w:t>
      </w:r>
      <w:r w:rsidR="00325970">
        <w:t>arrows.</w:t>
      </w:r>
      <w:r w:rsidR="00BF0493">
        <w:t xml:space="preserve"> </w:t>
      </w:r>
      <w:r w:rsidR="00325970">
        <w:t>Some</w:t>
      </w:r>
      <w:r w:rsidR="00BF0493">
        <w:t xml:space="preserve"> </w:t>
      </w:r>
      <w:r w:rsidR="00325970">
        <w:t>interaction</w:t>
      </w:r>
      <w:r w:rsidR="00BF0493">
        <w:t xml:space="preserve"> </w:t>
      </w:r>
      <w:r w:rsidR="00325970">
        <w:t>with</w:t>
      </w:r>
      <w:r w:rsidR="00BF0493">
        <w:t xml:space="preserve"> </w:t>
      </w:r>
      <w:r w:rsidR="00325970">
        <w:t>gold</w:t>
      </w:r>
      <w:r w:rsidR="00BF0493">
        <w:t xml:space="preserve"> </w:t>
      </w:r>
      <w:r w:rsidR="00325970">
        <w:t>component</w:t>
      </w:r>
      <w:r w:rsidR="00BF0493">
        <w:t xml:space="preserve"> </w:t>
      </w:r>
      <w:r w:rsidR="00325970">
        <w:t>remains.</w:t>
      </w:r>
    </w:p>
    <w:p w:rsidR="00B7241A" w:rsidRDefault="00E5028C" w:rsidP="00E5028C">
      <w:pPr>
        <w:pStyle w:val="ListBullet2"/>
      </w:pPr>
      <w:r>
        <w:t>Improved</w:t>
      </w:r>
      <w:r w:rsidR="00BF0493">
        <w:t xml:space="preserve"> </w:t>
      </w:r>
      <w:r>
        <w:t>Boot</w:t>
      </w:r>
      <w:r w:rsidR="00BF0493">
        <w:t xml:space="preserve"> </w:t>
      </w:r>
      <w:r>
        <w:t>Performance:</w:t>
      </w:r>
      <w:r w:rsidR="00BF0493">
        <w:t xml:space="preserve"> </w:t>
      </w:r>
      <w:r>
        <w:t>Some</w:t>
      </w:r>
      <w:r w:rsidR="00BF0493">
        <w:t xml:space="preserve"> </w:t>
      </w:r>
      <w:r>
        <w:t>improvement</w:t>
      </w:r>
      <w:r w:rsidR="00BF0493">
        <w:t xml:space="preserve"> </w:t>
      </w:r>
      <w:r w:rsidR="007F16F5">
        <w:t>vs.</w:t>
      </w:r>
      <w:r w:rsidR="00BF0493">
        <w:t xml:space="preserve"> </w:t>
      </w:r>
      <w:r>
        <w:t>BIOS</w:t>
      </w:r>
      <w:r w:rsidR="00BF0493">
        <w:t xml:space="preserve"> </w:t>
      </w:r>
      <w:r>
        <w:t>configuration</w:t>
      </w:r>
    </w:p>
    <w:p w:rsidR="00B7241A" w:rsidRDefault="00E5028C" w:rsidP="00E5028C">
      <w:pPr>
        <w:pStyle w:val="ListBullet2"/>
      </w:pPr>
      <w:r>
        <w:t>Secure</w:t>
      </w:r>
      <w:r w:rsidR="00BF0493">
        <w:t xml:space="preserve"> </w:t>
      </w:r>
      <w:r>
        <w:t>Boot:</w:t>
      </w:r>
      <w:r w:rsidR="00BF0493">
        <w:t xml:space="preserve"> </w:t>
      </w:r>
      <w:r>
        <w:t>Yes</w:t>
      </w:r>
    </w:p>
    <w:p w:rsidR="00B7241A" w:rsidRDefault="00E5028C" w:rsidP="00D6646B">
      <w:pPr>
        <w:pStyle w:val="ListBullet"/>
      </w:pPr>
      <w:r>
        <w:t>UEFI</w:t>
      </w:r>
      <w:r w:rsidR="00BF0493">
        <w:t xml:space="preserve"> </w:t>
      </w:r>
      <w:r w:rsidR="00885B27">
        <w:t>computer</w:t>
      </w:r>
      <w:r w:rsidR="00BF0493">
        <w:t xml:space="preserve"> </w:t>
      </w:r>
      <w:r w:rsidR="00A63765" w:rsidRPr="00EA7E8E">
        <w:t>boots</w:t>
      </w:r>
      <w:r w:rsidR="00BF0493">
        <w:t xml:space="preserve"> </w:t>
      </w:r>
      <w:r w:rsidR="00A63765" w:rsidRPr="00EA7E8E">
        <w:t>via</w:t>
      </w:r>
      <w:r w:rsidR="00BF0493">
        <w:t xml:space="preserve"> </w:t>
      </w:r>
      <w:r w:rsidR="00A63765" w:rsidRPr="00EA7E8E">
        <w:t>the</w:t>
      </w:r>
      <w:r w:rsidR="00BF0493">
        <w:t xml:space="preserve"> </w:t>
      </w:r>
      <w:r w:rsidR="00A63765" w:rsidRPr="00EA7E8E">
        <w:t>CSM</w:t>
      </w:r>
      <w:r w:rsidR="00BF0493">
        <w:t xml:space="preserve"> </w:t>
      </w:r>
      <w:r w:rsidR="00A63765" w:rsidRPr="00EA7E8E">
        <w:t>into</w:t>
      </w:r>
      <w:r w:rsidR="00BF0493">
        <w:t xml:space="preserve"> </w:t>
      </w:r>
      <w:r w:rsidR="00A63765" w:rsidRPr="00EA7E8E">
        <w:t>BIOS</w:t>
      </w:r>
      <w:r w:rsidR="00BF0493">
        <w:t xml:space="preserve"> </w:t>
      </w:r>
      <w:r w:rsidR="00A63765" w:rsidRPr="00EA7E8E">
        <w:t>mode</w:t>
      </w:r>
      <w:r>
        <w:t>:</w:t>
      </w:r>
      <w:r w:rsidR="00BF0493">
        <w:t xml:space="preserve"> </w:t>
      </w:r>
      <w:r w:rsidR="00325970">
        <w:t>Boot</w:t>
      </w:r>
      <w:r w:rsidR="00BF0493">
        <w:t xml:space="preserve"> </w:t>
      </w:r>
      <w:r w:rsidR="00325970">
        <w:t>via</w:t>
      </w:r>
      <w:r w:rsidR="00BF0493">
        <w:t xml:space="preserve"> </w:t>
      </w:r>
      <w:r w:rsidR="00325970">
        <w:t>legacy</w:t>
      </w:r>
      <w:r w:rsidR="00BF0493">
        <w:t xml:space="preserve"> </w:t>
      </w:r>
      <w:r w:rsidR="00325970">
        <w:t>path</w:t>
      </w:r>
      <w:r w:rsidR="00BF0493">
        <w:t xml:space="preserve"> </w:t>
      </w:r>
      <w:r w:rsidR="00325970">
        <w:t>shown</w:t>
      </w:r>
      <w:r w:rsidR="00BF0493">
        <w:t xml:space="preserve"> </w:t>
      </w:r>
      <w:r w:rsidR="00325970">
        <w:t>in</w:t>
      </w:r>
      <w:r w:rsidR="00BF0493">
        <w:t xml:space="preserve"> </w:t>
      </w:r>
      <w:r w:rsidR="00D6646B" w:rsidRPr="00D6646B">
        <w:t>F</w:t>
      </w:r>
      <w:r w:rsidR="00D6646B">
        <w:t>i</w:t>
      </w:r>
      <w:r w:rsidR="00D6646B" w:rsidRPr="00D6646B">
        <w:t>gure</w:t>
      </w:r>
      <w:r w:rsidR="00BF0493">
        <w:t xml:space="preserve"> </w:t>
      </w:r>
      <w:r w:rsidR="00D6646B" w:rsidRPr="00D6646B">
        <w:t>1</w:t>
      </w:r>
      <w:r w:rsidR="00325970">
        <w:t>.</w:t>
      </w:r>
    </w:p>
    <w:p w:rsidR="00B7241A" w:rsidRDefault="00E5028C" w:rsidP="00E5028C">
      <w:pPr>
        <w:pStyle w:val="ListBullet2"/>
      </w:pPr>
      <w:r>
        <w:t>Improved</w:t>
      </w:r>
      <w:r w:rsidR="00BF0493">
        <w:t xml:space="preserve"> </w:t>
      </w:r>
      <w:r>
        <w:t>Boot</w:t>
      </w:r>
      <w:r w:rsidR="00BF0493">
        <w:t xml:space="preserve"> </w:t>
      </w:r>
      <w:r>
        <w:t>Performance:</w:t>
      </w:r>
      <w:r w:rsidR="00BF0493">
        <w:t xml:space="preserve"> </w:t>
      </w:r>
      <w:r>
        <w:t>No</w:t>
      </w:r>
      <w:r w:rsidR="00BF0493">
        <w:t xml:space="preserve"> </w:t>
      </w:r>
      <w:r>
        <w:t>improvement</w:t>
      </w:r>
    </w:p>
    <w:p w:rsidR="00B7241A" w:rsidRDefault="00E5028C" w:rsidP="00E5028C">
      <w:pPr>
        <w:pStyle w:val="ListBullet2"/>
      </w:pPr>
      <w:r>
        <w:t>Secure</w:t>
      </w:r>
      <w:r w:rsidR="00BF0493">
        <w:t xml:space="preserve"> </w:t>
      </w:r>
      <w:r>
        <w:t>Boot:</w:t>
      </w:r>
      <w:r w:rsidR="00BF0493">
        <w:t xml:space="preserve"> </w:t>
      </w:r>
      <w:r>
        <w:t>No</w:t>
      </w:r>
    </w:p>
    <w:p w:rsidR="00B7241A" w:rsidRDefault="000D204E" w:rsidP="002C6A43">
      <w:pPr>
        <w:pStyle w:val="Heading4"/>
      </w:pPr>
      <w:r>
        <w:t>Architecture</w:t>
      </w:r>
      <w:r w:rsidR="00BF0493">
        <w:t xml:space="preserve"> </w:t>
      </w:r>
      <w:r>
        <w:t>Requirements</w:t>
      </w:r>
    </w:p>
    <w:p w:rsidR="00B7241A" w:rsidRDefault="000D204E" w:rsidP="002C6A43">
      <w:pPr>
        <w:pStyle w:val="ParagraphText"/>
      </w:pPr>
      <w:r>
        <w:t>One</w:t>
      </w:r>
      <w:r w:rsidR="00BF0493">
        <w:t xml:space="preserve"> </w:t>
      </w:r>
      <w:r>
        <w:t>new</w:t>
      </w:r>
      <w:r w:rsidR="00BF0493">
        <w:t xml:space="preserve"> </w:t>
      </w:r>
      <w:r>
        <w:t>requirement</w:t>
      </w:r>
      <w:r w:rsidR="00BF0493">
        <w:t xml:space="preserve"> </w:t>
      </w:r>
      <w:r>
        <w:t>introduced</w:t>
      </w:r>
      <w:r w:rsidR="00BF0493">
        <w:t xml:space="preserve"> </w:t>
      </w:r>
      <w:r>
        <w:t>with</w:t>
      </w:r>
      <w:r w:rsidR="00BF0493">
        <w:t xml:space="preserve"> </w:t>
      </w:r>
      <w:r>
        <w:t>UEFI</w:t>
      </w:r>
      <w:r w:rsidR="00BF0493">
        <w:t xml:space="preserve"> </w:t>
      </w:r>
      <w:r>
        <w:t>native</w:t>
      </w:r>
      <w:r w:rsidR="00BF0493">
        <w:t xml:space="preserve"> </w:t>
      </w:r>
      <w:r>
        <w:t>boot</w:t>
      </w:r>
      <w:r w:rsidR="00BF0493">
        <w:t xml:space="preserve"> </w:t>
      </w:r>
      <w:r>
        <w:t>support</w:t>
      </w:r>
      <w:r w:rsidR="00BF0493">
        <w:t xml:space="preserve"> </w:t>
      </w:r>
      <w:r>
        <w:t>is</w:t>
      </w:r>
      <w:r w:rsidR="00BF0493">
        <w:t xml:space="preserve"> </w:t>
      </w:r>
      <w:r>
        <w:t>that</w:t>
      </w:r>
      <w:r w:rsidR="00BF0493">
        <w:t xml:space="preserve"> </w:t>
      </w:r>
      <w:r>
        <w:t>it</w:t>
      </w:r>
      <w:r w:rsidR="00BF0493">
        <w:t xml:space="preserve"> </w:t>
      </w:r>
      <w:r>
        <w:t>uses</w:t>
      </w:r>
      <w:r w:rsidR="00BF0493">
        <w:t xml:space="preserve"> </w:t>
      </w:r>
      <w:r>
        <w:t>a</w:t>
      </w:r>
      <w:r w:rsidR="00BF0493">
        <w:t xml:space="preserve"> </w:t>
      </w:r>
      <w:r>
        <w:t>specific</w:t>
      </w:r>
      <w:r w:rsidR="00BF0493">
        <w:t xml:space="preserve"> </w:t>
      </w:r>
      <w:r>
        <w:t>bit-ness.</w:t>
      </w:r>
      <w:r w:rsidR="00BF0493">
        <w:t xml:space="preserve"> </w:t>
      </w:r>
      <w:r w:rsidR="002C6A43">
        <w:t>This</w:t>
      </w:r>
      <w:r w:rsidR="00BF0493">
        <w:t xml:space="preserve"> </w:t>
      </w:r>
      <w:r w:rsidR="002C6A43">
        <w:t>means</w:t>
      </w:r>
      <w:r w:rsidR="00BF0493">
        <w:t xml:space="preserve"> </w:t>
      </w:r>
      <w:r w:rsidR="002C6A43">
        <w:t>that</w:t>
      </w:r>
      <w:r w:rsidR="00BF0493">
        <w:t xml:space="preserve"> </w:t>
      </w:r>
      <w:r w:rsidR="002C6A43">
        <w:t>a</w:t>
      </w:r>
      <w:r w:rsidR="00BF0493">
        <w:t xml:space="preserve"> </w:t>
      </w:r>
      <w:r w:rsidR="002C6A43">
        <w:t>UEFI</w:t>
      </w:r>
      <w:r w:rsidR="00BF0493">
        <w:t xml:space="preserve"> </w:t>
      </w:r>
      <w:r w:rsidR="002C6A43">
        <w:t>32</w:t>
      </w:r>
      <w:r w:rsidR="00BF0493">
        <w:t xml:space="preserve"> </w:t>
      </w:r>
      <w:r w:rsidR="002C6A43">
        <w:t>firmware</w:t>
      </w:r>
      <w:r w:rsidR="00BF0493">
        <w:t xml:space="preserve"> </w:t>
      </w:r>
      <w:r w:rsidR="002C6A43">
        <w:t>core</w:t>
      </w:r>
      <w:r w:rsidR="00BF0493">
        <w:t xml:space="preserve"> </w:t>
      </w:r>
      <w:r w:rsidR="002C6A43">
        <w:t>must</w:t>
      </w:r>
      <w:r w:rsidR="00BF0493">
        <w:t xml:space="preserve"> </w:t>
      </w:r>
      <w:r w:rsidR="002C6A43">
        <w:t>be</w:t>
      </w:r>
      <w:r w:rsidR="00BF0493">
        <w:t xml:space="preserve"> </w:t>
      </w:r>
      <w:r w:rsidR="002C6A43">
        <w:t>used</w:t>
      </w:r>
      <w:r w:rsidR="00BF0493">
        <w:t xml:space="preserve"> </w:t>
      </w:r>
      <w:r w:rsidR="002C6A43">
        <w:t>to</w:t>
      </w:r>
      <w:r w:rsidR="00BF0493">
        <w:t xml:space="preserve"> </w:t>
      </w:r>
      <w:r w:rsidR="002C6A43">
        <w:t>install</w:t>
      </w:r>
      <w:r w:rsidR="00BF0493">
        <w:t xml:space="preserve"> </w:t>
      </w:r>
      <w:r w:rsidR="002C6A43">
        <w:t>a</w:t>
      </w:r>
      <w:r w:rsidR="00BF0493">
        <w:t xml:space="preserve"> </w:t>
      </w:r>
      <w:r w:rsidR="002C6A43">
        <w:t>32</w:t>
      </w:r>
      <w:r w:rsidR="00442454">
        <w:t>-</w:t>
      </w:r>
      <w:r w:rsidR="002C6A43">
        <w:t>bit</w:t>
      </w:r>
      <w:r w:rsidR="00BF0493">
        <w:t xml:space="preserve"> </w:t>
      </w:r>
      <w:r w:rsidR="002C6A43">
        <w:t>OS</w:t>
      </w:r>
      <w:r w:rsidR="00BF0493">
        <w:t xml:space="preserve"> </w:t>
      </w:r>
      <w:r w:rsidR="002C6A43">
        <w:t>and</w:t>
      </w:r>
      <w:r w:rsidR="00BF0493">
        <w:t xml:space="preserve"> </w:t>
      </w:r>
      <w:r w:rsidR="002C6A43">
        <w:t>likewise</w:t>
      </w:r>
      <w:r w:rsidR="00BF0493">
        <w:t xml:space="preserve"> </w:t>
      </w:r>
      <w:r w:rsidR="002C6A43">
        <w:t>UEFI</w:t>
      </w:r>
      <w:r w:rsidR="00BF0493">
        <w:t xml:space="preserve"> </w:t>
      </w:r>
      <w:r w:rsidR="002C6A43">
        <w:t>64</w:t>
      </w:r>
      <w:r w:rsidR="00BF0493">
        <w:t xml:space="preserve"> </w:t>
      </w:r>
      <w:r w:rsidR="002C6A43">
        <w:t>for</w:t>
      </w:r>
      <w:r w:rsidR="00BF0493">
        <w:t xml:space="preserve"> </w:t>
      </w:r>
      <w:r w:rsidR="002C6A43">
        <w:t>a</w:t>
      </w:r>
      <w:r w:rsidR="00BF0493">
        <w:t xml:space="preserve"> </w:t>
      </w:r>
      <w:r w:rsidR="002C6A43">
        <w:t>64</w:t>
      </w:r>
      <w:r w:rsidR="00442454">
        <w:t>-</w:t>
      </w:r>
      <w:r w:rsidR="002C6A43">
        <w:t>bit</w:t>
      </w:r>
      <w:r w:rsidR="00BF0493">
        <w:t xml:space="preserve"> </w:t>
      </w:r>
      <w:r w:rsidR="002C6A43">
        <w:t>OS</w:t>
      </w:r>
      <w:r w:rsidR="00442454">
        <w:t>.</w:t>
      </w:r>
      <w:r w:rsidR="00BF0493">
        <w:t xml:space="preserve"> </w:t>
      </w:r>
      <w:r w:rsidR="002C6A43">
        <w:t>It</w:t>
      </w:r>
      <w:r w:rsidR="00BF0493">
        <w:t xml:space="preserve"> </w:t>
      </w:r>
      <w:r w:rsidR="002C6A43">
        <w:t>is</w:t>
      </w:r>
      <w:r w:rsidR="00BF0493">
        <w:t xml:space="preserve"> </w:t>
      </w:r>
      <w:r w:rsidR="002C6A43">
        <w:t>possible</w:t>
      </w:r>
      <w:r w:rsidR="00BF0493">
        <w:t xml:space="preserve"> </w:t>
      </w:r>
      <w:r w:rsidR="002C6A43">
        <w:t>to</w:t>
      </w:r>
      <w:r w:rsidR="00BF0493">
        <w:t xml:space="preserve"> </w:t>
      </w:r>
      <w:r w:rsidR="002C6A43">
        <w:t>have</w:t>
      </w:r>
      <w:r w:rsidR="00BF0493">
        <w:t xml:space="preserve"> </w:t>
      </w:r>
      <w:r w:rsidR="002C6A43">
        <w:t>support</w:t>
      </w:r>
      <w:r w:rsidR="00BF0493">
        <w:t xml:space="preserve"> </w:t>
      </w:r>
      <w:r w:rsidR="002C6A43">
        <w:t>for</w:t>
      </w:r>
      <w:r w:rsidR="00BF0493">
        <w:t xml:space="preserve"> </w:t>
      </w:r>
      <w:r w:rsidR="002C6A43">
        <w:t>both</w:t>
      </w:r>
      <w:r w:rsidR="00BF0493">
        <w:t xml:space="preserve"> </w:t>
      </w:r>
      <w:r w:rsidR="002C6A43">
        <w:t>32</w:t>
      </w:r>
      <w:r w:rsidR="00442454">
        <w:t>-bit</w:t>
      </w:r>
      <w:r w:rsidR="00BF0493">
        <w:t xml:space="preserve"> </w:t>
      </w:r>
      <w:r w:rsidR="00442454">
        <w:t>and</w:t>
      </w:r>
      <w:r w:rsidR="00BF0493">
        <w:t xml:space="preserve"> </w:t>
      </w:r>
      <w:r w:rsidR="00442454">
        <w:t>64-</w:t>
      </w:r>
      <w:r w:rsidR="002C6A43">
        <w:t>bit</w:t>
      </w:r>
      <w:r w:rsidR="00BF0493">
        <w:t xml:space="preserve"> </w:t>
      </w:r>
      <w:r w:rsidR="002C6A43">
        <w:t>UEFI</w:t>
      </w:r>
      <w:r w:rsidR="00BF0493">
        <w:t xml:space="preserve"> </w:t>
      </w:r>
      <w:r w:rsidR="002C6A43">
        <w:t>in</w:t>
      </w:r>
      <w:r w:rsidR="00BF0493">
        <w:t xml:space="preserve"> </w:t>
      </w:r>
      <w:r w:rsidR="002C6A43">
        <w:t>one</w:t>
      </w:r>
      <w:r w:rsidR="00BF0493">
        <w:t xml:space="preserve"> </w:t>
      </w:r>
      <w:r w:rsidR="002C6A43">
        <w:t>BIOS,</w:t>
      </w:r>
      <w:r w:rsidR="00BF0493">
        <w:t xml:space="preserve"> </w:t>
      </w:r>
      <w:r w:rsidR="002C6A43">
        <w:t>but</w:t>
      </w:r>
      <w:r w:rsidR="00BF0493">
        <w:t xml:space="preserve"> </w:t>
      </w:r>
      <w:r w:rsidR="002C6A43">
        <w:t>it</w:t>
      </w:r>
      <w:r w:rsidR="00BF0493">
        <w:t xml:space="preserve"> </w:t>
      </w:r>
      <w:r w:rsidR="002C6A43">
        <w:t>requires</w:t>
      </w:r>
      <w:r w:rsidR="00BF0493">
        <w:t xml:space="preserve"> </w:t>
      </w:r>
      <w:r w:rsidR="002C6A43">
        <w:t>additional</w:t>
      </w:r>
      <w:r w:rsidR="00BF0493">
        <w:t xml:space="preserve"> </w:t>
      </w:r>
      <w:r w:rsidR="002C6A43">
        <w:t>work</w:t>
      </w:r>
      <w:r w:rsidR="00BF0493">
        <w:t xml:space="preserve"> </w:t>
      </w:r>
      <w:r w:rsidR="002C6A43">
        <w:t>and</w:t>
      </w:r>
      <w:r w:rsidR="00BF0493">
        <w:t xml:space="preserve"> </w:t>
      </w:r>
      <w:r w:rsidR="002C6A43">
        <w:t>ROM</w:t>
      </w:r>
      <w:r w:rsidR="00BF0493">
        <w:t xml:space="preserve"> </w:t>
      </w:r>
      <w:r w:rsidR="002C6A43">
        <w:t>space,</w:t>
      </w:r>
      <w:r w:rsidR="00BF0493">
        <w:t xml:space="preserve"> </w:t>
      </w:r>
      <w:r w:rsidR="002C6A43">
        <w:t>so</w:t>
      </w:r>
      <w:r w:rsidR="00BF0493">
        <w:t xml:space="preserve"> </w:t>
      </w:r>
      <w:r w:rsidR="002C6A43">
        <w:t>this</w:t>
      </w:r>
      <w:r w:rsidR="00BF0493">
        <w:t xml:space="preserve"> </w:t>
      </w:r>
      <w:r w:rsidR="002C6A43">
        <w:t>may</w:t>
      </w:r>
      <w:r w:rsidR="00BF0493">
        <w:t xml:space="preserve"> </w:t>
      </w:r>
      <w:r w:rsidR="002C6A43">
        <w:t>not</w:t>
      </w:r>
      <w:r w:rsidR="00BF0493">
        <w:t xml:space="preserve"> </w:t>
      </w:r>
      <w:r w:rsidR="002C6A43">
        <w:t>be</w:t>
      </w:r>
      <w:r w:rsidR="00BF0493">
        <w:t xml:space="preserve"> </w:t>
      </w:r>
      <w:r w:rsidR="002C6A43">
        <w:t>commonly</w:t>
      </w:r>
      <w:r w:rsidR="00BF0493">
        <w:t xml:space="preserve"> </w:t>
      </w:r>
      <w:r w:rsidR="002C6A43">
        <w:t>implemented.</w:t>
      </w:r>
    </w:p>
    <w:p w:rsidR="00B7241A" w:rsidRDefault="002C6A43" w:rsidP="002C6A43">
      <w:pPr>
        <w:pStyle w:val="ParagraphText"/>
      </w:pPr>
      <w:r>
        <w:t>This</w:t>
      </w:r>
      <w:r w:rsidR="00BF0493">
        <w:t xml:space="preserve"> </w:t>
      </w:r>
      <w:r>
        <w:t>is</w:t>
      </w:r>
      <w:r w:rsidR="00BF0493">
        <w:t xml:space="preserve"> </w:t>
      </w:r>
      <w:r>
        <w:t>only</w:t>
      </w:r>
      <w:r w:rsidR="00BF0493">
        <w:t xml:space="preserve"> </w:t>
      </w:r>
      <w:r>
        <w:t>an</w:t>
      </w:r>
      <w:r w:rsidR="00BF0493">
        <w:t xml:space="preserve"> </w:t>
      </w:r>
      <w:r>
        <w:t>issue</w:t>
      </w:r>
      <w:r w:rsidR="00BF0493">
        <w:t xml:space="preserve"> </w:t>
      </w:r>
      <w:r>
        <w:t>in</w:t>
      </w:r>
      <w:r w:rsidR="00BF0493">
        <w:t xml:space="preserve"> </w:t>
      </w:r>
      <w:r>
        <w:t>consumer</w:t>
      </w:r>
      <w:r w:rsidR="00BF0493">
        <w:t xml:space="preserve"> </w:t>
      </w:r>
      <w:r>
        <w:t>scenarios</w:t>
      </w:r>
      <w:r w:rsidR="00BF0493">
        <w:t xml:space="preserve"> </w:t>
      </w:r>
      <w:r>
        <w:t>if</w:t>
      </w:r>
      <w:r w:rsidR="00BF0493">
        <w:t xml:space="preserve"> </w:t>
      </w:r>
      <w:r>
        <w:t>a</w:t>
      </w:r>
      <w:r w:rsidR="00BF0493">
        <w:t xml:space="preserve"> </w:t>
      </w:r>
      <w:r>
        <w:t>customer</w:t>
      </w:r>
      <w:r w:rsidR="00BF0493">
        <w:t xml:space="preserve"> </w:t>
      </w:r>
      <w:r>
        <w:t>wants</w:t>
      </w:r>
      <w:r w:rsidR="00BF0493">
        <w:t xml:space="preserve"> </w:t>
      </w:r>
      <w:r>
        <w:t>to</w:t>
      </w:r>
      <w:r w:rsidR="00BF0493">
        <w:t xml:space="preserve"> </w:t>
      </w:r>
      <w:r>
        <w:t>install</w:t>
      </w:r>
      <w:r w:rsidR="00BF0493">
        <w:t xml:space="preserve"> </w:t>
      </w:r>
      <w:r>
        <w:t>a</w:t>
      </w:r>
      <w:r w:rsidR="00BF0493">
        <w:t xml:space="preserve"> </w:t>
      </w:r>
      <w:r>
        <w:t>replacement</w:t>
      </w:r>
      <w:r w:rsidR="00BF0493">
        <w:t xml:space="preserve"> </w:t>
      </w:r>
      <w:r>
        <w:t>or</w:t>
      </w:r>
      <w:r w:rsidR="00BF0493">
        <w:t xml:space="preserve"> </w:t>
      </w:r>
      <w:r>
        <w:t>retail</w:t>
      </w:r>
      <w:r w:rsidR="00BF0493">
        <w:t xml:space="preserve"> </w:t>
      </w:r>
      <w:r>
        <w:t>copy</w:t>
      </w:r>
      <w:r w:rsidR="00BF0493">
        <w:t xml:space="preserve"> </w:t>
      </w:r>
      <w:r>
        <w:t>of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on</w:t>
      </w:r>
      <w:r w:rsidR="00BF0493">
        <w:t xml:space="preserve"> </w:t>
      </w:r>
      <w:r>
        <w:t>their</w:t>
      </w:r>
      <w:r w:rsidR="00BF0493">
        <w:t xml:space="preserve"> </w:t>
      </w:r>
      <w:r>
        <w:t>OEM</w:t>
      </w:r>
      <w:r w:rsidR="00BF0493">
        <w:t xml:space="preserve"> </w:t>
      </w:r>
      <w:r>
        <w:t>UEFI</w:t>
      </w:r>
      <w:r w:rsidR="00BF0493">
        <w:t xml:space="preserve"> </w:t>
      </w:r>
      <w:r w:rsidR="00885B27">
        <w:t>computer</w:t>
      </w:r>
      <w:r>
        <w:t>.</w:t>
      </w:r>
      <w:r w:rsidR="00BF0493">
        <w:t xml:space="preserve"> </w:t>
      </w:r>
      <w:r>
        <w:t>In</w:t>
      </w:r>
      <w:r w:rsidR="00BF0493">
        <w:t xml:space="preserve"> </w:t>
      </w:r>
      <w:r>
        <w:t>such</w:t>
      </w:r>
      <w:r w:rsidR="00BF0493">
        <w:t xml:space="preserve"> </w:t>
      </w:r>
      <w:r>
        <w:t>a</w:t>
      </w:r>
      <w:r w:rsidR="00BF0493">
        <w:t xml:space="preserve"> </w:t>
      </w:r>
      <w:r>
        <w:t>scenario,</w:t>
      </w:r>
      <w:r w:rsidR="00BF0493">
        <w:t xml:space="preserve"> </w:t>
      </w:r>
      <w:r>
        <w:t>help</w:t>
      </w:r>
      <w:r w:rsidR="00BF0493">
        <w:t xml:space="preserve"> </w:t>
      </w:r>
      <w:r>
        <w:t>the</w:t>
      </w:r>
      <w:r w:rsidR="00BF0493">
        <w:t xml:space="preserve"> </w:t>
      </w:r>
      <w:r>
        <w:t>customer</w:t>
      </w:r>
      <w:r w:rsidR="00BF0493">
        <w:t xml:space="preserve"> </w:t>
      </w:r>
      <w:r>
        <w:t>identify</w:t>
      </w:r>
      <w:r w:rsidR="00BF0493">
        <w:t xml:space="preserve"> </w:t>
      </w:r>
      <w:r>
        <w:t>their</w:t>
      </w:r>
      <w:r w:rsidR="00BF0493">
        <w:t xml:space="preserve"> </w:t>
      </w:r>
      <w:r>
        <w:t>current</w:t>
      </w:r>
      <w:r w:rsidR="00BF0493">
        <w:t xml:space="preserve"> </w:t>
      </w:r>
      <w:r w:rsidR="0082511B">
        <w:t>architecture</w:t>
      </w:r>
      <w:r w:rsidR="00BF0493">
        <w:t xml:space="preserve"> </w:t>
      </w:r>
      <w:r w:rsidR="0082511B">
        <w:t>(32-bit</w:t>
      </w:r>
      <w:r w:rsidR="00BF0493">
        <w:t xml:space="preserve"> </w:t>
      </w:r>
      <w:r w:rsidR="0082511B">
        <w:t>or</w:t>
      </w:r>
      <w:r w:rsidR="00BF0493">
        <w:t xml:space="preserve"> </w:t>
      </w:r>
      <w:r w:rsidR="0082511B">
        <w:t>64-bit)</w:t>
      </w:r>
      <w:r>
        <w:t>,</w:t>
      </w:r>
      <w:r w:rsidR="00BF0493">
        <w:t xml:space="preserve"> </w:t>
      </w:r>
      <w:r>
        <w:t>and</w:t>
      </w:r>
      <w:r w:rsidR="00BF0493">
        <w:t xml:space="preserve"> </w:t>
      </w:r>
      <w:r>
        <w:t>help</w:t>
      </w:r>
      <w:r w:rsidR="00BF0493">
        <w:t xml:space="preserve"> </w:t>
      </w:r>
      <w:r>
        <w:t>direct</w:t>
      </w:r>
      <w:r w:rsidR="00BF0493">
        <w:t xml:space="preserve"> </w:t>
      </w:r>
      <w:r>
        <w:t>them</w:t>
      </w:r>
      <w:r w:rsidR="00BF0493">
        <w:t xml:space="preserve"> </w:t>
      </w:r>
      <w:r>
        <w:t>on</w:t>
      </w:r>
      <w:r w:rsidR="00BF0493">
        <w:t xml:space="preserve"> </w:t>
      </w:r>
      <w:r>
        <w:t>a</w:t>
      </w:r>
      <w:r w:rsidR="00BF0493">
        <w:t xml:space="preserve"> </w:t>
      </w:r>
      <w:r>
        <w:t>good</w:t>
      </w:r>
      <w:r w:rsidR="00BF0493">
        <w:t xml:space="preserve"> </w:t>
      </w:r>
      <w:r>
        <w:t>path</w:t>
      </w:r>
      <w:r w:rsidR="00BF0493">
        <w:t xml:space="preserve"> </w:t>
      </w:r>
      <w:r>
        <w:t>to</w:t>
      </w:r>
      <w:r w:rsidR="00BF0493">
        <w:t xml:space="preserve"> </w:t>
      </w:r>
      <w:r>
        <w:t>reach</w:t>
      </w:r>
      <w:r w:rsidR="00BF0493">
        <w:t xml:space="preserve"> </w:t>
      </w:r>
      <w:r>
        <w:t>their</w:t>
      </w:r>
      <w:r w:rsidR="00BF0493">
        <w:t xml:space="preserve"> </w:t>
      </w:r>
      <w:r>
        <w:t>desired</w:t>
      </w:r>
      <w:r w:rsidR="00BF0493">
        <w:t xml:space="preserve"> </w:t>
      </w:r>
      <w:r>
        <w:t>goal.</w:t>
      </w:r>
      <w:r w:rsidR="00BF0493">
        <w:t xml:space="preserve"> </w:t>
      </w:r>
      <w:r>
        <w:t>They</w:t>
      </w:r>
      <w:r w:rsidR="00BF0493">
        <w:t xml:space="preserve"> </w:t>
      </w:r>
      <w:r>
        <w:t>may</w:t>
      </w:r>
      <w:r w:rsidR="00BF0493">
        <w:t xml:space="preserve"> </w:t>
      </w:r>
      <w:r>
        <w:t>need</w:t>
      </w:r>
      <w:r w:rsidR="00BF0493">
        <w:t xml:space="preserve"> </w:t>
      </w:r>
      <w:r>
        <w:t>to</w:t>
      </w:r>
      <w:r w:rsidR="00BF0493">
        <w:t xml:space="preserve"> </w:t>
      </w:r>
      <w:r>
        <w:t>contact</w:t>
      </w:r>
      <w:r w:rsidR="00BF0493">
        <w:t xml:space="preserve"> </w:t>
      </w:r>
      <w:r>
        <w:t>the</w:t>
      </w:r>
      <w:r w:rsidR="00BF0493">
        <w:t xml:space="preserve"> </w:t>
      </w:r>
      <w:r>
        <w:t>OEM</w:t>
      </w:r>
      <w:r w:rsidR="00BF0493">
        <w:t xml:space="preserve"> </w:t>
      </w:r>
      <w:r>
        <w:t>in</w:t>
      </w:r>
      <w:r w:rsidR="00BF0493">
        <w:t xml:space="preserve"> </w:t>
      </w:r>
      <w:r>
        <w:t>order</w:t>
      </w:r>
      <w:r w:rsidR="00BF0493">
        <w:t xml:space="preserve"> </w:t>
      </w:r>
      <w:r>
        <w:t>to</w:t>
      </w:r>
      <w:r w:rsidR="00BF0493">
        <w:t xml:space="preserve"> </w:t>
      </w:r>
      <w:r>
        <w:t>determine</w:t>
      </w:r>
      <w:r w:rsidR="00BF0493">
        <w:t xml:space="preserve"> </w:t>
      </w:r>
      <w:r>
        <w:t>whether</w:t>
      </w:r>
      <w:r w:rsidR="00BF0493">
        <w:t xml:space="preserve"> </w:t>
      </w:r>
      <w:r>
        <w:t>this</w:t>
      </w:r>
      <w:r w:rsidR="00BF0493">
        <w:t xml:space="preserve"> </w:t>
      </w:r>
      <w:r>
        <w:t>potential</w:t>
      </w:r>
      <w:r w:rsidR="00BF0493">
        <w:t xml:space="preserve"> </w:t>
      </w:r>
      <w:r>
        <w:t>limitation</w:t>
      </w:r>
      <w:r w:rsidR="00BF0493">
        <w:t xml:space="preserve"> </w:t>
      </w:r>
      <w:r>
        <w:t>applies</w:t>
      </w:r>
      <w:r w:rsidR="00BF0493">
        <w:t xml:space="preserve"> </w:t>
      </w:r>
      <w:r>
        <w:t>to</w:t>
      </w:r>
      <w:r w:rsidR="00BF0493">
        <w:t xml:space="preserve"> </w:t>
      </w:r>
      <w:r>
        <w:t>their</w:t>
      </w:r>
      <w:r w:rsidR="00BF0493">
        <w:t xml:space="preserve"> </w:t>
      </w:r>
      <w:r w:rsidR="00885B27">
        <w:t>computer</w:t>
      </w:r>
      <w:r>
        <w:t>.</w:t>
      </w:r>
    </w:p>
    <w:p w:rsidR="00B7241A" w:rsidRDefault="004101FC" w:rsidP="004101FC">
      <w:pPr>
        <w:pStyle w:val="Heading2"/>
      </w:pPr>
      <w:bookmarkStart w:id="12" w:name="_Toc334557636"/>
      <w:bookmarkStart w:id="13" w:name="_Toc334565404"/>
      <w:r>
        <w:t>Secure</w:t>
      </w:r>
      <w:r w:rsidR="00BF0493">
        <w:t xml:space="preserve"> </w:t>
      </w:r>
      <w:r>
        <w:t>Boot</w:t>
      </w:r>
      <w:bookmarkEnd w:id="12"/>
      <w:bookmarkEnd w:id="13"/>
    </w:p>
    <w:p w:rsidR="00B7241A" w:rsidRDefault="004101FC" w:rsidP="004101FC">
      <w:pPr>
        <w:pStyle w:val="ParagraphText"/>
      </w:pPr>
      <w:r>
        <w:t>One</w:t>
      </w:r>
      <w:r w:rsidR="00BF0493">
        <w:t xml:space="preserve"> </w:t>
      </w:r>
      <w:r>
        <w:t>of</w:t>
      </w:r>
      <w:r w:rsidR="00BF0493">
        <w:t xml:space="preserve"> </w:t>
      </w:r>
      <w:r>
        <w:t>the</w:t>
      </w:r>
      <w:r w:rsidR="00BF0493">
        <w:t xml:space="preserve"> </w:t>
      </w:r>
      <w:r>
        <w:t>benefits</w:t>
      </w:r>
      <w:r w:rsidR="00BF0493">
        <w:t xml:space="preserve"> </w:t>
      </w:r>
      <w:r>
        <w:t>of</w:t>
      </w:r>
      <w:r w:rsidR="00BF0493">
        <w:t xml:space="preserve"> </w:t>
      </w:r>
      <w:r>
        <w:t>a</w:t>
      </w:r>
      <w:r w:rsidR="00BF0493">
        <w:t xml:space="preserve"> </w:t>
      </w:r>
      <w:r>
        <w:t>UEFI</w:t>
      </w:r>
      <w:r w:rsidR="00BF0493">
        <w:t xml:space="preserve"> </w:t>
      </w:r>
      <w:r>
        <w:t>configuration</w:t>
      </w:r>
      <w:r w:rsidR="00BF0493">
        <w:t xml:space="preserve"> </w:t>
      </w:r>
      <w:r w:rsidR="008C1CF7">
        <w:t>is</w:t>
      </w:r>
      <w:r w:rsidR="00BF0493">
        <w:t xml:space="preserve"> </w:t>
      </w:r>
      <w:r w:rsidR="008C1CF7">
        <w:t>that</w:t>
      </w:r>
      <w:r w:rsidR="00BF0493">
        <w:t xml:space="preserve"> </w:t>
      </w:r>
      <w:r w:rsidR="008C1CF7">
        <w:t>it</w:t>
      </w:r>
      <w:r w:rsidR="00BF0493">
        <w:t xml:space="preserve"> </w:t>
      </w:r>
      <w:r w:rsidR="008C1CF7">
        <w:t>supports</w:t>
      </w:r>
      <w:r w:rsidR="00BF0493">
        <w:t xml:space="preserve"> </w:t>
      </w:r>
      <w:r w:rsidR="008C1CF7">
        <w:t>signing</w:t>
      </w:r>
      <w:r w:rsidR="00BF0493">
        <w:t xml:space="preserve"> </w:t>
      </w:r>
      <w:r w:rsidR="008C1CF7">
        <w:t>and</w:t>
      </w:r>
      <w:r w:rsidR="00BF0493">
        <w:t xml:space="preserve"> </w:t>
      </w:r>
      <w:r w:rsidR="008C1CF7">
        <w:t>verification</w:t>
      </w:r>
      <w:r w:rsidR="00BF0493">
        <w:t xml:space="preserve"> </w:t>
      </w:r>
      <w:r w:rsidR="008C1CF7">
        <w:t>for</w:t>
      </w:r>
      <w:r w:rsidR="00BF0493">
        <w:t xml:space="preserve"> </w:t>
      </w:r>
      <w:r w:rsidR="008C1CF7">
        <w:t>UEFI</w:t>
      </w:r>
      <w:r w:rsidR="00BF0493">
        <w:t xml:space="preserve"> </w:t>
      </w:r>
      <w:r w:rsidR="008C1CF7">
        <w:t>executables,</w:t>
      </w:r>
      <w:r w:rsidR="00BF0493">
        <w:t xml:space="preserve"> </w:t>
      </w:r>
      <w:r w:rsidR="008C1CF7">
        <w:t>up</w:t>
      </w:r>
      <w:r w:rsidR="00BF0493">
        <w:t xml:space="preserve"> </w:t>
      </w:r>
      <w:r w:rsidR="008C1CF7">
        <w:t>to</w:t>
      </w:r>
      <w:r w:rsidR="00BF0493">
        <w:t xml:space="preserve"> </w:t>
      </w:r>
      <w:r w:rsidR="008C1CF7">
        <w:t>and</w:t>
      </w:r>
      <w:r w:rsidR="00BF0493">
        <w:t xml:space="preserve"> </w:t>
      </w:r>
      <w:r w:rsidR="008C1CF7">
        <w:t>including</w:t>
      </w:r>
      <w:r w:rsidR="00BF0493">
        <w:t xml:space="preserve"> </w:t>
      </w:r>
      <w:r w:rsidR="008C1CF7">
        <w:t>the</w:t>
      </w:r>
      <w:r w:rsidR="00BF0493">
        <w:t xml:space="preserve"> </w:t>
      </w:r>
      <w:r w:rsidR="008C1CF7">
        <w:t>boot</w:t>
      </w:r>
      <w:r w:rsidR="00BF0493">
        <w:t xml:space="preserve"> </w:t>
      </w:r>
      <w:r w:rsidR="00BF0890">
        <w:t>manager,</w:t>
      </w:r>
      <w:r w:rsidR="00BF0493">
        <w:t xml:space="preserve"> </w:t>
      </w:r>
      <w:r w:rsidR="00BF0890">
        <w:t>which</w:t>
      </w:r>
      <w:r w:rsidR="00BF0493">
        <w:t xml:space="preserve"> </w:t>
      </w:r>
      <w:r w:rsidR="00BF0890">
        <w:t>implements</w:t>
      </w:r>
      <w:r w:rsidR="00BF0493">
        <w:t xml:space="preserve"> </w:t>
      </w:r>
      <w:r w:rsidR="00BF0890">
        <w:t>the</w:t>
      </w:r>
      <w:r w:rsidR="00BF0493">
        <w:t xml:space="preserve"> </w:t>
      </w:r>
      <w:r w:rsidR="00BF0890">
        <w:t>boot</w:t>
      </w:r>
      <w:r w:rsidR="00BF0493">
        <w:t xml:space="preserve"> </w:t>
      </w:r>
      <w:r w:rsidR="00BF0890">
        <w:t>menu</w:t>
      </w:r>
      <w:r w:rsidR="00BF0493">
        <w:t xml:space="preserve"> </w:t>
      </w:r>
      <w:r w:rsidR="00BF0890">
        <w:t>in</w:t>
      </w:r>
      <w:r w:rsidR="00BF0493">
        <w:t xml:space="preserve"> </w:t>
      </w:r>
      <w:r w:rsidR="00BF0890">
        <w:t>Windows.</w:t>
      </w:r>
    </w:p>
    <w:p w:rsidR="00B7241A" w:rsidRDefault="00A52A5E" w:rsidP="004101FC">
      <w:pPr>
        <w:pStyle w:val="ParagraphText"/>
      </w:pPr>
      <w:r>
        <w:t>This,</w:t>
      </w:r>
      <w:r w:rsidR="00BF0493">
        <w:t xml:space="preserve"> </w:t>
      </w:r>
      <w:r>
        <w:t>combined</w:t>
      </w:r>
      <w:r w:rsidR="00BF0493">
        <w:t xml:space="preserve"> </w:t>
      </w:r>
      <w:r>
        <w:t>with</w:t>
      </w:r>
      <w:r w:rsidR="00BF0493">
        <w:t xml:space="preserve"> </w:t>
      </w:r>
      <w:r>
        <w:t>further</w:t>
      </w:r>
      <w:r w:rsidR="00BF0493">
        <w:t xml:space="preserve"> </w:t>
      </w:r>
      <w:r>
        <w:t>verification</w:t>
      </w:r>
      <w:r w:rsidR="00BF0493">
        <w:t xml:space="preserve"> </w:t>
      </w:r>
      <w:r>
        <w:t>checking</w:t>
      </w:r>
      <w:r w:rsidR="00BF0493">
        <w:t xml:space="preserve"> </w:t>
      </w:r>
      <w:r>
        <w:t>done</w:t>
      </w:r>
      <w:r w:rsidR="00BF0493">
        <w:t xml:space="preserve"> </w:t>
      </w:r>
      <w:r>
        <w:t>by</w:t>
      </w:r>
      <w:r w:rsidR="00BF0493">
        <w:t xml:space="preserve"> </w:t>
      </w:r>
      <w:r>
        <w:t>Windows,</w:t>
      </w:r>
      <w:r w:rsidR="00BF0493">
        <w:t xml:space="preserve"> </w:t>
      </w:r>
      <w:r>
        <w:t>is</w:t>
      </w:r>
      <w:r w:rsidR="00BF0493">
        <w:t xml:space="preserve"> </w:t>
      </w:r>
      <w:r>
        <w:t>what</w:t>
      </w:r>
      <w:r w:rsidR="00BF0493">
        <w:t xml:space="preserve"> </w:t>
      </w:r>
      <w:r>
        <w:t>constitutes</w:t>
      </w:r>
      <w:r w:rsidR="00BF0493">
        <w:t xml:space="preserve"> </w:t>
      </w:r>
      <w:r>
        <w:t>Secure</w:t>
      </w:r>
      <w:r w:rsidR="00BF0493">
        <w:t xml:space="preserve"> </w:t>
      </w:r>
      <w:r>
        <w:t>Boot.</w:t>
      </w:r>
      <w:r w:rsidR="00BF0493">
        <w:t xml:space="preserve"> </w:t>
      </w:r>
      <w:r>
        <w:t>This</w:t>
      </w:r>
      <w:r w:rsidR="00BF0493">
        <w:t xml:space="preserve"> </w:t>
      </w:r>
      <w:r>
        <w:t>feature</w:t>
      </w:r>
      <w:r w:rsidR="00BF0493">
        <w:t xml:space="preserve"> </w:t>
      </w:r>
      <w:r>
        <w:t>helps</w:t>
      </w:r>
      <w:r w:rsidR="00BF0493">
        <w:t xml:space="preserve"> </w:t>
      </w:r>
      <w:r>
        <w:t>protect</w:t>
      </w:r>
      <w:r w:rsidR="00BF0493">
        <w:t xml:space="preserve"> </w:t>
      </w:r>
      <w:r>
        <w:t>Windows</w:t>
      </w:r>
      <w:r w:rsidR="00BF0493">
        <w:t xml:space="preserve"> </w:t>
      </w:r>
      <w:r>
        <w:t>against</w:t>
      </w:r>
      <w:r w:rsidR="00BF0493">
        <w:t xml:space="preserve"> </w:t>
      </w:r>
      <w:r>
        <w:t>malware</w:t>
      </w:r>
      <w:r w:rsidR="00BF0493">
        <w:t xml:space="preserve"> </w:t>
      </w:r>
      <w:r>
        <w:t>or</w:t>
      </w:r>
      <w:r w:rsidR="00BF0493">
        <w:t xml:space="preserve"> </w:t>
      </w:r>
      <w:r>
        <w:t>other</w:t>
      </w:r>
      <w:r w:rsidR="00BF0493">
        <w:t xml:space="preserve"> </w:t>
      </w:r>
      <w:r>
        <w:t>tampering.</w:t>
      </w:r>
    </w:p>
    <w:p w:rsidR="00B7241A" w:rsidRDefault="00A52A5E" w:rsidP="00364DFD">
      <w:pPr>
        <w:pStyle w:val="GraphicNoBorder"/>
      </w:pPr>
      <w:r w:rsidRPr="00364DFD">
        <w:rPr>
          <w:lang w:eastAsia="zh-CN"/>
        </w:rPr>
        <w:drawing>
          <wp:inline distT="0" distB="0" distL="0" distR="0">
            <wp:extent cx="3934374" cy="3581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Boot_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8190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330547" w:rsidP="00330547">
      <w:pPr>
        <w:pStyle w:val="Caption"/>
      </w:pPr>
      <w:bookmarkStart w:id="14" w:name="_Ref328576929"/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3</w:t>
        </w:r>
      </w:fldSimple>
      <w:bookmarkEnd w:id="14"/>
      <w:r>
        <w:t>:</w:t>
      </w:r>
      <w:r w:rsidR="00BF0493">
        <w:t xml:space="preserve"> </w:t>
      </w:r>
      <w:r>
        <w:t>Secure</w:t>
      </w:r>
      <w:r w:rsidR="00BF0493">
        <w:t xml:space="preserve"> </w:t>
      </w:r>
      <w:r>
        <w:t>Boot</w:t>
      </w:r>
    </w:p>
    <w:p w:rsidR="00B7241A" w:rsidRDefault="00223A6F" w:rsidP="004101FC">
      <w:pPr>
        <w:pStyle w:val="ParagraphText"/>
      </w:pPr>
      <w:r>
        <w:t>The</w:t>
      </w:r>
      <w:r w:rsidR="00BF0493">
        <w:t xml:space="preserve"> </w:t>
      </w:r>
      <w:r>
        <w:t>three</w:t>
      </w:r>
      <w:r w:rsidR="00BF0493">
        <w:t xml:space="preserve"> </w:t>
      </w:r>
      <w:r>
        <w:t>main</w:t>
      </w:r>
      <w:r w:rsidR="00BF0493">
        <w:t xml:space="preserve"> </w:t>
      </w:r>
      <w:r>
        <w:t>actions</w:t>
      </w:r>
      <w:r w:rsidR="00BF0493">
        <w:t xml:space="preserve"> </w:t>
      </w:r>
      <w:r>
        <w:t>related</w:t>
      </w:r>
      <w:r w:rsidR="00BF0493">
        <w:t xml:space="preserve"> </w:t>
      </w:r>
      <w:r>
        <w:t>to</w:t>
      </w:r>
      <w:r w:rsidR="00BF0493">
        <w:t xml:space="preserve"> </w:t>
      </w:r>
      <w:r>
        <w:t>Secure</w:t>
      </w:r>
      <w:r w:rsidR="00BF0493">
        <w:t xml:space="preserve"> </w:t>
      </w:r>
      <w:r>
        <w:t>Boot</w:t>
      </w:r>
      <w:r w:rsidR="00BF0493">
        <w:t xml:space="preserve"> </w:t>
      </w:r>
      <w:r>
        <w:t>are</w:t>
      </w:r>
      <w:r w:rsidR="00BF0493">
        <w:t xml:space="preserve"> </w:t>
      </w:r>
      <w:r>
        <w:t>shown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diagram</w:t>
      </w:r>
      <w:r w:rsidR="00BF0493">
        <w:t xml:space="preserve"> </w:t>
      </w:r>
      <w:r>
        <w:t>above.</w:t>
      </w:r>
      <w:r w:rsidR="00BF0493">
        <w:t xml:space="preserve"> </w:t>
      </w:r>
      <w:r>
        <w:t>These</w:t>
      </w:r>
      <w:r w:rsidR="00BF0493">
        <w:t xml:space="preserve"> </w:t>
      </w:r>
      <w:r>
        <w:t>are:</w:t>
      </w:r>
    </w:p>
    <w:p w:rsidR="00B7241A" w:rsidRDefault="007C6628" w:rsidP="005723D7">
      <w:pPr>
        <w:pStyle w:val="ListNumber"/>
        <w:numPr>
          <w:ilvl w:val="0"/>
          <w:numId w:val="5"/>
        </w:numPr>
      </w:pPr>
      <w:r w:rsidRPr="007C6628">
        <w:t>The</w:t>
      </w:r>
      <w:r w:rsidR="00BF0493">
        <w:t xml:space="preserve"> </w:t>
      </w:r>
      <w:r w:rsidRPr="007C6628">
        <w:t>firmware</w:t>
      </w:r>
      <w:r w:rsidR="00BF0493">
        <w:t xml:space="preserve"> </w:t>
      </w:r>
      <w:r w:rsidRPr="007C6628">
        <w:t>verifies</w:t>
      </w:r>
      <w:r w:rsidR="00BF0493">
        <w:t xml:space="preserve"> </w:t>
      </w:r>
      <w:r w:rsidRPr="007C6628">
        <w:t>all</w:t>
      </w:r>
      <w:r w:rsidR="00BF0493">
        <w:t xml:space="preserve"> </w:t>
      </w:r>
      <w:r w:rsidRPr="007C6628">
        <w:t>UEFI</w:t>
      </w:r>
      <w:r w:rsidR="00BF0493">
        <w:t xml:space="preserve"> </w:t>
      </w:r>
      <w:r w:rsidRPr="007C6628">
        <w:t>executables</w:t>
      </w:r>
      <w:r w:rsidR="00BF0493">
        <w:t xml:space="preserve"> </w:t>
      </w:r>
      <w:r w:rsidRPr="007C6628">
        <w:t>and</w:t>
      </w:r>
      <w:r w:rsidR="00BF0493">
        <w:t xml:space="preserve"> </w:t>
      </w:r>
      <w:r w:rsidRPr="007C6628">
        <w:t>the</w:t>
      </w:r>
      <w:r w:rsidR="00BF0493">
        <w:t xml:space="preserve"> </w:t>
      </w:r>
      <w:r w:rsidRPr="007C6628">
        <w:t>OS</w:t>
      </w:r>
      <w:r w:rsidR="00BF0493">
        <w:t xml:space="preserve"> </w:t>
      </w:r>
      <w:r w:rsidRPr="007C6628">
        <w:t>loader</w:t>
      </w:r>
      <w:r w:rsidR="00BF0493">
        <w:t xml:space="preserve"> </w:t>
      </w:r>
      <w:r w:rsidR="00223A6F">
        <w:t>to</w:t>
      </w:r>
      <w:r w:rsidR="00BF0493">
        <w:t xml:space="preserve"> </w:t>
      </w:r>
      <w:r w:rsidR="00223A6F">
        <w:t>be</w:t>
      </w:r>
      <w:r w:rsidR="00BF0493">
        <w:t xml:space="preserve"> </w:t>
      </w:r>
      <w:r w:rsidR="00223A6F">
        <w:t>sure</w:t>
      </w:r>
      <w:r w:rsidR="00BF0493">
        <w:t xml:space="preserve"> </w:t>
      </w:r>
      <w:r w:rsidR="00223A6F">
        <w:t>they</w:t>
      </w:r>
      <w:r w:rsidR="00BF0493">
        <w:t xml:space="preserve"> </w:t>
      </w:r>
      <w:r w:rsidR="00223A6F">
        <w:t>are</w:t>
      </w:r>
      <w:r w:rsidR="00BF0493">
        <w:t xml:space="preserve"> </w:t>
      </w:r>
      <w:r w:rsidR="00223A6F">
        <w:t>trusted.</w:t>
      </w:r>
    </w:p>
    <w:p w:rsidR="00B7241A" w:rsidRDefault="007C6628" w:rsidP="0038221C">
      <w:pPr>
        <w:pStyle w:val="ListNumber"/>
      </w:pPr>
      <w:r w:rsidRPr="007C6628">
        <w:t>Windows</w:t>
      </w:r>
      <w:r w:rsidR="00BF0493">
        <w:t xml:space="preserve"> </w:t>
      </w:r>
      <w:r w:rsidRPr="007C6628">
        <w:t>Boot</w:t>
      </w:r>
      <w:r w:rsidR="00BF0493">
        <w:t xml:space="preserve"> </w:t>
      </w:r>
      <w:r w:rsidRPr="007C6628">
        <w:t>Components</w:t>
      </w:r>
      <w:r w:rsidR="00BF0493">
        <w:t xml:space="preserve"> </w:t>
      </w:r>
      <w:r w:rsidRPr="007C6628">
        <w:t>verify</w:t>
      </w:r>
      <w:r w:rsidR="00BF0493">
        <w:t xml:space="preserve"> </w:t>
      </w:r>
      <w:r w:rsidRPr="007C6628">
        <w:t>the</w:t>
      </w:r>
      <w:r w:rsidR="00BF0493">
        <w:t xml:space="preserve"> </w:t>
      </w:r>
      <w:r w:rsidRPr="007C6628">
        <w:t>signature</w:t>
      </w:r>
      <w:r w:rsidR="00BF0493">
        <w:t xml:space="preserve"> </w:t>
      </w:r>
      <w:r w:rsidRPr="007C6628">
        <w:t>o</w:t>
      </w:r>
      <w:r w:rsidR="00223A6F">
        <w:t>n</w:t>
      </w:r>
      <w:r w:rsidR="00BF0493">
        <w:t xml:space="preserve"> </w:t>
      </w:r>
      <w:r w:rsidR="00223A6F">
        <w:t>each</w:t>
      </w:r>
      <w:r w:rsidR="00BF0493">
        <w:t xml:space="preserve"> </w:t>
      </w:r>
      <w:r w:rsidR="00223A6F">
        <w:t>component</w:t>
      </w:r>
      <w:r w:rsidR="00BF0493">
        <w:t xml:space="preserve"> </w:t>
      </w:r>
      <w:r w:rsidR="00223A6F">
        <w:t>to</w:t>
      </w:r>
      <w:r w:rsidR="00BF0493">
        <w:t xml:space="preserve"> </w:t>
      </w:r>
      <w:r w:rsidR="00223A6F">
        <w:t>be</w:t>
      </w:r>
      <w:r w:rsidR="00BF0493">
        <w:t xml:space="preserve"> </w:t>
      </w:r>
      <w:r w:rsidR="00223A6F">
        <w:t>loaded.</w:t>
      </w:r>
      <w:r w:rsidR="00BF0493">
        <w:t xml:space="preserve"> </w:t>
      </w:r>
      <w:r w:rsidRPr="007C6628">
        <w:t>Any</w:t>
      </w:r>
      <w:r w:rsidR="00BF0493">
        <w:t xml:space="preserve"> </w:t>
      </w:r>
      <w:r w:rsidRPr="007C6628">
        <w:t>non-trusted</w:t>
      </w:r>
      <w:r w:rsidR="00BF0493">
        <w:t xml:space="preserve"> </w:t>
      </w:r>
      <w:r w:rsidRPr="007C6628">
        <w:t>components</w:t>
      </w:r>
      <w:r w:rsidR="00BF0493">
        <w:t xml:space="preserve"> </w:t>
      </w:r>
      <w:r w:rsidRPr="007C6628">
        <w:t>will</w:t>
      </w:r>
      <w:r w:rsidR="00BF0493">
        <w:t xml:space="preserve"> </w:t>
      </w:r>
      <w:r w:rsidRPr="007C6628">
        <w:t>not</w:t>
      </w:r>
      <w:r w:rsidR="00BF0493">
        <w:t xml:space="preserve"> </w:t>
      </w:r>
      <w:r w:rsidRPr="007C6628">
        <w:t>be</w:t>
      </w:r>
      <w:r w:rsidR="00BF0493">
        <w:t xml:space="preserve"> </w:t>
      </w:r>
      <w:r w:rsidRPr="007C6628">
        <w:t>loaded</w:t>
      </w:r>
      <w:r w:rsidR="00BF0493">
        <w:t xml:space="preserve"> </w:t>
      </w:r>
      <w:r w:rsidRPr="007C6628">
        <w:t>and</w:t>
      </w:r>
      <w:r w:rsidR="00BF0493">
        <w:t xml:space="preserve"> </w:t>
      </w:r>
      <w:r w:rsidR="00223A6F">
        <w:t>will</w:t>
      </w:r>
      <w:r w:rsidR="00BF0493">
        <w:t xml:space="preserve"> </w:t>
      </w:r>
      <w:r w:rsidRPr="007C6628">
        <w:t>trigger</w:t>
      </w:r>
      <w:r w:rsidR="00BF0493">
        <w:t xml:space="preserve"> </w:t>
      </w:r>
      <w:r w:rsidRPr="007C6628">
        <w:t>remediation.</w:t>
      </w:r>
    </w:p>
    <w:p w:rsidR="00B7241A" w:rsidRDefault="007C6628" w:rsidP="0038221C">
      <w:pPr>
        <w:pStyle w:val="ListNumber"/>
      </w:pPr>
      <w:r w:rsidRPr="007C6628">
        <w:t>The</w:t>
      </w:r>
      <w:r w:rsidR="00BF0493">
        <w:t xml:space="preserve"> </w:t>
      </w:r>
      <w:r w:rsidRPr="007C6628">
        <w:t>signatures</w:t>
      </w:r>
      <w:r w:rsidR="00BF0493">
        <w:t xml:space="preserve"> </w:t>
      </w:r>
      <w:r w:rsidRPr="007C6628">
        <w:t>on</w:t>
      </w:r>
      <w:r w:rsidR="00BF0493">
        <w:t xml:space="preserve"> </w:t>
      </w:r>
      <w:r w:rsidRPr="007C6628">
        <w:t>all</w:t>
      </w:r>
      <w:r w:rsidR="00BF0493">
        <w:t xml:space="preserve"> </w:t>
      </w:r>
      <w:r w:rsidRPr="007C6628">
        <w:t>Boot</w:t>
      </w:r>
      <w:r w:rsidR="00BF0493">
        <w:t xml:space="preserve"> </w:t>
      </w:r>
      <w:r w:rsidRPr="007C6628">
        <w:t>Critical</w:t>
      </w:r>
      <w:r w:rsidR="00BF0493">
        <w:t xml:space="preserve"> </w:t>
      </w:r>
      <w:r w:rsidRPr="007C6628">
        <w:t>Drivers</w:t>
      </w:r>
      <w:r w:rsidR="00BF0493">
        <w:t xml:space="preserve"> </w:t>
      </w:r>
      <w:r w:rsidRPr="007C6628">
        <w:t>are</w:t>
      </w:r>
      <w:r w:rsidR="00BF0493">
        <w:t xml:space="preserve"> </w:t>
      </w:r>
      <w:r w:rsidRPr="007C6628">
        <w:t>checked</w:t>
      </w:r>
      <w:r w:rsidR="00BF0493">
        <w:t xml:space="preserve"> </w:t>
      </w:r>
      <w:r w:rsidRPr="007C6628">
        <w:t>as</w:t>
      </w:r>
      <w:r w:rsidR="00BF0493">
        <w:t xml:space="preserve"> </w:t>
      </w:r>
      <w:r w:rsidRPr="007C6628">
        <w:t>part</w:t>
      </w:r>
      <w:r w:rsidR="00BF0493">
        <w:t xml:space="preserve"> </w:t>
      </w:r>
      <w:r w:rsidRPr="007C6628">
        <w:t>of</w:t>
      </w:r>
      <w:r w:rsidR="00BF0493">
        <w:t xml:space="preserve"> </w:t>
      </w:r>
      <w:r w:rsidRPr="007C6628">
        <w:t>Secure</w:t>
      </w:r>
      <w:r w:rsidR="00BF0493">
        <w:t xml:space="preserve"> </w:t>
      </w:r>
      <w:r w:rsidRPr="007C6628">
        <w:t>Boot</w:t>
      </w:r>
      <w:r w:rsidR="00BF0493">
        <w:t xml:space="preserve"> </w:t>
      </w:r>
      <w:r w:rsidRPr="007C6628">
        <w:t>verification</w:t>
      </w:r>
      <w:r w:rsidR="00BF0493">
        <w:t xml:space="preserve"> </w:t>
      </w:r>
      <w:r w:rsidRPr="007C6628">
        <w:t>in</w:t>
      </w:r>
      <w:r w:rsidR="00BF0493">
        <w:t xml:space="preserve"> </w:t>
      </w:r>
      <w:r w:rsidRPr="007C6628">
        <w:t>WinLoad</w:t>
      </w:r>
      <w:r w:rsidR="00BF0493">
        <w:t xml:space="preserve"> </w:t>
      </w:r>
      <w:r w:rsidRPr="007C6628">
        <w:t>and</w:t>
      </w:r>
      <w:r w:rsidR="00BF0493">
        <w:t xml:space="preserve"> </w:t>
      </w:r>
      <w:r w:rsidRPr="007C6628">
        <w:t>by</w:t>
      </w:r>
      <w:r w:rsidR="00BF0493">
        <w:t xml:space="preserve"> </w:t>
      </w:r>
      <w:r w:rsidRPr="007C6628">
        <w:t>the</w:t>
      </w:r>
      <w:r w:rsidR="00BF0493">
        <w:t xml:space="preserve"> </w:t>
      </w:r>
      <w:r w:rsidRPr="007C6628">
        <w:t>Early</w:t>
      </w:r>
      <w:r w:rsidR="00BF0493">
        <w:t xml:space="preserve"> </w:t>
      </w:r>
      <w:r w:rsidRPr="007C6628">
        <w:t>Launch</w:t>
      </w:r>
      <w:r w:rsidR="00BF0493">
        <w:t xml:space="preserve"> </w:t>
      </w:r>
      <w:r w:rsidRPr="007C6628">
        <w:t>Anti-Malware</w:t>
      </w:r>
      <w:r w:rsidR="00BF0493">
        <w:t xml:space="preserve"> </w:t>
      </w:r>
      <w:r w:rsidRPr="007C6628">
        <w:t>driver</w:t>
      </w:r>
    </w:p>
    <w:p w:rsidR="00B7241A" w:rsidRDefault="00223A6F" w:rsidP="00223A6F">
      <w:pPr>
        <w:pStyle w:val="Heading4"/>
      </w:pPr>
      <w:r>
        <w:t>Secure</w:t>
      </w:r>
      <w:r w:rsidR="00BF0493">
        <w:t xml:space="preserve"> </w:t>
      </w:r>
      <w:r>
        <w:t>Boot</w:t>
      </w:r>
      <w:r w:rsidR="00BF0493">
        <w:t xml:space="preserve"> </w:t>
      </w:r>
      <w:r>
        <w:t>Remediation</w:t>
      </w:r>
    </w:p>
    <w:p w:rsidR="00B7241A" w:rsidRDefault="0061304E" w:rsidP="004101FC">
      <w:pPr>
        <w:pStyle w:val="ParagraphText"/>
      </w:pP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event</w:t>
      </w:r>
      <w:r w:rsidR="00BF0493">
        <w:t xml:space="preserve"> </w:t>
      </w:r>
      <w:r>
        <w:t>that</w:t>
      </w:r>
      <w:r w:rsidR="00BF0493">
        <w:t xml:space="preserve"> </w:t>
      </w:r>
      <w:r>
        <w:t>the</w:t>
      </w:r>
      <w:r w:rsidR="00BF0493">
        <w:t xml:space="preserve"> </w:t>
      </w:r>
      <w:r>
        <w:t>UEFI</w:t>
      </w:r>
      <w:r w:rsidR="00BF0493">
        <w:t xml:space="preserve"> </w:t>
      </w:r>
      <w:r>
        <w:t>firmware</w:t>
      </w:r>
      <w:r w:rsidR="00BF0493">
        <w:t xml:space="preserve"> </w:t>
      </w:r>
      <w:r>
        <w:t>that</w:t>
      </w:r>
      <w:r w:rsidR="00BF0493">
        <w:t xml:space="preserve"> </w:t>
      </w:r>
      <w:r>
        <w:t>Boot</w:t>
      </w:r>
      <w:r w:rsidR="00BF0493">
        <w:t xml:space="preserve"> </w:t>
      </w:r>
      <w:r>
        <w:t>Manager</w:t>
      </w:r>
      <w:r w:rsidR="00BF0493">
        <w:t xml:space="preserve"> </w:t>
      </w:r>
      <w:r>
        <w:t>does</w:t>
      </w:r>
      <w:r w:rsidR="00BF0493">
        <w:t xml:space="preserve"> </w:t>
      </w:r>
      <w:r>
        <w:t>not</w:t>
      </w:r>
      <w:r w:rsidR="00BF0493">
        <w:t xml:space="preserve"> </w:t>
      </w:r>
      <w:r>
        <w:t>match</w:t>
      </w:r>
      <w:r w:rsidR="00BF0493">
        <w:t xml:space="preserve"> </w:t>
      </w:r>
      <w:r>
        <w:t>its</w:t>
      </w:r>
      <w:r w:rsidR="00BF0493">
        <w:t xml:space="preserve"> </w:t>
      </w:r>
      <w:r>
        <w:t>signing</w:t>
      </w:r>
      <w:r w:rsidR="00BF0493">
        <w:t xml:space="preserve"> </w:t>
      </w:r>
      <w:r>
        <w:t>information,</w:t>
      </w:r>
      <w:r w:rsidR="00BF0493">
        <w:t xml:space="preserve"> </w:t>
      </w:r>
      <w:r>
        <w:t>it</w:t>
      </w:r>
      <w:r w:rsidR="00BF0493">
        <w:t xml:space="preserve"> </w:t>
      </w:r>
      <w:r>
        <w:t>replaces</w:t>
      </w:r>
      <w:r w:rsidR="00BF0493">
        <w:t xml:space="preserve"> </w:t>
      </w:r>
      <w:r>
        <w:t>Boot</w:t>
      </w:r>
      <w:r w:rsidR="00BF0493">
        <w:t xml:space="preserve"> </w:t>
      </w:r>
      <w:r>
        <w:t>Manager</w:t>
      </w:r>
      <w:r w:rsidR="00BF0493">
        <w:t xml:space="preserve"> </w:t>
      </w:r>
      <w:r>
        <w:t>with</w:t>
      </w:r>
      <w:r w:rsidR="00BF0493">
        <w:t xml:space="preserve"> </w:t>
      </w:r>
      <w:r>
        <w:t>a</w:t>
      </w:r>
      <w:r w:rsidR="00BF0493">
        <w:t xml:space="preserve"> </w:t>
      </w:r>
      <w:r>
        <w:t>backup</w:t>
      </w:r>
      <w:r w:rsidR="00BF0493">
        <w:t xml:space="preserve"> </w:t>
      </w:r>
      <w:r>
        <w:t>copy.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event</w:t>
      </w:r>
      <w:r w:rsidR="00BF0493">
        <w:t xml:space="preserve"> </w:t>
      </w:r>
      <w:r>
        <w:t>that</w:t>
      </w:r>
      <w:r w:rsidR="00BF0493">
        <w:t xml:space="preserve"> </w:t>
      </w:r>
      <w:r>
        <w:t>this</w:t>
      </w:r>
      <w:r w:rsidR="00BF0493">
        <w:t xml:space="preserve"> </w:t>
      </w:r>
      <w:r>
        <w:t>also</w:t>
      </w:r>
      <w:r w:rsidR="00BF0493">
        <w:t xml:space="preserve"> </w:t>
      </w:r>
      <w:r>
        <w:t>fails,</w:t>
      </w:r>
      <w:r w:rsidR="00BF0493">
        <w:t xml:space="preserve"> </w:t>
      </w:r>
      <w:r>
        <w:t>the</w:t>
      </w:r>
      <w:r w:rsidR="00BF0493">
        <w:t xml:space="preserve"> </w:t>
      </w:r>
      <w:r>
        <w:t>UEFI</w:t>
      </w:r>
      <w:r w:rsidR="00BF0493">
        <w:t xml:space="preserve"> </w:t>
      </w:r>
      <w:r>
        <w:t>firmware</w:t>
      </w:r>
      <w:r w:rsidR="00BF0493">
        <w:t xml:space="preserve"> </w:t>
      </w:r>
      <w:r>
        <w:t>will</w:t>
      </w:r>
      <w:r w:rsidR="00BF0493">
        <w:t xml:space="preserve"> </w:t>
      </w:r>
      <w:r>
        <w:t>display</w:t>
      </w:r>
      <w:r w:rsidR="00BF0493">
        <w:t xml:space="preserve"> </w:t>
      </w:r>
      <w:r>
        <w:t>some</w:t>
      </w:r>
      <w:r w:rsidR="00BF0493">
        <w:t xml:space="preserve"> </w:t>
      </w:r>
      <w:r>
        <w:t>ki</w:t>
      </w:r>
      <w:r w:rsidR="007F16F5">
        <w:t>nd</w:t>
      </w:r>
      <w:r w:rsidR="00BF0493">
        <w:t xml:space="preserve"> </w:t>
      </w:r>
      <w:r w:rsidR="007F16F5">
        <w:t>of</w:t>
      </w:r>
      <w:r w:rsidR="00BF0493">
        <w:t xml:space="preserve"> </w:t>
      </w:r>
      <w:r w:rsidR="007F16F5">
        <w:t>remediation</w:t>
      </w:r>
      <w:r w:rsidR="00BF0493">
        <w:t xml:space="preserve"> </w:t>
      </w:r>
      <w:r w:rsidR="007F16F5">
        <w:t>information,</w:t>
      </w:r>
      <w:r w:rsidR="00BF0493">
        <w:t xml:space="preserve"> </w:t>
      </w:r>
      <w:r w:rsidR="007F16F5">
        <w:t>giving</w:t>
      </w:r>
      <w:r w:rsidR="00BF0493">
        <w:t xml:space="preserve"> </w:t>
      </w:r>
      <w:r w:rsidR="007F16F5">
        <w:t>you</w:t>
      </w:r>
      <w:r w:rsidR="00BF0493">
        <w:t xml:space="preserve"> </w:t>
      </w:r>
      <w:r w:rsidR="007F16F5">
        <w:t>a</w:t>
      </w:r>
      <w:r w:rsidR="00BF0493">
        <w:t xml:space="preserve"> </w:t>
      </w:r>
      <w:r>
        <w:t>way</w:t>
      </w:r>
      <w:r w:rsidR="00BF0493">
        <w:t xml:space="preserve"> </w:t>
      </w:r>
      <w:r>
        <w:t>to</w:t>
      </w:r>
      <w:r w:rsidR="00BF0493">
        <w:t xml:space="preserve"> </w:t>
      </w:r>
      <w:r>
        <w:t>return</w:t>
      </w:r>
      <w:r w:rsidR="00BF0493">
        <w:t xml:space="preserve"> </w:t>
      </w:r>
      <w:r>
        <w:t>to</w:t>
      </w:r>
      <w:r w:rsidR="00BF0493">
        <w:t xml:space="preserve"> </w:t>
      </w:r>
      <w:r>
        <w:t>a</w:t>
      </w:r>
      <w:r w:rsidR="00BF0493">
        <w:t xml:space="preserve"> </w:t>
      </w:r>
      <w:r>
        <w:t>trusted</w:t>
      </w:r>
      <w:r w:rsidR="00BF0493">
        <w:t xml:space="preserve"> </w:t>
      </w:r>
      <w:r>
        <w:t>state.</w:t>
      </w:r>
      <w:r w:rsidR="00BF0493">
        <w:t xml:space="preserve"> </w:t>
      </w:r>
      <w:r>
        <w:t>This</w:t>
      </w:r>
      <w:r w:rsidR="00BF0493">
        <w:t xml:space="preserve"> </w:t>
      </w:r>
      <w:r>
        <w:t>remediation</w:t>
      </w:r>
      <w:r w:rsidR="00BF0493">
        <w:t xml:space="preserve"> </w:t>
      </w:r>
      <w:r>
        <w:t>experience</w:t>
      </w:r>
      <w:r w:rsidR="00BF0493">
        <w:t xml:space="preserve"> </w:t>
      </w:r>
      <w:r>
        <w:t>is</w:t>
      </w:r>
      <w:r w:rsidR="00BF0493">
        <w:t xml:space="preserve"> </w:t>
      </w:r>
      <w:r>
        <w:t>implemented</w:t>
      </w:r>
      <w:r w:rsidR="00BF0493">
        <w:t xml:space="preserve"> </w:t>
      </w:r>
      <w:r>
        <w:t>by</w:t>
      </w:r>
      <w:r w:rsidR="00BF0493">
        <w:t xml:space="preserve"> </w:t>
      </w:r>
      <w:r>
        <w:t>each</w:t>
      </w:r>
      <w:r w:rsidR="00BF0493">
        <w:t xml:space="preserve"> </w:t>
      </w:r>
      <w:r>
        <w:t>OEM,</w:t>
      </w:r>
      <w:r w:rsidR="00BF0493">
        <w:t xml:space="preserve"> </w:t>
      </w:r>
      <w:r>
        <w:t>so</w:t>
      </w:r>
      <w:r w:rsidR="00BF0493">
        <w:t xml:space="preserve"> </w:t>
      </w:r>
      <w:r>
        <w:t>the</w:t>
      </w:r>
      <w:r w:rsidR="00BF0493">
        <w:t xml:space="preserve"> </w:t>
      </w:r>
      <w:r>
        <w:t>specifics</w:t>
      </w:r>
      <w:r w:rsidR="00BF0493">
        <w:t xml:space="preserve"> </w:t>
      </w:r>
      <w:r>
        <w:t>differ.</w:t>
      </w:r>
    </w:p>
    <w:p w:rsidR="00B7241A" w:rsidRDefault="004101FC" w:rsidP="00223A6F">
      <w:pPr>
        <w:pStyle w:val="Heading2"/>
      </w:pPr>
      <w:bookmarkStart w:id="15" w:name="_Toc334557637"/>
      <w:bookmarkStart w:id="16" w:name="_Toc334565405"/>
      <w:r>
        <w:t>Early-Launch</w:t>
      </w:r>
      <w:r w:rsidR="00BF0493">
        <w:t xml:space="preserve"> </w:t>
      </w:r>
      <w:r>
        <w:t>Anti-Malware</w:t>
      </w:r>
      <w:bookmarkEnd w:id="15"/>
      <w:bookmarkEnd w:id="16"/>
    </w:p>
    <w:p w:rsidR="00B7241A" w:rsidRDefault="00A52A5E" w:rsidP="004101FC">
      <w:pPr>
        <w:pStyle w:val="ParagraphText"/>
        <w:rPr>
          <w:rFonts w:eastAsia="Calibri" w:cs="Times New Roman"/>
        </w:rPr>
      </w:pPr>
      <w:r>
        <w:rPr>
          <w:rFonts w:eastAsia="Calibri" w:cs="Times New Roman"/>
        </w:rPr>
        <w:t>Secure</w:t>
      </w:r>
      <w:r w:rsidR="00BF0493">
        <w:rPr>
          <w:rFonts w:eastAsia="Calibri" w:cs="Times New Roman"/>
        </w:rPr>
        <w:t xml:space="preserve"> </w:t>
      </w:r>
      <w:r w:rsidR="00442454">
        <w:rPr>
          <w:rFonts w:eastAsia="Calibri" w:cs="Times New Roman"/>
        </w:rPr>
        <w:t>Boot</w:t>
      </w:r>
      <w:r w:rsidR="00BF0493">
        <w:rPr>
          <w:rFonts w:eastAsia="Calibri" w:cs="Times New Roman"/>
        </w:rPr>
        <w:t xml:space="preserve"> </w:t>
      </w:r>
      <w:r w:rsidR="00442454">
        <w:rPr>
          <w:rFonts w:eastAsia="Calibri" w:cs="Times New Roman"/>
        </w:rPr>
        <w:t>enables</w:t>
      </w:r>
      <w:r w:rsidR="00BF0493">
        <w:rPr>
          <w:rFonts w:eastAsia="Calibri" w:cs="Times New Roman"/>
        </w:rPr>
        <w:t xml:space="preserve"> </w:t>
      </w:r>
      <w:r w:rsidR="00442454">
        <w:rPr>
          <w:rFonts w:eastAsia="Calibri" w:cs="Times New Roman"/>
        </w:rPr>
        <w:t>a</w:t>
      </w:r>
      <w:r w:rsidR="00BF0493">
        <w:rPr>
          <w:rFonts w:eastAsia="Calibri" w:cs="Times New Roman"/>
        </w:rPr>
        <w:t xml:space="preserve"> </w:t>
      </w:r>
      <w:r w:rsidR="00442454">
        <w:rPr>
          <w:rFonts w:eastAsia="Calibri" w:cs="Times New Roman"/>
        </w:rPr>
        <w:t>related</w:t>
      </w:r>
      <w:r w:rsidR="00BF0493">
        <w:rPr>
          <w:rFonts w:eastAsia="Calibri" w:cs="Times New Roman"/>
        </w:rPr>
        <w:t xml:space="preserve"> </w:t>
      </w:r>
      <w:r w:rsidR="00442454">
        <w:rPr>
          <w:rFonts w:eastAsia="Calibri" w:cs="Times New Roman"/>
        </w:rPr>
        <w:t>feature: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Early-Launch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Anti-Malware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(ELAM).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This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provides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ability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for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an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anti-m</w:t>
      </w:r>
      <w:r w:rsidR="00BF0890">
        <w:rPr>
          <w:rFonts w:eastAsia="Calibri" w:cs="Times New Roman"/>
        </w:rPr>
        <w:t>alware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driver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to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register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as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a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trusted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Boot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Critical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Driver.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This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makes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it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the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first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non-Microsoft,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non-platform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specific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code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that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will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run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on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BF0493">
        <w:rPr>
          <w:rFonts w:eastAsia="Calibri" w:cs="Times New Roman"/>
        </w:rPr>
        <w:t xml:space="preserve"> </w:t>
      </w:r>
      <w:r w:rsidR="00885B27">
        <w:rPr>
          <w:rFonts w:eastAsia="Calibri" w:cs="Times New Roman"/>
        </w:rPr>
        <w:t>computer</w:t>
      </w:r>
      <w:r>
        <w:rPr>
          <w:rFonts w:eastAsia="Calibri" w:cs="Times New Roman"/>
        </w:rPr>
        <w:t>.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anti-malware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driver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can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then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verify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other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drivers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in</w:t>
      </w:r>
      <w:r w:rsidR="00BF0493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turn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before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they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are</w:t>
      </w:r>
      <w:r w:rsidR="00BF0493">
        <w:rPr>
          <w:rFonts w:eastAsia="Calibri" w:cs="Times New Roman"/>
        </w:rPr>
        <w:t xml:space="preserve"> </w:t>
      </w:r>
      <w:r w:rsidR="00BF0890">
        <w:rPr>
          <w:rFonts w:eastAsia="Calibri" w:cs="Times New Roman"/>
        </w:rPr>
        <w:t>initialized.</w:t>
      </w:r>
    </w:p>
    <w:p w:rsidR="00B7241A" w:rsidRDefault="00A63765" w:rsidP="004101FC">
      <w:pPr>
        <w:pStyle w:val="ParagraphText"/>
        <w:rPr>
          <w:u w:val="single"/>
        </w:rPr>
      </w:pPr>
      <w:r>
        <w:t>Secure</w:t>
      </w:r>
      <w:r w:rsidR="00BF0493">
        <w:t xml:space="preserve"> </w:t>
      </w:r>
      <w:r>
        <w:t>Boot</w:t>
      </w:r>
      <w:r w:rsidR="00BF0493">
        <w:t xml:space="preserve"> </w:t>
      </w:r>
      <w:r>
        <w:t>helps</w:t>
      </w:r>
      <w:r w:rsidR="00BF0493">
        <w:t xml:space="preserve"> </w:t>
      </w:r>
      <w:r>
        <w:t>prevent</w:t>
      </w:r>
      <w:r w:rsidR="00BF0493">
        <w:t xml:space="preserve"> </w:t>
      </w:r>
      <w:r>
        <w:t>malware</w:t>
      </w:r>
      <w:r w:rsidR="00BF0493">
        <w:t xml:space="preserve"> </w:t>
      </w:r>
      <w:r>
        <w:t>from</w:t>
      </w:r>
      <w:r w:rsidR="00BF0493">
        <w:t xml:space="preserve"> </w:t>
      </w:r>
      <w:r>
        <w:t>running</w:t>
      </w:r>
      <w:r w:rsidR="00BF0493">
        <w:t xml:space="preserve"> </w:t>
      </w:r>
      <w:r>
        <w:t>before</w:t>
      </w:r>
      <w:r w:rsidR="00BF0493">
        <w:t xml:space="preserve"> </w:t>
      </w:r>
      <w:r>
        <w:t>the</w:t>
      </w:r>
      <w:r w:rsidR="00BF0493">
        <w:t xml:space="preserve"> </w:t>
      </w:r>
      <w:r>
        <w:t>OS,</w:t>
      </w:r>
      <w:r w:rsidR="00BF0493">
        <w:t xml:space="preserve"> </w:t>
      </w:r>
      <w:r>
        <w:t>Early</w:t>
      </w:r>
      <w:r w:rsidR="00BF0493">
        <w:t xml:space="preserve"> </w:t>
      </w:r>
      <w:r>
        <w:t>Launch</w:t>
      </w:r>
      <w:r w:rsidR="00BF0493">
        <w:t xml:space="preserve"> </w:t>
      </w:r>
      <w:r>
        <w:t>AV</w:t>
      </w:r>
      <w:r w:rsidR="00BF0493">
        <w:t xml:space="preserve"> </w:t>
      </w:r>
      <w:r>
        <w:t>helps</w:t>
      </w:r>
      <w:r w:rsidR="00BF0493">
        <w:t xml:space="preserve"> </w:t>
      </w:r>
      <w:r>
        <w:t>ensure</w:t>
      </w:r>
      <w:r w:rsidR="00BF0493">
        <w:t xml:space="preserve"> </w:t>
      </w:r>
      <w:r>
        <w:t>that</w:t>
      </w:r>
      <w:r w:rsidR="00BF0493">
        <w:t xml:space="preserve"> </w:t>
      </w:r>
      <w:r>
        <w:t>trusted</w:t>
      </w:r>
      <w:r w:rsidR="00BF0493">
        <w:t xml:space="preserve"> </w:t>
      </w:r>
      <w:r>
        <w:t>anti-malware</w:t>
      </w:r>
      <w:r w:rsidR="00BF0493">
        <w:t xml:space="preserve"> </w:t>
      </w:r>
      <w:r>
        <w:t>software</w:t>
      </w:r>
      <w:r w:rsidR="00BF0493">
        <w:t xml:space="preserve"> </w:t>
      </w:r>
      <w:r>
        <w:t>is</w:t>
      </w:r>
      <w:r w:rsidR="00BF0493">
        <w:t xml:space="preserve"> </w:t>
      </w:r>
      <w:r>
        <w:t>the</w:t>
      </w:r>
      <w:r w:rsidR="00BF0493">
        <w:t xml:space="preserve"> </w:t>
      </w:r>
      <w:r>
        <w:t>first</w:t>
      </w:r>
      <w:r w:rsidR="00BF0493">
        <w:t xml:space="preserve"> </w:t>
      </w:r>
      <w:r w:rsidR="00C41C4C">
        <w:t>third</w:t>
      </w:r>
      <w:r w:rsidR="00442454">
        <w:t>-</w:t>
      </w:r>
      <w:r>
        <w:t>party</w:t>
      </w:r>
      <w:r w:rsidR="00BF0493">
        <w:t xml:space="preserve"> </w:t>
      </w:r>
      <w:r w:rsidR="00C41C4C">
        <w:t>component</w:t>
      </w:r>
      <w:r w:rsidR="00BF0493">
        <w:t xml:space="preserve"> </w:t>
      </w:r>
      <w:r>
        <w:t>run</w:t>
      </w:r>
      <w:r w:rsidR="00BF0493">
        <w:t xml:space="preserve"> </w:t>
      </w:r>
      <w:r w:rsidR="00C41C4C">
        <w:t>on</w:t>
      </w:r>
      <w:r w:rsidR="00BF0493">
        <w:t xml:space="preserve"> </w:t>
      </w:r>
      <w:r w:rsidR="00C41C4C">
        <w:t>each</w:t>
      </w:r>
      <w:r w:rsidR="00BF0493">
        <w:t xml:space="preserve"> </w:t>
      </w:r>
      <w:r w:rsidR="00C41C4C">
        <w:t>startup.</w:t>
      </w:r>
    </w:p>
    <w:p w:rsidR="00B7241A" w:rsidRDefault="00632F22" w:rsidP="00364DFD">
      <w:pPr>
        <w:pStyle w:val="GraphicNoBorder"/>
      </w:pPr>
      <w:r>
        <w:rPr>
          <w:lang w:eastAsia="zh-CN"/>
        </w:rPr>
        <w:drawing>
          <wp:inline distT="0" distB="0" distL="0" distR="0">
            <wp:extent cx="3934374" cy="3581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Boot_Flow-EL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81900"/>
                    </a:xfrm>
                    <a:prstGeom prst="rect">
                      <a:avLst/>
                    </a:prstGeom>
                    <a:ln w="0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4101FC" w:rsidP="004101FC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4</w:t>
        </w:r>
      </w:fldSimple>
      <w:r>
        <w:t>:</w:t>
      </w:r>
      <w:r w:rsidR="00BF0493">
        <w:t xml:space="preserve"> </w:t>
      </w:r>
      <w:r>
        <w:t>Secure</w:t>
      </w:r>
      <w:r w:rsidR="00BF0493">
        <w:t xml:space="preserve"> </w:t>
      </w:r>
      <w:r>
        <w:t>Boot</w:t>
      </w:r>
      <w:r w:rsidR="00BF0493">
        <w:t xml:space="preserve"> </w:t>
      </w:r>
      <w:r w:rsidR="00330547">
        <w:t>with</w:t>
      </w:r>
      <w:r w:rsidR="00BF0493">
        <w:t xml:space="preserve"> </w:t>
      </w:r>
      <w:r w:rsidR="00330547">
        <w:t>ELAM</w:t>
      </w:r>
    </w:p>
    <w:p w:rsidR="00B7241A" w:rsidRDefault="00223A6F" w:rsidP="00223A6F">
      <w:pPr>
        <w:pStyle w:val="ParagraphText"/>
      </w:pPr>
      <w:r>
        <w:t>ELAM</w:t>
      </w:r>
      <w:r w:rsidR="00BF0493">
        <w:t xml:space="preserve"> </w:t>
      </w:r>
      <w:r>
        <w:t>adds</w:t>
      </w:r>
      <w:r w:rsidR="00BF0493">
        <w:t xml:space="preserve"> </w:t>
      </w:r>
      <w:r>
        <w:t>a</w:t>
      </w:r>
      <w:r w:rsidR="00BF0493">
        <w:t xml:space="preserve"> </w:t>
      </w:r>
      <w:r>
        <w:t>fourth</w:t>
      </w:r>
      <w:r w:rsidR="00BF0493">
        <w:t xml:space="preserve"> </w:t>
      </w:r>
      <w:r>
        <w:t>step</w:t>
      </w:r>
      <w:r w:rsidR="00BF0493">
        <w:t xml:space="preserve"> </w:t>
      </w:r>
      <w:r>
        <w:t>to</w:t>
      </w:r>
      <w:r w:rsidR="00BF0493">
        <w:t xml:space="preserve"> </w:t>
      </w:r>
      <w:r>
        <w:t>the</w:t>
      </w:r>
      <w:r w:rsidR="00BF0493">
        <w:t xml:space="preserve"> </w:t>
      </w:r>
      <w:r>
        <w:t>Secure</w:t>
      </w:r>
      <w:r w:rsidR="00BF0493">
        <w:t xml:space="preserve"> </w:t>
      </w:r>
      <w:r>
        <w:t>Boot</w:t>
      </w:r>
      <w:r w:rsidR="00BF0493">
        <w:t xml:space="preserve"> </w:t>
      </w:r>
      <w:r>
        <w:t>process,</w:t>
      </w:r>
      <w:r w:rsidR="00BF0493">
        <w:t xml:space="preserve"> </w:t>
      </w:r>
      <w:r>
        <w:t>labeled</w:t>
      </w:r>
      <w:r w:rsidR="00BF0493">
        <w:t xml:space="preserve"> </w:t>
      </w:r>
      <w:r>
        <w:t>“4”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diagram</w:t>
      </w:r>
      <w:r w:rsidR="00BF0493">
        <w:t xml:space="preserve"> </w:t>
      </w:r>
      <w:r>
        <w:t>above.</w:t>
      </w:r>
    </w:p>
    <w:p w:rsidR="00B7241A" w:rsidRDefault="00223A6F" w:rsidP="00223A6F">
      <w:pPr>
        <w:pStyle w:val="ListBullet"/>
      </w:pPr>
      <w:r w:rsidRPr="007C6628">
        <w:t>Early</w:t>
      </w:r>
      <w:r w:rsidR="00BF0493">
        <w:t xml:space="preserve"> </w:t>
      </w:r>
      <w:r w:rsidRPr="007C6628">
        <w:t>Launch</w:t>
      </w:r>
      <w:r w:rsidR="00BF0493">
        <w:t xml:space="preserve"> </w:t>
      </w:r>
      <w:r w:rsidRPr="007C6628">
        <w:t>Anti-Malware</w:t>
      </w:r>
      <w:r w:rsidR="00BF0493">
        <w:t xml:space="preserve"> </w:t>
      </w:r>
      <w:r w:rsidRPr="007C6628">
        <w:t>driver</w:t>
      </w:r>
      <w:r w:rsidR="00BF0493">
        <w:t xml:space="preserve"> </w:t>
      </w:r>
      <w:r w:rsidRPr="007C6628">
        <w:t>is</w:t>
      </w:r>
      <w:r w:rsidR="00BF0493">
        <w:t xml:space="preserve"> </w:t>
      </w:r>
      <w:r w:rsidRPr="007C6628">
        <w:t>checked</w:t>
      </w:r>
      <w:r w:rsidR="00BF0493">
        <w:t xml:space="preserve"> </w:t>
      </w:r>
      <w:r w:rsidRPr="007C6628">
        <w:t>for</w:t>
      </w:r>
      <w:r w:rsidR="00BF0493">
        <w:t xml:space="preserve"> </w:t>
      </w:r>
      <w:r w:rsidRPr="007C6628">
        <w:t>a</w:t>
      </w:r>
      <w:r w:rsidR="00BF0493">
        <w:t xml:space="preserve"> </w:t>
      </w:r>
      <w:r w:rsidRPr="007C6628">
        <w:t>special</w:t>
      </w:r>
      <w:r w:rsidR="00BF0493">
        <w:t xml:space="preserve"> </w:t>
      </w:r>
      <w:r w:rsidRPr="007C6628">
        <w:t>signature</w:t>
      </w:r>
      <w:r w:rsidR="00BF0493">
        <w:t xml:space="preserve"> </w:t>
      </w:r>
      <w:r w:rsidRPr="007C6628">
        <w:t>issued</w:t>
      </w:r>
      <w:r w:rsidR="00BF0493">
        <w:t xml:space="preserve"> </w:t>
      </w:r>
      <w:r w:rsidRPr="007C6628">
        <w:t>by</w:t>
      </w:r>
      <w:r w:rsidR="00BF0493">
        <w:t xml:space="preserve"> </w:t>
      </w:r>
      <w:r w:rsidRPr="007C6628">
        <w:t>Microsoft</w:t>
      </w:r>
      <w:r w:rsidR="00BF0493">
        <w:t xml:space="preserve"> </w:t>
      </w:r>
      <w:r w:rsidRPr="007C6628">
        <w:t>verifying</w:t>
      </w:r>
      <w:r w:rsidR="00BF0493">
        <w:t xml:space="preserve"> </w:t>
      </w:r>
      <w:r w:rsidRPr="007C6628">
        <w:t>that</w:t>
      </w:r>
      <w:r w:rsidR="00BF0493">
        <w:t xml:space="preserve"> </w:t>
      </w:r>
      <w:r w:rsidRPr="007C6628">
        <w:t>it</w:t>
      </w:r>
      <w:r w:rsidR="00BF0493">
        <w:t xml:space="preserve"> </w:t>
      </w:r>
      <w:r w:rsidRPr="007C6628">
        <w:t>is</w:t>
      </w:r>
      <w:r w:rsidR="00BF0493">
        <w:t xml:space="preserve"> </w:t>
      </w:r>
      <w:r w:rsidRPr="007C6628">
        <w:t>trusted</w:t>
      </w:r>
      <w:r w:rsidR="00BF0493">
        <w:t xml:space="preserve"> </w:t>
      </w:r>
      <w:r w:rsidRPr="007C6628">
        <w:t>and</w:t>
      </w:r>
      <w:r w:rsidR="00BF0493">
        <w:t xml:space="preserve"> </w:t>
      </w:r>
      <w:r w:rsidRPr="007C6628">
        <w:t>will</w:t>
      </w:r>
      <w:r w:rsidR="00BF0493">
        <w:t xml:space="preserve"> </w:t>
      </w:r>
      <w:r w:rsidRPr="007C6628">
        <w:t>early</w:t>
      </w:r>
      <w:r w:rsidR="00BF0493">
        <w:t xml:space="preserve"> </w:t>
      </w:r>
      <w:r w:rsidRPr="007C6628">
        <w:t>launch,</w:t>
      </w:r>
      <w:r w:rsidR="00BF0493">
        <w:t xml:space="preserve"> </w:t>
      </w:r>
      <w:r w:rsidRPr="007C6628">
        <w:t>meaning</w:t>
      </w:r>
      <w:r w:rsidR="00BF0493">
        <w:t xml:space="preserve"> </w:t>
      </w:r>
      <w:r w:rsidRPr="007C6628">
        <w:t>it</w:t>
      </w:r>
      <w:r w:rsidR="00BF0493">
        <w:t xml:space="preserve"> </w:t>
      </w:r>
      <w:r w:rsidRPr="007C6628">
        <w:t>is</w:t>
      </w:r>
      <w:r w:rsidR="00BF0493">
        <w:t xml:space="preserve"> </w:t>
      </w:r>
      <w:r w:rsidRPr="007C6628">
        <w:t>always</w:t>
      </w:r>
      <w:r w:rsidR="00BF0493">
        <w:t xml:space="preserve"> </w:t>
      </w:r>
      <w:r w:rsidRPr="007C6628">
        <w:t>started</w:t>
      </w:r>
      <w:r w:rsidR="00BF0493">
        <w:t xml:space="preserve"> </w:t>
      </w:r>
      <w:r w:rsidRPr="007C6628">
        <w:t>before</w:t>
      </w:r>
      <w:r w:rsidR="00BF0493">
        <w:t xml:space="preserve"> </w:t>
      </w:r>
      <w:r w:rsidRPr="007C6628">
        <w:t>all</w:t>
      </w:r>
      <w:r w:rsidR="00BF0493">
        <w:t xml:space="preserve"> </w:t>
      </w:r>
      <w:r w:rsidRPr="007C6628">
        <w:t>other</w:t>
      </w:r>
      <w:r w:rsidR="00BF0493">
        <w:t xml:space="preserve"> </w:t>
      </w:r>
      <w:r w:rsidRPr="007C6628">
        <w:t>drivers</w:t>
      </w:r>
      <w:r w:rsidR="00442454">
        <w:t>.</w:t>
      </w:r>
    </w:p>
    <w:p w:rsidR="00B7241A" w:rsidRDefault="002C6A43" w:rsidP="00E5250B">
      <w:pPr>
        <w:pStyle w:val="Heading2"/>
      </w:pPr>
      <w:bookmarkStart w:id="17" w:name="_Toc334557638"/>
      <w:bookmarkStart w:id="18" w:name="_Toc334565406"/>
      <w:r>
        <w:t>Measured</w:t>
      </w:r>
      <w:r w:rsidR="00BF0493">
        <w:t xml:space="preserve"> </w:t>
      </w:r>
      <w:r>
        <w:t>Boot</w:t>
      </w:r>
      <w:bookmarkEnd w:id="17"/>
      <w:bookmarkEnd w:id="18"/>
    </w:p>
    <w:p w:rsidR="00B7241A" w:rsidRDefault="002C6A43" w:rsidP="002C6A43">
      <w:pPr>
        <w:pStyle w:val="ParagraphText"/>
      </w:pPr>
      <w:r>
        <w:t>Measured</w:t>
      </w:r>
      <w:r w:rsidR="00BF0493">
        <w:t xml:space="preserve"> </w:t>
      </w:r>
      <w:r>
        <w:t>Boot</w:t>
      </w:r>
      <w:r w:rsidR="00BF0493">
        <w:t xml:space="preserve"> </w:t>
      </w:r>
      <w:r>
        <w:t>is</w:t>
      </w:r>
      <w:r w:rsidR="00BF0493">
        <w:t xml:space="preserve"> </w:t>
      </w:r>
      <w:r>
        <w:t>another</w:t>
      </w:r>
      <w:r w:rsidR="00BF0493">
        <w:t xml:space="preserve"> </w:t>
      </w:r>
      <w:r>
        <w:t>boot</w:t>
      </w:r>
      <w:r w:rsidR="00BF0493">
        <w:t xml:space="preserve"> </w:t>
      </w:r>
      <w:r>
        <w:t>feature</w:t>
      </w:r>
      <w:r w:rsidR="00BF0493">
        <w:t xml:space="preserve"> </w:t>
      </w:r>
      <w:r>
        <w:t>in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that</w:t>
      </w:r>
      <w:r w:rsidR="00BF0493">
        <w:t xml:space="preserve"> </w:t>
      </w:r>
      <w:r>
        <w:t>is</w:t>
      </w:r>
      <w:r w:rsidR="00BF0493">
        <w:t xml:space="preserve"> </w:t>
      </w:r>
      <w:r w:rsidR="00434A70">
        <w:t>also</w:t>
      </w:r>
      <w:r w:rsidR="00BF0493">
        <w:t xml:space="preserve"> </w:t>
      </w:r>
      <w:r>
        <w:t>related</w:t>
      </w:r>
      <w:r w:rsidR="00BF0493">
        <w:t xml:space="preserve"> </w:t>
      </w:r>
      <w:r>
        <w:t>to</w:t>
      </w:r>
      <w:r w:rsidR="00BF0493">
        <w:t xml:space="preserve"> </w:t>
      </w:r>
      <w:r w:rsidR="00434A70">
        <w:t>anti-malware</w:t>
      </w:r>
      <w:r w:rsidR="00BF0493">
        <w:t xml:space="preserve"> </w:t>
      </w:r>
      <w:r w:rsidR="00434A70">
        <w:t>software.</w:t>
      </w:r>
      <w:r w:rsidR="00BF0493">
        <w:t xml:space="preserve"> </w:t>
      </w:r>
      <w:r>
        <w:t>Measured</w:t>
      </w:r>
      <w:r w:rsidR="00BF0493">
        <w:t xml:space="preserve"> </w:t>
      </w:r>
      <w:r w:rsidR="00323F4A">
        <w:t>B</w:t>
      </w:r>
      <w:r>
        <w:t>oot</w:t>
      </w:r>
      <w:r w:rsidR="00BF0493">
        <w:t xml:space="preserve"> </w:t>
      </w:r>
      <w:r>
        <w:t>gives</w:t>
      </w:r>
      <w:r w:rsidR="00BF0493">
        <w:t xml:space="preserve"> </w:t>
      </w:r>
      <w:r>
        <w:t>the</w:t>
      </w:r>
      <w:r w:rsidR="00BF0493">
        <w:t xml:space="preserve"> </w:t>
      </w:r>
      <w:r w:rsidR="00434A70">
        <w:t>anti-malware</w:t>
      </w:r>
      <w:r w:rsidR="00BF0493">
        <w:t xml:space="preserve"> </w:t>
      </w:r>
      <w:r w:rsidR="00434A70">
        <w:t>software</w:t>
      </w:r>
      <w:r w:rsidR="00BF0493">
        <w:t xml:space="preserve"> </w:t>
      </w:r>
      <w:r>
        <w:t>a</w:t>
      </w:r>
      <w:r w:rsidR="00BF0493">
        <w:t xml:space="preserve"> </w:t>
      </w:r>
      <w:r>
        <w:t>detailed,</w:t>
      </w:r>
      <w:r w:rsidR="00BF0493">
        <w:t xml:space="preserve"> </w:t>
      </w:r>
      <w:r>
        <w:t>reliable</w:t>
      </w:r>
      <w:r w:rsidR="00BF0493">
        <w:t xml:space="preserve"> </w:t>
      </w:r>
      <w:r>
        <w:t>log</w:t>
      </w:r>
      <w:r w:rsidR="00BF0493">
        <w:t xml:space="preserve"> </w:t>
      </w:r>
      <w:r>
        <w:t>of</w:t>
      </w:r>
      <w:r w:rsidR="00BF0493">
        <w:t xml:space="preserve"> </w:t>
      </w:r>
      <w:r>
        <w:t>components</w:t>
      </w:r>
      <w:r w:rsidR="00BF0493">
        <w:t xml:space="preserve"> </w:t>
      </w:r>
      <w:r w:rsidR="00434A70">
        <w:t>that</w:t>
      </w:r>
      <w:r w:rsidR="00BF0493">
        <w:t xml:space="preserve"> </w:t>
      </w:r>
      <w:r>
        <w:t>loaded</w:t>
      </w:r>
      <w:r w:rsidR="00BF0493">
        <w:t xml:space="preserve"> </w:t>
      </w:r>
      <w:r w:rsidR="00434A70">
        <w:t>prior</w:t>
      </w:r>
      <w:r w:rsidR="00BF0493">
        <w:t xml:space="preserve"> </w:t>
      </w:r>
      <w:r w:rsidR="00434A70">
        <w:t>to</w:t>
      </w:r>
      <w:r w:rsidR="00BF0493">
        <w:t xml:space="preserve"> </w:t>
      </w:r>
      <w:r w:rsidR="00434A70">
        <w:t>the</w:t>
      </w:r>
      <w:r w:rsidR="00BF0493">
        <w:t xml:space="preserve"> </w:t>
      </w:r>
      <w:r w:rsidR="00434A70">
        <w:t>anti-malware</w:t>
      </w:r>
      <w:r w:rsidR="00BF0493">
        <w:t xml:space="preserve"> </w:t>
      </w:r>
      <w:r w:rsidR="00434A70">
        <w:t>driver</w:t>
      </w:r>
      <w:r w:rsidR="00BF0493">
        <w:t xml:space="preserve"> </w:t>
      </w:r>
      <w:r>
        <w:t>during</w:t>
      </w:r>
      <w:r w:rsidR="00BF0493">
        <w:t xml:space="preserve"> </w:t>
      </w:r>
      <w:r>
        <w:t>startup.</w:t>
      </w:r>
      <w:r w:rsidR="00BF0493">
        <w:t xml:space="preserve"> </w:t>
      </w:r>
      <w:r w:rsidR="00434A70">
        <w:t>This</w:t>
      </w:r>
      <w:r w:rsidR="00BF0493">
        <w:t xml:space="preserve"> </w:t>
      </w:r>
      <w:r w:rsidR="00434A70">
        <w:t>log</w:t>
      </w:r>
      <w:r w:rsidR="00BF0493">
        <w:t xml:space="preserve"> </w:t>
      </w:r>
      <w:r w:rsidR="00434A70">
        <w:t>can</w:t>
      </w:r>
      <w:r w:rsidR="00BF0493">
        <w:t xml:space="preserve"> </w:t>
      </w:r>
      <w:r w:rsidR="00434A70">
        <w:t>be</w:t>
      </w:r>
      <w:r w:rsidR="00BF0493">
        <w:t xml:space="preserve"> </w:t>
      </w:r>
      <w:r>
        <w:t>used</w:t>
      </w:r>
      <w:r w:rsidR="00BF0493">
        <w:t xml:space="preserve"> </w:t>
      </w:r>
      <w:r>
        <w:t>by</w:t>
      </w:r>
      <w:r w:rsidR="00BF0493">
        <w:t xml:space="preserve"> </w:t>
      </w:r>
      <w:r>
        <w:t>anti-malware</w:t>
      </w:r>
      <w:r w:rsidR="00BF0493">
        <w:t xml:space="preserve"> </w:t>
      </w:r>
      <w:r>
        <w:t>software</w:t>
      </w:r>
      <w:r w:rsidR="00BF0493">
        <w:t xml:space="preserve"> </w:t>
      </w:r>
      <w:r w:rsidR="00434A70">
        <w:t>or</w:t>
      </w:r>
      <w:r w:rsidR="00BF0493">
        <w:t xml:space="preserve"> </w:t>
      </w:r>
      <w:r w:rsidR="00434A70">
        <w:t>an</w:t>
      </w:r>
      <w:r w:rsidR="00BF0493">
        <w:t xml:space="preserve"> </w:t>
      </w:r>
      <w:r w:rsidR="00434A70">
        <w:t>administrator</w:t>
      </w:r>
      <w:r w:rsidR="00BF0493">
        <w:t xml:space="preserve"> </w:t>
      </w:r>
      <w:r w:rsidR="00434A70">
        <w:t>in</w:t>
      </w:r>
      <w:r w:rsidR="00BF0493">
        <w:t xml:space="preserve"> </w:t>
      </w:r>
      <w:r w:rsidR="00434A70">
        <w:t>a</w:t>
      </w:r>
      <w:r w:rsidR="00BF0493">
        <w:t xml:space="preserve"> </w:t>
      </w:r>
      <w:r w:rsidR="00434A70">
        <w:t>business</w:t>
      </w:r>
      <w:r w:rsidR="00BF0493">
        <w:t xml:space="preserve"> </w:t>
      </w:r>
      <w:r w:rsidR="00434A70">
        <w:t>environment</w:t>
      </w:r>
      <w:r w:rsidR="00BF0493">
        <w:t xml:space="preserve"> </w:t>
      </w:r>
      <w:r w:rsidR="00434A70">
        <w:t>to</w:t>
      </w:r>
      <w:r w:rsidR="00BF0493">
        <w:t xml:space="preserve"> </w:t>
      </w:r>
      <w:r w:rsidR="00434A70">
        <w:t>validate</w:t>
      </w:r>
      <w:r w:rsidR="00BF0493">
        <w:t xml:space="preserve"> </w:t>
      </w:r>
      <w:r w:rsidR="00434A70">
        <w:t>whether</w:t>
      </w:r>
      <w:r w:rsidR="00BF0493">
        <w:t xml:space="preserve"> </w:t>
      </w:r>
      <w:r w:rsidR="00434A70">
        <w:t>there</w:t>
      </w:r>
      <w:r w:rsidR="00BF0493">
        <w:t xml:space="preserve"> </w:t>
      </w:r>
      <w:r w:rsidR="00434A70">
        <w:t>may</w:t>
      </w:r>
      <w:r w:rsidR="00BF0493">
        <w:t xml:space="preserve"> </w:t>
      </w:r>
      <w:r w:rsidR="00434A70">
        <w:t>be</w:t>
      </w:r>
      <w:r w:rsidR="00BF0493">
        <w:t xml:space="preserve"> </w:t>
      </w:r>
      <w:r w:rsidR="00434A70">
        <w:t>malware</w:t>
      </w:r>
      <w:r w:rsidR="00BF0493">
        <w:t xml:space="preserve"> </w:t>
      </w:r>
      <w:r w:rsidR="00434A70">
        <w:t>on</w:t>
      </w:r>
      <w:r w:rsidR="00BF0493">
        <w:t xml:space="preserve"> </w:t>
      </w:r>
      <w:r w:rsidR="00434A70">
        <w:t>the</w:t>
      </w:r>
      <w:r w:rsidR="00BF0493">
        <w:t xml:space="preserve"> </w:t>
      </w:r>
      <w:r w:rsidR="00885B27">
        <w:t>computer</w:t>
      </w:r>
      <w:r w:rsidR="00434A70">
        <w:t>,</w:t>
      </w:r>
      <w:r w:rsidR="00BF0493">
        <w:t xml:space="preserve"> </w:t>
      </w:r>
      <w:r w:rsidR="00434A70">
        <w:t>or</w:t>
      </w:r>
      <w:r w:rsidR="00BF0493">
        <w:t xml:space="preserve"> </w:t>
      </w:r>
      <w:r w:rsidR="00434A70">
        <w:t>evidence</w:t>
      </w:r>
      <w:r w:rsidR="00BF0493">
        <w:t xml:space="preserve"> </w:t>
      </w:r>
      <w:r w:rsidR="00434A70">
        <w:t>of</w:t>
      </w:r>
      <w:r w:rsidR="00BF0493">
        <w:t xml:space="preserve"> </w:t>
      </w:r>
      <w:r w:rsidR="00434A70">
        <w:t>tampering</w:t>
      </w:r>
      <w:r w:rsidR="00BF0493">
        <w:t xml:space="preserve"> </w:t>
      </w:r>
      <w:r w:rsidR="00434A70">
        <w:t>with</w:t>
      </w:r>
      <w:r w:rsidR="00BF0493">
        <w:t xml:space="preserve"> </w:t>
      </w:r>
      <w:r w:rsidR="00E5250B">
        <w:t>boot</w:t>
      </w:r>
      <w:r w:rsidR="00BF0493">
        <w:t xml:space="preserve"> </w:t>
      </w:r>
      <w:r w:rsidR="00E5250B">
        <w:t>components.</w:t>
      </w:r>
    </w:p>
    <w:p w:rsidR="00B7241A" w:rsidRDefault="00F144E0" w:rsidP="004A690C">
      <w:pPr>
        <w:pStyle w:val="Heading2"/>
      </w:pPr>
      <w:bookmarkStart w:id="19" w:name="_Toc334557639"/>
      <w:bookmarkStart w:id="20" w:name="_Toc334565407"/>
      <w:r>
        <w:t>New</w:t>
      </w:r>
      <w:r w:rsidR="00BF0493">
        <w:t xml:space="preserve"> </w:t>
      </w:r>
      <w:r w:rsidR="00222EEE">
        <w:t>Boot</w:t>
      </w:r>
      <w:r w:rsidR="00BF0493">
        <w:t xml:space="preserve"> </w:t>
      </w:r>
      <w:r>
        <w:t>Menu</w:t>
      </w:r>
      <w:bookmarkEnd w:id="19"/>
      <w:bookmarkEnd w:id="20"/>
    </w:p>
    <w:p w:rsidR="00B7241A" w:rsidRDefault="00F144E0" w:rsidP="00F144E0">
      <w:pPr>
        <w:pStyle w:val="ParagraphText"/>
      </w:pP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includes</w:t>
      </w:r>
      <w:r w:rsidR="00BF0493">
        <w:t xml:space="preserve"> </w:t>
      </w:r>
      <w:r>
        <w:t>a</w:t>
      </w:r>
      <w:r w:rsidR="00BF0493">
        <w:t xml:space="preserve"> </w:t>
      </w:r>
      <w:r>
        <w:t>new</w:t>
      </w:r>
      <w:r w:rsidR="00BF0493">
        <w:t xml:space="preserve"> </w:t>
      </w:r>
      <w:r>
        <w:t>startup</w:t>
      </w:r>
      <w:r w:rsidR="00BF0493">
        <w:t xml:space="preserve"> </w:t>
      </w:r>
      <w:r>
        <w:t>interface.</w:t>
      </w:r>
      <w:r w:rsidR="00BF0493">
        <w:t xml:space="preserve"> </w:t>
      </w:r>
      <w:r>
        <w:t>This</w:t>
      </w:r>
      <w:r w:rsidR="00BF0493">
        <w:t xml:space="preserve"> </w:t>
      </w:r>
      <w:r>
        <w:t>is</w:t>
      </w:r>
      <w:r w:rsidR="00BF0493">
        <w:t xml:space="preserve"> </w:t>
      </w:r>
      <w:r>
        <w:t>designed</w:t>
      </w:r>
      <w:r w:rsidR="00BF0493">
        <w:t xml:space="preserve"> </w:t>
      </w:r>
      <w:r>
        <w:t>to</w:t>
      </w:r>
      <w:r w:rsidR="00BF0493">
        <w:t xml:space="preserve"> </w:t>
      </w:r>
      <w:r>
        <w:t>better</w:t>
      </w:r>
      <w:r w:rsidR="00BF0493">
        <w:t xml:space="preserve"> </w:t>
      </w:r>
      <w:r>
        <w:t>support</w:t>
      </w:r>
      <w:r w:rsidR="00BF0493">
        <w:t xml:space="preserve"> </w:t>
      </w:r>
      <w:r w:rsidR="00885B27">
        <w:t>computer</w:t>
      </w:r>
      <w:r>
        <w:t>s</w:t>
      </w:r>
      <w:r w:rsidR="00BF0493">
        <w:t xml:space="preserve"> </w:t>
      </w:r>
      <w:r>
        <w:t>with</w:t>
      </w:r>
      <w:r w:rsidR="00BF0493">
        <w:t xml:space="preserve"> </w:t>
      </w:r>
      <w:r>
        <w:t>no</w:t>
      </w:r>
      <w:r w:rsidR="00BF0493">
        <w:t xml:space="preserve"> </w:t>
      </w:r>
      <w:r>
        <w:t>hardware</w:t>
      </w:r>
      <w:r w:rsidR="00BF0493">
        <w:t xml:space="preserve"> </w:t>
      </w:r>
      <w:r>
        <w:t>keyboard.</w:t>
      </w:r>
      <w:r w:rsidR="00BF0493">
        <w:t xml:space="preserve"> </w:t>
      </w:r>
      <w:r w:rsidR="00D322AD">
        <w:t>An</w:t>
      </w:r>
      <w:r w:rsidR="00BF0493">
        <w:t xml:space="preserve"> </w:t>
      </w:r>
      <w:r w:rsidR="00D322AD">
        <w:t>example</w:t>
      </w:r>
      <w:r w:rsidR="00BF0493">
        <w:t xml:space="preserve"> </w:t>
      </w:r>
      <w:r w:rsidR="00D322AD">
        <w:t>of</w:t>
      </w:r>
      <w:r w:rsidR="00BF0493">
        <w:t xml:space="preserve"> </w:t>
      </w:r>
      <w:r w:rsidR="00D322AD">
        <w:t>this</w:t>
      </w:r>
      <w:r w:rsidR="00BF0493">
        <w:t xml:space="preserve"> </w:t>
      </w:r>
      <w:r w:rsidR="00D322AD">
        <w:t>interface</w:t>
      </w:r>
      <w:r w:rsidR="00BF0493">
        <w:t xml:space="preserve"> </w:t>
      </w:r>
      <w:r w:rsidR="00C0370C">
        <w:t>on</w:t>
      </w:r>
      <w:r w:rsidR="00BF0493">
        <w:t xml:space="preserve"> </w:t>
      </w:r>
      <w:r w:rsidR="00C0370C">
        <w:t>a</w:t>
      </w:r>
      <w:r w:rsidR="00BF0493">
        <w:t xml:space="preserve"> </w:t>
      </w:r>
      <w:r w:rsidR="00C0370C">
        <w:t>dual</w:t>
      </w:r>
      <w:r w:rsidR="00BF0493">
        <w:t xml:space="preserve"> </w:t>
      </w:r>
      <w:r w:rsidR="00C0370C">
        <w:t>boot</w:t>
      </w:r>
      <w:r w:rsidR="00BF0493">
        <w:t xml:space="preserve"> </w:t>
      </w:r>
      <w:r w:rsidR="007F16F5">
        <w:t>configuration</w:t>
      </w:r>
      <w:r w:rsidR="00BF0493">
        <w:t xml:space="preserve"> </w:t>
      </w:r>
      <w:r w:rsidR="00D322AD">
        <w:t>is</w:t>
      </w:r>
      <w:r w:rsidR="00BF0493">
        <w:t xml:space="preserve"> </w:t>
      </w:r>
      <w:r w:rsidR="00D322AD">
        <w:t>shown</w:t>
      </w:r>
      <w:r w:rsidR="00BF0493">
        <w:t xml:space="preserve"> </w:t>
      </w:r>
      <w:r w:rsidR="00D322AD">
        <w:t>below.</w:t>
      </w:r>
    </w:p>
    <w:p w:rsidR="00B7241A" w:rsidRDefault="00D322AD" w:rsidP="008E6BED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Boot_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D322AD" w:rsidP="00D322AD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5</w:t>
        </w:r>
      </w:fldSimple>
      <w:r>
        <w:t>: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</w:p>
    <w:p w:rsidR="00B7241A" w:rsidRDefault="00C0370C" w:rsidP="00F144E0">
      <w:pPr>
        <w:pStyle w:val="ParagraphText"/>
      </w:pPr>
      <w:r>
        <w:t>The</w:t>
      </w:r>
      <w:r w:rsidR="00BF0493">
        <w:t xml:space="preserve"> </w:t>
      </w:r>
      <w:r w:rsidRPr="00C0370C">
        <w:rPr>
          <w:b/>
        </w:rPr>
        <w:t>Change</w:t>
      </w:r>
      <w:r w:rsidR="00BF0493">
        <w:rPr>
          <w:b/>
        </w:rPr>
        <w:t xml:space="preserve"> </w:t>
      </w:r>
      <w:r w:rsidRPr="00C0370C">
        <w:rPr>
          <w:b/>
        </w:rPr>
        <w:t>defaults</w:t>
      </w:r>
      <w:r w:rsidR="00BF0493">
        <w:rPr>
          <w:b/>
        </w:rPr>
        <w:t xml:space="preserve"> </w:t>
      </w:r>
      <w:r w:rsidRPr="00C0370C">
        <w:rPr>
          <w:b/>
        </w:rPr>
        <w:t>or</w:t>
      </w:r>
      <w:r w:rsidR="00BF0493">
        <w:rPr>
          <w:b/>
        </w:rPr>
        <w:t xml:space="preserve"> </w:t>
      </w:r>
      <w:r w:rsidRPr="00C0370C">
        <w:rPr>
          <w:b/>
        </w:rPr>
        <w:t>choose</w:t>
      </w:r>
      <w:r w:rsidR="00BF0493">
        <w:rPr>
          <w:b/>
        </w:rPr>
        <w:t xml:space="preserve"> </w:t>
      </w:r>
      <w:r w:rsidRPr="00C0370C">
        <w:rPr>
          <w:b/>
        </w:rPr>
        <w:t>other</w:t>
      </w:r>
      <w:r w:rsidR="00BF0493">
        <w:rPr>
          <w:b/>
        </w:rPr>
        <w:t xml:space="preserve"> </w:t>
      </w:r>
      <w:r w:rsidRPr="00C0370C">
        <w:rPr>
          <w:b/>
        </w:rPr>
        <w:t>options</w:t>
      </w:r>
      <w:r w:rsidR="00BF0493">
        <w:t xml:space="preserve"> </w:t>
      </w:r>
      <w:r>
        <w:t>link</w:t>
      </w:r>
      <w:r w:rsidR="00BF0493">
        <w:t xml:space="preserve"> </w:t>
      </w:r>
      <w:r>
        <w:t>gives</w:t>
      </w:r>
      <w:r w:rsidR="00BF0493">
        <w:t xml:space="preserve"> </w:t>
      </w:r>
      <w:r>
        <w:t>you</w:t>
      </w:r>
      <w:r w:rsidR="00BF0493">
        <w:t xml:space="preserve"> </w:t>
      </w:r>
      <w:r>
        <w:t>access</w:t>
      </w:r>
      <w:r w:rsidR="00BF0493">
        <w:t xml:space="preserve"> </w:t>
      </w:r>
      <w:r>
        <w:t>to</w:t>
      </w:r>
      <w:r w:rsidR="00BF0493">
        <w:t xml:space="preserve"> </w:t>
      </w:r>
      <w:r>
        <w:t>additional</w:t>
      </w:r>
      <w:r w:rsidR="00BF0493">
        <w:t xml:space="preserve"> </w:t>
      </w:r>
      <w:r>
        <w:t>startup</w:t>
      </w:r>
      <w:r w:rsidR="00BF0493">
        <w:t xml:space="preserve"> </w:t>
      </w:r>
      <w:r>
        <w:t>options.</w:t>
      </w:r>
    </w:p>
    <w:p w:rsidR="00B7241A" w:rsidRDefault="002E02A7" w:rsidP="002E02A7">
      <w:pPr>
        <w:pStyle w:val="Heading3"/>
      </w:pPr>
      <w:bookmarkStart w:id="21" w:name="_Toc334557640"/>
      <w:bookmarkStart w:id="22" w:name="_Toc334565408"/>
      <w:r w:rsidRPr="00523B92">
        <w:t>Accessing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Menu</w:t>
      </w:r>
      <w:bookmarkEnd w:id="21"/>
      <w:bookmarkEnd w:id="22"/>
    </w:p>
    <w:p w:rsidR="00B7241A" w:rsidRDefault="00442454" w:rsidP="002E02A7">
      <w:pPr>
        <w:pStyle w:val="ParagraphText"/>
      </w:pPr>
      <w:r>
        <w:t>There</w:t>
      </w:r>
      <w:r w:rsidR="00BF0493">
        <w:t xml:space="preserve"> </w:t>
      </w:r>
      <w:r>
        <w:t>are</w:t>
      </w:r>
      <w:r w:rsidR="00BF0493">
        <w:t xml:space="preserve"> </w:t>
      </w:r>
      <w:r>
        <w:t>three</w:t>
      </w:r>
      <w:r w:rsidR="00BF0493">
        <w:t xml:space="preserve"> </w:t>
      </w:r>
      <w:r w:rsidR="002E02A7" w:rsidRPr="00523B92">
        <w:t>ways</w:t>
      </w:r>
      <w:r w:rsidR="00BF0493">
        <w:t xml:space="preserve"> </w:t>
      </w:r>
      <w:r w:rsidR="002E02A7" w:rsidRPr="00523B92">
        <w:t>to</w:t>
      </w:r>
      <w:r w:rsidR="00BF0493">
        <w:t xml:space="preserve"> </w:t>
      </w:r>
      <w:r w:rsidR="002E02A7" w:rsidRPr="00523B92">
        <w:t>access</w:t>
      </w:r>
      <w:r w:rsidR="00BF0493">
        <w:t xml:space="preserve"> </w:t>
      </w:r>
      <w:r w:rsidR="002E02A7" w:rsidRPr="00523B92">
        <w:t>the</w:t>
      </w:r>
      <w:r w:rsidR="00BF0493">
        <w:t xml:space="preserve"> </w:t>
      </w:r>
      <w:r w:rsidR="002E02A7" w:rsidRPr="00523B92">
        <w:t>Startup</w:t>
      </w:r>
      <w:r w:rsidR="00BF0493">
        <w:t xml:space="preserve"> </w:t>
      </w:r>
      <w:r w:rsidR="002E02A7" w:rsidRPr="00523B92">
        <w:t>menu</w:t>
      </w:r>
      <w:r w:rsidR="00BF0493">
        <w:t xml:space="preserve"> </w:t>
      </w:r>
      <w:r w:rsidR="002E02A7" w:rsidRPr="00523B92">
        <w:t>in</w:t>
      </w:r>
      <w:r w:rsidR="00BF0493">
        <w:t xml:space="preserve"> </w:t>
      </w:r>
      <w:r w:rsidR="002E02A7" w:rsidRPr="00523B92">
        <w:t>Windows</w:t>
      </w:r>
      <w:r w:rsidR="00BF0493">
        <w:t xml:space="preserve"> </w:t>
      </w:r>
      <w:r w:rsidR="002E02A7" w:rsidRPr="00523B92">
        <w:t>8:</w:t>
      </w:r>
    </w:p>
    <w:p w:rsidR="00B7241A" w:rsidRDefault="002E02A7" w:rsidP="002E02A7">
      <w:pPr>
        <w:pStyle w:val="ListBullet"/>
      </w:pPr>
      <w:r w:rsidRPr="00523B92">
        <w:t>Startup</w:t>
      </w:r>
      <w:r w:rsidR="00BF0493">
        <w:t xml:space="preserve"> </w:t>
      </w:r>
      <w:r w:rsidRPr="00523B92">
        <w:t>failure</w:t>
      </w:r>
      <w:r w:rsidR="00BF0493">
        <w:t xml:space="preserve"> </w:t>
      </w:r>
      <w:r w:rsidRPr="00523B92">
        <w:t>detection</w:t>
      </w:r>
      <w:r w:rsidR="00442454">
        <w:t>.</w:t>
      </w:r>
    </w:p>
    <w:p w:rsidR="00B7241A" w:rsidRDefault="002E02A7" w:rsidP="002E02A7">
      <w:pPr>
        <w:pStyle w:val="ListBullet"/>
      </w:pPr>
      <w:r w:rsidRPr="00523B92">
        <w:t>Boot</w:t>
      </w:r>
      <w:r w:rsidR="00BF0493">
        <w:t xml:space="preserve"> </w:t>
      </w:r>
      <w:r w:rsidRPr="00523B92">
        <w:t>from</w:t>
      </w:r>
      <w:r w:rsidR="00BF0493">
        <w:t xml:space="preserve"> </w:t>
      </w:r>
      <w:r w:rsidRPr="00523B92">
        <w:t>installation</w:t>
      </w:r>
      <w:r w:rsidR="00BF0493">
        <w:t xml:space="preserve"> </w:t>
      </w:r>
      <w:r w:rsidRPr="00523B92">
        <w:t>media</w:t>
      </w:r>
      <w:r w:rsidR="00BF0493">
        <w:t xml:space="preserve"> </w:t>
      </w:r>
      <w:r w:rsidRPr="00523B92">
        <w:t>or</w:t>
      </w:r>
      <w:r w:rsidR="00BF0493">
        <w:t xml:space="preserve"> </w:t>
      </w:r>
      <w:r w:rsidRPr="00523B92">
        <w:t>a</w:t>
      </w:r>
      <w:r w:rsidR="00BF0493">
        <w:t xml:space="preserve"> </w:t>
      </w:r>
      <w:r w:rsidRPr="00523B92">
        <w:t>system</w:t>
      </w:r>
      <w:r w:rsidR="00BF0493">
        <w:t xml:space="preserve"> </w:t>
      </w:r>
      <w:r w:rsidRPr="00523B92">
        <w:t>repair</w:t>
      </w:r>
      <w:r w:rsidR="00BF0493">
        <w:t xml:space="preserve"> </w:t>
      </w:r>
      <w:r w:rsidRPr="00523B92">
        <w:t>disc</w:t>
      </w:r>
      <w:r w:rsidR="00442454">
        <w:t>.</w:t>
      </w:r>
    </w:p>
    <w:p w:rsidR="00B7241A" w:rsidRDefault="002E02A7" w:rsidP="002E02A7">
      <w:pPr>
        <w:pStyle w:val="ListBullet"/>
      </w:pPr>
      <w:r>
        <w:t>Manually</w:t>
      </w:r>
      <w:r w:rsidR="00BF0493">
        <w:t xml:space="preserve"> </w:t>
      </w:r>
      <w:r>
        <w:t>access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442454">
        <w:t>.</w:t>
      </w:r>
    </w:p>
    <w:p w:rsidR="00B7241A" w:rsidRDefault="002E02A7" w:rsidP="002E02A7">
      <w:pPr>
        <w:pStyle w:val="ParagraphText"/>
      </w:pPr>
      <w:r w:rsidRPr="00523B92">
        <w:t>This</w:t>
      </w:r>
      <w:r w:rsidR="00BF0493">
        <w:t xml:space="preserve"> </w:t>
      </w:r>
      <w:r w:rsidRPr="00523B92">
        <w:t>leaves</w:t>
      </w:r>
      <w:r w:rsidR="00BF0493">
        <w:t xml:space="preserve"> </w:t>
      </w:r>
      <w:r w:rsidRPr="00523B92">
        <w:t>one</w:t>
      </w:r>
      <w:r w:rsidR="00BF0493">
        <w:t xml:space="preserve"> </w:t>
      </w:r>
      <w:r w:rsidRPr="00523B92">
        <w:t>method</w:t>
      </w:r>
      <w:r w:rsidR="00BF0493">
        <w:t xml:space="preserve"> </w:t>
      </w:r>
      <w:r w:rsidRPr="00523B92">
        <w:t>used</w:t>
      </w:r>
      <w:r w:rsidR="00BF0493">
        <w:t xml:space="preserve"> </w:t>
      </w:r>
      <w:r w:rsidRPr="00523B92">
        <w:t>in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="00442454">
        <w:t>7</w:t>
      </w:r>
      <w:r w:rsidR="00323F4A">
        <w:t>,</w:t>
      </w:r>
      <w:r w:rsidR="00BF0493">
        <w:t xml:space="preserve"> </w:t>
      </w:r>
      <w:r w:rsidR="00442454">
        <w:t>which</w:t>
      </w:r>
      <w:r w:rsidR="00BF0493">
        <w:t xml:space="preserve"> </w:t>
      </w:r>
      <w:r w:rsidR="00442454">
        <w:t>is</w:t>
      </w:r>
      <w:r w:rsidR="00BF0493">
        <w:t xml:space="preserve"> </w:t>
      </w:r>
      <w:r w:rsidR="00442454">
        <w:t>no</w:t>
      </w:r>
      <w:r w:rsidR="00BF0493">
        <w:t xml:space="preserve"> </w:t>
      </w:r>
      <w:r w:rsidR="00442454">
        <w:t>longer</w:t>
      </w:r>
      <w:r w:rsidR="00BF0493">
        <w:t xml:space="preserve"> </w:t>
      </w:r>
      <w:r w:rsidR="00442454">
        <w:t>available,</w:t>
      </w:r>
      <w:r w:rsidR="00BF0493">
        <w:t xml:space="preserve"> </w:t>
      </w:r>
      <w:r w:rsidRPr="00523B92">
        <w:t>F8.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Pr="00523B92">
        <w:t>8</w:t>
      </w:r>
      <w:r w:rsidR="00BF0493">
        <w:t xml:space="preserve"> </w:t>
      </w:r>
      <w:r w:rsidRPr="00523B92">
        <w:t>boot</w:t>
      </w:r>
      <w:r w:rsidR="00BF0493">
        <w:t xml:space="preserve"> </w:t>
      </w:r>
      <w:r w:rsidRPr="00523B92">
        <w:t>process</w:t>
      </w:r>
      <w:r w:rsidR="00BF0493">
        <w:t xml:space="preserve"> </w:t>
      </w:r>
      <w:r w:rsidRPr="00523B92">
        <w:t>no</w:t>
      </w:r>
      <w:r w:rsidR="00BF0493">
        <w:t xml:space="preserve"> </w:t>
      </w:r>
      <w:r w:rsidRPr="00523B92">
        <w:t>longer</w:t>
      </w:r>
      <w:r w:rsidR="00BF0493">
        <w:t xml:space="preserve"> </w:t>
      </w:r>
      <w:r w:rsidRPr="00523B92">
        <w:t>watches</w:t>
      </w:r>
      <w:r w:rsidR="00BF0493">
        <w:t xml:space="preserve"> </w:t>
      </w:r>
      <w:r w:rsidRPr="00523B92">
        <w:t>for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F8</w:t>
      </w:r>
      <w:r w:rsidR="00BF0493">
        <w:t xml:space="preserve"> </w:t>
      </w:r>
      <w:r w:rsidRPr="00523B92">
        <w:t>key</w:t>
      </w:r>
      <w:r w:rsidR="00BF0493">
        <w:t xml:space="preserve"> </w:t>
      </w:r>
      <w:r w:rsidRPr="00523B92">
        <w:t>during</w:t>
      </w:r>
      <w:r w:rsidR="00BF0493">
        <w:t xml:space="preserve"> </w:t>
      </w:r>
      <w:r w:rsidRPr="00523B92">
        <w:t>startup.</w:t>
      </w:r>
    </w:p>
    <w:p w:rsidR="00B7241A" w:rsidRDefault="002E02A7" w:rsidP="002E02A7">
      <w:pPr>
        <w:pStyle w:val="ParagraphText"/>
      </w:pPr>
      <w:r w:rsidRPr="00523B92">
        <w:t>Each</w:t>
      </w:r>
      <w:r w:rsidR="00BF0493">
        <w:t xml:space="preserve"> </w:t>
      </w:r>
      <w:r w:rsidRPr="00523B92">
        <w:t>of</w:t>
      </w:r>
      <w:r w:rsidR="00BF0493">
        <w:t xml:space="preserve"> </w:t>
      </w:r>
      <w:r w:rsidRPr="00523B92">
        <w:t>these</w:t>
      </w:r>
      <w:r w:rsidR="00BF0493">
        <w:t xml:space="preserve"> </w:t>
      </w:r>
      <w:r w:rsidRPr="00523B92">
        <w:t>topics</w:t>
      </w:r>
      <w:r w:rsidR="00BF0493">
        <w:t xml:space="preserve"> </w:t>
      </w:r>
      <w:r w:rsidRPr="00523B92">
        <w:t>is</w:t>
      </w:r>
      <w:r w:rsidR="00BF0493">
        <w:t xml:space="preserve"> </w:t>
      </w:r>
      <w:r w:rsidRPr="00523B92">
        <w:t>discussed</w:t>
      </w:r>
      <w:r w:rsidR="00BF0493">
        <w:t xml:space="preserve"> </w:t>
      </w:r>
      <w:r w:rsidR="002E340F">
        <w:t>in</w:t>
      </w:r>
      <w:r w:rsidR="00BF0493">
        <w:t xml:space="preserve"> </w:t>
      </w:r>
      <w:r w:rsidR="002E340F">
        <w:t>this</w:t>
      </w:r>
      <w:r w:rsidR="00BF0493">
        <w:t xml:space="preserve"> </w:t>
      </w:r>
      <w:r w:rsidR="002E340F">
        <w:t>section</w:t>
      </w:r>
      <w:r w:rsidRPr="00523B92">
        <w:t>.</w:t>
      </w:r>
    </w:p>
    <w:p w:rsidR="00B7241A" w:rsidRDefault="006D371F" w:rsidP="002E340F">
      <w:pPr>
        <w:pStyle w:val="Heading3"/>
      </w:pPr>
      <w:bookmarkStart w:id="23" w:name="_Toc334557641"/>
      <w:bookmarkStart w:id="24" w:name="_Toc334565409"/>
      <w:r>
        <w:t>Automatic</w:t>
      </w:r>
      <w:r w:rsidR="00BF0493">
        <w:t xml:space="preserve"> </w:t>
      </w:r>
      <w:r w:rsidR="002E02A7">
        <w:t>Repair</w:t>
      </w:r>
      <w:r w:rsidR="00BF0493">
        <w:t xml:space="preserve"> </w:t>
      </w:r>
      <w:r>
        <w:t>Offered</w:t>
      </w:r>
      <w:bookmarkEnd w:id="23"/>
      <w:bookmarkEnd w:id="24"/>
    </w:p>
    <w:p w:rsidR="00B7241A" w:rsidRDefault="00D322AD" w:rsidP="00F144E0">
      <w:pPr>
        <w:pStyle w:val="ParagraphText"/>
      </w:pPr>
      <w:r>
        <w:t>On</w:t>
      </w:r>
      <w:r w:rsidR="00BF0493">
        <w:t xml:space="preserve"> </w:t>
      </w:r>
      <w:r>
        <w:t>most</w:t>
      </w:r>
      <w:r w:rsidR="00BF0493">
        <w:t xml:space="preserve"> </w:t>
      </w:r>
      <w:r w:rsidR="00885B27">
        <w:t>computer</w:t>
      </w:r>
      <w:r>
        <w:t>s</w:t>
      </w:r>
      <w:r w:rsidR="00323F4A">
        <w:t>,</w:t>
      </w:r>
      <w:r w:rsidR="00BF0493">
        <w:t xml:space="preserve"> </w:t>
      </w:r>
      <w:r>
        <w:t>you</w:t>
      </w:r>
      <w:r w:rsidR="00BF0493">
        <w:t xml:space="preserve"> </w:t>
      </w:r>
      <w:r>
        <w:t>will</w:t>
      </w:r>
      <w:r w:rsidR="00BF0493">
        <w:t xml:space="preserve"> </w:t>
      </w:r>
      <w:r>
        <w:t>only</w:t>
      </w:r>
      <w:r w:rsidR="00BF0493">
        <w:t xml:space="preserve"> </w:t>
      </w:r>
      <w:r>
        <w:t>see</w:t>
      </w:r>
      <w:r w:rsidR="00BF0493">
        <w:t xml:space="preserve"> </w:t>
      </w:r>
      <w:r>
        <w:t>the</w:t>
      </w:r>
      <w:r w:rsidR="00BF0493">
        <w:t xml:space="preserve"> </w:t>
      </w:r>
      <w:r>
        <w:t>new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event</w:t>
      </w:r>
      <w:r w:rsidR="00BF0493">
        <w:t xml:space="preserve"> </w:t>
      </w:r>
      <w:r>
        <w:t>of</w:t>
      </w:r>
      <w:r w:rsidR="00BF0493">
        <w:t xml:space="preserve"> </w:t>
      </w:r>
      <w:r>
        <w:t>a</w:t>
      </w:r>
      <w:r w:rsidR="00BF0493">
        <w:t xml:space="preserve"> </w:t>
      </w:r>
      <w:r>
        <w:t>startup</w:t>
      </w:r>
      <w:r w:rsidR="00BF0493">
        <w:t xml:space="preserve"> </w:t>
      </w:r>
      <w:r>
        <w:t>issue.</w:t>
      </w:r>
      <w:r w:rsidR="00BF0493">
        <w:t xml:space="preserve"> </w:t>
      </w:r>
      <w:r w:rsidR="00C0370C">
        <w:t>Windows</w:t>
      </w:r>
      <w:r w:rsidR="00BF0493">
        <w:t xml:space="preserve"> </w:t>
      </w:r>
      <w:r w:rsidR="00C0370C">
        <w:t>8</w:t>
      </w:r>
      <w:r w:rsidR="00BF0493">
        <w:t xml:space="preserve"> </w:t>
      </w:r>
      <w:r w:rsidR="00C0370C">
        <w:t>automatically</w:t>
      </w:r>
      <w:r w:rsidR="00BF0493">
        <w:t xml:space="preserve"> </w:t>
      </w:r>
      <w:r w:rsidR="00C0370C">
        <w:t>offers</w:t>
      </w:r>
      <w:r w:rsidR="00BF0493">
        <w:t xml:space="preserve"> </w:t>
      </w:r>
      <w:r w:rsidR="00C0370C">
        <w:t>to</w:t>
      </w:r>
      <w:r w:rsidR="00BF0493">
        <w:t xml:space="preserve"> </w:t>
      </w:r>
      <w:r w:rsidR="00C0370C">
        <w:t>provide</w:t>
      </w:r>
      <w:r w:rsidR="00BF0493">
        <w:t xml:space="preserve"> </w:t>
      </w:r>
      <w:r w:rsidR="00F144E0">
        <w:t>repair</w:t>
      </w:r>
      <w:r w:rsidR="00BF0493">
        <w:t xml:space="preserve"> </w:t>
      </w:r>
      <w:r w:rsidR="00C0370C">
        <w:t>options</w:t>
      </w:r>
      <w:r w:rsidR="00BF0493">
        <w:t xml:space="preserve"> </w:t>
      </w:r>
      <w:r w:rsidR="00C0370C">
        <w:t>when</w:t>
      </w:r>
      <w:r w:rsidR="00BF0493">
        <w:t xml:space="preserve"> </w:t>
      </w:r>
      <w:r w:rsidR="00C0370C">
        <w:t>there</w:t>
      </w:r>
      <w:r w:rsidR="00BF0493">
        <w:t xml:space="preserve"> </w:t>
      </w:r>
      <w:r w:rsidR="00C0370C">
        <w:t>was</w:t>
      </w:r>
      <w:r w:rsidR="00BF0493">
        <w:t xml:space="preserve"> </w:t>
      </w:r>
      <w:r w:rsidR="00C0370C">
        <w:t>a</w:t>
      </w:r>
      <w:r w:rsidR="009F1FAE">
        <w:t>n</w:t>
      </w:r>
      <w:r w:rsidR="00BF0493">
        <w:t xml:space="preserve"> </w:t>
      </w:r>
      <w:r w:rsidR="009F1FAE">
        <w:t>issue</w:t>
      </w:r>
      <w:r w:rsidR="00BF0493">
        <w:t xml:space="preserve"> </w:t>
      </w:r>
      <w:r w:rsidR="00C0370C">
        <w:t>starting</w:t>
      </w:r>
      <w:r w:rsidR="00BF0493">
        <w:t xml:space="preserve"> </w:t>
      </w:r>
      <w:r w:rsidR="00C0370C">
        <w:t>the</w:t>
      </w:r>
      <w:r w:rsidR="00BF0493">
        <w:t xml:space="preserve"> </w:t>
      </w:r>
      <w:r w:rsidR="00885B27">
        <w:t>computer</w:t>
      </w:r>
      <w:r w:rsidR="00BF0493">
        <w:t xml:space="preserve"> </w:t>
      </w:r>
      <w:r w:rsidR="00C0370C">
        <w:t>on</w:t>
      </w:r>
      <w:r w:rsidR="00BF0493">
        <w:t xml:space="preserve"> </w:t>
      </w:r>
      <w:r w:rsidR="00C0370C">
        <w:t>the</w:t>
      </w:r>
      <w:r w:rsidR="00BF0493">
        <w:t xml:space="preserve"> </w:t>
      </w:r>
      <w:r w:rsidR="00C0370C">
        <w:t>previous</w:t>
      </w:r>
      <w:r w:rsidR="00BF0493">
        <w:t xml:space="preserve"> </w:t>
      </w:r>
      <w:r w:rsidR="00C0370C">
        <w:t>startup.</w:t>
      </w:r>
    </w:p>
    <w:p w:rsidR="00B7241A" w:rsidRDefault="00485685" w:rsidP="008E6BED">
      <w:pPr>
        <w:pStyle w:val="GraphicWide"/>
      </w:pPr>
      <w:r>
        <w:rPr>
          <w:lang w:eastAsia="zh-CN"/>
        </w:rPr>
        <w:drawing>
          <wp:inline distT="0" distB="0" distL="0" distR="0">
            <wp:extent cx="6400800" cy="2744515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_Recovery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4515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485685" w:rsidP="00485685">
      <w:pPr>
        <w:pStyle w:val="Caption"/>
      </w:pPr>
      <w:bookmarkStart w:id="25" w:name="_Ref329008869"/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6</w:t>
        </w:r>
      </w:fldSimple>
      <w:bookmarkEnd w:id="25"/>
      <w:r>
        <w:t>:</w:t>
      </w:r>
      <w:r w:rsidR="00BF0493">
        <w:t xml:space="preserve"> </w:t>
      </w:r>
      <w:r>
        <w:t>Startup</w:t>
      </w:r>
      <w:r w:rsidR="00BF0493">
        <w:t xml:space="preserve"> </w:t>
      </w:r>
      <w:r>
        <w:t>Repair</w:t>
      </w:r>
    </w:p>
    <w:p w:rsidR="00B7241A" w:rsidRDefault="00485685" w:rsidP="00485685">
      <w:pPr>
        <w:pStyle w:val="ParagraphText"/>
      </w:pPr>
      <w:r>
        <w:t>When</w:t>
      </w:r>
      <w:r w:rsidR="00BF0493">
        <w:t xml:space="preserve"> </w:t>
      </w:r>
      <w:r>
        <w:t>you</w:t>
      </w:r>
      <w:r w:rsidR="00BF0493">
        <w:t xml:space="preserve"> </w:t>
      </w:r>
      <w:r>
        <w:t>click</w:t>
      </w:r>
      <w:r w:rsidR="00BF0493">
        <w:t xml:space="preserve"> </w:t>
      </w:r>
      <w:r>
        <w:t>the</w:t>
      </w:r>
      <w:r w:rsidR="00BF0493">
        <w:t xml:space="preserve"> </w:t>
      </w:r>
      <w:r>
        <w:rPr>
          <w:b/>
        </w:rPr>
        <w:t>See</w:t>
      </w:r>
      <w:r w:rsidR="00BF0493">
        <w:rPr>
          <w:b/>
        </w:rPr>
        <w:t xml:space="preserve"> </w:t>
      </w:r>
      <w:r>
        <w:rPr>
          <w:b/>
        </w:rPr>
        <w:t>advanced</w:t>
      </w:r>
      <w:r w:rsidR="00BF0493">
        <w:rPr>
          <w:b/>
        </w:rPr>
        <w:t xml:space="preserve"> </w:t>
      </w:r>
      <w:r>
        <w:rPr>
          <w:b/>
        </w:rPr>
        <w:t>repair</w:t>
      </w:r>
      <w:r w:rsidR="00BF0493">
        <w:rPr>
          <w:b/>
        </w:rPr>
        <w:t xml:space="preserve"> </w:t>
      </w:r>
      <w:r>
        <w:rPr>
          <w:b/>
        </w:rPr>
        <w:t>options</w:t>
      </w:r>
      <w:r w:rsidR="00BF0493">
        <w:t xml:space="preserve"> </w:t>
      </w:r>
      <w:r w:rsidR="00321BAE">
        <w:t>button</w:t>
      </w:r>
      <w:r>
        <w:t>,</w:t>
      </w:r>
      <w:r w:rsidR="00BF0493">
        <w:t xml:space="preserve"> </w:t>
      </w:r>
      <w:r>
        <w:t>it</w:t>
      </w:r>
      <w:r w:rsidR="00BF0493">
        <w:t xml:space="preserve"> </w:t>
      </w:r>
      <w:r w:rsidR="00321BAE">
        <w:t>opens</w:t>
      </w:r>
      <w:r w:rsidR="00BF0493">
        <w:t xml:space="preserve"> </w:t>
      </w:r>
      <w:r>
        <w:t>the</w:t>
      </w:r>
      <w:r w:rsidR="00BF0493">
        <w:t xml:space="preserve"> </w:t>
      </w:r>
      <w:r>
        <w:t>startup</w:t>
      </w:r>
      <w:r w:rsidR="00BF0493">
        <w:t xml:space="preserve"> </w:t>
      </w:r>
      <w:r>
        <w:t>repair</w:t>
      </w:r>
      <w:r w:rsidR="00BF0493">
        <w:t xml:space="preserve"> </w:t>
      </w:r>
      <w:r>
        <w:t>menu,</w:t>
      </w:r>
      <w:r w:rsidR="00BF0493">
        <w:t xml:space="preserve"> </w:t>
      </w:r>
      <w:r w:rsidR="00321BAE">
        <w:t>which</w:t>
      </w:r>
      <w:r w:rsidR="00BF0493">
        <w:t xml:space="preserve"> </w:t>
      </w:r>
      <w:r>
        <w:t>offer</w:t>
      </w:r>
      <w:r w:rsidR="00321BAE">
        <w:t>s</w:t>
      </w:r>
      <w:r w:rsidR="00BF0493">
        <w:t xml:space="preserve"> </w:t>
      </w:r>
      <w:r>
        <w:t>options</w:t>
      </w:r>
      <w:r w:rsidR="00BF0493">
        <w:t xml:space="preserve"> </w:t>
      </w:r>
      <w:r>
        <w:t>for</w:t>
      </w:r>
      <w:r w:rsidR="00BF0493">
        <w:t xml:space="preserve"> </w:t>
      </w:r>
      <w:r>
        <w:t>System</w:t>
      </w:r>
      <w:r w:rsidR="00BF0493">
        <w:t xml:space="preserve"> </w:t>
      </w:r>
      <w:r>
        <w:t>Restore,</w:t>
      </w:r>
      <w:r w:rsidR="00BF0493">
        <w:t xml:space="preserve"> </w:t>
      </w:r>
      <w:r>
        <w:t>Startup</w:t>
      </w:r>
      <w:r w:rsidR="00BF0493">
        <w:t xml:space="preserve"> </w:t>
      </w:r>
      <w:r>
        <w:t>Repair,</w:t>
      </w:r>
      <w:r w:rsidR="00BF0493">
        <w:t xml:space="preserve"> </w:t>
      </w:r>
      <w:r>
        <w:t>and</w:t>
      </w:r>
      <w:r w:rsidR="00BF0493">
        <w:t xml:space="preserve"> </w:t>
      </w:r>
      <w:r>
        <w:t>other</w:t>
      </w:r>
      <w:r w:rsidR="00BF0493">
        <w:t xml:space="preserve"> </w:t>
      </w:r>
      <w:r>
        <w:t>WinRE</w:t>
      </w:r>
      <w:r w:rsidR="00BF0493">
        <w:t xml:space="preserve"> </w:t>
      </w:r>
      <w:r>
        <w:t>options.</w:t>
      </w:r>
    </w:p>
    <w:p w:rsidR="00B7241A" w:rsidRDefault="002E02A7" w:rsidP="002E02A7">
      <w:pPr>
        <w:pStyle w:val="ParagraphText"/>
      </w:pPr>
      <w:r w:rsidRPr="00D5373D">
        <w:t>What</w:t>
      </w:r>
      <w:r w:rsidR="00BF0493">
        <w:t xml:space="preserve"> </w:t>
      </w:r>
      <w:r w:rsidRPr="00D5373D">
        <w:t>if</w:t>
      </w:r>
      <w:r w:rsidR="00BF0493">
        <w:t xml:space="preserve"> </w:t>
      </w:r>
      <w:r w:rsidRPr="00D5373D">
        <w:t>you</w:t>
      </w:r>
      <w:r w:rsidR="00BF0493">
        <w:t xml:space="preserve"> </w:t>
      </w:r>
      <w:r w:rsidRPr="00D5373D">
        <w:t>are</w:t>
      </w:r>
      <w:r w:rsidR="00BF0493">
        <w:t xml:space="preserve"> </w:t>
      </w:r>
      <w:r w:rsidRPr="00D5373D">
        <w:t>having</w:t>
      </w:r>
      <w:r w:rsidR="00BF0493">
        <w:t xml:space="preserve"> </w:t>
      </w:r>
      <w:r w:rsidRPr="00D5373D">
        <w:t>a</w:t>
      </w:r>
      <w:r w:rsidR="009F1FAE">
        <w:t>n</w:t>
      </w:r>
      <w:r w:rsidR="00BF0493">
        <w:t xml:space="preserve"> </w:t>
      </w:r>
      <w:r w:rsidR="009F1FAE">
        <w:t>issue</w:t>
      </w:r>
      <w:r w:rsidR="00BF0493">
        <w:t xml:space="preserve"> </w:t>
      </w:r>
      <w:r w:rsidRPr="000F23BC">
        <w:t>too</w:t>
      </w:r>
      <w:r w:rsidR="00BF0493">
        <w:t xml:space="preserve"> </w:t>
      </w:r>
      <w:r w:rsidRPr="000F23BC">
        <w:t>late</w:t>
      </w:r>
      <w:r w:rsidR="00BF0493">
        <w:t xml:space="preserve"> </w:t>
      </w:r>
      <w:r w:rsidRPr="000F23BC">
        <w:t>for</w:t>
      </w:r>
      <w:r w:rsidR="00BF0493">
        <w:t xml:space="preserve"> </w:t>
      </w:r>
      <w:r w:rsidRPr="000F23BC">
        <w:t>this</w:t>
      </w:r>
      <w:r w:rsidR="00BF0493">
        <w:t xml:space="preserve"> </w:t>
      </w:r>
      <w:r w:rsidRPr="000F23BC">
        <w:t>detection</w:t>
      </w:r>
      <w:r w:rsidR="00BF0493">
        <w:t xml:space="preserve"> </w:t>
      </w:r>
      <w:r w:rsidRPr="000F23BC">
        <w:t>process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offer</w:t>
      </w:r>
      <w:r w:rsidR="00BF0493">
        <w:t xml:space="preserve"> </w:t>
      </w:r>
      <w:r w:rsidRPr="000F23BC">
        <w:t>the</w:t>
      </w:r>
      <w:r w:rsidR="00BF0493">
        <w:t xml:space="preserve"> </w:t>
      </w:r>
      <w:r w:rsidRPr="000F23BC">
        <w:t>startup</w:t>
      </w:r>
      <w:r w:rsidR="00BF0493">
        <w:t xml:space="preserve"> </w:t>
      </w:r>
      <w:r w:rsidRPr="000F23BC">
        <w:t>menu?</w:t>
      </w:r>
      <w:r w:rsidR="00BF0493">
        <w:t xml:space="preserve"> </w:t>
      </w:r>
      <w:r w:rsidRPr="000F23BC">
        <w:t>Try</w:t>
      </w:r>
      <w:r w:rsidR="00BF0493">
        <w:t xml:space="preserve"> </w:t>
      </w:r>
      <w:r w:rsidRPr="000F23BC">
        <w:t>removing</w:t>
      </w:r>
      <w:r w:rsidR="00BF0493">
        <w:t xml:space="preserve"> </w:t>
      </w:r>
      <w:r w:rsidRPr="000F23BC">
        <w:t>power</w:t>
      </w:r>
      <w:r w:rsidR="00BF0493">
        <w:t xml:space="preserve"> </w:t>
      </w:r>
      <w:r w:rsidRPr="000F23BC">
        <w:t>during</w:t>
      </w:r>
      <w:r w:rsidR="00BF0493">
        <w:t xml:space="preserve"> </w:t>
      </w:r>
      <w:r w:rsidRPr="000F23BC">
        <w:t>startup</w:t>
      </w:r>
      <w:r w:rsidR="00BF0493">
        <w:t xml:space="preserve"> </w:t>
      </w:r>
      <w:r w:rsidRPr="000F23BC">
        <w:t>to</w:t>
      </w:r>
      <w:r w:rsidR="00BF0493">
        <w:t xml:space="preserve"> </w:t>
      </w:r>
      <w:r w:rsidR="008B2AD8">
        <w:t>cause</w:t>
      </w:r>
      <w:r w:rsidR="00BF0493">
        <w:t xml:space="preserve"> </w:t>
      </w:r>
      <w:r w:rsidR="008B2AD8">
        <w:t>the</w:t>
      </w:r>
      <w:r w:rsidR="00BF0493">
        <w:t xml:space="preserve"> </w:t>
      </w:r>
      <w:r w:rsidR="008B2AD8">
        <w:t>system</w:t>
      </w:r>
      <w:r w:rsidR="00BF0493">
        <w:t xml:space="preserve"> </w:t>
      </w:r>
      <w:r w:rsidR="008B2AD8">
        <w:t>to</w:t>
      </w:r>
      <w:r w:rsidR="00BF0493">
        <w:t xml:space="preserve"> </w:t>
      </w:r>
      <w:r w:rsidRPr="000F23BC">
        <w:t>fail</w:t>
      </w:r>
      <w:r w:rsidR="00BF0493">
        <w:t xml:space="preserve"> </w:t>
      </w:r>
      <w:r w:rsidRPr="000F23BC">
        <w:t>earlier</w:t>
      </w:r>
      <w:r w:rsidR="00BF0493">
        <w:t xml:space="preserve"> </w:t>
      </w:r>
      <w:r w:rsidR="008B2AD8">
        <w:t>in</w:t>
      </w:r>
      <w:r w:rsidR="00BF0493">
        <w:t xml:space="preserve"> </w:t>
      </w:r>
      <w:r w:rsidR="008B2AD8">
        <w:t>the</w:t>
      </w:r>
      <w:r w:rsidR="00BF0493">
        <w:t xml:space="preserve"> </w:t>
      </w:r>
      <w:r w:rsidR="008B2AD8">
        <w:t>process</w:t>
      </w:r>
      <w:r w:rsidRPr="000F23BC">
        <w:t>.</w:t>
      </w:r>
    </w:p>
    <w:p w:rsidR="00B7241A" w:rsidRDefault="002E02A7" w:rsidP="002E02A7">
      <w:pPr>
        <w:pStyle w:val="ParagraphText"/>
      </w:pPr>
      <w:r w:rsidRPr="000F23BC">
        <w:t>What</w:t>
      </w:r>
      <w:r w:rsidR="00BF0493">
        <w:t xml:space="preserve"> </w:t>
      </w:r>
      <w:r w:rsidRPr="000F23BC">
        <w:t>if</w:t>
      </w:r>
      <w:r w:rsidR="00BF0493">
        <w:t xml:space="preserve"> </w:t>
      </w:r>
      <w:r w:rsidRPr="000F23BC">
        <w:t>startup</w:t>
      </w:r>
      <w:r w:rsidR="00BF0493">
        <w:t xml:space="preserve"> </w:t>
      </w:r>
      <w:r w:rsidRPr="000F23BC">
        <w:t>is</w:t>
      </w:r>
      <w:r w:rsidR="00BF0493">
        <w:t xml:space="preserve"> </w:t>
      </w:r>
      <w:r w:rsidRPr="000F23BC">
        <w:t>failing</w:t>
      </w:r>
      <w:r w:rsidR="00BF0493">
        <w:t xml:space="preserve"> </w:t>
      </w:r>
      <w:r w:rsidRPr="000F23BC">
        <w:t>too</w:t>
      </w:r>
      <w:r w:rsidR="00BF0493">
        <w:t xml:space="preserve"> </w:t>
      </w:r>
      <w:r w:rsidRPr="000F23BC">
        <w:t>early</w:t>
      </w:r>
      <w:r w:rsidR="00BF0493">
        <w:t xml:space="preserve"> </w:t>
      </w:r>
      <w:r w:rsidRPr="000F23BC">
        <w:t>for</w:t>
      </w:r>
      <w:r w:rsidR="00BF0493">
        <w:t xml:space="preserve"> </w:t>
      </w:r>
      <w:r w:rsidRPr="000F23BC">
        <w:t>this</w:t>
      </w:r>
      <w:r w:rsidR="00BF0493">
        <w:t xml:space="preserve"> </w:t>
      </w:r>
      <w:r w:rsidRPr="000F23BC">
        <w:t>detection</w:t>
      </w:r>
      <w:r w:rsidR="00BF0493">
        <w:t xml:space="preserve"> </w:t>
      </w:r>
      <w:r w:rsidRPr="000F23BC">
        <w:t>process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offer</w:t>
      </w:r>
      <w:r w:rsidR="00BF0493">
        <w:t xml:space="preserve"> </w:t>
      </w:r>
      <w:r w:rsidRPr="000F23BC">
        <w:t>the</w:t>
      </w:r>
      <w:r w:rsidR="00BF0493">
        <w:t xml:space="preserve"> </w:t>
      </w:r>
      <w:r w:rsidRPr="000F23BC">
        <w:t>startup</w:t>
      </w:r>
      <w:r w:rsidR="00BF0493">
        <w:t xml:space="preserve"> </w:t>
      </w:r>
      <w:r w:rsidRPr="000F23BC">
        <w:t>menu?</w:t>
      </w:r>
      <w:r w:rsidR="00BF0493">
        <w:t xml:space="preserve"> </w:t>
      </w:r>
      <w:r w:rsidRPr="000F23BC">
        <w:t>You</w:t>
      </w:r>
      <w:r w:rsidR="00BF0493">
        <w:t xml:space="preserve"> </w:t>
      </w:r>
      <w:r w:rsidRPr="000F23BC">
        <w:t>may</w:t>
      </w:r>
      <w:r w:rsidR="00BF0493">
        <w:t xml:space="preserve"> </w:t>
      </w:r>
      <w:r w:rsidRPr="000F23BC">
        <w:t>need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use</w:t>
      </w:r>
      <w:r w:rsidR="00BF0493">
        <w:t xml:space="preserve"> </w:t>
      </w:r>
      <w:r w:rsidRPr="000F23BC">
        <w:t>an</w:t>
      </w:r>
      <w:r w:rsidR="00BF0493">
        <w:t xml:space="preserve"> </w:t>
      </w:r>
      <w:r w:rsidRPr="000F23BC">
        <w:t>alternate</w:t>
      </w:r>
      <w:r w:rsidR="00BF0493">
        <w:t xml:space="preserve"> </w:t>
      </w:r>
      <w:r w:rsidRPr="000F23BC">
        <w:t>method</w:t>
      </w:r>
      <w:r w:rsidR="00BF0493">
        <w:t xml:space="preserve"> </w:t>
      </w:r>
      <w:r w:rsidRPr="000F23BC">
        <w:t>t</w:t>
      </w:r>
      <w:r w:rsidRPr="00523B92">
        <w:t>o</w:t>
      </w:r>
      <w:r w:rsidR="00BF0493">
        <w:t xml:space="preserve"> </w:t>
      </w:r>
      <w:r w:rsidRPr="00523B92">
        <w:t>force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menu,</w:t>
      </w:r>
      <w:r w:rsidR="00BF0493">
        <w:t xml:space="preserve"> </w:t>
      </w:r>
      <w:r w:rsidRPr="00523B92">
        <w:t>such</w:t>
      </w:r>
      <w:r w:rsidR="00BF0493">
        <w:t xml:space="preserve"> </w:t>
      </w:r>
      <w:r w:rsidRPr="00523B92">
        <w:t>as</w:t>
      </w:r>
      <w:r w:rsidR="00BF0493">
        <w:t xml:space="preserve"> </w:t>
      </w:r>
      <w:r w:rsidRPr="00523B92">
        <w:t>starting</w:t>
      </w:r>
      <w:r w:rsidR="00BF0493">
        <w:t xml:space="preserve"> </w:t>
      </w:r>
      <w:r w:rsidRPr="00523B92">
        <w:t>from</w:t>
      </w:r>
      <w:r w:rsidR="00BF0493">
        <w:t xml:space="preserve"> </w:t>
      </w:r>
      <w:r w:rsidRPr="00523B92">
        <w:t>installation</w:t>
      </w:r>
      <w:r w:rsidR="00BF0493">
        <w:t xml:space="preserve"> </w:t>
      </w:r>
      <w:r w:rsidRPr="00523B92">
        <w:t>media.</w:t>
      </w:r>
    </w:p>
    <w:p w:rsidR="00B7241A" w:rsidRDefault="002E02A7" w:rsidP="002E340F">
      <w:pPr>
        <w:pStyle w:val="Heading3"/>
      </w:pPr>
      <w:bookmarkStart w:id="26" w:name="_Toc334557642"/>
      <w:bookmarkStart w:id="27" w:name="_Toc334565410"/>
      <w:r w:rsidRPr="00523B92">
        <w:t>Boot</w:t>
      </w:r>
      <w:r w:rsidR="00BF0493">
        <w:t xml:space="preserve"> </w:t>
      </w:r>
      <w:r w:rsidRPr="00523B92">
        <w:t>from</w:t>
      </w:r>
      <w:r w:rsidR="00BF0493">
        <w:t xml:space="preserve"> </w:t>
      </w:r>
      <w:r w:rsidRPr="00523B92">
        <w:t>Installation</w:t>
      </w:r>
      <w:r w:rsidR="00BF0493">
        <w:t xml:space="preserve"> </w:t>
      </w:r>
      <w:r w:rsidRPr="00523B92">
        <w:t>Media</w:t>
      </w:r>
      <w:r w:rsidR="00BF0493">
        <w:t xml:space="preserve"> </w:t>
      </w:r>
      <w:r w:rsidRPr="00523B92">
        <w:t>or</w:t>
      </w:r>
      <w:r w:rsidR="00BF0493">
        <w:t xml:space="preserve"> </w:t>
      </w:r>
      <w:r w:rsidRPr="00523B92">
        <w:t>a</w:t>
      </w:r>
      <w:r w:rsidR="00BF0493">
        <w:t xml:space="preserve"> </w:t>
      </w:r>
      <w:r w:rsidRPr="00523B92">
        <w:t>System</w:t>
      </w:r>
      <w:r w:rsidR="00BF0493">
        <w:t xml:space="preserve"> </w:t>
      </w:r>
      <w:r w:rsidRPr="00523B92">
        <w:t>Repair</w:t>
      </w:r>
      <w:r w:rsidR="00BF0493">
        <w:t xml:space="preserve"> </w:t>
      </w:r>
      <w:r w:rsidRPr="00523B92">
        <w:t>Disc</w:t>
      </w:r>
      <w:bookmarkEnd w:id="26"/>
      <w:bookmarkEnd w:id="27"/>
    </w:p>
    <w:p w:rsidR="00B7241A" w:rsidRDefault="002E02A7" w:rsidP="002E02A7">
      <w:pPr>
        <w:pStyle w:val="ParagraphText"/>
      </w:pPr>
      <w:r w:rsidRPr="00523B92">
        <w:t>If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have</w:t>
      </w:r>
      <w:r w:rsidR="00BF0493">
        <w:t xml:space="preserve"> </w:t>
      </w:r>
      <w:r w:rsidRPr="00523B92">
        <w:t>access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a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Pr="00523B92">
        <w:t>8</w:t>
      </w:r>
      <w:r w:rsidR="00BF0493">
        <w:t xml:space="preserve"> </w:t>
      </w:r>
      <w:r w:rsidRPr="00523B92">
        <w:t>installation</w:t>
      </w:r>
      <w:r w:rsidR="00BF0493">
        <w:t xml:space="preserve"> </w:t>
      </w:r>
      <w:r w:rsidRPr="00523B92">
        <w:t>DVD</w:t>
      </w:r>
      <w:r w:rsidR="00BF0493">
        <w:t xml:space="preserve"> </w:t>
      </w:r>
      <w:r w:rsidRPr="00523B92">
        <w:t>or</w:t>
      </w:r>
      <w:r w:rsidR="00BF0493">
        <w:t xml:space="preserve"> </w:t>
      </w:r>
      <w:r w:rsidRPr="00523B92">
        <w:t>USB</w:t>
      </w:r>
      <w:r w:rsidR="00BF0493">
        <w:t xml:space="preserve"> </w:t>
      </w:r>
      <w:r w:rsidRPr="00523B92">
        <w:t>flash</w:t>
      </w:r>
      <w:r w:rsidR="00BF0493">
        <w:t xml:space="preserve"> </w:t>
      </w:r>
      <w:r w:rsidRPr="00523B92">
        <w:t>drive</w:t>
      </w:r>
      <w:r w:rsidR="00321BAE">
        <w:t>,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can</w:t>
      </w:r>
      <w:r w:rsidR="00BF0493">
        <w:t xml:space="preserve"> </w:t>
      </w:r>
      <w:r w:rsidRPr="00523B92">
        <w:t>get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menu.</w:t>
      </w:r>
      <w:r w:rsidR="00BF0493">
        <w:t xml:space="preserve"> </w:t>
      </w:r>
      <w:r w:rsidRPr="00523B92">
        <w:t>Make</w:t>
      </w:r>
      <w:r w:rsidR="00BF0493">
        <w:t xml:space="preserve"> </w:t>
      </w:r>
      <w:r w:rsidRPr="00523B92">
        <w:t>you</w:t>
      </w:r>
      <w:r w:rsidR="00442454">
        <w:t>r</w:t>
      </w:r>
      <w:r w:rsidR="00BF0493">
        <w:t xml:space="preserve"> </w:t>
      </w:r>
      <w:r w:rsidRPr="00523B92">
        <w:t>choice</w:t>
      </w:r>
      <w:r w:rsidR="00BF0493">
        <w:t xml:space="preserve"> </w:t>
      </w:r>
      <w:r w:rsidRPr="00523B92">
        <w:t>on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Language</w:t>
      </w:r>
      <w:r w:rsidR="00BF0493">
        <w:t xml:space="preserve"> </w:t>
      </w:r>
      <w:r w:rsidRPr="00523B92">
        <w:t>selection</w:t>
      </w:r>
      <w:r w:rsidR="00BF0493">
        <w:t xml:space="preserve"> </w:t>
      </w:r>
      <w:r w:rsidRPr="00523B92">
        <w:t>page,</w:t>
      </w:r>
      <w:r w:rsidR="00BF0493">
        <w:t xml:space="preserve"> </w:t>
      </w:r>
      <w:r w:rsidRPr="00523B92">
        <w:t>and</w:t>
      </w:r>
      <w:r w:rsidR="00BF0493">
        <w:t xml:space="preserve"> </w:t>
      </w:r>
      <w:r w:rsidRPr="00523B92">
        <w:t>then</w:t>
      </w:r>
      <w:r w:rsidR="00BF0493">
        <w:t xml:space="preserve"> </w:t>
      </w:r>
      <w:r w:rsidRPr="00523B92">
        <w:t>click</w:t>
      </w:r>
      <w:r w:rsidR="00BF0493">
        <w:t xml:space="preserve"> </w:t>
      </w:r>
      <w:r w:rsidRPr="00523B92">
        <w:rPr>
          <w:b/>
        </w:rPr>
        <w:t>Repair</w:t>
      </w:r>
      <w:r w:rsidR="00BF0493">
        <w:rPr>
          <w:b/>
        </w:rPr>
        <w:t xml:space="preserve"> </w:t>
      </w:r>
      <w:r w:rsidRPr="00523B92">
        <w:rPr>
          <w:b/>
        </w:rPr>
        <w:t>your</w:t>
      </w:r>
      <w:r w:rsidR="00BF0493">
        <w:rPr>
          <w:b/>
        </w:rPr>
        <w:t xml:space="preserve"> </w:t>
      </w:r>
      <w:r w:rsidRPr="00523B92">
        <w:rPr>
          <w:b/>
        </w:rPr>
        <w:t>computer</w:t>
      </w:r>
      <w:r w:rsidR="00BF0493">
        <w:t xml:space="preserve"> </w:t>
      </w:r>
      <w:r w:rsidRPr="00523B92">
        <w:t>on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first</w:t>
      </w:r>
      <w:r w:rsidR="00BF0493">
        <w:t xml:space="preserve"> </w:t>
      </w:r>
      <w:r w:rsidRPr="00523B92">
        <w:t>step</w:t>
      </w:r>
      <w:r w:rsidR="00BF0493">
        <w:t xml:space="preserve"> </w:t>
      </w:r>
      <w:r w:rsidRPr="00523B92">
        <w:t>of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Pr="00523B92">
        <w:t>Setup,</w:t>
      </w:r>
      <w:r w:rsidR="00BF0493">
        <w:t xml:space="preserve"> </w:t>
      </w:r>
      <w:r w:rsidRPr="00523B92">
        <w:t>shown</w:t>
      </w:r>
      <w:r w:rsidR="00BF0493">
        <w:t xml:space="preserve"> </w:t>
      </w:r>
      <w:r w:rsidRPr="00523B92">
        <w:t>below.</w:t>
      </w:r>
    </w:p>
    <w:p w:rsidR="00B7241A" w:rsidRDefault="002E02A7" w:rsidP="008E6BED">
      <w:pPr>
        <w:pStyle w:val="GraphicWide"/>
      </w:pPr>
      <w:r w:rsidRPr="002209C2"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8_6-13-2012_11.12.37 AM_0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442454" w:rsidP="00442454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7</w:t>
        </w:r>
      </w:fldSimple>
      <w:r w:rsidR="007B3E59">
        <w:t>:</w:t>
      </w:r>
      <w:r w:rsidR="00BF0493">
        <w:t xml:space="preserve"> </w:t>
      </w:r>
      <w:r w:rsidR="007B3E59">
        <w:t>Windows</w:t>
      </w:r>
      <w:r w:rsidR="00BF0493">
        <w:t xml:space="preserve"> </w:t>
      </w:r>
      <w:r w:rsidR="00321BAE">
        <w:t>S</w:t>
      </w:r>
      <w:r w:rsidR="007B3E59">
        <w:t>etup</w:t>
      </w:r>
    </w:p>
    <w:p w:rsidR="006B275B" w:rsidRDefault="002E02A7" w:rsidP="006B275B">
      <w:pPr>
        <w:pStyle w:val="ParagraphText"/>
      </w:pPr>
      <w:r w:rsidRPr="00523B92">
        <w:t>This</w:t>
      </w:r>
      <w:r w:rsidR="00BF0493">
        <w:t xml:space="preserve"> </w:t>
      </w:r>
      <w:r w:rsidRPr="00523B92">
        <w:t>starts</w:t>
      </w:r>
      <w:r w:rsidR="00BF0493">
        <w:t xml:space="preserve"> </w:t>
      </w:r>
      <w:r w:rsidRPr="00523B92">
        <w:t>the</w:t>
      </w:r>
      <w:r w:rsidR="00BF0493">
        <w:t xml:space="preserve"> </w:t>
      </w:r>
      <w:r w:rsidR="008D12AC">
        <w:t>option</w:t>
      </w:r>
      <w:r w:rsidR="00BF0493">
        <w:t xml:space="preserve"> </w:t>
      </w:r>
      <w:r w:rsidR="008D12AC">
        <w:t>to</w:t>
      </w:r>
      <w:r w:rsidR="00BF0493">
        <w:t xml:space="preserve"> </w:t>
      </w:r>
      <w:r w:rsidR="008D12AC">
        <w:t>continue</w:t>
      </w:r>
      <w:r w:rsidR="00BF0493">
        <w:t xml:space="preserve"> </w:t>
      </w:r>
      <w:r w:rsidR="008D12AC">
        <w:t>and</w:t>
      </w:r>
      <w:r w:rsidR="00BF0493">
        <w:t xml:space="preserve"> </w:t>
      </w:r>
      <w:r w:rsidR="008D12AC">
        <w:t>start</w:t>
      </w:r>
      <w:r w:rsidR="00BF0493">
        <w:t xml:space="preserve"> </w:t>
      </w:r>
      <w:r w:rsidR="008D12AC">
        <w:t>Windows,</w:t>
      </w:r>
      <w:r w:rsidR="00BF0493">
        <w:t xml:space="preserve"> </w:t>
      </w:r>
      <w:r w:rsidR="008D12AC">
        <w:t>or</w:t>
      </w:r>
      <w:r w:rsidR="00BF0493">
        <w:t xml:space="preserve"> </w:t>
      </w:r>
      <w:r w:rsidR="008D12AC">
        <w:t>access</w:t>
      </w:r>
      <w:r w:rsidR="00BF0493">
        <w:t xml:space="preserve"> </w:t>
      </w:r>
      <w:r w:rsidR="008D12AC">
        <w:t>troubleshooting</w:t>
      </w:r>
      <w:r w:rsidR="00BF0493">
        <w:t xml:space="preserve"> </w:t>
      </w:r>
      <w:r w:rsidR="008D12AC">
        <w:t>tools,</w:t>
      </w:r>
      <w:r w:rsidR="00BF0493">
        <w:t xml:space="preserve"> </w:t>
      </w:r>
      <w:r w:rsidR="008D12AC">
        <w:t>as</w:t>
      </w:r>
      <w:r w:rsidR="00BF0493">
        <w:t xml:space="preserve"> </w:t>
      </w:r>
      <w:r w:rsidR="008D12AC">
        <w:t>shown</w:t>
      </w:r>
      <w:r w:rsidR="00BF0493">
        <w:t xml:space="preserve"> </w:t>
      </w:r>
      <w:r w:rsidR="008D12AC">
        <w:t>in</w:t>
      </w:r>
      <w:r w:rsidR="00BF0493">
        <w:t xml:space="preserve"> </w:t>
      </w:r>
      <w:r w:rsidR="008D12AC">
        <w:t>the</w:t>
      </w:r>
      <w:r w:rsidR="00BF0493">
        <w:t xml:space="preserve"> </w:t>
      </w:r>
      <w:r w:rsidR="008D12AC">
        <w:t>Startup</w:t>
      </w:r>
      <w:r w:rsidR="00BF0493">
        <w:t xml:space="preserve"> </w:t>
      </w:r>
      <w:r w:rsidR="008D12AC">
        <w:t>Options</w:t>
      </w:r>
      <w:r w:rsidR="00BF0493">
        <w:t xml:space="preserve"> </w:t>
      </w:r>
      <w:r w:rsidR="00E03FEB">
        <w:t>topic</w:t>
      </w:r>
      <w:r w:rsidR="00BF0493">
        <w:t xml:space="preserve"> </w:t>
      </w:r>
      <w:r w:rsidR="00E03FEB">
        <w:t>later</w:t>
      </w:r>
      <w:r w:rsidR="00BF0493">
        <w:t xml:space="preserve"> </w:t>
      </w:r>
      <w:r w:rsidR="00E03FEB">
        <w:t>in</w:t>
      </w:r>
      <w:r w:rsidR="00BF0493">
        <w:t xml:space="preserve"> </w:t>
      </w:r>
      <w:r w:rsidR="00E03FEB">
        <w:t>this</w:t>
      </w:r>
      <w:r w:rsidR="00BF0493">
        <w:t xml:space="preserve"> </w:t>
      </w:r>
      <w:r w:rsidR="00E03FEB">
        <w:t>module.</w:t>
      </w:r>
    </w:p>
    <w:p w:rsidR="00B7241A" w:rsidRDefault="002E02A7" w:rsidP="006B275B">
      <w:pPr>
        <w:pStyle w:val="Heading3"/>
      </w:pPr>
      <w:bookmarkStart w:id="28" w:name="_Toc334557643"/>
      <w:bookmarkStart w:id="29" w:name="_Toc334565411"/>
      <w:r>
        <w:t>Accessing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BF0493">
        <w:t xml:space="preserve"> </w:t>
      </w:r>
      <w:r>
        <w:t>Manually</w:t>
      </w:r>
      <w:bookmarkEnd w:id="28"/>
      <w:bookmarkEnd w:id="29"/>
    </w:p>
    <w:p w:rsidR="00B7241A" w:rsidRDefault="002E02A7" w:rsidP="002E02A7">
      <w:pPr>
        <w:pStyle w:val="ParagraphText"/>
      </w:pP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event</w:t>
      </w:r>
      <w:r w:rsidR="00BF0493">
        <w:t xml:space="preserve"> </w:t>
      </w:r>
      <w:r>
        <w:t>that</w:t>
      </w:r>
      <w:r w:rsidR="00BF0493">
        <w:t xml:space="preserve"> </w:t>
      </w:r>
      <w:r>
        <w:t>you</w:t>
      </w:r>
      <w:r w:rsidR="00BF0493">
        <w:t xml:space="preserve"> </w:t>
      </w:r>
      <w:r>
        <w:t>need</w:t>
      </w:r>
      <w:r w:rsidR="00BF0493">
        <w:t xml:space="preserve"> </w:t>
      </w:r>
      <w:r>
        <w:t>to</w:t>
      </w:r>
      <w:r w:rsidR="00BF0493">
        <w:t xml:space="preserve"> </w:t>
      </w:r>
      <w:r>
        <w:t>access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BF0493">
        <w:t xml:space="preserve"> </w:t>
      </w:r>
      <w:r>
        <w:t>when</w:t>
      </w:r>
      <w:r w:rsidR="00BF0493">
        <w:t xml:space="preserve"> </w:t>
      </w:r>
      <w:r>
        <w:t>a</w:t>
      </w:r>
      <w:r w:rsidR="00BF0493">
        <w:t xml:space="preserve"> </w:t>
      </w:r>
      <w:r>
        <w:t>failure</w:t>
      </w:r>
      <w:r w:rsidR="00BF0493">
        <w:t xml:space="preserve"> </w:t>
      </w:r>
      <w:r>
        <w:t>has</w:t>
      </w:r>
      <w:r w:rsidR="00BF0493">
        <w:t xml:space="preserve"> </w:t>
      </w:r>
      <w:r>
        <w:t>not</w:t>
      </w:r>
      <w:r w:rsidR="00BF0493">
        <w:t xml:space="preserve"> </w:t>
      </w:r>
      <w:r>
        <w:t>been</w:t>
      </w:r>
      <w:r w:rsidR="00BF0493">
        <w:t xml:space="preserve"> </w:t>
      </w:r>
      <w:r>
        <w:t>detected,</w:t>
      </w:r>
      <w:r w:rsidR="00BF0493">
        <w:t xml:space="preserve"> </w:t>
      </w:r>
      <w:r>
        <w:t>you</w:t>
      </w:r>
      <w:r w:rsidR="00BF0493">
        <w:t xml:space="preserve"> </w:t>
      </w:r>
      <w:r>
        <w:t>cannot</w:t>
      </w:r>
      <w:r w:rsidR="00BF0493">
        <w:t xml:space="preserve"> </w:t>
      </w:r>
      <w:r>
        <w:t>use</w:t>
      </w:r>
      <w:r w:rsidR="00BF0493">
        <w:t xml:space="preserve"> </w:t>
      </w:r>
      <w:r>
        <w:t>F8</w:t>
      </w:r>
      <w:r w:rsidR="00BF0493">
        <w:t xml:space="preserve"> </w:t>
      </w:r>
      <w:r>
        <w:t>as</w:t>
      </w:r>
      <w:r w:rsidR="00BF0493">
        <w:t xml:space="preserve"> </w:t>
      </w:r>
      <w:r>
        <w:t>on</w:t>
      </w:r>
      <w:r w:rsidR="00BF0493">
        <w:t xml:space="preserve"> </w:t>
      </w:r>
      <w:r>
        <w:t>previous</w:t>
      </w:r>
      <w:r w:rsidR="00BF0493">
        <w:t xml:space="preserve"> </w:t>
      </w:r>
      <w:r>
        <w:t>Windows</w:t>
      </w:r>
      <w:r w:rsidR="00BF0493">
        <w:t xml:space="preserve"> </w:t>
      </w:r>
      <w:r>
        <w:t>versions.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no</w:t>
      </w:r>
      <w:r w:rsidR="00BF0493">
        <w:t xml:space="preserve"> </w:t>
      </w:r>
      <w:r>
        <w:t>longer</w:t>
      </w:r>
      <w:r w:rsidR="00BF0493">
        <w:t xml:space="preserve"> </w:t>
      </w:r>
      <w:r>
        <w:t>listens</w:t>
      </w:r>
      <w:r w:rsidR="00BF0493">
        <w:t xml:space="preserve"> </w:t>
      </w:r>
      <w:r>
        <w:t>for</w:t>
      </w:r>
      <w:r w:rsidR="00BF0493">
        <w:t xml:space="preserve"> </w:t>
      </w:r>
      <w:r>
        <w:t>this</w:t>
      </w:r>
      <w:r w:rsidR="00BF0493">
        <w:t xml:space="preserve"> </w:t>
      </w:r>
      <w:r>
        <w:t>key</w:t>
      </w:r>
      <w:r w:rsidR="00BF0493">
        <w:t xml:space="preserve"> </w:t>
      </w:r>
      <w:r>
        <w:t>during</w:t>
      </w:r>
      <w:r w:rsidR="00BF0493">
        <w:t xml:space="preserve"> </w:t>
      </w:r>
      <w:r>
        <w:t>startup.</w:t>
      </w:r>
      <w:r w:rsidR="00BF0493">
        <w:t xml:space="preserve"> </w:t>
      </w:r>
      <w:r>
        <w:t>This</w:t>
      </w:r>
      <w:r w:rsidR="00BF0493">
        <w:t xml:space="preserve"> </w:t>
      </w:r>
      <w:r>
        <w:t>change</w:t>
      </w:r>
      <w:r w:rsidR="00BF0493">
        <w:t xml:space="preserve"> </w:t>
      </w:r>
      <w:r>
        <w:t>was</w:t>
      </w:r>
      <w:r w:rsidR="00BF0493">
        <w:t xml:space="preserve"> </w:t>
      </w:r>
      <w:r>
        <w:t>made</w:t>
      </w:r>
      <w:r w:rsidR="00BF0493">
        <w:t xml:space="preserve"> </w:t>
      </w:r>
      <w:r>
        <w:t>to</w:t>
      </w:r>
      <w:r w:rsidR="00BF0493">
        <w:t xml:space="preserve"> </w:t>
      </w:r>
      <w:r>
        <w:t>further</w:t>
      </w:r>
      <w:r w:rsidR="00BF0493">
        <w:t xml:space="preserve"> </w:t>
      </w:r>
      <w:r>
        <w:t>improve</w:t>
      </w:r>
      <w:r w:rsidR="00BF0493">
        <w:t xml:space="preserve"> </w:t>
      </w:r>
      <w:r>
        <w:t>startup</w:t>
      </w:r>
      <w:r w:rsidR="00BF0493">
        <w:t xml:space="preserve"> </w:t>
      </w:r>
      <w:r>
        <w:t>performance</w:t>
      </w:r>
      <w:r w:rsidR="00BF0493">
        <w:t xml:space="preserve"> </w:t>
      </w:r>
      <w:r>
        <w:t>–</w:t>
      </w:r>
      <w:r w:rsidR="00BF0493">
        <w:t xml:space="preserve"> </w:t>
      </w:r>
      <w:r>
        <w:t>waiting</w:t>
      </w:r>
      <w:r w:rsidR="00BF0493">
        <w:t xml:space="preserve"> </w:t>
      </w:r>
      <w:r>
        <w:t>for</w:t>
      </w:r>
      <w:r w:rsidR="00BF0493">
        <w:t xml:space="preserve"> </w:t>
      </w:r>
      <w:r>
        <w:t>this</w:t>
      </w:r>
      <w:r w:rsidR="00BF0493">
        <w:t xml:space="preserve"> </w:t>
      </w:r>
      <w:r>
        <w:t>key</w:t>
      </w:r>
      <w:r w:rsidR="00BF0493">
        <w:t xml:space="preserve"> </w:t>
      </w:r>
      <w:r>
        <w:t>press</w:t>
      </w:r>
      <w:r w:rsidR="00BF0493">
        <w:t xml:space="preserve"> </w:t>
      </w:r>
      <w:r>
        <w:t>on</w:t>
      </w:r>
      <w:r w:rsidR="00BF0493">
        <w:t xml:space="preserve"> </w:t>
      </w:r>
      <w:r>
        <w:t>every</w:t>
      </w:r>
      <w:r w:rsidR="00BF0493">
        <w:t xml:space="preserve"> </w:t>
      </w:r>
      <w:r>
        <w:t>startup</w:t>
      </w:r>
      <w:r w:rsidR="00BF0493">
        <w:t xml:space="preserve"> </w:t>
      </w:r>
      <w:r>
        <w:t>was</w:t>
      </w:r>
      <w:r w:rsidR="00BF0493">
        <w:t xml:space="preserve"> </w:t>
      </w:r>
      <w:r>
        <w:t>creating</w:t>
      </w:r>
      <w:r w:rsidR="00BF0493">
        <w:t xml:space="preserve"> </w:t>
      </w:r>
      <w:r>
        <w:t>a</w:t>
      </w:r>
      <w:r w:rsidR="00BF0493">
        <w:t xml:space="preserve"> </w:t>
      </w:r>
      <w:r>
        <w:t>startup</w:t>
      </w:r>
      <w:r w:rsidR="00BF0493">
        <w:t xml:space="preserve"> </w:t>
      </w:r>
      <w:r>
        <w:t>delay,</w:t>
      </w:r>
      <w:r w:rsidR="00BF0493">
        <w:t xml:space="preserve"> </w:t>
      </w:r>
      <w:r>
        <w:t>and</w:t>
      </w:r>
      <w:r w:rsidR="00BF0493">
        <w:t xml:space="preserve"> </w:t>
      </w:r>
      <w:r>
        <w:t>was</w:t>
      </w:r>
      <w:r w:rsidR="00BF0493">
        <w:t xml:space="preserve"> </w:t>
      </w:r>
      <w:r>
        <w:t>becoming</w:t>
      </w:r>
      <w:r w:rsidR="00BF0493">
        <w:t xml:space="preserve"> </w:t>
      </w:r>
      <w:r>
        <w:t>increasingly</w:t>
      </w:r>
      <w:r w:rsidR="00BF0493">
        <w:t xml:space="preserve"> </w:t>
      </w:r>
      <w:r>
        <w:t>difficult</w:t>
      </w:r>
      <w:r w:rsidR="00BF0493">
        <w:t xml:space="preserve"> </w:t>
      </w:r>
      <w:r>
        <w:t>to</w:t>
      </w:r>
      <w:r w:rsidR="00BF0493">
        <w:t xml:space="preserve"> </w:t>
      </w:r>
      <w:r>
        <w:t>trigger,</w:t>
      </w:r>
      <w:r w:rsidR="00BF0493">
        <w:t xml:space="preserve"> </w:t>
      </w:r>
      <w:r>
        <w:t>as</w:t>
      </w:r>
      <w:r w:rsidR="00BF0493">
        <w:t xml:space="preserve"> </w:t>
      </w:r>
      <w:r>
        <w:t>the</w:t>
      </w:r>
      <w:r w:rsidR="00BF0493">
        <w:t xml:space="preserve"> </w:t>
      </w:r>
      <w:r>
        <w:t>delay</w:t>
      </w:r>
      <w:r w:rsidR="00BF0493">
        <w:t xml:space="preserve"> </w:t>
      </w:r>
      <w:r>
        <w:t>has</w:t>
      </w:r>
      <w:r w:rsidR="00BF0493">
        <w:t xml:space="preserve"> </w:t>
      </w:r>
      <w:r>
        <w:t>been</w:t>
      </w:r>
      <w:r w:rsidR="00BF0493">
        <w:t xml:space="preserve"> </w:t>
      </w:r>
      <w:r>
        <w:t>decreased</w:t>
      </w:r>
      <w:r w:rsidR="00BF0493">
        <w:t xml:space="preserve"> </w:t>
      </w:r>
      <w:r>
        <w:t>in</w:t>
      </w:r>
      <w:r w:rsidR="00BF0493">
        <w:t xml:space="preserve"> </w:t>
      </w:r>
      <w:r>
        <w:t>recent</w:t>
      </w:r>
      <w:r w:rsidR="00BF0493">
        <w:t xml:space="preserve"> </w:t>
      </w:r>
      <w:r>
        <w:t>Windows</w:t>
      </w:r>
      <w:r w:rsidR="00BF0493">
        <w:t xml:space="preserve"> </w:t>
      </w:r>
      <w:r>
        <w:t>releases</w:t>
      </w:r>
      <w:r w:rsidR="00BF0493">
        <w:t xml:space="preserve"> </w:t>
      </w:r>
      <w:r>
        <w:t>to</w:t>
      </w:r>
      <w:r w:rsidR="00BF0493">
        <w:t xml:space="preserve"> </w:t>
      </w:r>
      <w:r>
        <w:t>reduce</w:t>
      </w:r>
      <w:r w:rsidR="00BF0493">
        <w:t xml:space="preserve"> </w:t>
      </w:r>
      <w:r>
        <w:t>boot</w:t>
      </w:r>
      <w:r w:rsidR="00BF0493">
        <w:t xml:space="preserve"> </w:t>
      </w:r>
      <w:r>
        <w:t>time.</w:t>
      </w:r>
    </w:p>
    <w:p w:rsidR="00B7241A" w:rsidRDefault="002E02A7" w:rsidP="00B7241A">
      <w:pPr>
        <w:pStyle w:val="Important"/>
      </w:pPr>
      <w:r w:rsidRPr="00B7241A">
        <w:rPr>
          <w:b/>
        </w:rPr>
        <w:t>Important:</w:t>
      </w:r>
      <w:r w:rsidR="00BF0493">
        <w:t xml:space="preserve"> </w:t>
      </w:r>
      <w:r>
        <w:t>F8</w:t>
      </w:r>
      <w:r w:rsidR="00BF0493">
        <w:t xml:space="preserve"> </w:t>
      </w:r>
      <w:r>
        <w:t>is</w:t>
      </w:r>
      <w:r w:rsidR="00BF0493">
        <w:t xml:space="preserve"> </w:t>
      </w:r>
      <w:r>
        <w:t>no</w:t>
      </w:r>
      <w:r w:rsidR="00BF0493">
        <w:t xml:space="preserve"> </w:t>
      </w:r>
      <w:r>
        <w:t>longer</w:t>
      </w:r>
      <w:r w:rsidR="00BF0493">
        <w:t xml:space="preserve"> </w:t>
      </w:r>
      <w:r>
        <w:t>used</w:t>
      </w:r>
      <w:r w:rsidR="00BF0493">
        <w:t xml:space="preserve"> </w:t>
      </w:r>
      <w:r>
        <w:t>to</w:t>
      </w:r>
      <w:r w:rsidR="00BF0493">
        <w:t xml:space="preserve"> </w:t>
      </w:r>
      <w:r>
        <w:t>show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options!</w:t>
      </w:r>
      <w:r w:rsidR="00BF0493">
        <w:t xml:space="preserve"> </w:t>
      </w:r>
      <w:r>
        <w:t>Use</w:t>
      </w:r>
      <w:r w:rsidR="00BF0493">
        <w:t xml:space="preserve"> </w:t>
      </w:r>
      <w:r>
        <w:t>one</w:t>
      </w:r>
      <w:r w:rsidR="00BF0493">
        <w:t xml:space="preserve"> </w:t>
      </w:r>
      <w:r>
        <w:t>of</w:t>
      </w:r>
      <w:r w:rsidR="00BF0493">
        <w:t xml:space="preserve"> </w:t>
      </w:r>
      <w:r>
        <w:t>the</w:t>
      </w:r>
      <w:r w:rsidR="00BF0493">
        <w:t xml:space="preserve"> </w:t>
      </w:r>
      <w:r>
        <w:t>methods</w:t>
      </w:r>
      <w:r w:rsidR="00BF0493">
        <w:t xml:space="preserve"> </w:t>
      </w:r>
      <w:r>
        <w:t>below.</w:t>
      </w:r>
    </w:p>
    <w:p w:rsidR="00B7241A" w:rsidRDefault="002E02A7" w:rsidP="002E02A7">
      <w:pPr>
        <w:pStyle w:val="ParagraphText"/>
      </w:pP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access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BF0493">
        <w:t xml:space="preserve"> </w:t>
      </w:r>
      <w:r>
        <w:t>manually</w:t>
      </w:r>
      <w:r w:rsidR="00BF0493">
        <w:t xml:space="preserve"> </w:t>
      </w:r>
      <w:r>
        <w:t>using</w:t>
      </w:r>
      <w:r w:rsidR="00BF0493">
        <w:t xml:space="preserve"> </w:t>
      </w:r>
      <w:r>
        <w:t>any</w:t>
      </w:r>
      <w:r w:rsidR="00BF0493">
        <w:t xml:space="preserve"> </w:t>
      </w:r>
      <w:r>
        <w:t>of</w:t>
      </w:r>
      <w:r w:rsidR="00BF0493">
        <w:t xml:space="preserve"> </w:t>
      </w:r>
      <w:r>
        <w:t>the</w:t>
      </w:r>
      <w:r w:rsidR="00BF0493">
        <w:t xml:space="preserve"> </w:t>
      </w:r>
      <w:r>
        <w:t>following</w:t>
      </w:r>
      <w:r w:rsidR="00BF0493">
        <w:t xml:space="preserve"> </w:t>
      </w:r>
      <w:r>
        <w:t>methods:</w:t>
      </w:r>
    </w:p>
    <w:p w:rsidR="00B7241A" w:rsidRDefault="002E02A7" w:rsidP="002E02A7">
      <w:pPr>
        <w:pStyle w:val="ListBullet"/>
      </w:pP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menu</w:t>
      </w:r>
    </w:p>
    <w:p w:rsidR="00B7241A" w:rsidRDefault="002E02A7" w:rsidP="002E02A7">
      <w:pPr>
        <w:pStyle w:val="ListBullet"/>
      </w:pPr>
      <w:r>
        <w:t>PC</w:t>
      </w:r>
      <w:r w:rsidR="00BF0493">
        <w:t xml:space="preserve"> </w:t>
      </w:r>
      <w:r>
        <w:t>Settings</w:t>
      </w:r>
    </w:p>
    <w:p w:rsidR="00B7241A" w:rsidRDefault="002E02A7" w:rsidP="002E02A7">
      <w:pPr>
        <w:pStyle w:val="ListBullet"/>
      </w:pPr>
      <w:r>
        <w:t>Command</w:t>
      </w:r>
      <w:r w:rsidR="00BF0493">
        <w:t xml:space="preserve"> </w:t>
      </w:r>
      <w:r>
        <w:t>line</w:t>
      </w:r>
    </w:p>
    <w:p w:rsidR="00B7241A" w:rsidRDefault="002E02A7" w:rsidP="002E02A7">
      <w:pPr>
        <w:pStyle w:val="Heading4"/>
      </w:pP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Menu</w:t>
      </w:r>
    </w:p>
    <w:p w:rsidR="00B7241A" w:rsidRDefault="002E02A7" w:rsidP="002E02A7">
      <w:pPr>
        <w:pStyle w:val="ParagraphText"/>
      </w:pP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perform</w:t>
      </w:r>
      <w:r w:rsidR="00BF0493">
        <w:t xml:space="preserve"> </w:t>
      </w:r>
      <w:r>
        <w:t>this</w:t>
      </w:r>
      <w:r w:rsidR="00BF0493">
        <w:t xml:space="preserve"> </w:t>
      </w:r>
      <w:r>
        <w:t>same</w:t>
      </w:r>
      <w:r w:rsidR="00BF0493">
        <w:t xml:space="preserve"> </w:t>
      </w:r>
      <w:r>
        <w:t>type</w:t>
      </w:r>
      <w:r w:rsidR="00BF0493">
        <w:t xml:space="preserve"> </w:t>
      </w:r>
      <w:r>
        <w:t>of</w:t>
      </w:r>
      <w:r w:rsidR="00BF0493">
        <w:t xml:space="preserve"> </w:t>
      </w:r>
      <w:r>
        <w:t>restart</w:t>
      </w:r>
      <w:r w:rsidR="00BF0493">
        <w:t xml:space="preserve"> </w:t>
      </w:r>
      <w:r>
        <w:t>from</w:t>
      </w:r>
      <w:r w:rsidR="00BF0493">
        <w:t xml:space="preserve"> </w:t>
      </w:r>
      <w:r>
        <w:t>the</w:t>
      </w:r>
      <w:r w:rsidR="00BF0493">
        <w:t xml:space="preserve"> </w:t>
      </w:r>
      <w:r w:rsidRPr="007B3E59">
        <w:rPr>
          <w:b/>
        </w:rPr>
        <w:t>Power</w:t>
      </w:r>
      <w:r w:rsidR="00BF0493">
        <w:t xml:space="preserve"> </w:t>
      </w:r>
      <w:r>
        <w:t>option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Settings</w:t>
      </w:r>
      <w:r w:rsidR="00BF0493">
        <w:t xml:space="preserve"> </w:t>
      </w:r>
      <w:r>
        <w:t>charm.</w:t>
      </w:r>
      <w:r w:rsidR="00BF0493">
        <w:t xml:space="preserve"> </w:t>
      </w:r>
      <w:r>
        <w:t>If</w:t>
      </w:r>
      <w:r w:rsidR="00BF0493">
        <w:t xml:space="preserve"> </w:t>
      </w:r>
      <w:r>
        <w:t>you</w:t>
      </w:r>
      <w:r w:rsidR="00BF0493">
        <w:t xml:space="preserve"> </w:t>
      </w:r>
      <w:r>
        <w:t>hold</w:t>
      </w:r>
      <w:r w:rsidR="00BF0493">
        <w:t xml:space="preserve"> </w:t>
      </w:r>
      <w:r>
        <w:t>down</w:t>
      </w:r>
      <w:r w:rsidR="00BF0493">
        <w:t xml:space="preserve"> </w:t>
      </w:r>
      <w:r>
        <w:t>the</w:t>
      </w:r>
      <w:r w:rsidR="00BF0493">
        <w:t xml:space="preserve"> </w:t>
      </w:r>
      <w:r>
        <w:t>Shift</w:t>
      </w:r>
      <w:r w:rsidR="00BF0493">
        <w:t xml:space="preserve"> </w:t>
      </w:r>
      <w:r>
        <w:t>key</w:t>
      </w:r>
      <w:r w:rsidR="00BF0493">
        <w:t xml:space="preserve"> </w:t>
      </w:r>
      <w:r>
        <w:t>while</w:t>
      </w:r>
      <w:r w:rsidR="00BF0493">
        <w:t xml:space="preserve"> </w:t>
      </w:r>
      <w:r>
        <w:t>clicking</w:t>
      </w:r>
      <w:r w:rsidR="00BF0493">
        <w:t xml:space="preserve"> </w:t>
      </w:r>
      <w:r>
        <w:rPr>
          <w:b/>
          <w:bCs/>
        </w:rPr>
        <w:t>Restart</w:t>
      </w:r>
      <w:r>
        <w:t>,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goes</w:t>
      </w:r>
      <w:r w:rsidR="00BF0493">
        <w:t xml:space="preserve"> </w:t>
      </w:r>
      <w:r>
        <w:t>through</w:t>
      </w:r>
      <w:r w:rsidR="00BF0493">
        <w:t xml:space="preserve"> </w:t>
      </w:r>
      <w:r>
        <w:t>the</w:t>
      </w:r>
      <w:r w:rsidR="00BF0493">
        <w:t xml:space="preserve"> </w:t>
      </w:r>
      <w:r>
        <w:t>same</w:t>
      </w:r>
      <w:r w:rsidR="00BF0493">
        <w:t xml:space="preserve"> </w:t>
      </w:r>
      <w:r>
        <w:t>sequence</w:t>
      </w:r>
      <w:r w:rsidR="00BF0493">
        <w:t xml:space="preserve"> </w:t>
      </w:r>
      <w:r>
        <w:t>of</w:t>
      </w:r>
      <w:r w:rsidR="00BF0493">
        <w:t xml:space="preserve"> </w:t>
      </w:r>
      <w:r>
        <w:t>events</w:t>
      </w:r>
      <w:r w:rsidR="00BF0493">
        <w:t xml:space="preserve"> </w:t>
      </w:r>
      <w:r>
        <w:t>as</w:t>
      </w:r>
      <w:r w:rsidR="00BF0493">
        <w:t xml:space="preserve"> </w:t>
      </w:r>
      <w:r>
        <w:t>if</w:t>
      </w:r>
      <w:r w:rsidR="00BF0493">
        <w:t xml:space="preserve"> </w:t>
      </w:r>
      <w:r>
        <w:t>you</w:t>
      </w:r>
      <w:r w:rsidR="00BF0493">
        <w:t xml:space="preserve"> </w:t>
      </w:r>
      <w:r w:rsidRPr="00AE1C5F">
        <w:t>had</w:t>
      </w:r>
      <w:r w:rsidR="00BF0493">
        <w:t xml:space="preserve"> </w:t>
      </w:r>
      <w:r w:rsidRPr="00AE1C5F">
        <w:t>used</w:t>
      </w:r>
      <w:r w:rsidR="00BF0493">
        <w:t xml:space="preserve"> </w:t>
      </w:r>
      <w:r w:rsidR="00AE1C5F" w:rsidRPr="0089761D">
        <w:rPr>
          <w:b/>
          <w:bCs/>
        </w:rPr>
        <w:t>Advanced</w:t>
      </w:r>
      <w:r w:rsidR="00BF0493">
        <w:rPr>
          <w:b/>
          <w:bCs/>
        </w:rPr>
        <w:t xml:space="preserve"> </w:t>
      </w:r>
      <w:r w:rsidR="00AE1C5F" w:rsidRPr="0089761D">
        <w:rPr>
          <w:b/>
          <w:bCs/>
        </w:rPr>
        <w:t>Startup</w:t>
      </w:r>
      <w:r w:rsidR="00BF0493">
        <w:t xml:space="preserve"> </w:t>
      </w:r>
      <w:r w:rsidR="00AE1C5F" w:rsidRPr="00AE1C5F">
        <w:t>from</w:t>
      </w:r>
      <w:r w:rsidR="00BF0493">
        <w:rPr>
          <w:b/>
          <w:bCs/>
        </w:rPr>
        <w:t xml:space="preserve"> </w:t>
      </w:r>
      <w:r>
        <w:t>within</w:t>
      </w:r>
      <w:r w:rsidR="00BF0493">
        <w:rPr>
          <w:b/>
          <w:bCs/>
        </w:rPr>
        <w:t xml:space="preserve"> </w:t>
      </w:r>
      <w:r w:rsidR="00AE1C5F" w:rsidRPr="0089761D">
        <w:rPr>
          <w:b/>
          <w:bCs/>
        </w:rPr>
        <w:t>PC</w:t>
      </w:r>
      <w:r w:rsidR="00BF0493">
        <w:rPr>
          <w:b/>
          <w:bCs/>
        </w:rPr>
        <w:t xml:space="preserve"> </w:t>
      </w:r>
      <w:r w:rsidR="00AE1C5F" w:rsidRPr="0089761D">
        <w:rPr>
          <w:b/>
          <w:bCs/>
        </w:rPr>
        <w:t>Setting</w:t>
      </w:r>
      <w:r w:rsidR="00AE1C5F" w:rsidRPr="0089761D">
        <w:rPr>
          <w:bCs/>
        </w:rPr>
        <w:t>.</w:t>
      </w:r>
      <w:r w:rsidR="00BF0493">
        <w:t xml:space="preserve"> </w:t>
      </w:r>
      <w:r>
        <w:t>Since</w:t>
      </w:r>
      <w:r w:rsidR="00BF0493">
        <w:t xml:space="preserve"> </w:t>
      </w: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open</w:t>
      </w:r>
      <w:r w:rsidR="00BF0493">
        <w:t xml:space="preserve"> </w:t>
      </w:r>
      <w:r>
        <w:t>the</w:t>
      </w:r>
      <w:r w:rsidR="00BF0493">
        <w:t xml:space="preserve"> </w:t>
      </w:r>
      <w:r w:rsidR="00273BB3" w:rsidRPr="0089761D">
        <w:rPr>
          <w:b/>
        </w:rPr>
        <w:t>S</w:t>
      </w:r>
      <w:r w:rsidRPr="0089761D">
        <w:rPr>
          <w:b/>
        </w:rPr>
        <w:t>hut</w:t>
      </w:r>
      <w:r w:rsidR="00BF0493">
        <w:rPr>
          <w:b/>
        </w:rPr>
        <w:t xml:space="preserve"> </w:t>
      </w:r>
      <w:r w:rsidR="00273BB3" w:rsidRPr="0089761D">
        <w:rPr>
          <w:b/>
        </w:rPr>
        <w:t>D</w:t>
      </w:r>
      <w:r w:rsidRPr="0089761D">
        <w:rPr>
          <w:b/>
        </w:rPr>
        <w:t>own</w:t>
      </w:r>
      <w:r w:rsidR="00BF0493">
        <w:t xml:space="preserve"> </w:t>
      </w:r>
      <w:r>
        <w:t>menu</w:t>
      </w:r>
      <w:r w:rsidR="00BF0493">
        <w:t xml:space="preserve"> </w:t>
      </w:r>
      <w:r>
        <w:t>from</w:t>
      </w:r>
      <w:r w:rsidR="00BF0493">
        <w:t xml:space="preserve"> </w:t>
      </w:r>
      <w:r>
        <w:t>any</w:t>
      </w:r>
      <w:r w:rsidR="00BF0493">
        <w:t xml:space="preserve"> </w:t>
      </w:r>
      <w:r>
        <w:t>part</w:t>
      </w:r>
      <w:r w:rsidR="00BF0493">
        <w:t xml:space="preserve"> </w:t>
      </w:r>
      <w:r>
        <w:t>of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using</w:t>
      </w:r>
      <w:r w:rsidR="00BF0493">
        <w:t xml:space="preserve"> </w:t>
      </w:r>
      <w:r>
        <w:t>the</w:t>
      </w:r>
      <w:r w:rsidR="00BF0493">
        <w:t xml:space="preserve"> </w:t>
      </w:r>
      <w:r>
        <w:t>Settings</w:t>
      </w:r>
      <w:r w:rsidR="00BF0493">
        <w:t xml:space="preserve"> </w:t>
      </w:r>
      <w:r>
        <w:t>charm,</w:t>
      </w:r>
      <w:r w:rsidR="00BF0493">
        <w:t xml:space="preserve"> </w:t>
      </w:r>
      <w:r>
        <w:t>this</w:t>
      </w:r>
      <w:r w:rsidR="00BF0493">
        <w:t xml:space="preserve"> </w:t>
      </w:r>
      <w:r>
        <w:t>is</w:t>
      </w:r>
      <w:r w:rsidR="00BF0493">
        <w:t xml:space="preserve"> </w:t>
      </w:r>
      <w:r>
        <w:t>an</w:t>
      </w:r>
      <w:r w:rsidR="00BF0493">
        <w:t xml:space="preserve"> </w:t>
      </w:r>
      <w:r>
        <w:t>especially</w:t>
      </w:r>
      <w:r w:rsidR="00BF0493">
        <w:t xml:space="preserve"> </w:t>
      </w:r>
      <w:r>
        <w:t>quick</w:t>
      </w:r>
      <w:r w:rsidR="00BF0493">
        <w:t xml:space="preserve"> </w:t>
      </w:r>
      <w:r>
        <w:t>way</w:t>
      </w:r>
      <w:r w:rsidR="00BF0493">
        <w:t xml:space="preserve"> </w:t>
      </w:r>
      <w:r>
        <w:t>to</w:t>
      </w:r>
      <w:r w:rsidR="00BF0493">
        <w:t xml:space="preserve"> </w:t>
      </w:r>
      <w:r>
        <w:t>directly</w:t>
      </w:r>
      <w:r w:rsidR="00BF0493">
        <w:t xml:space="preserve"> </w:t>
      </w:r>
      <w:r>
        <w:t>reach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options</w:t>
      </w:r>
      <w:r w:rsidR="00BF0493">
        <w:t xml:space="preserve"> </w:t>
      </w:r>
      <w:r>
        <w:t>menu.</w:t>
      </w:r>
    </w:p>
    <w:p w:rsidR="00B7241A" w:rsidRDefault="002E02A7" w:rsidP="00747AE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3333750" cy="2362200"/>
            <wp:effectExtent l="19050" t="19050" r="19050" b="19050"/>
            <wp:docPr id="1" name="Picture 1" descr="Menu over Power button: Sleep, Shut down, Restart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nu over Power button: Sleep, Shut down, Resta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  <a:noFill/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2E02A7" w:rsidP="002E02A7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8</w:t>
        </w:r>
      </w:fldSimple>
      <w:r>
        <w:t>:</w:t>
      </w:r>
      <w:r w:rsidR="00BF0493">
        <w:t xml:space="preserve"> </w:t>
      </w:r>
      <w:r>
        <w:t>Power</w:t>
      </w:r>
    </w:p>
    <w:p w:rsidR="00B7241A" w:rsidRDefault="002E02A7" w:rsidP="002E02A7">
      <w:pPr>
        <w:pStyle w:val="ParagraphText"/>
      </w:pPr>
      <w:r>
        <w:t>This</w:t>
      </w:r>
      <w:r w:rsidR="00BF0493">
        <w:t xml:space="preserve"> </w:t>
      </w:r>
      <w:r>
        <w:t>option</w:t>
      </w:r>
      <w:r w:rsidR="00BF0493">
        <w:t xml:space="preserve"> </w:t>
      </w:r>
      <w:r>
        <w:t>is</w:t>
      </w:r>
      <w:r w:rsidR="00BF0493">
        <w:t xml:space="preserve"> </w:t>
      </w:r>
      <w:r>
        <w:t>available</w:t>
      </w:r>
      <w:r w:rsidR="00BF0493">
        <w:t xml:space="preserve"> </w:t>
      </w:r>
      <w:r>
        <w:t>when</w:t>
      </w:r>
      <w:r w:rsidR="00BF0493">
        <w:t xml:space="preserve"> </w:t>
      </w:r>
      <w:r>
        <w:t>using</w:t>
      </w:r>
      <w:r w:rsidR="00BF0493">
        <w:t xml:space="preserve"> </w:t>
      </w:r>
      <w:r>
        <w:t>the</w:t>
      </w:r>
      <w:r w:rsidR="00BF0493">
        <w:t xml:space="preserve"> </w:t>
      </w:r>
      <w:r>
        <w:t>restart</w:t>
      </w:r>
      <w:r w:rsidR="00BF0493">
        <w:t xml:space="preserve"> </w:t>
      </w:r>
      <w:r>
        <w:t>option</w:t>
      </w:r>
      <w:r w:rsidR="00BF0493">
        <w:t xml:space="preserve"> </w:t>
      </w:r>
      <w:r>
        <w:t>from</w:t>
      </w:r>
      <w:r w:rsidR="00BF0493">
        <w:t xml:space="preserve"> </w:t>
      </w:r>
      <w:r>
        <w:t>the</w:t>
      </w:r>
      <w:r w:rsidR="00BF0493">
        <w:t xml:space="preserve"> </w:t>
      </w:r>
      <w:r>
        <w:t>login</w:t>
      </w:r>
      <w:r w:rsidR="00BF0493">
        <w:t xml:space="preserve"> </w:t>
      </w:r>
      <w:r>
        <w:t>screen</w:t>
      </w:r>
      <w:r w:rsidR="00BF0493">
        <w:t xml:space="preserve"> </w:t>
      </w:r>
      <w:r>
        <w:t>as</w:t>
      </w:r>
      <w:r w:rsidR="00BF0493">
        <w:t xml:space="preserve"> </w:t>
      </w:r>
      <w:r>
        <w:t>well.</w:t>
      </w:r>
      <w:r w:rsidR="00BF0493">
        <w:t xml:space="preserve"> </w:t>
      </w:r>
      <w:r>
        <w:t>This</w:t>
      </w:r>
      <w:r w:rsidR="00BF0493">
        <w:t xml:space="preserve"> </w:t>
      </w:r>
      <w:r>
        <w:t>can</w:t>
      </w:r>
      <w:r w:rsidR="00BF0493">
        <w:t xml:space="preserve"> </w:t>
      </w:r>
      <w:r>
        <w:t>be</w:t>
      </w:r>
      <w:r w:rsidR="00BF0493">
        <w:t xml:space="preserve"> </w:t>
      </w:r>
      <w:r>
        <w:t>helpful</w:t>
      </w:r>
      <w:r w:rsidR="00BF0493">
        <w:t xml:space="preserve"> </w:t>
      </w:r>
      <w:r>
        <w:t>if</w:t>
      </w:r>
      <w:r w:rsidR="00BF0493">
        <w:t xml:space="preserve"> </w:t>
      </w:r>
      <w:r>
        <w:t>you</w:t>
      </w:r>
      <w:r w:rsidR="00BF0493">
        <w:t xml:space="preserve"> </w:t>
      </w:r>
      <w:r>
        <w:t>are</w:t>
      </w:r>
      <w:r w:rsidR="00BF0493">
        <w:t xml:space="preserve"> </w:t>
      </w:r>
      <w:r>
        <w:t>troubleshooting</w:t>
      </w:r>
      <w:r w:rsidR="00BF0493">
        <w:t xml:space="preserve"> </w:t>
      </w:r>
      <w:r>
        <w:t>an</w:t>
      </w:r>
      <w:r w:rsidR="00BF0493">
        <w:t xml:space="preserve"> </w:t>
      </w:r>
      <w:r>
        <w:t>issue</w:t>
      </w:r>
      <w:r w:rsidR="00BF0493">
        <w:t xml:space="preserve"> </w:t>
      </w:r>
      <w:r>
        <w:t>that</w:t>
      </w:r>
      <w:r w:rsidR="00BF0493">
        <w:t xml:space="preserve"> </w:t>
      </w:r>
      <w:r>
        <w:t>happens</w:t>
      </w:r>
      <w:r w:rsidR="00BF0493">
        <w:t xml:space="preserve"> </w:t>
      </w:r>
      <w:r>
        <w:t>after</w:t>
      </w:r>
      <w:r w:rsidR="00BF0493">
        <w:t xml:space="preserve"> </w:t>
      </w:r>
      <w:r>
        <w:t>login.</w:t>
      </w:r>
    </w:p>
    <w:p w:rsidR="00B7241A" w:rsidRDefault="007B3E59" w:rsidP="002E02A7">
      <w:pPr>
        <w:pStyle w:val="Heading4"/>
      </w:pPr>
      <w:r>
        <w:t>Configure</w:t>
      </w:r>
      <w:r w:rsidR="00BF0493">
        <w:t xml:space="preserve"> </w:t>
      </w:r>
      <w:r>
        <w:t>Startup</w:t>
      </w:r>
      <w:r w:rsidR="00BF0493">
        <w:t xml:space="preserve"> </w:t>
      </w:r>
      <w:r>
        <w:t>to</w:t>
      </w:r>
      <w:r w:rsidR="00BF0493">
        <w:t xml:space="preserve"> </w:t>
      </w:r>
      <w:r>
        <w:t>U</w:t>
      </w:r>
      <w:r w:rsidR="002E02A7" w:rsidRPr="00523B92">
        <w:t>se</w:t>
      </w:r>
      <w:r w:rsidR="00BF0493">
        <w:t xml:space="preserve"> </w:t>
      </w:r>
      <w:r w:rsidR="002E02A7" w:rsidRPr="00523B92">
        <w:t>the</w:t>
      </w:r>
      <w:r w:rsidR="00BF0493">
        <w:t xml:space="preserve"> </w:t>
      </w:r>
      <w:r w:rsidR="002E02A7" w:rsidRPr="00523B92">
        <w:t>Menu</w:t>
      </w:r>
    </w:p>
    <w:p w:rsidR="00B7241A" w:rsidRDefault="002E02A7" w:rsidP="002E02A7">
      <w:pPr>
        <w:pStyle w:val="ParagraphText"/>
      </w:pPr>
      <w:r>
        <w:t>Another</w:t>
      </w:r>
      <w:r w:rsidR="00BF0493">
        <w:t xml:space="preserve"> </w:t>
      </w:r>
      <w:r>
        <w:t>method</w:t>
      </w:r>
      <w:r w:rsidR="00BF0493">
        <w:t xml:space="preserve"> </w:t>
      </w:r>
      <w:r>
        <w:t>of</w:t>
      </w:r>
      <w:r w:rsidR="00BF0493">
        <w:t xml:space="preserve"> </w:t>
      </w:r>
      <w:r>
        <w:t>reaching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options</w:t>
      </w:r>
      <w:r w:rsidR="00BF0493">
        <w:t xml:space="preserve"> </w:t>
      </w:r>
      <w:r>
        <w:t>is</w:t>
      </w:r>
      <w:r w:rsidR="00BF0493">
        <w:t xml:space="preserve"> </w:t>
      </w:r>
      <w:r>
        <w:t>from</w:t>
      </w:r>
      <w:r w:rsidR="00BF0493">
        <w:t xml:space="preserve"> </w:t>
      </w:r>
      <w:r>
        <w:rPr>
          <w:b/>
          <w:bCs/>
        </w:rPr>
        <w:t>Advanced</w:t>
      </w:r>
      <w:r w:rsidR="00BF0493">
        <w:rPr>
          <w:b/>
          <w:bCs/>
        </w:rPr>
        <w:t xml:space="preserve"> </w:t>
      </w:r>
      <w:r>
        <w:rPr>
          <w:b/>
          <w:bCs/>
        </w:rPr>
        <w:t>startup</w:t>
      </w:r>
      <w:r w:rsidR="00BF0493">
        <w:t xml:space="preserve"> </w:t>
      </w:r>
      <w:r>
        <w:t>on</w:t>
      </w:r>
      <w:r w:rsidR="00BF0493">
        <w:t xml:space="preserve"> </w:t>
      </w:r>
      <w:r>
        <w:t>the</w:t>
      </w:r>
      <w:r w:rsidR="00BF0493">
        <w:t xml:space="preserve"> </w:t>
      </w:r>
      <w:r>
        <w:rPr>
          <w:b/>
          <w:bCs/>
        </w:rPr>
        <w:t>General</w:t>
      </w:r>
      <w:r w:rsidR="00BF0493">
        <w:t xml:space="preserve"> </w:t>
      </w:r>
      <w:r>
        <w:t>tab</w:t>
      </w:r>
      <w:r w:rsidR="00BF0493">
        <w:t xml:space="preserve"> </w:t>
      </w:r>
      <w:r>
        <w:t>of</w:t>
      </w:r>
      <w:r w:rsidR="00BF0493">
        <w:t xml:space="preserve"> </w:t>
      </w:r>
      <w:r w:rsidRPr="0089761D">
        <w:rPr>
          <w:b/>
          <w:bCs/>
        </w:rPr>
        <w:t>PC</w:t>
      </w:r>
      <w:r w:rsidR="00BF0493">
        <w:rPr>
          <w:b/>
          <w:bCs/>
        </w:rPr>
        <w:t xml:space="preserve"> </w:t>
      </w:r>
      <w:r w:rsidR="00CA37F2" w:rsidRPr="0089761D">
        <w:rPr>
          <w:b/>
          <w:bCs/>
        </w:rPr>
        <w:t>S</w:t>
      </w:r>
      <w:r w:rsidRPr="0089761D">
        <w:rPr>
          <w:b/>
          <w:bCs/>
        </w:rPr>
        <w:t>ettings</w:t>
      </w:r>
      <w:r>
        <w:t>.</w:t>
      </w:r>
      <w:r w:rsidR="00BF0493">
        <w:t xml:space="preserve"> </w:t>
      </w: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get</w:t>
      </w:r>
      <w:r w:rsidR="00BF0493">
        <w:t xml:space="preserve"> </w:t>
      </w:r>
      <w:r>
        <w:t>to</w:t>
      </w:r>
      <w:r w:rsidR="00BF0493">
        <w:t xml:space="preserve"> </w:t>
      </w:r>
      <w:r w:rsidRPr="0089761D">
        <w:rPr>
          <w:bCs/>
        </w:rPr>
        <w:t>PC</w:t>
      </w:r>
      <w:r w:rsidR="00BF0493">
        <w:rPr>
          <w:bCs/>
        </w:rPr>
        <w:t xml:space="preserve"> </w:t>
      </w:r>
      <w:r w:rsidR="00CA37F2" w:rsidRPr="0089761D">
        <w:rPr>
          <w:bCs/>
        </w:rPr>
        <w:t>S</w:t>
      </w:r>
      <w:r w:rsidRPr="0089761D">
        <w:rPr>
          <w:bCs/>
        </w:rPr>
        <w:t>ettings</w:t>
      </w:r>
      <w:r w:rsidR="00BF0493">
        <w:t xml:space="preserve"> </w:t>
      </w:r>
      <w:r>
        <w:t>from</w:t>
      </w:r>
      <w:r w:rsidR="00BF0493">
        <w:t xml:space="preserve"> </w:t>
      </w:r>
      <w:r>
        <w:t>the</w:t>
      </w:r>
      <w:r w:rsidR="00BF0493">
        <w:t xml:space="preserve"> </w:t>
      </w:r>
      <w:r>
        <w:t>Settings</w:t>
      </w:r>
      <w:r w:rsidR="00BF0493">
        <w:t xml:space="preserve"> </w:t>
      </w:r>
      <w:r>
        <w:t>charm,</w:t>
      </w:r>
      <w:r w:rsidR="00BF0493">
        <w:t xml:space="preserve"> </w:t>
      </w:r>
      <w:r>
        <w:t>or</w:t>
      </w:r>
      <w:r w:rsidR="00BF0493">
        <w:t xml:space="preserve"> </w:t>
      </w:r>
      <w:r>
        <w:t>by</w:t>
      </w:r>
      <w:r w:rsidR="00BF0493">
        <w:t xml:space="preserve"> </w:t>
      </w:r>
      <w:r>
        <w:t>searching</w:t>
      </w:r>
      <w:r w:rsidR="00BF0493">
        <w:t xml:space="preserve"> </w:t>
      </w:r>
      <w:r>
        <w:t>from</w:t>
      </w:r>
      <w:r w:rsidR="00BF0493">
        <w:t xml:space="preserve"> </w:t>
      </w:r>
      <w:r>
        <w:t>the</w:t>
      </w:r>
      <w:r w:rsidR="00BF0493">
        <w:t xml:space="preserve"> </w:t>
      </w:r>
      <w:r>
        <w:t>Start</w:t>
      </w:r>
      <w:r w:rsidR="00BF0493">
        <w:t xml:space="preserve"> </w:t>
      </w:r>
      <w:r>
        <w:t>screen</w:t>
      </w:r>
      <w:r w:rsidR="00BF0493">
        <w:t xml:space="preserve"> </w:t>
      </w:r>
      <w:r>
        <w:t>using</w:t>
      </w:r>
      <w:r w:rsidR="00BF0493">
        <w:t xml:space="preserve"> </w:t>
      </w:r>
      <w:r>
        <w:t>specific</w:t>
      </w:r>
      <w:r w:rsidR="00BF0493">
        <w:t xml:space="preserve"> </w:t>
      </w:r>
      <w:r>
        <w:t>search</w:t>
      </w:r>
      <w:r w:rsidR="00BF0493">
        <w:t xml:space="preserve"> </w:t>
      </w:r>
      <w:r>
        <w:t>terms,</w:t>
      </w:r>
      <w:r w:rsidR="00BF0493">
        <w:t xml:space="preserve"> </w:t>
      </w:r>
      <w:r>
        <w:t>such</w:t>
      </w:r>
      <w:r w:rsidR="00BF0493">
        <w:t xml:space="preserve"> </w:t>
      </w:r>
      <w:r>
        <w:t>as</w:t>
      </w:r>
      <w:r w:rsidR="00BF0493">
        <w:t xml:space="preserve"> </w:t>
      </w:r>
      <w:r w:rsidR="00CA37F2">
        <w:t>“</w:t>
      </w:r>
      <w:r>
        <w:t>boot,</w:t>
      </w:r>
      <w:r w:rsidR="00CA37F2">
        <w:t>”</w:t>
      </w:r>
      <w:r w:rsidR="00BF0493">
        <w:t xml:space="preserve"> </w:t>
      </w:r>
      <w:r w:rsidR="00CA37F2">
        <w:t>“</w:t>
      </w:r>
      <w:r>
        <w:t>startup,</w:t>
      </w:r>
      <w:r w:rsidR="00CA37F2">
        <w:t>”</w:t>
      </w:r>
      <w:r w:rsidR="00BF0493">
        <w:t xml:space="preserve"> </w:t>
      </w:r>
      <w:r w:rsidR="00CA37F2">
        <w:t>“</w:t>
      </w:r>
      <w:r>
        <w:t>safe</w:t>
      </w:r>
      <w:r w:rsidR="00BF0493">
        <w:t xml:space="preserve"> </w:t>
      </w:r>
      <w:r>
        <w:t>mode,</w:t>
      </w:r>
      <w:r w:rsidR="00CA37F2">
        <w:t>”</w:t>
      </w:r>
      <w:r w:rsidR="00BF0493">
        <w:t xml:space="preserve"> </w:t>
      </w:r>
      <w:r w:rsidR="00CA37F2">
        <w:t>“</w:t>
      </w:r>
      <w:r>
        <w:t>firmware,</w:t>
      </w:r>
      <w:r w:rsidR="00CA37F2">
        <w:t>”</w:t>
      </w:r>
      <w:r w:rsidR="00BF0493">
        <w:t xml:space="preserve"> </w:t>
      </w:r>
      <w:r w:rsidR="00CA37F2">
        <w:t>“</w:t>
      </w:r>
      <w:r>
        <w:t>BIOS,</w:t>
      </w:r>
      <w:r w:rsidR="00CA37F2">
        <w:t>”</w:t>
      </w:r>
      <w:r w:rsidR="00BF0493">
        <w:t xml:space="preserve"> </w:t>
      </w:r>
      <w:r>
        <w:t>or</w:t>
      </w:r>
      <w:r w:rsidR="00BF0493">
        <w:t xml:space="preserve"> </w:t>
      </w:r>
      <w:r>
        <w:t>several</w:t>
      </w:r>
      <w:r w:rsidR="00BF0493">
        <w:t xml:space="preserve"> </w:t>
      </w:r>
      <w:r>
        <w:t>others.</w:t>
      </w:r>
    </w:p>
    <w:p w:rsidR="00B7241A" w:rsidRDefault="002E02A7" w:rsidP="002E02A7">
      <w:pPr>
        <w:pStyle w:val="ParagraphText"/>
      </w:pPr>
      <w:r>
        <w:t>The</w:t>
      </w:r>
      <w:r w:rsidR="00BF0493">
        <w:t xml:space="preserve"> </w:t>
      </w:r>
      <w:r>
        <w:t>Advanced</w:t>
      </w:r>
      <w:r w:rsidR="00BF0493">
        <w:t xml:space="preserve"> </w:t>
      </w:r>
      <w:r>
        <w:t>startup</w:t>
      </w:r>
      <w:r w:rsidR="00BF0493">
        <w:t xml:space="preserve"> </w:t>
      </w:r>
      <w:r w:rsidRPr="00523B92">
        <w:t>option</w:t>
      </w:r>
      <w:r w:rsidR="00BF0493">
        <w:t xml:space="preserve"> </w:t>
      </w:r>
      <w:r>
        <w:t>is</w:t>
      </w:r>
      <w:r w:rsidR="00BF0493">
        <w:t xml:space="preserve"> </w:t>
      </w:r>
      <w:r w:rsidRPr="00523B92">
        <w:t>shown</w:t>
      </w:r>
      <w:r w:rsidR="00BF0493">
        <w:t xml:space="preserve"> </w:t>
      </w:r>
      <w:r w:rsidRPr="00523B92">
        <w:t>below.</w:t>
      </w:r>
      <w:r w:rsidR="00BF0493">
        <w:t xml:space="preserve"> </w:t>
      </w:r>
      <w:r w:rsidRPr="00523B92">
        <w:t>Click</w:t>
      </w:r>
      <w:r w:rsidR="00BF0493">
        <w:t xml:space="preserve"> </w:t>
      </w:r>
      <w:r w:rsidRPr="00523B92">
        <w:t>this</w:t>
      </w:r>
      <w:r w:rsidR="00BF0493">
        <w:t xml:space="preserve"> </w:t>
      </w:r>
      <w:r w:rsidRPr="00523B92">
        <w:rPr>
          <w:b/>
        </w:rPr>
        <w:t>Restart</w:t>
      </w:r>
      <w:r w:rsidR="00BF0493">
        <w:rPr>
          <w:b/>
        </w:rPr>
        <w:t xml:space="preserve"> </w:t>
      </w:r>
      <w:r w:rsidRPr="00523B92">
        <w:rPr>
          <w:b/>
        </w:rPr>
        <w:t>now</w:t>
      </w:r>
      <w:r w:rsidR="00BF0493">
        <w:rPr>
          <w:b/>
        </w:rPr>
        <w:t xml:space="preserve"> </w:t>
      </w:r>
      <w:r w:rsidRPr="00523B92">
        <w:t>button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start</w:t>
      </w:r>
      <w:r w:rsidR="00BF0493">
        <w:t xml:space="preserve"> </w:t>
      </w:r>
      <w:r w:rsidRPr="00523B92">
        <w:t>into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menu.</w:t>
      </w:r>
    </w:p>
    <w:p w:rsidR="00B7241A" w:rsidRDefault="002E02A7" w:rsidP="00747AE1">
      <w:pPr>
        <w:pStyle w:val="Graphic"/>
      </w:pPr>
      <w:r w:rsidRPr="002209C2">
        <w:rPr>
          <w:noProof/>
          <w:lang w:eastAsia="zh-CN"/>
        </w:rPr>
        <w:drawing>
          <wp:inline distT="0" distB="0" distL="0" distR="0">
            <wp:extent cx="5419048" cy="1476191"/>
            <wp:effectExtent l="19050" t="19050" r="1079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_Advanced_PC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47619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2E02A7" w:rsidP="002E02A7">
      <w:pPr>
        <w:pStyle w:val="Caption"/>
      </w:pPr>
      <w:r w:rsidRPr="00523B92">
        <w:t>Figure</w:t>
      </w:r>
      <w:r w:rsidR="00BF0493">
        <w:t xml:space="preserve"> </w:t>
      </w:r>
      <w:r w:rsidR="00E63AC3" w:rsidRPr="002B0820">
        <w:fldChar w:fldCharType="begin"/>
      </w:r>
      <w:r w:rsidRPr="00523B92">
        <w:instrText xml:space="preserve"> SEQ Figure \* ARABIC </w:instrText>
      </w:r>
      <w:r w:rsidR="00E63AC3" w:rsidRPr="002B0820">
        <w:fldChar w:fldCharType="separate"/>
      </w:r>
      <w:r w:rsidR="00BF0493">
        <w:rPr>
          <w:noProof/>
        </w:rPr>
        <w:t>9</w:t>
      </w:r>
      <w:r w:rsidR="00E63AC3" w:rsidRPr="002B0820">
        <w:fldChar w:fldCharType="end"/>
      </w:r>
      <w:r w:rsidR="007B3E59">
        <w:t>:</w:t>
      </w:r>
      <w:r w:rsidR="00BF0493">
        <w:t xml:space="preserve"> </w:t>
      </w:r>
      <w:r w:rsidR="007B3E59">
        <w:t>Advanced</w:t>
      </w:r>
      <w:r w:rsidR="00BF0493">
        <w:t xml:space="preserve"> </w:t>
      </w:r>
      <w:r w:rsidR="007B3E59">
        <w:t>startup</w:t>
      </w:r>
      <w:r w:rsidR="00BF0493">
        <w:t xml:space="preserve"> </w:t>
      </w:r>
      <w:r w:rsidR="007B3E59">
        <w:t>o</w:t>
      </w:r>
      <w:r w:rsidRPr="005167AD">
        <w:t>ption</w:t>
      </w:r>
    </w:p>
    <w:p w:rsidR="00B7241A" w:rsidRDefault="002E02A7" w:rsidP="002E02A7">
      <w:pPr>
        <w:pStyle w:val="ParagraphText"/>
      </w:pPr>
      <w:r>
        <w:t>Pressing</w:t>
      </w:r>
      <w:r w:rsidR="00BF0493">
        <w:t xml:space="preserve"> </w:t>
      </w:r>
      <w:r w:rsidR="00067312">
        <w:t>the</w:t>
      </w:r>
      <w:r w:rsidR="00BF0493">
        <w:t xml:space="preserve"> </w:t>
      </w:r>
      <w:r w:rsidR="00067312" w:rsidRPr="00067312">
        <w:rPr>
          <w:b/>
          <w:bCs/>
        </w:rPr>
        <w:t>Restart</w:t>
      </w:r>
      <w:r w:rsidR="00BF0493">
        <w:rPr>
          <w:b/>
          <w:bCs/>
        </w:rPr>
        <w:t xml:space="preserve"> </w:t>
      </w:r>
      <w:r w:rsidR="00067312" w:rsidRPr="00067312">
        <w:rPr>
          <w:b/>
          <w:bCs/>
        </w:rPr>
        <w:t>Now</w:t>
      </w:r>
      <w:r w:rsidR="00BF0493">
        <w:t xml:space="preserve"> </w:t>
      </w:r>
      <w:r>
        <w:t>button</w:t>
      </w:r>
      <w:r w:rsidR="00BF0493">
        <w:t xml:space="preserve"> </w:t>
      </w:r>
      <w:r>
        <w:t>begins</w:t>
      </w:r>
      <w:r w:rsidR="00BF0493">
        <w:t xml:space="preserve"> </w:t>
      </w:r>
      <w:r>
        <w:t>the</w:t>
      </w:r>
      <w:r w:rsidR="00BF0493">
        <w:t xml:space="preserve"> </w:t>
      </w:r>
      <w:r>
        <w:t>restart</w:t>
      </w:r>
      <w:r w:rsidR="00BF0493">
        <w:t xml:space="preserve"> </w:t>
      </w:r>
      <w:r>
        <w:t>process.</w:t>
      </w:r>
      <w:r w:rsidR="00BF0493">
        <w:t xml:space="preserve"> </w:t>
      </w:r>
      <w:r>
        <w:t>Then,</w:t>
      </w:r>
      <w:r w:rsidR="00BF0493">
        <w:t xml:space="preserve"> </w:t>
      </w:r>
      <w:r>
        <w:t>just</w:t>
      </w:r>
      <w:r w:rsidR="00BF0493">
        <w:t xml:space="preserve"> </w:t>
      </w:r>
      <w:r>
        <w:t>before</w:t>
      </w:r>
      <w:r w:rsidR="00BF0493">
        <w:t xml:space="preserve"> </w:t>
      </w:r>
      <w:r>
        <w:t>Windows</w:t>
      </w:r>
      <w:r w:rsidR="00BF0493">
        <w:t xml:space="preserve"> </w:t>
      </w:r>
      <w:r>
        <w:t>has</w:t>
      </w:r>
      <w:r w:rsidR="00BF0493">
        <w:t xml:space="preserve"> </w:t>
      </w:r>
      <w:r>
        <w:t>finished</w:t>
      </w:r>
      <w:r w:rsidR="00BF0493">
        <w:t xml:space="preserve"> </w:t>
      </w:r>
      <w:r>
        <w:t>shutting</w:t>
      </w:r>
      <w:r w:rsidR="00BF0493">
        <w:t xml:space="preserve"> </w:t>
      </w:r>
      <w:r>
        <w:t>down</w:t>
      </w:r>
      <w:r w:rsidR="00BF0493">
        <w:t xml:space="preserve"> </w:t>
      </w:r>
      <w:r>
        <w:t>and</w:t>
      </w:r>
      <w:r w:rsidR="00BF0493">
        <w:t xml:space="preserve"> </w:t>
      </w:r>
      <w:r>
        <w:t>is</w:t>
      </w:r>
      <w:r w:rsidR="00BF0493">
        <w:t xml:space="preserve"> </w:t>
      </w:r>
      <w:r>
        <w:t>about</w:t>
      </w:r>
      <w:r w:rsidR="00BF0493">
        <w:t xml:space="preserve"> </w:t>
      </w:r>
      <w:r>
        <w:t>to</w:t>
      </w:r>
      <w:r w:rsidR="00BF0493">
        <w:t xml:space="preserve"> </w:t>
      </w:r>
      <w:r>
        <w:t>fully</w:t>
      </w:r>
      <w:r w:rsidR="00BF0493">
        <w:t xml:space="preserve"> </w:t>
      </w:r>
      <w:r>
        <w:t>restart</w:t>
      </w:r>
      <w:r w:rsidR="00BF0493">
        <w:t xml:space="preserve"> </w:t>
      </w:r>
      <w:r>
        <w:t>and</w:t>
      </w:r>
      <w:r w:rsidR="00BF0493">
        <w:t xml:space="preserve"> </w:t>
      </w:r>
      <w:r>
        <w:t>enter</w:t>
      </w:r>
      <w:r w:rsidR="00BF0493">
        <w:t xml:space="preserve"> </w:t>
      </w:r>
      <w:r>
        <w:t>the</w:t>
      </w:r>
      <w:r w:rsidR="00BF0493">
        <w:t xml:space="preserve"> </w:t>
      </w:r>
      <w:r>
        <w:t>BIOS</w:t>
      </w:r>
      <w:r w:rsidR="00BF0493">
        <w:t xml:space="preserve"> </w:t>
      </w:r>
      <w:r>
        <w:t>POST</w:t>
      </w:r>
      <w:r w:rsidR="00BF0493">
        <w:t xml:space="preserve"> </w:t>
      </w:r>
      <w:r>
        <w:t>process,</w:t>
      </w:r>
      <w:r w:rsidR="00BF0493">
        <w:t xml:space="preserve"> </w:t>
      </w:r>
      <w:r>
        <w:t>the</w:t>
      </w:r>
      <w:r w:rsidR="00BF0493">
        <w:t xml:space="preserve"> </w:t>
      </w:r>
      <w:r>
        <w:t>restart</w:t>
      </w:r>
      <w:r w:rsidR="00BF0493">
        <w:t xml:space="preserve"> </w:t>
      </w:r>
      <w:r>
        <w:t>is</w:t>
      </w:r>
      <w:r w:rsidR="00BF0493">
        <w:t xml:space="preserve"> </w:t>
      </w:r>
      <w:r>
        <w:t>paused</w:t>
      </w:r>
      <w:r w:rsidR="00BF0493">
        <w:t xml:space="preserve"> </w:t>
      </w:r>
      <w:r>
        <w:t>and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options</w:t>
      </w:r>
      <w:r w:rsidR="00BF0493">
        <w:t xml:space="preserve"> </w:t>
      </w:r>
      <w:r>
        <w:t>menu</w:t>
      </w:r>
      <w:r w:rsidR="00BF0493">
        <w:t xml:space="preserve"> </w:t>
      </w:r>
      <w:r>
        <w:t>fades</w:t>
      </w:r>
      <w:r w:rsidR="00BF0493">
        <w:t xml:space="preserve"> </w:t>
      </w:r>
      <w:r>
        <w:t>into</w:t>
      </w:r>
      <w:r w:rsidR="00BF0493">
        <w:t xml:space="preserve"> </w:t>
      </w:r>
      <w:r>
        <w:t>view.</w:t>
      </w:r>
    </w:p>
    <w:p w:rsidR="00B7241A" w:rsidRDefault="002E02A7" w:rsidP="002E02A7">
      <w:pPr>
        <w:pStyle w:val="ParagraphText"/>
      </w:pPr>
      <w:r>
        <w:t>Providing</w:t>
      </w:r>
      <w:r w:rsidR="00BF0493">
        <w:t xml:space="preserve"> </w:t>
      </w:r>
      <w:r>
        <w:t>the</w:t>
      </w:r>
      <w:r w:rsidR="00BF0493">
        <w:t xml:space="preserve"> </w:t>
      </w:r>
      <w:r>
        <w:t>menu</w:t>
      </w:r>
      <w:r w:rsidR="00BF0493">
        <w:t xml:space="preserve"> </w:t>
      </w:r>
      <w:r>
        <w:t>at</w:t>
      </w:r>
      <w:r w:rsidR="00BF0493">
        <w:t xml:space="preserve"> </w:t>
      </w:r>
      <w:r>
        <w:t>this</w:t>
      </w:r>
      <w:r w:rsidR="00BF0493">
        <w:t xml:space="preserve"> </w:t>
      </w:r>
      <w:r>
        <w:t>point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restart</w:t>
      </w:r>
      <w:r w:rsidR="00BF0493">
        <w:t xml:space="preserve"> </w:t>
      </w:r>
      <w:r>
        <w:t>is</w:t>
      </w:r>
      <w:r w:rsidR="00BF0493">
        <w:t xml:space="preserve"> </w:t>
      </w:r>
      <w:r>
        <w:t>particularly</w:t>
      </w:r>
      <w:r w:rsidR="00BF0493">
        <w:t xml:space="preserve"> </w:t>
      </w:r>
      <w:r>
        <w:t>useful</w:t>
      </w:r>
      <w:r w:rsidR="00BF0493">
        <w:t xml:space="preserve"> </w:t>
      </w:r>
      <w:r>
        <w:t>on</w:t>
      </w:r>
      <w:r w:rsidR="00BF0493">
        <w:t xml:space="preserve"> </w:t>
      </w:r>
      <w:r>
        <w:t>UEFI</w:t>
      </w:r>
      <w:r w:rsidR="00BF0493">
        <w:t xml:space="preserve"> </w:t>
      </w:r>
      <w:r w:rsidR="00885B27">
        <w:t>computer</w:t>
      </w:r>
      <w:r>
        <w:t>s,</w:t>
      </w:r>
      <w:r w:rsidR="00BF0493">
        <w:t xml:space="preserve"> </w:t>
      </w:r>
      <w:r>
        <w:t>where</w:t>
      </w:r>
      <w:r w:rsidR="00BF0493">
        <w:t xml:space="preserve"> </w:t>
      </w:r>
      <w:r>
        <w:t>the</w:t>
      </w:r>
      <w:r w:rsidR="00BF0493">
        <w:t xml:space="preserve"> </w:t>
      </w:r>
      <w:r>
        <w:t>menu</w:t>
      </w:r>
      <w:r w:rsidR="00BF0493">
        <w:t xml:space="preserve"> </w:t>
      </w:r>
      <w:r>
        <w:t>can</w:t>
      </w:r>
      <w:r w:rsidR="00BF0493">
        <w:t xml:space="preserve"> </w:t>
      </w:r>
      <w:r>
        <w:t>provide</w:t>
      </w:r>
      <w:r w:rsidR="00BF0493">
        <w:t xml:space="preserve"> </w:t>
      </w:r>
      <w:r>
        <w:t>options</w:t>
      </w:r>
      <w:r w:rsidR="00BF0493">
        <w:t xml:space="preserve"> </w:t>
      </w:r>
      <w:r>
        <w:t>for</w:t>
      </w:r>
      <w:r w:rsidR="00BF0493">
        <w:t xml:space="preserve"> </w:t>
      </w:r>
      <w:r>
        <w:t>entering</w:t>
      </w:r>
      <w:r w:rsidR="00BF0493">
        <w:t xml:space="preserve"> </w:t>
      </w:r>
      <w:r>
        <w:t>firmware</w:t>
      </w:r>
      <w:r w:rsidR="00BF0493">
        <w:t xml:space="preserve"> </w:t>
      </w:r>
      <w:r>
        <w:t>setup</w:t>
      </w:r>
      <w:r w:rsidR="00BF0493">
        <w:t xml:space="preserve"> </w:t>
      </w:r>
      <w:r>
        <w:t>directly.</w:t>
      </w:r>
    </w:p>
    <w:p w:rsidR="00B7241A" w:rsidRDefault="002E02A7" w:rsidP="002E02A7">
      <w:pPr>
        <w:pStyle w:val="ParagraphText"/>
      </w:pP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also</w:t>
      </w:r>
      <w:r w:rsidR="00BF0493">
        <w:t xml:space="preserve"> </w:t>
      </w:r>
      <w:r>
        <w:t>choose</w:t>
      </w:r>
      <w:r w:rsidR="00BF0493">
        <w:t xml:space="preserve"> </w:t>
      </w:r>
      <w:r>
        <w:t>one</w:t>
      </w:r>
      <w:r w:rsidR="00BF0493">
        <w:t xml:space="preserve"> </w:t>
      </w:r>
      <w:r>
        <w:t>of</w:t>
      </w:r>
      <w:r w:rsidR="00BF0493">
        <w:t xml:space="preserve"> </w:t>
      </w:r>
      <w:r>
        <w:t>the</w:t>
      </w:r>
      <w:r w:rsidR="00BF0493">
        <w:t xml:space="preserve"> </w:t>
      </w:r>
      <w:r>
        <w:t>other</w:t>
      </w:r>
      <w:r w:rsidR="00BF0493">
        <w:t xml:space="preserve"> </w:t>
      </w:r>
      <w:r>
        <w:t>options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BF0493">
        <w:t xml:space="preserve"> </w:t>
      </w:r>
      <w:r>
        <w:t>at</w:t>
      </w:r>
      <w:r w:rsidR="00BF0493">
        <w:t xml:space="preserve"> </w:t>
      </w:r>
      <w:r>
        <w:t>this</w:t>
      </w:r>
      <w:r w:rsidR="00BF0493">
        <w:t xml:space="preserve"> </w:t>
      </w:r>
      <w:r>
        <w:t>point,</w:t>
      </w:r>
      <w:r w:rsidR="00BF0493">
        <w:t xml:space="preserve"> </w:t>
      </w:r>
      <w:r>
        <w:t>restarting</w:t>
      </w:r>
      <w:r w:rsidR="00BF0493">
        <w:t xml:space="preserve"> </w:t>
      </w:r>
      <w:r>
        <w:t>into</w:t>
      </w:r>
      <w:r w:rsidR="00BF0493">
        <w:t xml:space="preserve"> </w:t>
      </w:r>
      <w:r>
        <w:t>an</w:t>
      </w:r>
      <w:r w:rsidR="00BF0493">
        <w:t xml:space="preserve"> </w:t>
      </w:r>
      <w:r>
        <w:t>alternate</w:t>
      </w:r>
      <w:r w:rsidR="00BF0493">
        <w:t xml:space="preserve"> </w:t>
      </w:r>
      <w:r>
        <w:t>OS</w:t>
      </w:r>
      <w:r w:rsidR="00BF0493">
        <w:t xml:space="preserve"> </w:t>
      </w:r>
      <w:r>
        <w:t>or</w:t>
      </w:r>
      <w:r w:rsidR="00BF0493">
        <w:t xml:space="preserve"> </w:t>
      </w:r>
      <w:r>
        <w:t>repair/recovery</w:t>
      </w:r>
      <w:r w:rsidR="00BF0493">
        <w:t xml:space="preserve"> </w:t>
      </w:r>
      <w:r>
        <w:t>options</w:t>
      </w:r>
      <w:r w:rsidR="00BF0493">
        <w:t xml:space="preserve"> </w:t>
      </w:r>
      <w:r>
        <w:t>very</w:t>
      </w:r>
      <w:r w:rsidR="00BF0493">
        <w:t xml:space="preserve"> </w:t>
      </w:r>
      <w:r>
        <w:t>quickly.</w:t>
      </w:r>
    </w:p>
    <w:p w:rsidR="00B7241A" w:rsidRDefault="002E02A7" w:rsidP="002E02A7">
      <w:pPr>
        <w:pStyle w:val="Heading4"/>
      </w:pPr>
      <w:r>
        <w:t>Command</w:t>
      </w:r>
      <w:r w:rsidR="00BF0493">
        <w:t xml:space="preserve"> </w:t>
      </w:r>
      <w:r>
        <w:t>Line:</w:t>
      </w:r>
      <w:r w:rsidR="00BF0493">
        <w:t xml:space="preserve"> </w:t>
      </w:r>
      <w:r>
        <w:t>Shutdown</w:t>
      </w:r>
      <w:r w:rsidR="00BF0493">
        <w:t xml:space="preserve"> </w:t>
      </w:r>
      <w:r>
        <w:t>Command</w:t>
      </w:r>
    </w:p>
    <w:p w:rsidR="00B7241A" w:rsidRDefault="002E02A7" w:rsidP="002E02A7">
      <w:pPr>
        <w:pStyle w:val="ParagraphText"/>
      </w:pPr>
      <w:r>
        <w:t>Another</w:t>
      </w:r>
      <w:r w:rsidR="00BF0493">
        <w:t xml:space="preserve"> </w:t>
      </w:r>
      <w:r>
        <w:t>method</w:t>
      </w:r>
      <w:r w:rsidR="00BF0493">
        <w:t xml:space="preserve"> </w:t>
      </w: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use</w:t>
      </w:r>
      <w:r w:rsidR="00BF0493">
        <w:t xml:space="preserve"> </w:t>
      </w:r>
      <w:r>
        <w:t>to</w:t>
      </w:r>
      <w:r w:rsidR="00BF0493">
        <w:t xml:space="preserve"> </w:t>
      </w:r>
      <w:r>
        <w:t>access</w:t>
      </w:r>
      <w:r w:rsidR="00BF0493">
        <w:t xml:space="preserve"> </w:t>
      </w:r>
      <w:r>
        <w:t>the</w:t>
      </w:r>
      <w:r w:rsidR="00BF0493">
        <w:t xml:space="preserve"> </w:t>
      </w:r>
      <w:r>
        <w:t>startup</w:t>
      </w:r>
      <w:r w:rsidR="00BF0493">
        <w:t xml:space="preserve"> </w:t>
      </w:r>
      <w:r>
        <w:t>menu</w:t>
      </w:r>
      <w:r w:rsidR="00BF0493">
        <w:t xml:space="preserve"> </w:t>
      </w:r>
      <w:r>
        <w:t>is</w:t>
      </w:r>
      <w:r w:rsidR="00BF0493">
        <w:t xml:space="preserve"> </w:t>
      </w:r>
      <w:r>
        <w:t>running</w:t>
      </w:r>
      <w:r w:rsidR="00BF0493">
        <w:t xml:space="preserve"> </w:t>
      </w:r>
      <w:r>
        <w:t>the</w:t>
      </w:r>
      <w:r w:rsidR="00BF0493">
        <w:t xml:space="preserve"> </w:t>
      </w:r>
      <w:r>
        <w:t>following</w:t>
      </w:r>
      <w:r w:rsidR="00BF0493">
        <w:t xml:space="preserve"> </w:t>
      </w:r>
      <w:r>
        <w:t>command</w:t>
      </w:r>
      <w:r w:rsidR="00BF0493">
        <w:t xml:space="preserve"> </w:t>
      </w:r>
      <w:r>
        <w:t>while</w:t>
      </w:r>
      <w:r w:rsidR="00BF0493">
        <w:t xml:space="preserve"> </w:t>
      </w:r>
      <w:r>
        <w:t>in</w:t>
      </w:r>
      <w:r w:rsidR="00BF0493">
        <w:t xml:space="preserve"> </w:t>
      </w:r>
      <w:r>
        <w:t>Windows:</w:t>
      </w:r>
    </w:p>
    <w:p w:rsidR="00B7241A" w:rsidRDefault="002E02A7" w:rsidP="002E02A7">
      <w:pPr>
        <w:pStyle w:val="code"/>
      </w:pPr>
      <w:r w:rsidRPr="007656CD">
        <w:t>Shutdown</w:t>
      </w:r>
      <w:r w:rsidR="00BF0493">
        <w:t xml:space="preserve"> </w:t>
      </w:r>
      <w:r w:rsidRPr="007656CD">
        <w:t>/r</w:t>
      </w:r>
      <w:r w:rsidR="00BF0493">
        <w:t xml:space="preserve"> </w:t>
      </w:r>
      <w:r w:rsidRPr="007656CD">
        <w:t>/o</w:t>
      </w:r>
    </w:p>
    <w:p w:rsidR="00B7241A" w:rsidRPr="00067312" w:rsidRDefault="002E02A7" w:rsidP="00067312">
      <w:pPr>
        <w:pStyle w:val="ParagraphText"/>
      </w:pPr>
      <w:r w:rsidRPr="00067312">
        <w:t>This</w:t>
      </w:r>
      <w:r w:rsidR="00BF0493">
        <w:t xml:space="preserve"> </w:t>
      </w:r>
      <w:r w:rsidRPr="00067312">
        <w:t>performs</w:t>
      </w:r>
      <w:r w:rsidR="00BF0493">
        <w:t xml:space="preserve"> </w:t>
      </w:r>
      <w:r w:rsidRPr="00067312">
        <w:t>the</w:t>
      </w:r>
      <w:r w:rsidR="00BF0493">
        <w:t xml:space="preserve"> </w:t>
      </w:r>
      <w:r w:rsidRPr="00067312">
        <w:t>same</w:t>
      </w:r>
      <w:r w:rsidR="00BF0493">
        <w:t xml:space="preserve"> </w:t>
      </w:r>
      <w:r w:rsidRPr="00067312">
        <w:t>action</w:t>
      </w:r>
      <w:r w:rsidR="00BF0493">
        <w:t xml:space="preserve"> </w:t>
      </w:r>
      <w:r w:rsidRPr="00067312">
        <w:t>as</w:t>
      </w:r>
      <w:r w:rsidR="00BF0493">
        <w:t xml:space="preserve"> </w:t>
      </w:r>
      <w:r w:rsidRPr="00067312">
        <w:t>the</w:t>
      </w:r>
      <w:r w:rsidR="00BF0493">
        <w:t xml:space="preserve"> </w:t>
      </w:r>
      <w:r w:rsidRPr="00067312">
        <w:t>two</w:t>
      </w:r>
      <w:r w:rsidR="00BF0493">
        <w:t xml:space="preserve"> </w:t>
      </w:r>
      <w:r w:rsidRPr="00067312">
        <w:t>user</w:t>
      </w:r>
      <w:r w:rsidR="00BF0493">
        <w:t xml:space="preserve"> </w:t>
      </w:r>
      <w:r w:rsidRPr="00067312">
        <w:t>interface</w:t>
      </w:r>
      <w:r w:rsidR="00BF0493">
        <w:t xml:space="preserve"> </w:t>
      </w:r>
      <w:r w:rsidRPr="00067312">
        <w:t>options</w:t>
      </w:r>
      <w:r w:rsidR="00BF0493">
        <w:t xml:space="preserve"> </w:t>
      </w:r>
      <w:r w:rsidRPr="00067312">
        <w:t>above.</w:t>
      </w:r>
    </w:p>
    <w:p w:rsidR="00B7241A" w:rsidRDefault="002E02A7" w:rsidP="002E02A7">
      <w:pPr>
        <w:pStyle w:val="Heading4"/>
      </w:pPr>
      <w:r>
        <w:t>Manually</w:t>
      </w:r>
      <w:r w:rsidR="00BF0493">
        <w:t xml:space="preserve"> </w:t>
      </w:r>
      <w:r>
        <w:t>Enabled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</w:p>
    <w:p w:rsidR="00B7241A" w:rsidRDefault="002E02A7" w:rsidP="002E02A7">
      <w:pPr>
        <w:pStyle w:val="ParagraphText"/>
      </w:pPr>
      <w:r>
        <w:t>Another</w:t>
      </w:r>
      <w:r w:rsidR="00BF0493">
        <w:t xml:space="preserve"> </w:t>
      </w:r>
      <w:r>
        <w:t>option</w:t>
      </w:r>
      <w:r w:rsidR="00BF0493">
        <w:t xml:space="preserve"> </w:t>
      </w:r>
      <w:r>
        <w:t>to</w:t>
      </w:r>
      <w:r w:rsidR="00BF0493">
        <w:t xml:space="preserve"> </w:t>
      </w:r>
      <w:r>
        <w:t>access</w:t>
      </w:r>
      <w:r w:rsidR="00BF0493">
        <w:t xml:space="preserve"> </w:t>
      </w:r>
      <w:r>
        <w:t>startup</w:t>
      </w:r>
      <w:r w:rsidR="00BF0493">
        <w:t xml:space="preserve"> </w:t>
      </w:r>
      <w:r>
        <w:t>options</w:t>
      </w:r>
      <w:r w:rsidR="00BF0493">
        <w:t xml:space="preserve"> </w:t>
      </w:r>
      <w:r>
        <w:t>is</w:t>
      </w:r>
      <w:r w:rsidR="00BF0493">
        <w:t xml:space="preserve"> </w:t>
      </w:r>
      <w:r>
        <w:t>to</w:t>
      </w:r>
      <w:r w:rsidR="00BF0493">
        <w:t xml:space="preserve"> </w:t>
      </w:r>
      <w:r>
        <w:t>enable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menu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 w:rsidR="00EC5E80" w:rsidRPr="00523B92">
        <w:t>Boot</w:t>
      </w:r>
      <w:r w:rsidR="00BF0493">
        <w:t xml:space="preserve"> </w:t>
      </w:r>
      <w:r w:rsidR="00EC5E80" w:rsidRPr="00523B92">
        <w:t>Configuration</w:t>
      </w:r>
      <w:r w:rsidR="00BF0493">
        <w:t xml:space="preserve"> </w:t>
      </w:r>
      <w:r w:rsidR="00EC5E80" w:rsidRPr="00523B92">
        <w:t>Database</w:t>
      </w:r>
      <w:r w:rsidR="00BF0493">
        <w:t xml:space="preserve"> </w:t>
      </w:r>
      <w:r w:rsidR="00EC5E80">
        <w:t>(</w:t>
      </w:r>
      <w:r>
        <w:t>BCD</w:t>
      </w:r>
      <w:r w:rsidR="00EC5E80">
        <w:t>)</w:t>
      </w:r>
      <w:r>
        <w:t>.</w:t>
      </w:r>
      <w:r w:rsidR="00BF0493">
        <w:t xml:space="preserve"> </w:t>
      </w: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do</w:t>
      </w:r>
      <w:r w:rsidR="00BF0493">
        <w:t xml:space="preserve"> </w:t>
      </w:r>
      <w:r>
        <w:t>this</w:t>
      </w:r>
      <w:r w:rsidR="00BF0493">
        <w:t xml:space="preserve"> </w:t>
      </w:r>
      <w:r>
        <w:t>by</w:t>
      </w:r>
      <w:r w:rsidR="00BF0493">
        <w:t xml:space="preserve"> </w:t>
      </w:r>
      <w:r w:rsidR="007B3E59">
        <w:t>setting</w:t>
      </w:r>
      <w:r w:rsidR="00BF0493">
        <w:t xml:space="preserve"> </w:t>
      </w:r>
      <w:r w:rsidR="007B3E59">
        <w:t>the</w:t>
      </w:r>
      <w:r w:rsidR="00BF0493">
        <w:t xml:space="preserve"> </w:t>
      </w:r>
      <w:r w:rsidR="007B3E59" w:rsidRPr="007B3E59">
        <w:rPr>
          <w:b/>
        </w:rPr>
        <w:t>displaybootmenu</w:t>
      </w:r>
      <w:r w:rsidR="00BF0493">
        <w:t xml:space="preserve"> </w:t>
      </w:r>
      <w:r>
        <w:t>option</w:t>
      </w:r>
      <w:r w:rsidR="00BF0493">
        <w:t xml:space="preserve"> </w:t>
      </w:r>
      <w:r>
        <w:t>on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Manager</w:t>
      </w:r>
      <w:r w:rsidR="00BF0493">
        <w:t xml:space="preserve"> </w:t>
      </w:r>
      <w:r>
        <w:t>BCD</w:t>
      </w:r>
      <w:r w:rsidR="00BF0493">
        <w:t xml:space="preserve"> </w:t>
      </w:r>
      <w:r>
        <w:t>entry.</w:t>
      </w:r>
      <w:r w:rsidR="00BF0493">
        <w:t xml:space="preserve"> </w:t>
      </w:r>
      <w:r>
        <w:t>A</w:t>
      </w:r>
      <w:r w:rsidR="00BF0493">
        <w:t xml:space="preserve"> </w:t>
      </w:r>
      <w:r>
        <w:t>BCDEdit</w:t>
      </w:r>
      <w:r w:rsidR="00BF0493">
        <w:t xml:space="preserve"> </w:t>
      </w:r>
      <w:r>
        <w:t>command</w:t>
      </w:r>
      <w:r w:rsidR="00BF0493">
        <w:t xml:space="preserve"> </w:t>
      </w:r>
      <w:r>
        <w:t>to</w:t>
      </w:r>
      <w:r w:rsidR="00BF0493">
        <w:t xml:space="preserve"> </w:t>
      </w:r>
      <w:r>
        <w:t>accomplish</w:t>
      </w:r>
      <w:r w:rsidR="00BF0493">
        <w:t xml:space="preserve"> </w:t>
      </w:r>
      <w:r>
        <w:t>this</w:t>
      </w:r>
      <w:r w:rsidR="00BF0493">
        <w:t xml:space="preserve"> </w:t>
      </w:r>
      <w:r>
        <w:t>change</w:t>
      </w:r>
      <w:r w:rsidR="00BF0493">
        <w:t xml:space="preserve"> </w:t>
      </w:r>
      <w:r>
        <w:t>is</w:t>
      </w:r>
      <w:r w:rsidR="00BF0493">
        <w:t xml:space="preserve"> </w:t>
      </w:r>
      <w:r>
        <w:t>shown</w:t>
      </w:r>
      <w:r w:rsidR="00BF0493">
        <w:t xml:space="preserve"> </w:t>
      </w:r>
      <w:r>
        <w:t>below.</w:t>
      </w:r>
    </w:p>
    <w:p w:rsidR="00B7241A" w:rsidRDefault="002E02A7" w:rsidP="002E02A7">
      <w:pPr>
        <w:pStyle w:val="code"/>
      </w:pPr>
      <w:r w:rsidRPr="00044595">
        <w:t>Bcdedit</w:t>
      </w:r>
      <w:r w:rsidR="00BF0493">
        <w:t xml:space="preserve"> </w:t>
      </w:r>
      <w:r w:rsidRPr="00044595">
        <w:t>/set</w:t>
      </w:r>
      <w:r w:rsidR="00BF0493">
        <w:t xml:space="preserve"> </w:t>
      </w:r>
      <w:r w:rsidRPr="00044595">
        <w:t>{bootmgr}</w:t>
      </w:r>
      <w:r w:rsidR="00BF0493">
        <w:t xml:space="preserve"> </w:t>
      </w:r>
      <w:r w:rsidRPr="00044595">
        <w:t>displaybootmenu</w:t>
      </w:r>
      <w:r w:rsidR="00BF0493">
        <w:t xml:space="preserve"> </w:t>
      </w:r>
      <w:r w:rsidRPr="00044595">
        <w:t>yes</w:t>
      </w:r>
    </w:p>
    <w:p w:rsidR="00B7241A" w:rsidRDefault="002E02A7" w:rsidP="002E02A7">
      <w:pPr>
        <w:pStyle w:val="ParagraphText"/>
      </w:pPr>
      <w:r>
        <w:t>This</w:t>
      </w:r>
      <w:r w:rsidR="00BF0493">
        <w:t xml:space="preserve"> </w:t>
      </w:r>
      <w:r>
        <w:t>option</w:t>
      </w:r>
      <w:r w:rsidR="00BF0493">
        <w:t xml:space="preserve"> </w:t>
      </w:r>
      <w:r>
        <w:t>enables</w:t>
      </w:r>
      <w:r w:rsidR="00BF0493">
        <w:t xml:space="preserve"> </w:t>
      </w:r>
      <w:r>
        <w:t>the</w:t>
      </w:r>
      <w:r w:rsidR="00BF0493">
        <w:t xml:space="preserve"> </w:t>
      </w:r>
      <w:r>
        <w:t>older</w:t>
      </w:r>
      <w:r w:rsidR="00BF0493">
        <w:t xml:space="preserve"> </w:t>
      </w:r>
      <w:r>
        <w:t>text-based</w:t>
      </w:r>
      <w:r w:rsidR="00BF0493">
        <w:t xml:space="preserve"> </w:t>
      </w:r>
      <w:r>
        <w:t>Boot</w:t>
      </w:r>
      <w:r w:rsidR="00BF0493">
        <w:t xml:space="preserve"> </w:t>
      </w:r>
      <w:r>
        <w:t>Manager</w:t>
      </w:r>
      <w:r w:rsidR="00BF0493">
        <w:t xml:space="preserve"> </w:t>
      </w:r>
      <w:r>
        <w:t>menu,</w:t>
      </w:r>
      <w:r w:rsidR="00BF0493">
        <w:t xml:space="preserve"> </w:t>
      </w:r>
      <w:r>
        <w:t>where</w:t>
      </w:r>
      <w:r w:rsidR="00BF0493">
        <w:t xml:space="preserve"> </w:t>
      </w:r>
      <w:r>
        <w:t>you</w:t>
      </w:r>
      <w:r w:rsidR="00BF0493">
        <w:t xml:space="preserve"> </w:t>
      </w:r>
      <w:r>
        <w:t>can</w:t>
      </w:r>
      <w:r w:rsidR="00BF0493">
        <w:t xml:space="preserve"> </w:t>
      </w:r>
      <w:r>
        <w:t>use</w:t>
      </w:r>
      <w:r w:rsidR="00BF0493">
        <w:t xml:space="preserve"> </w:t>
      </w:r>
      <w:r>
        <w:t>F8</w:t>
      </w:r>
      <w:r w:rsidR="00BF0493">
        <w:t xml:space="preserve"> </w:t>
      </w:r>
      <w:r>
        <w:t>as</w:t>
      </w:r>
      <w:r w:rsidR="00BF0493">
        <w:t xml:space="preserve"> </w:t>
      </w:r>
      <w:r>
        <w:t>before</w:t>
      </w:r>
      <w:r w:rsidR="00BF0493">
        <w:t xml:space="preserve"> </w:t>
      </w:r>
      <w:r>
        <w:t>to</w:t>
      </w:r>
      <w:r w:rsidR="00BF0493">
        <w:t xml:space="preserve"> </w:t>
      </w:r>
      <w:r>
        <w:t>access</w:t>
      </w:r>
      <w:r w:rsidR="00BF0493">
        <w:t xml:space="preserve"> </w:t>
      </w:r>
      <w:r>
        <w:t>startup</w:t>
      </w:r>
      <w:r w:rsidR="00BF0493">
        <w:t xml:space="preserve"> </w:t>
      </w:r>
      <w:r>
        <w:t>options.</w:t>
      </w:r>
      <w:r w:rsidR="00BF0493">
        <w:t xml:space="preserve"> </w:t>
      </w:r>
      <w:r>
        <w:t>Pressing</w:t>
      </w:r>
      <w:r w:rsidR="00BF0493">
        <w:t xml:space="preserve"> </w:t>
      </w:r>
      <w:r>
        <w:t>F8</w:t>
      </w:r>
      <w:r w:rsidR="00BF0493">
        <w:t xml:space="preserve"> </w:t>
      </w:r>
      <w:r>
        <w:t>on</w:t>
      </w:r>
      <w:r w:rsidR="00BF0493">
        <w:t xml:space="preserve"> </w:t>
      </w:r>
      <w:r>
        <w:t>the</w:t>
      </w:r>
      <w:r w:rsidR="00BF0493">
        <w:t xml:space="preserve"> </w:t>
      </w:r>
      <w:r>
        <w:t>old</w:t>
      </w:r>
      <w:r w:rsidR="00BF0493">
        <w:t xml:space="preserve"> </w:t>
      </w:r>
      <w:r>
        <w:t>style</w:t>
      </w:r>
      <w:r w:rsidR="00BF0493">
        <w:t xml:space="preserve"> </w:t>
      </w:r>
      <w:r>
        <w:t>Boot</w:t>
      </w:r>
      <w:r w:rsidR="00BF0493">
        <w:t xml:space="preserve"> </w:t>
      </w:r>
      <w:r>
        <w:t>Manager</w:t>
      </w:r>
      <w:r w:rsidR="00BF0493">
        <w:t xml:space="preserve"> </w:t>
      </w:r>
      <w:r>
        <w:t>menu</w:t>
      </w:r>
      <w:r w:rsidR="00BF0493">
        <w:t xml:space="preserve"> </w:t>
      </w:r>
      <w:r>
        <w:t>will</w:t>
      </w:r>
      <w:r w:rsidR="00BF0493">
        <w:t xml:space="preserve"> </w:t>
      </w:r>
      <w:r>
        <w:t>display</w:t>
      </w:r>
      <w:r w:rsidR="00BF0493">
        <w:t xml:space="preserve"> </w:t>
      </w:r>
      <w:r>
        <w:t>the</w:t>
      </w:r>
      <w:r w:rsidR="00BF0493">
        <w:t xml:space="preserve"> </w:t>
      </w:r>
      <w:r>
        <w:t>startup</w:t>
      </w:r>
      <w:r w:rsidR="00BF0493">
        <w:t xml:space="preserve"> </w:t>
      </w:r>
      <w:r>
        <w:t>settings</w:t>
      </w:r>
      <w:r w:rsidR="00BF0493">
        <w:t xml:space="preserve"> </w:t>
      </w:r>
      <w:r>
        <w:t>interface,</w:t>
      </w:r>
      <w:r w:rsidR="00BF0493">
        <w:t xml:space="preserve"> </w:t>
      </w:r>
      <w:r>
        <w:t>shown</w:t>
      </w:r>
      <w:r w:rsidR="00BF0493">
        <w:t xml:space="preserve"> </w:t>
      </w:r>
      <w:r>
        <w:t>in</w:t>
      </w:r>
      <w:r w:rsidR="00BF0493">
        <w:t xml:space="preserve"> </w:t>
      </w:r>
      <w:r w:rsidR="00D6646B">
        <w:t>the</w:t>
      </w:r>
      <w:r w:rsidR="00BF0493">
        <w:t xml:space="preserve"> </w:t>
      </w:r>
      <w:r w:rsidR="00D6646B">
        <w:t>figure</w:t>
      </w:r>
      <w:r w:rsidR="00BF0493">
        <w:t xml:space="preserve"> </w:t>
      </w:r>
      <w:r>
        <w:t>below.</w:t>
      </w:r>
    </w:p>
    <w:p w:rsidR="00B7241A" w:rsidRDefault="002E02A7" w:rsidP="002E02A7">
      <w:pPr>
        <w:pStyle w:val="ParagraphText"/>
      </w:pPr>
      <w:r>
        <w:t>To</w:t>
      </w:r>
      <w:r w:rsidR="00BF0493">
        <w:t xml:space="preserve"> </w:t>
      </w:r>
      <w:r>
        <w:t>disable</w:t>
      </w:r>
      <w:r w:rsidR="00BF0493">
        <w:t xml:space="preserve"> </w:t>
      </w:r>
      <w:r>
        <w:t>the</w:t>
      </w:r>
      <w:r w:rsidR="00BF0493">
        <w:t xml:space="preserve"> </w:t>
      </w:r>
      <w:r>
        <w:t>opti</w:t>
      </w:r>
      <w:r w:rsidR="007B3E59">
        <w:t>on</w:t>
      </w:r>
      <w:r w:rsidR="00BF0493">
        <w:t xml:space="preserve"> </w:t>
      </w:r>
      <w:r w:rsidR="007B3E59">
        <w:t>later,</w:t>
      </w:r>
      <w:r w:rsidR="00BF0493">
        <w:t xml:space="preserve"> </w:t>
      </w:r>
      <w:r w:rsidR="007B3E59">
        <w:t>run</w:t>
      </w:r>
      <w:r w:rsidR="00BF0493">
        <w:t xml:space="preserve"> </w:t>
      </w:r>
      <w:r w:rsidR="007B3E59">
        <w:t>the</w:t>
      </w:r>
      <w:r w:rsidR="00BF0493">
        <w:t xml:space="preserve"> </w:t>
      </w:r>
      <w:r w:rsidR="007B3E59">
        <w:t>command</w:t>
      </w:r>
      <w:r w:rsidR="00BF0493">
        <w:t xml:space="preserve"> </w:t>
      </w:r>
      <w:r w:rsidR="007B3E59">
        <w:t>with</w:t>
      </w:r>
      <w:r w:rsidR="00BF0493">
        <w:t xml:space="preserve"> </w:t>
      </w:r>
      <w:r>
        <w:rPr>
          <w:b/>
        </w:rPr>
        <w:t>no</w:t>
      </w:r>
      <w:r w:rsidR="00BF0493">
        <w:t xml:space="preserve"> </w:t>
      </w:r>
      <w:r>
        <w:t>at</w:t>
      </w:r>
      <w:r w:rsidR="00BF0493">
        <w:t xml:space="preserve"> </w:t>
      </w:r>
      <w:r w:rsidR="007B3E59">
        <w:t>the</w:t>
      </w:r>
      <w:r w:rsidR="00BF0493">
        <w:t xml:space="preserve"> </w:t>
      </w:r>
      <w:r w:rsidR="007B3E59">
        <w:t>end,</w:t>
      </w:r>
      <w:r w:rsidR="00BF0493">
        <w:t xml:space="preserve"> </w:t>
      </w:r>
      <w:r w:rsidR="007B3E59">
        <w:t>rather</w:t>
      </w:r>
      <w:r w:rsidR="00BF0493">
        <w:t xml:space="preserve"> </w:t>
      </w:r>
      <w:r w:rsidR="007B3E59">
        <w:t>than</w:t>
      </w:r>
      <w:r w:rsidR="00BF0493">
        <w:t xml:space="preserve"> </w:t>
      </w:r>
      <w:r w:rsidR="007B3E59">
        <w:t>with</w:t>
      </w:r>
      <w:r w:rsidR="00BF0493">
        <w:t xml:space="preserve"> </w:t>
      </w:r>
      <w:r w:rsidR="007B3E59" w:rsidRPr="007B3E59">
        <w:rPr>
          <w:b/>
        </w:rPr>
        <w:t>yes</w:t>
      </w:r>
      <w:r>
        <w:t>.</w:t>
      </w:r>
    </w:p>
    <w:p w:rsidR="00B7241A" w:rsidRDefault="002E02A7" w:rsidP="002E02A7">
      <w:pPr>
        <w:pStyle w:val="Heading4"/>
      </w:pPr>
      <w:r w:rsidRPr="00D5373D">
        <w:t>What’s</w:t>
      </w:r>
      <w:r w:rsidR="00BF0493">
        <w:t xml:space="preserve"> </w:t>
      </w:r>
      <w:r w:rsidRPr="00D5373D">
        <w:t>Missing?</w:t>
      </w:r>
      <w:r w:rsidR="00BF0493">
        <w:t xml:space="preserve"> </w:t>
      </w:r>
      <w:r w:rsidRPr="00D5373D">
        <w:t>F8</w:t>
      </w:r>
    </w:p>
    <w:p w:rsidR="00B7241A" w:rsidRDefault="002E02A7" w:rsidP="002E02A7">
      <w:pPr>
        <w:pStyle w:val="ParagraphText"/>
      </w:pPr>
      <w:r w:rsidRPr="000F23BC">
        <w:t>Windows</w:t>
      </w:r>
      <w:r w:rsidR="00BF0493">
        <w:t xml:space="preserve"> </w:t>
      </w:r>
      <w:r w:rsidRPr="000F23BC">
        <w:t>has</w:t>
      </w:r>
      <w:r w:rsidR="00BF0493">
        <w:t xml:space="preserve"> </w:t>
      </w:r>
      <w:r w:rsidRPr="000F23BC">
        <w:t>been</w:t>
      </w:r>
      <w:r w:rsidR="00BF0493">
        <w:t xml:space="preserve"> </w:t>
      </w:r>
      <w:r w:rsidRPr="000F23BC">
        <w:t>tuned</w:t>
      </w:r>
      <w:r w:rsidR="00BF0493">
        <w:t xml:space="preserve"> </w:t>
      </w:r>
      <w:r w:rsidRPr="000F23BC">
        <w:t>with</w:t>
      </w:r>
      <w:r w:rsidR="00BF0493">
        <w:t xml:space="preserve"> </w:t>
      </w:r>
      <w:r w:rsidRPr="000F23BC">
        <w:t>each</w:t>
      </w:r>
      <w:r w:rsidR="00BF0493">
        <w:t xml:space="preserve"> </w:t>
      </w:r>
      <w:r w:rsidRPr="000F23BC">
        <w:t>version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start</w:t>
      </w:r>
      <w:r w:rsidR="00BF0493">
        <w:t xml:space="preserve"> </w:t>
      </w:r>
      <w:r w:rsidRPr="000F23BC">
        <w:t>up</w:t>
      </w:r>
      <w:r w:rsidR="00BF0493">
        <w:t xml:space="preserve"> </w:t>
      </w:r>
      <w:r w:rsidRPr="000F23BC">
        <w:t>more</w:t>
      </w:r>
      <w:r w:rsidR="00BF0493">
        <w:t xml:space="preserve"> </w:t>
      </w:r>
      <w:r w:rsidRPr="000F23BC">
        <w:t>quickly,</w:t>
      </w:r>
      <w:r w:rsidR="00BF0493">
        <w:t xml:space="preserve"> </w:t>
      </w:r>
      <w:r w:rsidRPr="000F23BC">
        <w:t>and</w:t>
      </w:r>
      <w:r w:rsidR="00BF0493">
        <w:t xml:space="preserve"> </w:t>
      </w:r>
      <w:r w:rsidRPr="000F23BC">
        <w:t>pause</w:t>
      </w:r>
      <w:r w:rsidR="00BF0493">
        <w:t xml:space="preserve"> </w:t>
      </w:r>
      <w:r w:rsidRPr="000F23BC">
        <w:t>for</w:t>
      </w:r>
      <w:r w:rsidR="00BF0493">
        <w:t xml:space="preserve"> </w:t>
      </w:r>
      <w:r w:rsidRPr="000F23BC">
        <w:t>less</w:t>
      </w:r>
      <w:r w:rsidR="00BF0493">
        <w:t xml:space="preserve"> </w:t>
      </w:r>
      <w:r w:rsidRPr="000F23BC">
        <w:t>and</w:t>
      </w:r>
      <w:r w:rsidR="00BF0493">
        <w:t xml:space="preserve"> </w:t>
      </w:r>
      <w:r w:rsidRPr="000F23BC">
        <w:t>less</w:t>
      </w:r>
      <w:r w:rsidR="00BF0493">
        <w:t xml:space="preserve"> </w:t>
      </w:r>
      <w:r w:rsidRPr="000F23BC">
        <w:t>time</w:t>
      </w:r>
      <w:r w:rsidR="00BF0493">
        <w:t xml:space="preserve"> </w:t>
      </w:r>
      <w:r w:rsidRPr="000F23BC">
        <w:t>for</w:t>
      </w:r>
      <w:r w:rsidR="00BF0493">
        <w:t xml:space="preserve"> </w:t>
      </w:r>
      <w:r w:rsidRPr="000F23BC">
        <w:t>user</w:t>
      </w:r>
      <w:r w:rsidR="00BF0493">
        <w:t xml:space="preserve"> </w:t>
      </w:r>
      <w:r w:rsidRPr="000F23BC">
        <w:t>input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display</w:t>
      </w:r>
      <w:r w:rsidR="00BF0493">
        <w:t xml:space="preserve"> </w:t>
      </w:r>
      <w:r w:rsidRPr="000F23BC">
        <w:t>boot</w:t>
      </w:r>
      <w:r w:rsidR="00BF0493">
        <w:t xml:space="preserve"> </w:t>
      </w:r>
      <w:r w:rsidRPr="000F23BC">
        <w:t>options.</w:t>
      </w:r>
      <w:r w:rsidR="00BF0493">
        <w:t xml:space="preserve"> </w:t>
      </w:r>
      <w:r w:rsidRPr="000F23BC">
        <w:t>In</w:t>
      </w:r>
      <w:r w:rsidR="00BF0493">
        <w:t xml:space="preserve"> </w:t>
      </w:r>
      <w:r w:rsidRPr="000F23BC">
        <w:t>Windows</w:t>
      </w:r>
      <w:r w:rsidR="00BF0493">
        <w:t xml:space="preserve"> </w:t>
      </w:r>
      <w:r w:rsidRPr="000F23BC">
        <w:t>7</w:t>
      </w:r>
      <w:r w:rsidR="00BF0493">
        <w:t xml:space="preserve"> </w:t>
      </w:r>
      <w:r w:rsidRPr="000F23BC">
        <w:t>this</w:t>
      </w:r>
      <w:r w:rsidR="00BF0493">
        <w:t xml:space="preserve"> </w:t>
      </w:r>
      <w:r w:rsidRPr="000F23BC">
        <w:t>is</w:t>
      </w:r>
      <w:r w:rsidR="00BF0493">
        <w:t xml:space="preserve"> </w:t>
      </w:r>
      <w:r w:rsidRPr="000F23BC">
        <w:t>difficult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time.</w:t>
      </w:r>
      <w:r w:rsidR="00BF0493">
        <w:t xml:space="preserve"> </w:t>
      </w:r>
      <w:r w:rsidRPr="000F23BC">
        <w:t>On</w:t>
      </w:r>
      <w:r w:rsidR="00BF0493">
        <w:t xml:space="preserve"> </w:t>
      </w:r>
      <w:r w:rsidRPr="000F23BC">
        <w:t>Windows</w:t>
      </w:r>
      <w:r w:rsidR="00BF0493">
        <w:t xml:space="preserve"> </w:t>
      </w:r>
      <w:r w:rsidRPr="000F23BC">
        <w:t>8</w:t>
      </w:r>
      <w:r w:rsidR="00BF0493">
        <w:t xml:space="preserve"> </w:t>
      </w:r>
      <w:r w:rsidRPr="000F23BC">
        <w:t>it</w:t>
      </w:r>
      <w:r w:rsidR="00BF0493">
        <w:t xml:space="preserve"> </w:t>
      </w:r>
      <w:r w:rsidRPr="000F23BC">
        <w:t>would</w:t>
      </w:r>
      <w:r w:rsidR="00BF0493">
        <w:t xml:space="preserve"> </w:t>
      </w:r>
      <w:r w:rsidRPr="000F23BC">
        <w:t>have</w:t>
      </w:r>
      <w:r w:rsidR="00BF0493">
        <w:t xml:space="preserve"> </w:t>
      </w:r>
      <w:r w:rsidRPr="000F23BC">
        <w:t>been</w:t>
      </w:r>
      <w:r w:rsidR="00BF0493">
        <w:t xml:space="preserve"> </w:t>
      </w:r>
      <w:r w:rsidRPr="000F23BC">
        <w:t>even</w:t>
      </w:r>
      <w:r w:rsidR="00BF0493">
        <w:t xml:space="preserve"> </w:t>
      </w:r>
      <w:r w:rsidRPr="000F23BC">
        <w:t>more</w:t>
      </w:r>
      <w:r w:rsidR="00BF0493">
        <w:t xml:space="preserve"> </w:t>
      </w:r>
      <w:r w:rsidRPr="000F23BC">
        <w:t>difficult</w:t>
      </w:r>
      <w:r w:rsidR="00BF0493">
        <w:t xml:space="preserve"> </w:t>
      </w:r>
      <w:r w:rsidRPr="000F23BC">
        <w:t>and</w:t>
      </w:r>
      <w:r w:rsidR="00BF0493">
        <w:t xml:space="preserve"> </w:t>
      </w:r>
      <w:r w:rsidRPr="000F23BC">
        <w:t>potentially</w:t>
      </w:r>
      <w:r w:rsidR="00BF0493">
        <w:t xml:space="preserve"> </w:t>
      </w:r>
      <w:r w:rsidRPr="000F23BC">
        <w:t>frustrating.</w:t>
      </w:r>
      <w:r w:rsidR="00BF0493">
        <w:t xml:space="preserve"> </w:t>
      </w:r>
      <w:r w:rsidRPr="000F23BC">
        <w:t>Add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that</w:t>
      </w:r>
      <w:r w:rsidR="00BF0493">
        <w:t xml:space="preserve"> </w:t>
      </w:r>
      <w:r w:rsidRPr="000F23BC">
        <w:t>the</w:t>
      </w:r>
      <w:r w:rsidR="00BF0493">
        <w:t xml:space="preserve"> </w:t>
      </w:r>
      <w:r w:rsidRPr="000F23BC">
        <w:t>fact</w:t>
      </w:r>
      <w:r w:rsidR="00BF0493">
        <w:t xml:space="preserve"> </w:t>
      </w:r>
      <w:r w:rsidRPr="000F23BC">
        <w:t>that</w:t>
      </w:r>
      <w:r w:rsidR="00BF0493">
        <w:t xml:space="preserve"> </w:t>
      </w:r>
      <w:r w:rsidRPr="000F23BC">
        <w:t>every</w:t>
      </w:r>
      <w:r w:rsidR="00BF0493">
        <w:t xml:space="preserve"> </w:t>
      </w:r>
      <w:r w:rsidRPr="000F23BC">
        <w:t>Windows</w:t>
      </w:r>
      <w:r w:rsidR="00BF0493">
        <w:t xml:space="preserve"> </w:t>
      </w:r>
      <w:r w:rsidRPr="000F23BC">
        <w:t>8</w:t>
      </w:r>
      <w:r w:rsidR="00BF0493">
        <w:t xml:space="preserve"> </w:t>
      </w:r>
      <w:r w:rsidR="00885B27">
        <w:t>computer</w:t>
      </w:r>
      <w:r w:rsidR="00BF0493">
        <w:t xml:space="preserve"> </w:t>
      </w:r>
      <w:r w:rsidRPr="000F23BC">
        <w:t>would</w:t>
      </w:r>
      <w:r w:rsidR="00BF0493">
        <w:t xml:space="preserve"> </w:t>
      </w:r>
      <w:r w:rsidRPr="000F23BC">
        <w:t>need</w:t>
      </w:r>
      <w:r w:rsidR="00BF0493">
        <w:t xml:space="preserve"> </w:t>
      </w:r>
      <w:r w:rsidRPr="000F23BC">
        <w:t>to</w:t>
      </w:r>
      <w:r w:rsidR="00BF0493">
        <w:t xml:space="preserve"> </w:t>
      </w:r>
      <w:r w:rsidRPr="000F23BC">
        <w:t>pause</w:t>
      </w:r>
      <w:r w:rsidR="00BF0493">
        <w:t xml:space="preserve"> </w:t>
      </w:r>
      <w:r w:rsidRPr="000F23BC">
        <w:t>for</w:t>
      </w:r>
      <w:r w:rsidR="00BF0493">
        <w:t xml:space="preserve"> </w:t>
      </w:r>
      <w:r w:rsidRPr="000F23BC">
        <w:t>that</w:t>
      </w:r>
      <w:r w:rsidR="00BF0493">
        <w:t xml:space="preserve"> </w:t>
      </w:r>
      <w:r w:rsidRPr="000F23BC">
        <w:t>input</w:t>
      </w:r>
      <w:r w:rsidR="00BF0493">
        <w:t xml:space="preserve"> </w:t>
      </w:r>
      <w:r w:rsidRPr="000F23BC">
        <w:t>on</w:t>
      </w:r>
      <w:r w:rsidR="00BF0493">
        <w:t xml:space="preserve"> </w:t>
      </w:r>
      <w:r w:rsidRPr="000F23BC">
        <w:t>every</w:t>
      </w:r>
      <w:r w:rsidR="00BF0493">
        <w:t xml:space="preserve"> </w:t>
      </w:r>
      <w:r w:rsidRPr="000F23BC">
        <w:t>startup</w:t>
      </w:r>
      <w:r w:rsidR="00BF0493">
        <w:t xml:space="preserve"> </w:t>
      </w:r>
      <w:r w:rsidRPr="000F23BC">
        <w:t>when</w:t>
      </w:r>
      <w:r w:rsidR="00BF0493">
        <w:t xml:space="preserve"> </w:t>
      </w:r>
      <w:r w:rsidRPr="000F23BC">
        <w:t>F8</w:t>
      </w:r>
      <w:r w:rsidR="00BF0493">
        <w:t xml:space="preserve"> </w:t>
      </w:r>
      <w:r w:rsidRPr="000F23BC">
        <w:t>is</w:t>
      </w:r>
      <w:r w:rsidR="00BF0493">
        <w:t xml:space="preserve"> </w:t>
      </w:r>
      <w:r w:rsidRPr="000F23BC">
        <w:t>seldom</w:t>
      </w:r>
      <w:r w:rsidR="00BF0493">
        <w:t xml:space="preserve"> </w:t>
      </w:r>
      <w:r w:rsidRPr="000F23BC">
        <w:t>used.</w:t>
      </w:r>
    </w:p>
    <w:p w:rsidR="00B7241A" w:rsidRDefault="002E02A7" w:rsidP="002E02A7">
      <w:pPr>
        <w:pStyle w:val="ParagraphText"/>
      </w:pPr>
      <w:r w:rsidRPr="00523B92">
        <w:t>As</w:t>
      </w:r>
      <w:r w:rsidR="00BF0493">
        <w:t xml:space="preserve"> </w:t>
      </w:r>
      <w:r w:rsidRPr="00523B92">
        <w:t>a</w:t>
      </w:r>
      <w:r w:rsidR="00BF0493">
        <w:t xml:space="preserve"> </w:t>
      </w:r>
      <w:r w:rsidRPr="00523B92">
        <w:t>result</w:t>
      </w:r>
      <w:r w:rsidR="0031676B">
        <w:t>,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F8</w:t>
      </w:r>
      <w:r w:rsidR="00BF0493">
        <w:t xml:space="preserve"> </w:t>
      </w:r>
      <w:r w:rsidRPr="00523B92">
        <w:t>boot</w:t>
      </w:r>
      <w:r w:rsidR="00BF0493">
        <w:t xml:space="preserve"> </w:t>
      </w:r>
      <w:r w:rsidRPr="00523B92">
        <w:t>menu</w:t>
      </w:r>
      <w:r w:rsidR="00BF0493">
        <w:t xml:space="preserve"> </w:t>
      </w:r>
      <w:r w:rsidRPr="00523B92">
        <w:t>trigger</w:t>
      </w:r>
      <w:r w:rsidR="00BF0493">
        <w:t xml:space="preserve"> </w:t>
      </w:r>
      <w:r w:rsidRPr="00523B92">
        <w:t>is</w:t>
      </w:r>
      <w:r w:rsidR="00BF0493">
        <w:t xml:space="preserve"> </w:t>
      </w:r>
      <w:r w:rsidRPr="00523B92">
        <w:t>no</w:t>
      </w:r>
      <w:r w:rsidR="00BF0493">
        <w:t xml:space="preserve"> </w:t>
      </w:r>
      <w:r w:rsidRPr="00523B92">
        <w:t>longer</w:t>
      </w:r>
      <w:r w:rsidR="00BF0493">
        <w:t xml:space="preserve"> </w:t>
      </w:r>
      <w:r w:rsidRPr="00523B92">
        <w:t>in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product.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must</w:t>
      </w:r>
      <w:r w:rsidR="00BF0493">
        <w:t xml:space="preserve"> </w:t>
      </w:r>
      <w:r w:rsidRPr="00523B92">
        <w:t>use</w:t>
      </w:r>
      <w:r w:rsidR="00BF0493">
        <w:t xml:space="preserve"> </w:t>
      </w:r>
      <w:r w:rsidRPr="00523B92">
        <w:t>one</w:t>
      </w:r>
      <w:r w:rsidR="00BF0493">
        <w:t xml:space="preserve"> </w:t>
      </w:r>
      <w:r w:rsidRPr="00523B92">
        <w:t>of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other</w:t>
      </w:r>
      <w:r w:rsidR="00BF0493">
        <w:t xml:space="preserve"> </w:t>
      </w:r>
      <w:r w:rsidRPr="00523B92">
        <w:t>methods</w:t>
      </w:r>
      <w:r w:rsidR="00BF0493">
        <w:t xml:space="preserve"> </w:t>
      </w:r>
      <w:r w:rsidRPr="00523B92">
        <w:t>if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want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access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menu.</w:t>
      </w:r>
    </w:p>
    <w:p w:rsidR="00B7241A" w:rsidRDefault="001024E8" w:rsidP="001024E8">
      <w:pPr>
        <w:pStyle w:val="Heading3"/>
      </w:pPr>
      <w:bookmarkStart w:id="30" w:name="_Toc334557644"/>
      <w:bookmarkStart w:id="31" w:name="_Toc334565412"/>
      <w:r>
        <w:t>Startup</w:t>
      </w:r>
      <w:r w:rsidR="00BF0493">
        <w:t xml:space="preserve"> </w:t>
      </w:r>
      <w:r>
        <w:t>Options</w:t>
      </w:r>
      <w:bookmarkEnd w:id="30"/>
      <w:bookmarkEnd w:id="31"/>
    </w:p>
    <w:p w:rsidR="00B7241A" w:rsidRDefault="00781B57" w:rsidP="001024E8">
      <w:pPr>
        <w:pStyle w:val="ParagraphText"/>
      </w:pPr>
      <w:r>
        <w:t>When</w:t>
      </w:r>
      <w:r w:rsidR="00BF0493">
        <w:t xml:space="preserve"> </w:t>
      </w:r>
      <w:r>
        <w:t>you</w:t>
      </w:r>
      <w:r w:rsidR="00BF0493">
        <w:t xml:space="preserve"> </w:t>
      </w:r>
      <w:r>
        <w:t>access</w:t>
      </w:r>
      <w:r w:rsidR="00BF0493">
        <w:t xml:space="preserve"> </w:t>
      </w:r>
      <w:r>
        <w:t>the</w:t>
      </w:r>
      <w:r w:rsidR="00BF0493">
        <w:t xml:space="preserve"> </w:t>
      </w:r>
      <w:r>
        <w:t>startup</w:t>
      </w:r>
      <w:r w:rsidR="00BF0493">
        <w:t xml:space="preserve"> </w:t>
      </w:r>
      <w:r>
        <w:t>menu</w:t>
      </w:r>
      <w:r w:rsidR="00BF0493">
        <w:t xml:space="preserve"> </w:t>
      </w:r>
      <w:r>
        <w:t>using</w:t>
      </w:r>
      <w:r w:rsidR="00BF0493">
        <w:t xml:space="preserve"> </w:t>
      </w:r>
      <w:r>
        <w:t>one</w:t>
      </w:r>
      <w:r w:rsidR="00BF0493">
        <w:t xml:space="preserve"> </w:t>
      </w:r>
      <w:r>
        <w:t>of</w:t>
      </w:r>
      <w:r w:rsidR="00BF0493">
        <w:t xml:space="preserve"> </w:t>
      </w:r>
      <w:r>
        <w:t>the</w:t>
      </w:r>
      <w:r w:rsidR="00BF0493">
        <w:t xml:space="preserve"> </w:t>
      </w:r>
      <w:r>
        <w:t>methods</w:t>
      </w:r>
      <w:r w:rsidR="00BF0493">
        <w:t xml:space="preserve"> </w:t>
      </w:r>
      <w:r>
        <w:t>above,</w:t>
      </w:r>
      <w:r w:rsidR="00BF0493">
        <w:t xml:space="preserve"> </w:t>
      </w:r>
      <w:r>
        <w:t>you</w:t>
      </w:r>
      <w:r w:rsidR="00BF0493">
        <w:t xml:space="preserve"> </w:t>
      </w:r>
      <w:r>
        <w:t>will</w:t>
      </w:r>
      <w:r w:rsidR="00BF0493">
        <w:t xml:space="preserve"> </w:t>
      </w:r>
      <w:r>
        <w:t>typically</w:t>
      </w:r>
      <w:r w:rsidR="00BF0493">
        <w:t xml:space="preserve"> </w:t>
      </w:r>
      <w:r>
        <w:t>see</w:t>
      </w:r>
      <w:r w:rsidR="00BF0493">
        <w:t xml:space="preserve"> </w:t>
      </w:r>
      <w:r>
        <w:t>the</w:t>
      </w:r>
      <w:r w:rsidR="00BF0493">
        <w:t xml:space="preserve"> </w:t>
      </w:r>
      <w:r>
        <w:t>options</w:t>
      </w:r>
      <w:r w:rsidR="00BF0493">
        <w:t xml:space="preserve"> </w:t>
      </w:r>
      <w:r>
        <w:t>shown</w:t>
      </w:r>
      <w:r w:rsidR="00BF0493">
        <w:t xml:space="preserve"> </w:t>
      </w:r>
      <w:r>
        <w:t>below.</w:t>
      </w:r>
    </w:p>
    <w:p w:rsidR="00B7241A" w:rsidRDefault="00781B57" w:rsidP="008E6BED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RE_Menu-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8D12AC" w:rsidP="008D12AC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10</w:t>
        </w:r>
      </w:fldSimple>
      <w:r>
        <w:t>:</w:t>
      </w:r>
      <w:r w:rsidR="00BF0493">
        <w:t xml:space="preserve"> </w:t>
      </w:r>
      <w:r>
        <w:t>Startup</w:t>
      </w:r>
      <w:r w:rsidR="00BF0493">
        <w:t xml:space="preserve"> </w:t>
      </w:r>
      <w:r>
        <w:t>Options</w:t>
      </w:r>
    </w:p>
    <w:p w:rsidR="00B7241A" w:rsidRDefault="00704C79" w:rsidP="00704C79">
      <w:pPr>
        <w:pStyle w:val="ParagraphText"/>
      </w:pPr>
      <w:r>
        <w:t>This</w:t>
      </w:r>
      <w:r w:rsidR="00BF0493">
        <w:t xml:space="preserve"> </w:t>
      </w:r>
      <w:r>
        <w:t>is</w:t>
      </w:r>
      <w:r w:rsidR="00BF0493">
        <w:t xml:space="preserve"> </w:t>
      </w:r>
      <w:r>
        <w:t>where</w:t>
      </w:r>
      <w:r w:rsidR="00BF0493">
        <w:t xml:space="preserve"> </w:t>
      </w:r>
      <w:r>
        <w:t>you</w:t>
      </w:r>
      <w:r w:rsidR="00BF0493">
        <w:t xml:space="preserve"> </w:t>
      </w:r>
      <w:r>
        <w:t>may</w:t>
      </w:r>
      <w:r w:rsidR="00BF0493">
        <w:t xml:space="preserve"> </w:t>
      </w:r>
      <w:r>
        <w:t>see</w:t>
      </w:r>
      <w:r w:rsidR="00BF0493">
        <w:t xml:space="preserve"> </w:t>
      </w:r>
      <w:r>
        <w:t>additional</w:t>
      </w:r>
      <w:r w:rsidR="00BF0493">
        <w:t xml:space="preserve"> </w:t>
      </w:r>
      <w:r>
        <w:t>options</w:t>
      </w:r>
      <w:r w:rsidR="00BF0493">
        <w:t xml:space="preserve"> </w:t>
      </w:r>
      <w:r>
        <w:t>as</w:t>
      </w:r>
      <w:r w:rsidR="00BF0493">
        <w:t xml:space="preserve"> </w:t>
      </w:r>
      <w:r>
        <w:t>well,</w:t>
      </w:r>
      <w:r w:rsidR="00BF0493">
        <w:t xml:space="preserve"> </w:t>
      </w:r>
      <w:r>
        <w:t>depending</w:t>
      </w:r>
      <w:r w:rsidR="00BF0493">
        <w:t xml:space="preserve"> </w:t>
      </w:r>
      <w:r>
        <w:t>on</w:t>
      </w:r>
      <w:r w:rsidR="00BF0493">
        <w:t xml:space="preserve"> </w:t>
      </w:r>
      <w:r>
        <w:t>your</w:t>
      </w:r>
      <w:r w:rsidR="00BF0493">
        <w:t xml:space="preserve"> </w:t>
      </w:r>
      <w:r>
        <w:t>configuration:</w:t>
      </w:r>
    </w:p>
    <w:p w:rsidR="00B7241A" w:rsidRDefault="00704C79" w:rsidP="00704C79">
      <w:pPr>
        <w:pStyle w:val="ListBullet"/>
      </w:pPr>
      <w:r w:rsidRPr="00BA05EA">
        <w:rPr>
          <w:b/>
        </w:rPr>
        <w:t>Use</w:t>
      </w:r>
      <w:r w:rsidR="00BF0493">
        <w:rPr>
          <w:b/>
        </w:rPr>
        <w:t xml:space="preserve"> </w:t>
      </w:r>
      <w:r w:rsidRPr="00BA05EA">
        <w:rPr>
          <w:b/>
        </w:rPr>
        <w:t>another</w:t>
      </w:r>
      <w:r w:rsidR="00BF0493">
        <w:rPr>
          <w:b/>
        </w:rPr>
        <w:t xml:space="preserve"> </w:t>
      </w:r>
      <w:r w:rsidR="00A25456">
        <w:rPr>
          <w:b/>
        </w:rPr>
        <w:t>o</w:t>
      </w:r>
      <w:r w:rsidRPr="00BA05EA">
        <w:rPr>
          <w:b/>
        </w:rPr>
        <w:t>perating</w:t>
      </w:r>
      <w:r w:rsidR="00BF0493">
        <w:rPr>
          <w:b/>
        </w:rPr>
        <w:t xml:space="preserve"> </w:t>
      </w:r>
      <w:r w:rsidR="00A25456">
        <w:rPr>
          <w:b/>
        </w:rPr>
        <w:t>s</w:t>
      </w:r>
      <w:r w:rsidRPr="00BA05EA">
        <w:rPr>
          <w:b/>
        </w:rPr>
        <w:t>ystem:</w:t>
      </w:r>
      <w:r w:rsidR="00BF0493">
        <w:t xml:space="preserve"> </w:t>
      </w:r>
      <w:r w:rsidRPr="007B3E59">
        <w:t>Shown</w:t>
      </w:r>
      <w:r w:rsidR="00BF0493">
        <w:t xml:space="preserve"> </w:t>
      </w:r>
      <w:r w:rsidRPr="007B3E59">
        <w:t>on</w:t>
      </w:r>
      <w:r w:rsidR="00BF0493">
        <w:t xml:space="preserve"> </w:t>
      </w:r>
      <w:r w:rsidRPr="007B3E59">
        <w:t>dual-boot</w:t>
      </w:r>
      <w:r w:rsidR="00BF0493">
        <w:t xml:space="preserve"> </w:t>
      </w:r>
      <w:r w:rsidR="00885B27" w:rsidRPr="007B3E59">
        <w:t>computer</w:t>
      </w:r>
      <w:r w:rsidRPr="007B3E59">
        <w:t>s.</w:t>
      </w:r>
    </w:p>
    <w:p w:rsidR="00B7241A" w:rsidRDefault="00704C79" w:rsidP="00704C79">
      <w:pPr>
        <w:pStyle w:val="ListBullet"/>
      </w:pPr>
      <w:r w:rsidRPr="00BA05EA">
        <w:rPr>
          <w:b/>
        </w:rPr>
        <w:t>Use</w:t>
      </w:r>
      <w:r w:rsidR="00BF0493">
        <w:rPr>
          <w:b/>
        </w:rPr>
        <w:t xml:space="preserve"> </w:t>
      </w:r>
      <w:r w:rsidRPr="00BA05EA">
        <w:rPr>
          <w:b/>
        </w:rPr>
        <w:t>a</w:t>
      </w:r>
      <w:r w:rsidR="00BF0493">
        <w:rPr>
          <w:b/>
        </w:rPr>
        <w:t xml:space="preserve"> </w:t>
      </w:r>
      <w:r w:rsidRPr="00BA05EA">
        <w:rPr>
          <w:b/>
        </w:rPr>
        <w:t>device:</w:t>
      </w:r>
      <w:r w:rsidR="00BF0493">
        <w:t xml:space="preserve"> </w:t>
      </w:r>
      <w:r>
        <w:t>Shown</w:t>
      </w:r>
      <w:r w:rsidR="00BF0493">
        <w:t xml:space="preserve"> </w:t>
      </w:r>
      <w:r>
        <w:t>on</w:t>
      </w:r>
      <w:r w:rsidR="00BF0493">
        <w:t xml:space="preserve"> </w:t>
      </w:r>
      <w:r>
        <w:t>UEFI</w:t>
      </w:r>
      <w:r w:rsidR="00BF0493">
        <w:t xml:space="preserve"> </w:t>
      </w:r>
      <w:r w:rsidR="00885B27">
        <w:t>computer</w:t>
      </w:r>
      <w:r>
        <w:t>s.</w:t>
      </w:r>
      <w:r w:rsidR="00BF0493">
        <w:t xml:space="preserve"> </w:t>
      </w:r>
      <w:r>
        <w:t>Provides</w:t>
      </w:r>
      <w:r w:rsidR="00BF0493">
        <w:t xml:space="preserve"> </w:t>
      </w:r>
      <w:r>
        <w:t>access</w:t>
      </w:r>
      <w:r w:rsidR="00BF0493">
        <w:t xml:space="preserve"> </w:t>
      </w:r>
      <w:r>
        <w:t>to</w:t>
      </w:r>
      <w:r w:rsidR="00BF0493">
        <w:t xml:space="preserve"> </w:t>
      </w:r>
      <w:r>
        <w:t>select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device.</w:t>
      </w:r>
    </w:p>
    <w:p w:rsidR="00B7241A" w:rsidRDefault="00781B57" w:rsidP="00781B57">
      <w:pPr>
        <w:pStyle w:val="ParagraphText"/>
      </w:pPr>
      <w:r>
        <w:t>Clicking</w:t>
      </w:r>
      <w:r w:rsidR="00BF0493">
        <w:t xml:space="preserve"> </w:t>
      </w:r>
      <w:r>
        <w:t>the</w:t>
      </w:r>
      <w:r w:rsidR="00BF0493">
        <w:t xml:space="preserve"> </w:t>
      </w:r>
      <w:r>
        <w:rPr>
          <w:b/>
        </w:rPr>
        <w:t>Troubleshoot</w:t>
      </w:r>
      <w:r w:rsidR="00BF0493">
        <w:t xml:space="preserve"> </w:t>
      </w:r>
      <w:r>
        <w:t>option</w:t>
      </w:r>
      <w:r w:rsidR="00BF0493">
        <w:t xml:space="preserve"> </w:t>
      </w:r>
      <w:r>
        <w:t>gives</w:t>
      </w:r>
      <w:r w:rsidR="00BF0493">
        <w:t xml:space="preserve"> </w:t>
      </w:r>
      <w:r>
        <w:t>you</w:t>
      </w:r>
      <w:r w:rsidR="00BF0493">
        <w:t xml:space="preserve"> </w:t>
      </w:r>
      <w:r>
        <w:t>access</w:t>
      </w:r>
      <w:r w:rsidR="00BF0493">
        <w:t xml:space="preserve"> </w:t>
      </w:r>
      <w:r>
        <w:t>to</w:t>
      </w:r>
      <w:r w:rsidR="00BF0493">
        <w:t xml:space="preserve"> </w:t>
      </w:r>
      <w:r>
        <w:t>the</w:t>
      </w:r>
      <w:r w:rsidR="00BF0493">
        <w:t xml:space="preserve"> </w:t>
      </w:r>
      <w:r w:rsidR="00AA4347">
        <w:rPr>
          <w:b/>
        </w:rPr>
        <w:t>Troubleshoot</w:t>
      </w:r>
      <w:r w:rsidR="00BF0493">
        <w:t xml:space="preserve"> </w:t>
      </w:r>
      <w:r w:rsidR="00F97558">
        <w:t>interface,</w:t>
      </w:r>
      <w:r w:rsidR="00BF0493">
        <w:t xml:space="preserve"> </w:t>
      </w:r>
      <w:r w:rsidR="00F97558">
        <w:t>shown</w:t>
      </w:r>
      <w:r w:rsidR="00BF0493">
        <w:t xml:space="preserve"> </w:t>
      </w:r>
      <w:r w:rsidR="00F97558">
        <w:t>below.</w:t>
      </w:r>
    </w:p>
    <w:p w:rsidR="00AA4347" w:rsidRDefault="00AA4347" w:rsidP="008E6BED">
      <w:pPr>
        <w:pStyle w:val="GraphicWide"/>
      </w:pPr>
      <w:r w:rsidRPr="002209C2"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RE_Menu-Troublesho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A4347" w:rsidRDefault="00AA4347" w:rsidP="00AA4347">
      <w:pPr>
        <w:pStyle w:val="Caption"/>
      </w:pPr>
      <w:r w:rsidRPr="00523B92"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11</w:t>
        </w:r>
      </w:fldSimple>
      <w:r w:rsidRPr="005167AD">
        <w:t>:</w:t>
      </w:r>
      <w:r w:rsidR="00BF0493">
        <w:t xml:space="preserve"> </w:t>
      </w:r>
      <w:r w:rsidRPr="005167AD">
        <w:t>Troubleshoot</w:t>
      </w:r>
      <w:r w:rsidR="00BF0493">
        <w:t xml:space="preserve"> </w:t>
      </w:r>
      <w:r w:rsidRPr="005167AD">
        <w:t>Menu</w:t>
      </w:r>
    </w:p>
    <w:p w:rsidR="00AA4347" w:rsidRDefault="00AA4347" w:rsidP="00AA4347">
      <w:pPr>
        <w:pStyle w:val="ParagraphText"/>
      </w:pPr>
      <w:r>
        <w:t>Clicking</w:t>
      </w:r>
      <w:r w:rsidR="00BF0493">
        <w:t xml:space="preserve"> </w:t>
      </w:r>
      <w:r>
        <w:t>the</w:t>
      </w:r>
      <w:r w:rsidR="00BF0493">
        <w:t xml:space="preserve"> </w:t>
      </w:r>
      <w:r w:rsidRPr="00BA05EA">
        <w:rPr>
          <w:b/>
        </w:rPr>
        <w:t>Advanced</w:t>
      </w:r>
      <w:r w:rsidR="00BF0493">
        <w:rPr>
          <w:b/>
        </w:rPr>
        <w:t xml:space="preserve"> </w:t>
      </w:r>
      <w:r w:rsidRPr="00BA05EA">
        <w:rPr>
          <w:b/>
        </w:rPr>
        <w:t>options</w:t>
      </w:r>
      <w:r w:rsidR="00BF0493">
        <w:t xml:space="preserve"> </w:t>
      </w:r>
      <w:r>
        <w:t>option</w:t>
      </w:r>
      <w:r w:rsidR="00BF0493">
        <w:t xml:space="preserve"> </w:t>
      </w:r>
      <w:r>
        <w:t>gives</w:t>
      </w:r>
      <w:r w:rsidR="00BF0493">
        <w:t xml:space="preserve"> </w:t>
      </w:r>
      <w:r>
        <w:t>you</w:t>
      </w:r>
      <w:r w:rsidR="00BF0493">
        <w:t xml:space="preserve"> </w:t>
      </w:r>
      <w:r>
        <w:t>access</w:t>
      </w:r>
      <w:r w:rsidR="00BF0493">
        <w:t xml:space="preserve"> </w:t>
      </w:r>
      <w:r>
        <w:t>to</w:t>
      </w:r>
      <w:r w:rsidR="00BF0493">
        <w:t xml:space="preserve"> </w:t>
      </w:r>
      <w:r>
        <w:t>the</w:t>
      </w:r>
      <w:r w:rsidR="00BF0493">
        <w:t xml:space="preserve"> </w:t>
      </w:r>
      <w:r w:rsidRPr="00BA05EA">
        <w:rPr>
          <w:b/>
        </w:rPr>
        <w:t>Advanced</w:t>
      </w:r>
      <w:r w:rsidR="00BF0493">
        <w:rPr>
          <w:b/>
        </w:rPr>
        <w:t xml:space="preserve"> </w:t>
      </w:r>
      <w:r w:rsidRPr="00BA05EA">
        <w:rPr>
          <w:b/>
        </w:rPr>
        <w:t>options</w:t>
      </w:r>
      <w:r w:rsidR="00BF0493">
        <w:t xml:space="preserve"> </w:t>
      </w:r>
      <w:r>
        <w:t>interface,</w:t>
      </w:r>
      <w:r w:rsidR="00BF0493">
        <w:t xml:space="preserve"> </w:t>
      </w:r>
      <w:r>
        <w:t>shown</w:t>
      </w:r>
      <w:r w:rsidR="00BF0493">
        <w:t xml:space="preserve"> </w:t>
      </w:r>
      <w:r>
        <w:t>below.</w:t>
      </w:r>
      <w:r w:rsidR="00BF0493">
        <w:t xml:space="preserve"> </w:t>
      </w:r>
      <w:r w:rsidR="00D92B7F">
        <w:t>This</w:t>
      </w:r>
      <w:r w:rsidR="00BF0493">
        <w:t xml:space="preserve"> </w:t>
      </w:r>
      <w:r w:rsidR="00D92B7F">
        <w:t>includes</w:t>
      </w:r>
      <w:r w:rsidR="00BF0493">
        <w:t xml:space="preserve"> </w:t>
      </w:r>
      <w:r w:rsidR="00D92B7F">
        <w:t>the</w:t>
      </w:r>
      <w:r w:rsidR="00BF0493">
        <w:t xml:space="preserve"> </w:t>
      </w:r>
      <w:r w:rsidR="00D92B7F">
        <w:t>Startup</w:t>
      </w:r>
      <w:r w:rsidR="00BF0493">
        <w:t xml:space="preserve"> </w:t>
      </w:r>
      <w:r w:rsidR="00D92B7F">
        <w:t>Settings</w:t>
      </w:r>
      <w:r w:rsidR="00BF0493">
        <w:t xml:space="preserve"> </w:t>
      </w:r>
      <w:r w:rsidR="00D92B7F">
        <w:t>option</w:t>
      </w:r>
      <w:r w:rsidR="00BF0493">
        <w:t xml:space="preserve"> </w:t>
      </w:r>
      <w:r w:rsidR="00D92B7F">
        <w:t>when</w:t>
      </w:r>
      <w:r w:rsidR="00BF0493">
        <w:t xml:space="preserve"> </w:t>
      </w:r>
      <w:r w:rsidR="00D92B7F">
        <w:t>you</w:t>
      </w:r>
      <w:r w:rsidR="00BF0493">
        <w:t xml:space="preserve"> </w:t>
      </w:r>
      <w:r w:rsidR="00D92B7F">
        <w:t>access</w:t>
      </w:r>
      <w:r w:rsidR="00BF0493">
        <w:t xml:space="preserve"> </w:t>
      </w:r>
      <w:r w:rsidR="00D92B7F">
        <w:t>the</w:t>
      </w:r>
      <w:r w:rsidR="00BF0493">
        <w:t xml:space="preserve"> </w:t>
      </w:r>
      <w:r w:rsidR="00D92B7F">
        <w:t>startup</w:t>
      </w:r>
      <w:r w:rsidR="00BF0493">
        <w:t xml:space="preserve"> </w:t>
      </w:r>
      <w:r w:rsidR="00D92B7F">
        <w:t>menu</w:t>
      </w:r>
      <w:r w:rsidR="00BF0493">
        <w:t xml:space="preserve"> </w:t>
      </w:r>
      <w:r w:rsidR="00D92B7F">
        <w:t>from</w:t>
      </w:r>
      <w:r w:rsidR="00BF0493">
        <w:t xml:space="preserve"> </w:t>
      </w:r>
      <w:r w:rsidR="00D92B7F">
        <w:t>the</w:t>
      </w:r>
      <w:r w:rsidR="00BF0493">
        <w:t xml:space="preserve"> </w:t>
      </w:r>
      <w:r w:rsidR="00D92B7F">
        <w:t>hard</w:t>
      </w:r>
      <w:r w:rsidR="00BF0493">
        <w:t xml:space="preserve"> </w:t>
      </w:r>
      <w:r w:rsidR="00D92B7F">
        <w:t>drive.</w:t>
      </w:r>
      <w:r w:rsidR="00BF0493">
        <w:t xml:space="preserve"> </w:t>
      </w:r>
      <w:r w:rsidR="00D92B7F">
        <w:t>If</w:t>
      </w:r>
      <w:r w:rsidR="00BF0493">
        <w:t xml:space="preserve"> </w:t>
      </w:r>
      <w:r w:rsidR="00D92B7F">
        <w:t>you</w:t>
      </w:r>
      <w:r w:rsidR="00BF0493">
        <w:t xml:space="preserve"> </w:t>
      </w:r>
      <w:r w:rsidR="00D92B7F">
        <w:t>access</w:t>
      </w:r>
      <w:r w:rsidR="00BF0493">
        <w:t xml:space="preserve"> </w:t>
      </w:r>
      <w:r w:rsidR="00D92B7F">
        <w:t>the</w:t>
      </w:r>
      <w:r w:rsidR="00BF0493">
        <w:t xml:space="preserve"> </w:t>
      </w:r>
      <w:r w:rsidR="00D92B7F">
        <w:t>menu</w:t>
      </w:r>
      <w:r w:rsidR="00BF0493">
        <w:t xml:space="preserve"> </w:t>
      </w:r>
      <w:r w:rsidR="00D92B7F">
        <w:t>using</w:t>
      </w:r>
      <w:r w:rsidR="00BF0493">
        <w:t xml:space="preserve"> </w:t>
      </w:r>
      <w:r w:rsidR="00D92B7F">
        <w:t>media</w:t>
      </w:r>
      <w:r w:rsidR="00BF0493">
        <w:t xml:space="preserve"> </w:t>
      </w:r>
      <w:r w:rsidR="00D92B7F">
        <w:t>the</w:t>
      </w:r>
      <w:r w:rsidR="00BF0493">
        <w:t xml:space="preserve"> </w:t>
      </w:r>
      <w:r w:rsidR="00D92B7F">
        <w:t>option</w:t>
      </w:r>
      <w:r w:rsidR="00BF0493">
        <w:t xml:space="preserve"> </w:t>
      </w:r>
      <w:r w:rsidR="00D92B7F">
        <w:t>is</w:t>
      </w:r>
      <w:r w:rsidR="00BF0493">
        <w:t xml:space="preserve"> </w:t>
      </w:r>
      <w:r w:rsidR="00D92B7F">
        <w:t>not</w:t>
      </w:r>
      <w:r w:rsidR="00BF0493">
        <w:t xml:space="preserve"> </w:t>
      </w:r>
      <w:r w:rsidR="00D92B7F">
        <w:t>shown.</w:t>
      </w:r>
    </w:p>
    <w:p w:rsidR="00B7241A" w:rsidRDefault="00D92B7F" w:rsidP="008E6BED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_Menu-Troubleshoot-AdvancedOp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781B57" w:rsidP="00781B57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12</w:t>
        </w:r>
      </w:fldSimple>
      <w:r>
        <w:t>:</w:t>
      </w:r>
      <w:r w:rsidR="00BF0493">
        <w:t xml:space="preserve"> </w:t>
      </w:r>
      <w:r w:rsidR="007B3E59">
        <w:t>Startup</w:t>
      </w:r>
      <w:r w:rsidR="00BF0493">
        <w:t xml:space="preserve"> </w:t>
      </w:r>
      <w:r w:rsidR="007B3E59">
        <w:t>advanced</w:t>
      </w:r>
      <w:r w:rsidR="00BF0493">
        <w:t xml:space="preserve"> </w:t>
      </w:r>
      <w:r w:rsidR="007B3E59">
        <w:t>options</w:t>
      </w:r>
    </w:p>
    <w:p w:rsidR="00B7241A" w:rsidRDefault="00F97558" w:rsidP="00B7241A">
      <w:pPr>
        <w:pStyle w:val="Note"/>
      </w:pPr>
      <w:r w:rsidRPr="00B7241A">
        <w:rPr>
          <w:b/>
        </w:rPr>
        <w:t>Note</w:t>
      </w:r>
      <w:r w:rsidR="00BA05EA" w:rsidRPr="00B7241A">
        <w:rPr>
          <w:b/>
        </w:rPr>
        <w:t>:</w:t>
      </w:r>
      <w:r w:rsidR="00BF0493">
        <w:t xml:space="preserve"> </w:t>
      </w:r>
      <w:r w:rsidR="00BA05EA">
        <w:t>For</w:t>
      </w:r>
      <w:r w:rsidR="00BF0493">
        <w:t xml:space="preserve"> </w:t>
      </w:r>
      <w:r w:rsidR="00BA05EA">
        <w:t>a</w:t>
      </w:r>
      <w:r w:rsidR="00BF0493">
        <w:t xml:space="preserve"> </w:t>
      </w:r>
      <w:r w:rsidR="00BA05EA">
        <w:t>UEFI</w:t>
      </w:r>
      <w:r w:rsidR="00BF0493">
        <w:t xml:space="preserve"> </w:t>
      </w:r>
      <w:r w:rsidR="00BA05EA">
        <w:t>system,</w:t>
      </w:r>
      <w:r w:rsidR="00BF0493">
        <w:t xml:space="preserve"> </w:t>
      </w:r>
      <w:r w:rsidR="00BA05EA">
        <w:t>t</w:t>
      </w:r>
      <w:r>
        <w:t>his</w:t>
      </w:r>
      <w:r w:rsidR="00BF0493">
        <w:t xml:space="preserve"> </w:t>
      </w:r>
      <w:r>
        <w:t>interface</w:t>
      </w:r>
      <w:r w:rsidR="00BF0493">
        <w:t xml:space="preserve"> </w:t>
      </w:r>
      <w:r>
        <w:t>may</w:t>
      </w:r>
      <w:r w:rsidR="00BF0493">
        <w:t xml:space="preserve"> </w:t>
      </w:r>
      <w:r>
        <w:t>have</w:t>
      </w:r>
      <w:r w:rsidR="00BF0493">
        <w:t xml:space="preserve"> </w:t>
      </w:r>
      <w:r>
        <w:t>additional</w:t>
      </w:r>
      <w:r w:rsidR="00BF0493">
        <w:t xml:space="preserve"> </w:t>
      </w:r>
      <w:r>
        <w:t>option</w:t>
      </w:r>
      <w:r w:rsidR="00BA05EA">
        <w:t>s</w:t>
      </w:r>
      <w:r>
        <w:t>,</w:t>
      </w:r>
      <w:r w:rsidR="00BF0493">
        <w:t xml:space="preserve"> </w:t>
      </w:r>
      <w:r>
        <w:t>as</w:t>
      </w:r>
      <w:r w:rsidR="00BF0493">
        <w:t xml:space="preserve"> </w:t>
      </w:r>
      <w:r>
        <w:t>shown</w:t>
      </w:r>
      <w:r w:rsidR="00BF0493">
        <w:t xml:space="preserve"> </w:t>
      </w:r>
      <w:r>
        <w:t>in</w:t>
      </w:r>
      <w:r w:rsidR="00BF0493">
        <w:t xml:space="preserve"> </w:t>
      </w:r>
      <w:r w:rsidR="00D6646B">
        <w:t>the</w:t>
      </w:r>
      <w:r w:rsidR="00BF0493">
        <w:t xml:space="preserve"> </w:t>
      </w:r>
      <w:r w:rsidR="00D6646B">
        <w:t>UEFI</w:t>
      </w:r>
      <w:r w:rsidR="00BF0493">
        <w:t xml:space="preserve"> </w:t>
      </w:r>
      <w:r w:rsidR="00D6646B">
        <w:t>Options</w:t>
      </w:r>
      <w:r w:rsidR="00BF0493">
        <w:t xml:space="preserve"> </w:t>
      </w:r>
      <w:r w:rsidR="00D6646B">
        <w:t>section</w:t>
      </w:r>
      <w:r w:rsidR="00BF0493">
        <w:t xml:space="preserve"> </w:t>
      </w:r>
      <w:r>
        <w:t>below.</w:t>
      </w:r>
    </w:p>
    <w:p w:rsidR="00B7241A" w:rsidRDefault="00FE33F5" w:rsidP="002E340F">
      <w:pPr>
        <w:pStyle w:val="Heading3"/>
      </w:pPr>
      <w:bookmarkStart w:id="32" w:name="_Toc334557645"/>
      <w:bookmarkStart w:id="33" w:name="_Toc334565413"/>
      <w:r>
        <w:t>Accessing</w:t>
      </w:r>
      <w:r w:rsidR="00BF0493">
        <w:t xml:space="preserve"> </w:t>
      </w:r>
      <w:r>
        <w:t>Additional</w:t>
      </w:r>
      <w:r w:rsidR="00BF0493">
        <w:t xml:space="preserve"> </w:t>
      </w:r>
      <w:r>
        <w:t>Startup</w:t>
      </w:r>
      <w:r w:rsidR="00BF0493">
        <w:t xml:space="preserve"> </w:t>
      </w:r>
      <w:r>
        <w:t>Settings</w:t>
      </w:r>
      <w:bookmarkEnd w:id="32"/>
      <w:bookmarkEnd w:id="33"/>
    </w:p>
    <w:p w:rsidR="00B7241A" w:rsidRDefault="00FE33F5" w:rsidP="001024E8">
      <w:pPr>
        <w:pStyle w:val="ParagraphText"/>
      </w:pPr>
      <w:r>
        <w:t>You</w:t>
      </w:r>
      <w:r w:rsidR="00BF0493">
        <w:t xml:space="preserve"> </w:t>
      </w:r>
      <w:r>
        <w:t>may</w:t>
      </w:r>
      <w:r w:rsidR="00BF0493">
        <w:t xml:space="preserve"> </w:t>
      </w:r>
      <w:r>
        <w:t>find</w:t>
      </w:r>
      <w:r w:rsidR="00BF0493">
        <w:t xml:space="preserve"> </w:t>
      </w:r>
      <w:r>
        <w:t>that</w:t>
      </w:r>
      <w:r w:rsidR="00BF0493">
        <w:t xml:space="preserve"> </w:t>
      </w:r>
      <w:r>
        <w:t>you</w:t>
      </w:r>
      <w:r w:rsidR="00BF0493">
        <w:t xml:space="preserve"> </w:t>
      </w:r>
      <w:r>
        <w:t>need</w:t>
      </w:r>
      <w:r w:rsidR="00BF0493">
        <w:t xml:space="preserve"> </w:t>
      </w:r>
      <w:r>
        <w:t>to</w:t>
      </w:r>
      <w:r w:rsidR="00BF0493">
        <w:t xml:space="preserve"> </w:t>
      </w:r>
      <w:r>
        <w:t>access</w:t>
      </w:r>
      <w:r w:rsidR="00BF0493">
        <w:t xml:space="preserve"> </w:t>
      </w:r>
      <w:r>
        <w:t>additional</w:t>
      </w:r>
      <w:r w:rsidR="00BF0493">
        <w:t xml:space="preserve"> </w:t>
      </w:r>
      <w:r w:rsidR="007B3E59">
        <w:t>startup</w:t>
      </w:r>
      <w:r w:rsidR="00BF0493">
        <w:t xml:space="preserve"> </w:t>
      </w:r>
      <w:r w:rsidR="007B3E59">
        <w:t>settings,</w:t>
      </w:r>
      <w:r w:rsidR="00BF0493">
        <w:t xml:space="preserve"> </w:t>
      </w:r>
      <w:r w:rsidR="00781B57">
        <w:t>such</w:t>
      </w:r>
      <w:r w:rsidR="00BF0493">
        <w:t xml:space="preserve"> </w:t>
      </w:r>
      <w:r w:rsidR="00781B57">
        <w:t>as</w:t>
      </w:r>
      <w:r w:rsidR="00BF0493">
        <w:t xml:space="preserve"> </w:t>
      </w:r>
      <w:r w:rsidR="00781B57">
        <w:t>disabling</w:t>
      </w:r>
      <w:r w:rsidR="00BF0493">
        <w:t xml:space="preserve"> </w:t>
      </w:r>
      <w:r w:rsidR="00781B57">
        <w:t>an</w:t>
      </w:r>
      <w:r w:rsidR="00BF0493">
        <w:t xml:space="preserve"> </w:t>
      </w:r>
      <w:r w:rsidR="00781B57">
        <w:t>early-launch</w:t>
      </w:r>
      <w:r w:rsidR="00BF0493">
        <w:t xml:space="preserve"> </w:t>
      </w:r>
      <w:r w:rsidR="00781B57">
        <w:t>anti-malware</w:t>
      </w:r>
      <w:r w:rsidR="00BF0493">
        <w:t xml:space="preserve"> </w:t>
      </w:r>
      <w:r w:rsidR="00781B57">
        <w:t>driver,</w:t>
      </w:r>
      <w:r w:rsidR="00BF0493">
        <w:t xml:space="preserve"> </w:t>
      </w:r>
      <w:r w:rsidR="00781B57">
        <w:t>disabling</w:t>
      </w:r>
      <w:r w:rsidR="00BF0493">
        <w:t xml:space="preserve"> </w:t>
      </w:r>
      <w:r w:rsidR="00781B57">
        <w:t>automatic</w:t>
      </w:r>
      <w:r w:rsidR="00BF0493">
        <w:t xml:space="preserve"> </w:t>
      </w:r>
      <w:r w:rsidR="00781B57">
        <w:t>restart</w:t>
      </w:r>
      <w:r w:rsidR="00BF0493">
        <w:t xml:space="preserve"> </w:t>
      </w:r>
      <w:r w:rsidR="00781B57">
        <w:t>on</w:t>
      </w:r>
      <w:r w:rsidR="00BF0493">
        <w:t xml:space="preserve"> </w:t>
      </w:r>
      <w:r w:rsidR="00781B57">
        <w:t>system</w:t>
      </w:r>
      <w:r w:rsidR="00BF0493">
        <w:t xml:space="preserve"> </w:t>
      </w:r>
      <w:r w:rsidR="00781B57">
        <w:t>failure</w:t>
      </w:r>
      <w:r w:rsidR="00BF0493">
        <w:t xml:space="preserve"> </w:t>
      </w:r>
      <w:r w:rsidR="00781B57">
        <w:t>to</w:t>
      </w:r>
      <w:r w:rsidR="00BF0493">
        <w:t xml:space="preserve"> </w:t>
      </w:r>
      <w:r w:rsidR="00781B57">
        <w:t>see</w:t>
      </w:r>
      <w:r w:rsidR="00BF0493">
        <w:t xml:space="preserve"> </w:t>
      </w:r>
      <w:r w:rsidR="00781B57">
        <w:t>an</w:t>
      </w:r>
      <w:r w:rsidR="00BF0493">
        <w:t xml:space="preserve"> </w:t>
      </w:r>
      <w:r w:rsidR="00781B57">
        <w:t>error</w:t>
      </w:r>
      <w:r w:rsidR="00BF0493">
        <w:t xml:space="preserve"> </w:t>
      </w:r>
      <w:r w:rsidR="00781B57">
        <w:t>message,</w:t>
      </w:r>
      <w:r w:rsidR="00BF0493">
        <w:t xml:space="preserve"> </w:t>
      </w:r>
      <w:r w:rsidR="00781B57">
        <w:t>or</w:t>
      </w:r>
      <w:r w:rsidR="00BF0493">
        <w:t xml:space="preserve"> </w:t>
      </w:r>
      <w:r w:rsidR="00781B57">
        <w:t>some</w:t>
      </w:r>
      <w:r w:rsidR="00BF0493">
        <w:t xml:space="preserve"> </w:t>
      </w:r>
      <w:r w:rsidR="00781B57">
        <w:t>other</w:t>
      </w:r>
      <w:r w:rsidR="00BF0493">
        <w:t xml:space="preserve"> </w:t>
      </w:r>
      <w:r w:rsidR="00781B57">
        <w:t>setting</w:t>
      </w:r>
      <w:r w:rsidR="00BF0493">
        <w:t xml:space="preserve"> </w:t>
      </w:r>
      <w:r w:rsidR="00781B57">
        <w:t>previously</w:t>
      </w:r>
      <w:r w:rsidR="00BF0493">
        <w:t xml:space="preserve"> </w:t>
      </w:r>
      <w:r w:rsidR="00781B57">
        <w:t>available</w:t>
      </w:r>
      <w:r w:rsidR="00BF0493">
        <w:t xml:space="preserve"> </w:t>
      </w:r>
      <w:r w:rsidR="00781B57">
        <w:t>by</w:t>
      </w:r>
      <w:r w:rsidR="00BF0493">
        <w:t xml:space="preserve"> </w:t>
      </w:r>
      <w:r w:rsidR="00781B57">
        <w:t>pressing</w:t>
      </w:r>
      <w:r w:rsidR="00BF0493">
        <w:t xml:space="preserve"> </w:t>
      </w:r>
      <w:r w:rsidR="00781B57">
        <w:t>F8</w:t>
      </w:r>
      <w:r w:rsidR="00BF0493">
        <w:t xml:space="preserve"> </w:t>
      </w:r>
      <w:r w:rsidR="00781B57">
        <w:t>during</w:t>
      </w:r>
      <w:r w:rsidR="00BF0493">
        <w:t xml:space="preserve"> </w:t>
      </w:r>
      <w:r w:rsidR="00781B57">
        <w:t>startup.</w:t>
      </w:r>
      <w:r w:rsidR="00BF0493">
        <w:t xml:space="preserve"> </w:t>
      </w:r>
      <w:r w:rsidR="00781B57">
        <w:t>These</w:t>
      </w:r>
      <w:r w:rsidR="00BF0493">
        <w:t xml:space="preserve"> </w:t>
      </w:r>
      <w:r w:rsidR="00781B57">
        <w:t>options</w:t>
      </w:r>
      <w:r w:rsidR="00BF0493">
        <w:t xml:space="preserve"> </w:t>
      </w:r>
      <w:r w:rsidR="00781B57">
        <w:t>are</w:t>
      </w:r>
      <w:r w:rsidR="00BF0493">
        <w:t xml:space="preserve"> </w:t>
      </w:r>
      <w:r w:rsidR="00781B57">
        <w:t>provided</w:t>
      </w:r>
      <w:r w:rsidR="00BF0493">
        <w:t xml:space="preserve"> </w:t>
      </w:r>
      <w:r w:rsidR="00781B57">
        <w:t>via</w:t>
      </w:r>
      <w:r w:rsidR="00BF0493">
        <w:t xml:space="preserve"> </w:t>
      </w:r>
      <w:r w:rsidR="00781B57">
        <w:t>the</w:t>
      </w:r>
      <w:r w:rsidR="00BF0493">
        <w:t xml:space="preserve"> </w:t>
      </w:r>
      <w:r w:rsidR="00781B57">
        <w:t>Startup</w:t>
      </w:r>
      <w:r w:rsidR="00BF0493">
        <w:t xml:space="preserve"> </w:t>
      </w:r>
      <w:r w:rsidR="00781B57">
        <w:t>Settings</w:t>
      </w:r>
      <w:r w:rsidR="00BF0493">
        <w:t xml:space="preserve"> </w:t>
      </w:r>
      <w:r w:rsidR="00781B57">
        <w:t>interface,</w:t>
      </w:r>
      <w:r w:rsidR="00BF0493">
        <w:t xml:space="preserve"> </w:t>
      </w:r>
      <w:r w:rsidR="00781B57">
        <w:t>shown</w:t>
      </w:r>
      <w:r w:rsidR="00BF0493">
        <w:t xml:space="preserve"> </w:t>
      </w:r>
      <w:r w:rsidR="007B3E59">
        <w:t>below.</w:t>
      </w:r>
    </w:p>
    <w:p w:rsidR="00B7241A" w:rsidRDefault="00781B57" w:rsidP="00747AE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7315200" cy="4186937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_Setting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86937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FE33F5" w:rsidP="00FE33F5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13</w:t>
        </w:r>
      </w:fldSimple>
      <w:r>
        <w:t>:</w:t>
      </w:r>
      <w:r w:rsidR="00BF0493">
        <w:t xml:space="preserve"> </w:t>
      </w:r>
      <w:r>
        <w:t>Startup</w:t>
      </w:r>
      <w:r w:rsidR="00BF0493">
        <w:t xml:space="preserve"> </w:t>
      </w:r>
      <w:r>
        <w:t>Settings</w:t>
      </w:r>
    </w:p>
    <w:p w:rsidR="00B7241A" w:rsidRDefault="00F97558" w:rsidP="001024E8">
      <w:pPr>
        <w:pStyle w:val="ParagraphText"/>
      </w:pPr>
      <w:r>
        <w:t>Pressing</w:t>
      </w:r>
      <w:r w:rsidR="00BF0493">
        <w:t xml:space="preserve"> </w:t>
      </w:r>
      <w:r>
        <w:t>the</w:t>
      </w:r>
      <w:r w:rsidR="00BF0493">
        <w:t xml:space="preserve"> </w:t>
      </w:r>
      <w:r>
        <w:rPr>
          <w:b/>
        </w:rPr>
        <w:t>Restart</w:t>
      </w:r>
      <w:r w:rsidR="00BF0493">
        <w:t xml:space="preserve"> </w:t>
      </w:r>
      <w:r>
        <w:t>button</w:t>
      </w:r>
      <w:r w:rsidR="00BF0493">
        <w:t xml:space="preserve"> </w:t>
      </w:r>
      <w:r>
        <w:t>causes</w:t>
      </w:r>
      <w:r w:rsidR="00BF0493">
        <w:t xml:space="preserve"> </w:t>
      </w:r>
      <w:r>
        <w:t>Windows</w:t>
      </w:r>
      <w:r w:rsidR="00BF0493">
        <w:t xml:space="preserve"> </w:t>
      </w:r>
      <w:r>
        <w:t>to</w:t>
      </w:r>
      <w:r w:rsidR="00BF0493">
        <w:t xml:space="preserve"> </w:t>
      </w:r>
      <w:r>
        <w:t>restart</w:t>
      </w:r>
      <w:r w:rsidR="00BF0493">
        <w:t xml:space="preserve"> </w:t>
      </w:r>
      <w:r>
        <w:t>into</w:t>
      </w:r>
      <w:r w:rsidR="00BF0493">
        <w:t xml:space="preserve"> </w:t>
      </w:r>
      <w:r>
        <w:t>the</w:t>
      </w:r>
      <w:r w:rsidR="00BF0493">
        <w:t xml:space="preserve"> </w:t>
      </w:r>
      <w:r>
        <w:t>replacement</w:t>
      </w:r>
      <w:r w:rsidR="00BF0493">
        <w:t xml:space="preserve"> </w:t>
      </w:r>
      <w:r>
        <w:t>for</w:t>
      </w:r>
      <w:r w:rsidR="00BF0493">
        <w:t xml:space="preserve"> </w:t>
      </w:r>
      <w:r>
        <w:t>the</w:t>
      </w:r>
      <w:r w:rsidR="00BF0493">
        <w:t xml:space="preserve"> </w:t>
      </w:r>
      <w:r>
        <w:t>F8</w:t>
      </w:r>
      <w:r w:rsidR="00BF0493">
        <w:t xml:space="preserve"> </w:t>
      </w:r>
      <w:r>
        <w:t>startup</w:t>
      </w:r>
      <w:r w:rsidR="00BF0493">
        <w:t xml:space="preserve"> </w:t>
      </w:r>
      <w:r>
        <w:t>interface,</w:t>
      </w:r>
      <w:r w:rsidR="00BF0493">
        <w:t xml:space="preserve"> </w:t>
      </w:r>
      <w:r>
        <w:t>shown</w:t>
      </w:r>
      <w:r w:rsidR="00BF0493">
        <w:t xml:space="preserve"> </w:t>
      </w:r>
      <w:r>
        <w:t>below.</w:t>
      </w:r>
    </w:p>
    <w:p w:rsidR="00B7241A" w:rsidRDefault="00781B57" w:rsidP="008E6BED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_Settings2.png"/>
                    <pic:cNvPicPr preferRelativeResize="0"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3077"/>
                    <a:stretch/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241A" w:rsidRDefault="00781B57" w:rsidP="00781B57">
      <w:pPr>
        <w:pStyle w:val="Caption"/>
      </w:pPr>
      <w:bookmarkStart w:id="34" w:name="_Ref328564887"/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14</w:t>
        </w:r>
      </w:fldSimple>
      <w:bookmarkEnd w:id="34"/>
      <w:r>
        <w:t>:</w:t>
      </w:r>
      <w:r w:rsidR="00BF0493">
        <w:t xml:space="preserve"> </w:t>
      </w:r>
      <w:r>
        <w:t>Startup</w:t>
      </w:r>
      <w:r w:rsidR="00BF0493">
        <w:t xml:space="preserve"> </w:t>
      </w:r>
      <w:r>
        <w:t>Settings</w:t>
      </w:r>
    </w:p>
    <w:p w:rsidR="00B7241A" w:rsidRDefault="00F97558" w:rsidP="001024E8">
      <w:pPr>
        <w:pStyle w:val="ParagraphText"/>
      </w:pPr>
      <w:r>
        <w:t>The</w:t>
      </w:r>
      <w:r w:rsidR="00BF0493">
        <w:t xml:space="preserve"> </w:t>
      </w:r>
      <w:r w:rsidR="00781B57" w:rsidRPr="0089761D">
        <w:t>F10</w:t>
      </w:r>
      <w:r w:rsidR="00BF0493">
        <w:t xml:space="preserve"> </w:t>
      </w:r>
      <w:r w:rsidR="007B3E59">
        <w:t>key</w:t>
      </w:r>
      <w:r w:rsidR="00BF0493">
        <w:t xml:space="preserve"> </w:t>
      </w:r>
      <w:r w:rsidR="007B3E59">
        <w:t>is</w:t>
      </w:r>
      <w:r w:rsidR="00BF0493">
        <w:t xml:space="preserve"> </w:t>
      </w:r>
      <w:r w:rsidR="007B3E59">
        <w:t>used</w:t>
      </w:r>
      <w:r w:rsidR="00BF0493">
        <w:t xml:space="preserve"> </w:t>
      </w:r>
      <w:r w:rsidR="007B3E59">
        <w:t>to</w:t>
      </w:r>
      <w:r w:rsidR="00BF0493">
        <w:t xml:space="preserve"> </w:t>
      </w:r>
      <w:r w:rsidR="007B3E59">
        <w:t>change</w:t>
      </w:r>
      <w:r w:rsidR="00BF0493">
        <w:t xml:space="preserve"> </w:t>
      </w:r>
      <w:r w:rsidR="007B3E59">
        <w:t>between</w:t>
      </w:r>
      <w:r w:rsidR="00BF0493">
        <w:t xml:space="preserve"> </w:t>
      </w:r>
      <w:r w:rsidR="007B3E59">
        <w:t>two</w:t>
      </w:r>
      <w:r w:rsidR="00BF0493">
        <w:t xml:space="preserve"> </w:t>
      </w:r>
      <w:r>
        <w:t>pages</w:t>
      </w:r>
      <w:r w:rsidR="00BF0493">
        <w:t xml:space="preserve"> </w:t>
      </w:r>
      <w:r>
        <w:t>of</w:t>
      </w:r>
      <w:r w:rsidR="00BF0493">
        <w:t xml:space="preserve"> </w:t>
      </w:r>
      <w:r>
        <w:t>options.</w:t>
      </w:r>
      <w:r w:rsidR="00BF0493">
        <w:t xml:space="preserve"> </w:t>
      </w:r>
      <w:r>
        <w:t>By</w:t>
      </w:r>
      <w:r w:rsidR="00BF0493">
        <w:t xml:space="preserve"> </w:t>
      </w:r>
      <w:r>
        <w:t>default</w:t>
      </w:r>
      <w:r w:rsidR="0031676B">
        <w:t>,</w:t>
      </w:r>
      <w:r w:rsidR="00BF0493">
        <w:t xml:space="preserve"> </w:t>
      </w:r>
      <w:r>
        <w:t>the</w:t>
      </w:r>
      <w:r w:rsidR="00BF0493">
        <w:t xml:space="preserve"> </w:t>
      </w:r>
      <w:r>
        <w:t>second</w:t>
      </w:r>
      <w:r w:rsidR="00BF0493">
        <w:t xml:space="preserve"> </w:t>
      </w:r>
      <w:r>
        <w:t>page</w:t>
      </w:r>
      <w:r w:rsidR="00BF0493">
        <w:t xml:space="preserve"> </w:t>
      </w:r>
      <w:r>
        <w:t>has</w:t>
      </w:r>
      <w:r w:rsidR="00BF0493">
        <w:t xml:space="preserve"> </w:t>
      </w:r>
      <w:r>
        <w:t>only</w:t>
      </w:r>
      <w:r w:rsidR="00BF0493">
        <w:t xml:space="preserve"> </w:t>
      </w:r>
      <w:r>
        <w:t>one</w:t>
      </w:r>
      <w:r w:rsidR="00BF0493">
        <w:t xml:space="preserve"> </w:t>
      </w:r>
      <w:r>
        <w:t>option</w:t>
      </w:r>
      <w:r w:rsidR="00BF0493">
        <w:t xml:space="preserve"> </w:t>
      </w:r>
      <w:r>
        <w:t>–</w:t>
      </w:r>
      <w:r w:rsidR="00BF0493">
        <w:t xml:space="preserve"> </w:t>
      </w:r>
      <w:r>
        <w:t>to</w:t>
      </w:r>
      <w:r w:rsidR="00BF0493">
        <w:t xml:space="preserve"> </w:t>
      </w:r>
      <w:r>
        <w:t>press</w:t>
      </w:r>
      <w:r w:rsidR="00BF0493">
        <w:t xml:space="preserve"> </w:t>
      </w:r>
      <w:r>
        <w:t>1</w:t>
      </w:r>
      <w:r w:rsidR="00BF0493">
        <w:t xml:space="preserve"> </w:t>
      </w:r>
      <w:r>
        <w:t>to</w:t>
      </w:r>
      <w:r w:rsidR="00BF0493">
        <w:t xml:space="preserve"> </w:t>
      </w:r>
      <w:r w:rsidR="007D6719" w:rsidRPr="007D6719">
        <w:rPr>
          <w:b/>
          <w:bCs/>
        </w:rPr>
        <w:t>Launch</w:t>
      </w:r>
      <w:r w:rsidR="00BF0493">
        <w:rPr>
          <w:b/>
          <w:bCs/>
        </w:rPr>
        <w:t xml:space="preserve"> </w:t>
      </w:r>
      <w:r w:rsidR="007D6719" w:rsidRPr="007D6719">
        <w:rPr>
          <w:b/>
          <w:bCs/>
        </w:rPr>
        <w:t>Recovery</w:t>
      </w:r>
      <w:r w:rsidR="00BF0493">
        <w:rPr>
          <w:b/>
          <w:bCs/>
        </w:rPr>
        <w:t xml:space="preserve"> </w:t>
      </w:r>
      <w:r w:rsidR="007D6719" w:rsidRPr="007D6719">
        <w:rPr>
          <w:b/>
          <w:bCs/>
        </w:rPr>
        <w:t>Environment</w:t>
      </w:r>
      <w:r w:rsidR="007D6719">
        <w:t>.</w:t>
      </w:r>
      <w:r w:rsidR="00BF0493">
        <w:t xml:space="preserve"> </w:t>
      </w:r>
      <w:r>
        <w:t>This</w:t>
      </w:r>
      <w:r w:rsidR="00BF0493">
        <w:t xml:space="preserve"> </w:t>
      </w:r>
      <w:r>
        <w:t>starts</w:t>
      </w:r>
      <w:r w:rsidR="00BF0493">
        <w:t xml:space="preserve"> </w:t>
      </w:r>
      <w:r>
        <w:t>the</w:t>
      </w:r>
      <w:r w:rsidR="00BF0493">
        <w:t xml:space="preserve"> </w:t>
      </w:r>
      <w:r>
        <w:t>WinRE</w:t>
      </w:r>
      <w:r w:rsidR="00BF0493">
        <w:t xml:space="preserve"> </w:t>
      </w:r>
      <w:r>
        <w:t>interface,</w:t>
      </w:r>
      <w:r w:rsidR="00BF0493">
        <w:t xml:space="preserve"> </w:t>
      </w:r>
      <w:r>
        <w:t>which</w:t>
      </w:r>
      <w:r w:rsidR="00BF0493">
        <w:t xml:space="preserve"> </w:t>
      </w:r>
      <w:r>
        <w:t>is</w:t>
      </w:r>
      <w:r w:rsidR="00BF0493">
        <w:t xml:space="preserve"> </w:t>
      </w:r>
      <w:r>
        <w:t>shown</w:t>
      </w:r>
      <w:r w:rsidR="00BF0493">
        <w:t xml:space="preserve"> </w:t>
      </w:r>
      <w:r>
        <w:t>in</w:t>
      </w:r>
      <w:r w:rsidR="00BF0493">
        <w:t xml:space="preserve"> </w:t>
      </w:r>
      <w:r>
        <w:t>more</w:t>
      </w:r>
      <w:r w:rsidR="00BF0493">
        <w:t xml:space="preserve"> </w:t>
      </w:r>
      <w:r>
        <w:t>detail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Recovery</w:t>
      </w:r>
      <w:r w:rsidR="00BF0493">
        <w:t xml:space="preserve"> </w:t>
      </w:r>
      <w:r>
        <w:t>and</w:t>
      </w:r>
      <w:r w:rsidR="00BF0493">
        <w:t xml:space="preserve"> </w:t>
      </w:r>
      <w:r>
        <w:t>Troubleshooting</w:t>
      </w:r>
      <w:r w:rsidR="00BF0493">
        <w:t xml:space="preserve"> </w:t>
      </w:r>
      <w:r>
        <w:t>module</w:t>
      </w:r>
      <w:r w:rsidR="00BF0493">
        <w:t xml:space="preserve"> </w:t>
      </w:r>
      <w:r>
        <w:t>of</w:t>
      </w:r>
      <w:r w:rsidR="00BF0493">
        <w:t xml:space="preserve"> </w:t>
      </w:r>
      <w:r>
        <w:t>this</w:t>
      </w:r>
      <w:r w:rsidR="00BF0493">
        <w:t xml:space="preserve"> </w:t>
      </w:r>
      <w:r>
        <w:t>course.</w:t>
      </w:r>
    </w:p>
    <w:p w:rsidR="00B7241A" w:rsidRDefault="001024E8" w:rsidP="002E340F">
      <w:pPr>
        <w:pStyle w:val="Heading3"/>
      </w:pPr>
      <w:bookmarkStart w:id="35" w:name="_Toc334557646"/>
      <w:bookmarkStart w:id="36" w:name="_Toc334565414"/>
      <w:r>
        <w:t>UEFI</w:t>
      </w:r>
      <w:r w:rsidR="00BF0493">
        <w:t xml:space="preserve"> </w:t>
      </w:r>
      <w:r>
        <w:t>Options</w:t>
      </w:r>
      <w:bookmarkEnd w:id="35"/>
      <w:bookmarkEnd w:id="36"/>
    </w:p>
    <w:p w:rsidR="00B7241A" w:rsidRDefault="007F16F5" w:rsidP="001024E8">
      <w:pPr>
        <w:pStyle w:val="ParagraphText"/>
      </w:pPr>
      <w:r>
        <w:t>When</w:t>
      </w:r>
      <w:r w:rsidR="00BF0493">
        <w:t xml:space="preserve"> </w:t>
      </w:r>
      <w:r>
        <w:t>you</w:t>
      </w:r>
      <w:r w:rsidR="00BF0493">
        <w:t xml:space="preserve"> </w:t>
      </w:r>
      <w:r>
        <w:t>are</w:t>
      </w:r>
      <w:r w:rsidR="00BF0493">
        <w:t xml:space="preserve"> </w:t>
      </w:r>
      <w:r>
        <w:t>running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on</w:t>
      </w:r>
      <w:r w:rsidR="00BF0493">
        <w:t xml:space="preserve"> </w:t>
      </w:r>
      <w:r>
        <w:t>a</w:t>
      </w:r>
      <w:r w:rsidR="00BF0493">
        <w:t xml:space="preserve"> </w:t>
      </w:r>
      <w:r w:rsidR="00885B27">
        <w:t>computer</w:t>
      </w:r>
      <w:r w:rsidR="00BF0493">
        <w:t xml:space="preserve"> </w:t>
      </w:r>
      <w:r>
        <w:t>in</w:t>
      </w:r>
      <w:r w:rsidR="00BF0493">
        <w:t xml:space="preserve"> </w:t>
      </w:r>
      <w:r>
        <w:t>UEFI</w:t>
      </w:r>
      <w:r w:rsidR="00BF0493">
        <w:t xml:space="preserve"> </w:t>
      </w:r>
      <w:r>
        <w:t>native</w:t>
      </w:r>
      <w:r w:rsidR="00BF0493">
        <w:t xml:space="preserve"> </w:t>
      </w:r>
      <w:r>
        <w:t>mode</w:t>
      </w:r>
      <w:r w:rsidR="00BF0493">
        <w:t xml:space="preserve"> </w:t>
      </w:r>
      <w:r>
        <w:t>startup,</w:t>
      </w:r>
      <w:r w:rsidR="00BF0493">
        <w:t xml:space="preserve"> </w:t>
      </w:r>
      <w:r>
        <w:t>you</w:t>
      </w:r>
      <w:r w:rsidR="00BF0493">
        <w:t xml:space="preserve"> </w:t>
      </w:r>
      <w:r>
        <w:t>will</w:t>
      </w:r>
      <w:r w:rsidR="00BF0493">
        <w:t xml:space="preserve"> </w:t>
      </w:r>
      <w:r>
        <w:t>also</w:t>
      </w:r>
      <w:r w:rsidR="00BF0493">
        <w:t xml:space="preserve"> </w:t>
      </w:r>
      <w:r>
        <w:t>have</w:t>
      </w:r>
      <w:r w:rsidR="00BF0493">
        <w:t xml:space="preserve"> </w:t>
      </w:r>
      <w:r>
        <w:t>options</w:t>
      </w:r>
      <w:r w:rsidR="00BF0493">
        <w:t xml:space="preserve"> </w:t>
      </w:r>
      <w:r>
        <w:t>to</w:t>
      </w:r>
      <w:r w:rsidR="00BF0493">
        <w:t xml:space="preserve"> </w:t>
      </w:r>
      <w:r>
        <w:t>select</w:t>
      </w:r>
      <w:r w:rsidR="00BF0493">
        <w:t xml:space="preserve"> </w:t>
      </w: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device</w:t>
      </w:r>
      <w:r w:rsidR="00BF0493">
        <w:t xml:space="preserve"> </w:t>
      </w:r>
      <w:r>
        <w:t>and</w:t>
      </w:r>
      <w:r w:rsidR="00BF0493">
        <w:t xml:space="preserve"> </w:t>
      </w:r>
      <w:r>
        <w:t>enter</w:t>
      </w:r>
      <w:r w:rsidR="00BF0493">
        <w:t xml:space="preserve"> </w:t>
      </w:r>
      <w:r>
        <w:t>firmware</w:t>
      </w:r>
      <w:r w:rsidR="00BF0493">
        <w:t xml:space="preserve"> </w:t>
      </w:r>
      <w:r>
        <w:t>setup.</w:t>
      </w:r>
      <w:r w:rsidR="00BF0493">
        <w:t xml:space="preserve"> </w:t>
      </w:r>
      <w:r w:rsidR="001024E8">
        <w:t>These</w:t>
      </w:r>
      <w:r w:rsidR="00BF0493">
        <w:t xml:space="preserve"> </w:t>
      </w:r>
      <w:r w:rsidR="001024E8">
        <w:t>are</w:t>
      </w:r>
      <w:r w:rsidR="00BF0493">
        <w:t xml:space="preserve"> </w:t>
      </w:r>
      <w:r w:rsidR="001024E8">
        <w:t>options</w:t>
      </w:r>
      <w:r w:rsidR="00BF0493">
        <w:t xml:space="preserve"> </w:t>
      </w:r>
      <w:r w:rsidR="001024E8">
        <w:t>that</w:t>
      </w:r>
      <w:r w:rsidR="00BF0493">
        <w:t xml:space="preserve"> </w:t>
      </w:r>
      <w:r w:rsidR="001024E8">
        <w:t>on</w:t>
      </w:r>
      <w:r w:rsidR="00BF0493">
        <w:t xml:space="preserve"> </w:t>
      </w:r>
      <w:r w:rsidR="001024E8">
        <w:t>a</w:t>
      </w:r>
      <w:r w:rsidR="00BF0493">
        <w:t xml:space="preserve"> </w:t>
      </w:r>
      <w:r w:rsidR="001024E8">
        <w:t>BIOS</w:t>
      </w:r>
      <w:r w:rsidR="00BF0493">
        <w:t xml:space="preserve"> </w:t>
      </w:r>
      <w:r w:rsidR="00885B27">
        <w:t>computer</w:t>
      </w:r>
      <w:r w:rsidR="00BF0493">
        <w:t xml:space="preserve"> </w:t>
      </w:r>
      <w:r w:rsidR="001024E8">
        <w:t>are</w:t>
      </w:r>
      <w:r w:rsidR="00BF0493">
        <w:t xml:space="preserve"> </w:t>
      </w:r>
      <w:r w:rsidR="001024E8">
        <w:t>only</w:t>
      </w:r>
      <w:r w:rsidR="00BF0493">
        <w:t xml:space="preserve"> </w:t>
      </w:r>
      <w:r w:rsidR="001024E8">
        <w:t>accessible</w:t>
      </w:r>
      <w:r w:rsidR="00BF0493">
        <w:t xml:space="preserve"> </w:t>
      </w:r>
      <w:r w:rsidR="001024E8">
        <w:t>in</w:t>
      </w:r>
      <w:r w:rsidR="00BF0493">
        <w:t xml:space="preserve"> </w:t>
      </w:r>
      <w:r w:rsidR="001024E8">
        <w:t>the</w:t>
      </w:r>
      <w:r w:rsidR="00BF0493">
        <w:t xml:space="preserve"> </w:t>
      </w:r>
      <w:r w:rsidR="001024E8">
        <w:t>BIOS</w:t>
      </w:r>
      <w:r w:rsidR="00BF0493">
        <w:t xml:space="preserve"> </w:t>
      </w:r>
      <w:r w:rsidR="001024E8">
        <w:t>POST</w:t>
      </w:r>
      <w:r w:rsidR="00BF0493">
        <w:t xml:space="preserve"> </w:t>
      </w:r>
      <w:r w:rsidR="001024E8">
        <w:t>input</w:t>
      </w:r>
      <w:r w:rsidR="00BF0493">
        <w:t xml:space="preserve"> </w:t>
      </w:r>
      <w:r w:rsidR="001024E8">
        <w:t>step.</w:t>
      </w:r>
      <w:r w:rsidR="00BF0493">
        <w:t xml:space="preserve"> </w:t>
      </w:r>
      <w:r w:rsidR="001024E8">
        <w:t>UEFI</w:t>
      </w:r>
      <w:r w:rsidR="00BF0493">
        <w:t xml:space="preserve"> </w:t>
      </w:r>
      <w:r w:rsidR="001024E8">
        <w:t>gives</w:t>
      </w:r>
      <w:r w:rsidR="00BF0493">
        <w:t xml:space="preserve"> </w:t>
      </w:r>
      <w:r w:rsidR="001024E8">
        <w:t>the</w:t>
      </w:r>
      <w:r w:rsidR="00BF0493">
        <w:t xml:space="preserve"> </w:t>
      </w:r>
      <w:r w:rsidR="001024E8">
        <w:t>OS</w:t>
      </w:r>
      <w:r w:rsidR="00BF0493">
        <w:t xml:space="preserve"> </w:t>
      </w:r>
      <w:r w:rsidR="001024E8">
        <w:t>the</w:t>
      </w:r>
      <w:r w:rsidR="00BF0493">
        <w:t xml:space="preserve"> </w:t>
      </w:r>
      <w:r w:rsidR="001024E8">
        <w:t>ability</w:t>
      </w:r>
      <w:r w:rsidR="00BF0493">
        <w:t xml:space="preserve"> </w:t>
      </w:r>
      <w:r w:rsidR="001024E8">
        <w:t>to</w:t>
      </w:r>
      <w:r w:rsidR="00BF0493">
        <w:t xml:space="preserve"> </w:t>
      </w:r>
      <w:r w:rsidR="001024E8">
        <w:t>offer</w:t>
      </w:r>
      <w:r w:rsidR="00BF0493">
        <w:t xml:space="preserve"> </w:t>
      </w:r>
      <w:r w:rsidR="001024E8">
        <w:t>and</w:t>
      </w:r>
      <w:r w:rsidR="00BF0493">
        <w:t xml:space="preserve"> </w:t>
      </w:r>
      <w:r w:rsidR="001024E8">
        <w:t>access</w:t>
      </w:r>
      <w:r w:rsidR="00BF0493">
        <w:t xml:space="preserve"> </w:t>
      </w:r>
      <w:r w:rsidR="001024E8">
        <w:t>these</w:t>
      </w:r>
      <w:r w:rsidR="00BF0493">
        <w:t xml:space="preserve"> </w:t>
      </w:r>
      <w:r w:rsidR="001024E8">
        <w:t>options.</w:t>
      </w:r>
    </w:p>
    <w:p w:rsidR="00B7241A" w:rsidRDefault="001024E8" w:rsidP="001024E8">
      <w:pPr>
        <w:pStyle w:val="ParagraphText"/>
      </w:pPr>
      <w:r>
        <w:t>The</w:t>
      </w:r>
      <w:r w:rsidR="00BF0493">
        <w:t xml:space="preserve"> </w:t>
      </w:r>
      <w:r>
        <w:t>boot</w:t>
      </w:r>
      <w:r w:rsidR="00BF0493">
        <w:t xml:space="preserve"> </w:t>
      </w:r>
      <w:r>
        <w:t>device</w:t>
      </w:r>
      <w:r w:rsidR="00BF0493">
        <w:t xml:space="preserve"> </w:t>
      </w:r>
      <w:r>
        <w:t>selection</w:t>
      </w:r>
      <w:r w:rsidR="00BF0493">
        <w:t xml:space="preserve"> </w:t>
      </w:r>
      <w:r>
        <w:t>choice</w:t>
      </w:r>
      <w:r w:rsidR="00BF0493">
        <w:t xml:space="preserve"> </w:t>
      </w:r>
      <w:r>
        <w:t>is</w:t>
      </w:r>
      <w:r w:rsidR="00BF0493">
        <w:t xml:space="preserve"> </w:t>
      </w:r>
      <w:r>
        <w:t>shown</w:t>
      </w:r>
      <w:r w:rsidR="00BF0493">
        <w:t xml:space="preserve"> </w:t>
      </w:r>
      <w:r>
        <w:t>on</w:t>
      </w:r>
      <w:r w:rsidR="00BF0493">
        <w:t xml:space="preserve"> </w:t>
      </w:r>
      <w:r>
        <w:t>the</w:t>
      </w:r>
      <w:r w:rsidR="00BF0493">
        <w:t xml:space="preserve"> </w:t>
      </w:r>
      <w:r>
        <w:t>main</w:t>
      </w:r>
      <w:r w:rsidR="00BF0493">
        <w:t xml:space="preserve"> </w:t>
      </w:r>
      <w:r>
        <w:t>startup</w:t>
      </w:r>
      <w:r w:rsidR="00BF0493">
        <w:t xml:space="preserve"> </w:t>
      </w:r>
      <w:r>
        <w:t>options</w:t>
      </w:r>
      <w:r w:rsidR="00BF0493">
        <w:t xml:space="preserve"> </w:t>
      </w:r>
      <w:r>
        <w:t>step.</w:t>
      </w:r>
    </w:p>
    <w:p w:rsidR="00B7241A" w:rsidRDefault="00781B57" w:rsidP="008E6BED">
      <w:pPr>
        <w:pStyle w:val="GraphicWide"/>
      </w:pPr>
      <w:r>
        <w:rPr>
          <w:lang w:eastAsia="zh-CN"/>
        </w:rPr>
        <w:drawing>
          <wp:inline distT="0" distB="0" distL="0" distR="0">
            <wp:extent cx="7315200" cy="4108704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FI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08704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241A" w:rsidRDefault="001024E8" w:rsidP="001024E8">
      <w:pPr>
        <w:pStyle w:val="Caption"/>
      </w:pPr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15</w:t>
        </w:r>
      </w:fldSimple>
      <w:r>
        <w:t>:</w:t>
      </w:r>
      <w:r w:rsidR="00BF0493">
        <w:t xml:space="preserve"> </w:t>
      </w:r>
      <w:r w:rsidR="00F97558">
        <w:t>UEFI</w:t>
      </w:r>
      <w:r w:rsidR="00BF0493">
        <w:t xml:space="preserve"> </w:t>
      </w:r>
      <w:r>
        <w:t>Startup</w:t>
      </w:r>
      <w:r w:rsidR="00BF0493">
        <w:t xml:space="preserve"> </w:t>
      </w:r>
      <w:r>
        <w:t>Options</w:t>
      </w:r>
    </w:p>
    <w:p w:rsidR="00B7241A" w:rsidRDefault="001024E8" w:rsidP="001024E8">
      <w:pPr>
        <w:pStyle w:val="ParagraphText"/>
      </w:pPr>
      <w:r>
        <w:t>I</w:t>
      </w:r>
      <w:r w:rsidR="00F358D4">
        <w:t>f</w:t>
      </w:r>
      <w:r w:rsidR="00BF0493">
        <w:t xml:space="preserve"> </w:t>
      </w:r>
      <w:r>
        <w:t>you</w:t>
      </w:r>
      <w:r w:rsidR="00BF0493">
        <w:t xml:space="preserve"> </w:t>
      </w:r>
      <w:r>
        <w:t>choose</w:t>
      </w:r>
      <w:r w:rsidR="00BF0493">
        <w:t xml:space="preserve"> </w:t>
      </w:r>
      <w:r>
        <w:rPr>
          <w:b/>
        </w:rPr>
        <w:t>Troubleshoot</w:t>
      </w:r>
      <w:r>
        <w:t>,</w:t>
      </w:r>
      <w:r w:rsidR="00BF0493">
        <w:t xml:space="preserve"> </w:t>
      </w:r>
      <w:r>
        <w:rPr>
          <w:b/>
        </w:rPr>
        <w:t>Advanced</w:t>
      </w:r>
      <w:r w:rsidR="00BF0493">
        <w:rPr>
          <w:b/>
        </w:rPr>
        <w:t xml:space="preserve"> </w:t>
      </w:r>
      <w:r>
        <w:rPr>
          <w:b/>
        </w:rPr>
        <w:t>options</w:t>
      </w:r>
      <w:r>
        <w:t>,</w:t>
      </w:r>
      <w:r w:rsidR="00BF0493">
        <w:t xml:space="preserve"> </w:t>
      </w:r>
      <w:r>
        <w:t>on</w:t>
      </w:r>
      <w:r w:rsidR="00BF0493">
        <w:t xml:space="preserve"> </w:t>
      </w:r>
      <w:r>
        <w:t>a</w:t>
      </w:r>
      <w:r w:rsidR="00BF0493">
        <w:t xml:space="preserve"> </w:t>
      </w:r>
      <w:r>
        <w:t>UEFI</w:t>
      </w:r>
      <w:r w:rsidR="00BF0493">
        <w:t xml:space="preserve"> </w:t>
      </w:r>
      <w:r w:rsidR="00885B27">
        <w:t>computer</w:t>
      </w:r>
      <w:r>
        <w:t>,</w:t>
      </w:r>
      <w:r w:rsidR="00BF0493">
        <w:t xml:space="preserve"> </w:t>
      </w:r>
      <w:r>
        <w:t>you</w:t>
      </w:r>
      <w:r w:rsidR="00BF0493">
        <w:t xml:space="preserve"> </w:t>
      </w:r>
      <w:r>
        <w:t>will</w:t>
      </w:r>
      <w:r w:rsidR="00BF0493">
        <w:t xml:space="preserve"> </w:t>
      </w:r>
      <w:r>
        <w:t>also</w:t>
      </w:r>
      <w:r w:rsidR="00BF0493">
        <w:t xml:space="preserve"> </w:t>
      </w:r>
      <w:r>
        <w:t>have</w:t>
      </w:r>
      <w:r w:rsidR="00BF0493">
        <w:t xml:space="preserve"> </w:t>
      </w:r>
      <w:r>
        <w:t>an</w:t>
      </w:r>
      <w:r w:rsidR="00BF0493">
        <w:t xml:space="preserve"> </w:t>
      </w:r>
      <w:r>
        <w:t>option</w:t>
      </w:r>
      <w:r w:rsidR="00BF0493">
        <w:t xml:space="preserve"> </w:t>
      </w:r>
      <w:r>
        <w:t>to</w:t>
      </w:r>
      <w:r w:rsidR="00BF0493">
        <w:t xml:space="preserve"> </w:t>
      </w:r>
      <w:r>
        <w:t>enter</w:t>
      </w:r>
      <w:r w:rsidR="00BF0493">
        <w:t xml:space="preserve"> </w:t>
      </w:r>
      <w:r>
        <w:t>the</w:t>
      </w:r>
      <w:r w:rsidR="00BF0493">
        <w:t xml:space="preserve"> </w:t>
      </w:r>
      <w:r>
        <w:t>UEFI</w:t>
      </w:r>
      <w:r w:rsidR="00BF0493">
        <w:t xml:space="preserve"> </w:t>
      </w:r>
      <w:r>
        <w:t>firmware</w:t>
      </w:r>
      <w:r w:rsidR="00BF0493">
        <w:t xml:space="preserve"> </w:t>
      </w:r>
      <w:r>
        <w:t>settings</w:t>
      </w:r>
      <w:r w:rsidR="00BF0493">
        <w:t xml:space="preserve"> </w:t>
      </w:r>
      <w:r>
        <w:t>interface.</w:t>
      </w:r>
      <w:r w:rsidR="00BF0493">
        <w:t xml:space="preserve"> </w:t>
      </w:r>
      <w:r>
        <w:t>The</w:t>
      </w:r>
      <w:r w:rsidR="00BF0493">
        <w:t xml:space="preserve"> </w:t>
      </w:r>
      <w:r>
        <w:t>Advanced</w:t>
      </w:r>
      <w:r w:rsidR="00BF0493">
        <w:t xml:space="preserve"> </w:t>
      </w:r>
      <w:r>
        <w:t>options</w:t>
      </w:r>
      <w:r w:rsidR="00BF0493">
        <w:t xml:space="preserve"> </w:t>
      </w:r>
      <w:r>
        <w:t>interface</w:t>
      </w:r>
      <w:r w:rsidR="00BF0493">
        <w:t xml:space="preserve"> </w:t>
      </w:r>
      <w:r>
        <w:t>with</w:t>
      </w:r>
      <w:r w:rsidR="00BF0493">
        <w:t xml:space="preserve"> </w:t>
      </w:r>
      <w:r>
        <w:t>this</w:t>
      </w:r>
      <w:r w:rsidR="00BF0493">
        <w:t xml:space="preserve"> </w:t>
      </w:r>
      <w:r>
        <w:t>option</w:t>
      </w:r>
      <w:r w:rsidR="00BF0493">
        <w:t xml:space="preserve"> </w:t>
      </w:r>
      <w:r>
        <w:t>displayed</w:t>
      </w:r>
      <w:r w:rsidR="00BF0493">
        <w:t xml:space="preserve"> </w:t>
      </w:r>
      <w:r>
        <w:t>is</w:t>
      </w:r>
      <w:r w:rsidR="00BF0493">
        <w:t xml:space="preserve"> </w:t>
      </w:r>
      <w:r>
        <w:t>shown</w:t>
      </w:r>
      <w:r w:rsidR="00BF0493">
        <w:t xml:space="preserve"> </w:t>
      </w:r>
      <w:r>
        <w:t>below.</w:t>
      </w:r>
    </w:p>
    <w:p w:rsidR="00B7241A" w:rsidRDefault="00781B57" w:rsidP="008E6BED">
      <w:pPr>
        <w:pStyle w:val="GraphicWide"/>
      </w:pPr>
      <w:bookmarkStart w:id="37" w:name="_GoBack"/>
      <w:r>
        <w:rPr>
          <w:lang w:eastAsia="zh-CN"/>
        </w:rPr>
        <w:drawing>
          <wp:inline distT="0" distB="0" distL="0" distR="0">
            <wp:extent cx="7315200" cy="4108704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FI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08704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End w:id="37"/>
    </w:p>
    <w:p w:rsidR="00B7241A" w:rsidRDefault="001024E8" w:rsidP="001024E8">
      <w:pPr>
        <w:pStyle w:val="Caption"/>
      </w:pPr>
      <w:bookmarkStart w:id="38" w:name="_Ref328564820"/>
      <w:r>
        <w:t>Figure</w:t>
      </w:r>
      <w:r w:rsidR="00BF0493">
        <w:t xml:space="preserve"> </w:t>
      </w:r>
      <w:fldSimple w:instr=" SEQ Figure \* ARABIC ">
        <w:r w:rsidR="00BF0493">
          <w:rPr>
            <w:noProof/>
          </w:rPr>
          <w:t>16</w:t>
        </w:r>
      </w:fldSimple>
      <w:bookmarkEnd w:id="38"/>
      <w:r>
        <w:t>:</w:t>
      </w:r>
      <w:r w:rsidR="00BF0493">
        <w:t xml:space="preserve"> </w:t>
      </w:r>
      <w:r w:rsidR="00F97558">
        <w:t>UEFI</w:t>
      </w:r>
      <w:r w:rsidR="00BF0493">
        <w:t xml:space="preserve"> </w:t>
      </w:r>
      <w:r>
        <w:t>Startup</w:t>
      </w:r>
      <w:r w:rsidR="00BF0493">
        <w:t xml:space="preserve"> </w:t>
      </w:r>
      <w:r>
        <w:t>Options</w:t>
      </w:r>
      <w:r w:rsidR="00BF0493">
        <w:t xml:space="preserve"> </w:t>
      </w:r>
      <w:r>
        <w:t>Advanced</w:t>
      </w:r>
    </w:p>
    <w:p w:rsidR="00B7241A" w:rsidRDefault="001024E8" w:rsidP="001024E8">
      <w:pPr>
        <w:pStyle w:val="ParagraphText"/>
      </w:pPr>
      <w:r>
        <w:t>The</w:t>
      </w:r>
      <w:r w:rsidR="00BF0493">
        <w:t xml:space="preserve"> </w:t>
      </w:r>
      <w:r>
        <w:t>two</w:t>
      </w:r>
      <w:r w:rsidR="00BF0493">
        <w:t xml:space="preserve"> </w:t>
      </w:r>
      <w:r>
        <w:t>UEFI</w:t>
      </w:r>
      <w:r w:rsidR="00BF0493">
        <w:t xml:space="preserve"> </w:t>
      </w:r>
      <w:r>
        <w:t>options</w:t>
      </w:r>
      <w:r w:rsidR="00BF0493">
        <w:t xml:space="preserve"> </w:t>
      </w:r>
      <w:r>
        <w:t>above</w:t>
      </w:r>
      <w:r w:rsidR="00BF0493">
        <w:t xml:space="preserve"> </w:t>
      </w:r>
      <w:r>
        <w:t>replace</w:t>
      </w:r>
      <w:r w:rsidR="00BF0493">
        <w:t xml:space="preserve"> </w:t>
      </w:r>
      <w:r>
        <w:t>the</w:t>
      </w:r>
      <w:r w:rsidR="00BF0493">
        <w:t xml:space="preserve"> </w:t>
      </w:r>
      <w:r>
        <w:t>steps</w:t>
      </w:r>
      <w:r w:rsidR="00BF0493">
        <w:t xml:space="preserve"> </w:t>
      </w:r>
      <w:r>
        <w:t>on</w:t>
      </w:r>
      <w:r w:rsidR="00BF0493">
        <w:t xml:space="preserve"> </w:t>
      </w:r>
      <w:r>
        <w:t>a</w:t>
      </w:r>
      <w:r w:rsidR="00BF0493">
        <w:t xml:space="preserve"> </w:t>
      </w:r>
      <w:r>
        <w:t>BIOS</w:t>
      </w:r>
      <w:r w:rsidR="00BF0493">
        <w:t xml:space="preserve"> </w:t>
      </w:r>
      <w:r w:rsidR="00885B27">
        <w:t>computer</w:t>
      </w:r>
      <w:r w:rsidR="00BF0493">
        <w:t xml:space="preserve"> </w:t>
      </w:r>
      <w:r>
        <w:t>where</w:t>
      </w:r>
      <w:r w:rsidR="00BF0493">
        <w:t xml:space="preserve"> </w:t>
      </w:r>
      <w:r>
        <w:t>you</w:t>
      </w:r>
      <w:r w:rsidR="00BF0493">
        <w:t xml:space="preserve"> </w:t>
      </w:r>
      <w:r>
        <w:t>might</w:t>
      </w:r>
      <w:r w:rsidR="00BF0493">
        <w:t xml:space="preserve"> </w:t>
      </w:r>
      <w:r>
        <w:t>press</w:t>
      </w:r>
      <w:r w:rsidR="00BF0493">
        <w:t xml:space="preserve"> </w:t>
      </w:r>
      <w:r>
        <w:t>F12</w:t>
      </w:r>
      <w:r w:rsidR="00BF0493">
        <w:t xml:space="preserve"> </w:t>
      </w:r>
      <w:r>
        <w:t>for</w:t>
      </w:r>
      <w:r w:rsidR="00BF0493">
        <w:t xml:space="preserve"> </w:t>
      </w:r>
      <w:r>
        <w:t>boot</w:t>
      </w:r>
      <w:r w:rsidR="00BF0493">
        <w:t xml:space="preserve"> </w:t>
      </w:r>
      <w:r>
        <w:t>device</w:t>
      </w:r>
      <w:r w:rsidR="00BF0493">
        <w:t xml:space="preserve"> </w:t>
      </w:r>
      <w:r>
        <w:t>selection,</w:t>
      </w:r>
      <w:r w:rsidR="00BF0493">
        <w:t xml:space="preserve"> </w:t>
      </w:r>
      <w:r>
        <w:t>or</w:t>
      </w:r>
      <w:r w:rsidR="00BF0493">
        <w:t xml:space="preserve"> </w:t>
      </w:r>
      <w:r>
        <w:t>F2</w:t>
      </w:r>
      <w:r w:rsidR="00BF0493">
        <w:t xml:space="preserve"> </w:t>
      </w:r>
      <w:r>
        <w:t>to</w:t>
      </w:r>
      <w:r w:rsidR="00BF0493">
        <w:t xml:space="preserve"> </w:t>
      </w:r>
      <w:r>
        <w:t>enter</w:t>
      </w:r>
      <w:r w:rsidR="00BF0493">
        <w:t xml:space="preserve"> </w:t>
      </w:r>
      <w:r>
        <w:t>BIOS</w:t>
      </w:r>
      <w:r w:rsidR="00BF0493">
        <w:t xml:space="preserve"> </w:t>
      </w:r>
      <w:r>
        <w:t>setup.</w:t>
      </w:r>
      <w:r w:rsidR="00BF0493">
        <w:t xml:space="preserve"> </w:t>
      </w:r>
      <w:r>
        <w:t>This</w:t>
      </w:r>
      <w:r w:rsidR="00BF0493">
        <w:t xml:space="preserve"> </w:t>
      </w:r>
      <w:r>
        <w:t>makes</w:t>
      </w:r>
      <w:r w:rsidR="00BF0493">
        <w:t xml:space="preserve"> </w:t>
      </w:r>
      <w:r>
        <w:t>it</w:t>
      </w:r>
      <w:r w:rsidR="00BF0493">
        <w:t xml:space="preserve"> </w:t>
      </w:r>
      <w:r>
        <w:t>much</w:t>
      </w:r>
      <w:r w:rsidR="00BF0493">
        <w:t xml:space="preserve"> </w:t>
      </w:r>
      <w:r>
        <w:t>easier</w:t>
      </w:r>
      <w:r w:rsidR="00BF0493">
        <w:t xml:space="preserve"> </w:t>
      </w:r>
      <w:r>
        <w:t>to</w:t>
      </w:r>
      <w:r w:rsidR="00BF0493">
        <w:t xml:space="preserve"> </w:t>
      </w:r>
      <w:r>
        <w:t>help</w:t>
      </w:r>
      <w:r w:rsidR="00BF0493">
        <w:t xml:space="preserve"> </w:t>
      </w:r>
      <w:r>
        <w:t>direct</w:t>
      </w:r>
      <w:r w:rsidR="00BF0493">
        <w:t xml:space="preserve"> </w:t>
      </w:r>
      <w:r>
        <w:t>customers</w:t>
      </w:r>
      <w:r w:rsidR="00BF0493">
        <w:t xml:space="preserve"> </w:t>
      </w:r>
      <w:r>
        <w:t>to</w:t>
      </w:r>
      <w:r w:rsidR="00BF0493">
        <w:t xml:space="preserve"> </w:t>
      </w:r>
      <w:r>
        <w:t>perform</w:t>
      </w:r>
      <w:r w:rsidR="00BF0493">
        <w:t xml:space="preserve"> </w:t>
      </w:r>
      <w:r>
        <w:t>the</w:t>
      </w:r>
      <w:r w:rsidR="00BF0493">
        <w:t xml:space="preserve"> </w:t>
      </w:r>
      <w:r>
        <w:t>options,</w:t>
      </w:r>
      <w:r w:rsidR="00BF0493">
        <w:t xml:space="preserve"> </w:t>
      </w:r>
      <w:r>
        <w:t>as</w:t>
      </w:r>
      <w:r w:rsidR="00BF0493">
        <w:t xml:space="preserve"> </w:t>
      </w:r>
      <w:r>
        <w:t>the</w:t>
      </w:r>
      <w:r w:rsidR="00BF0493">
        <w:t xml:space="preserve"> </w:t>
      </w:r>
      <w:r>
        <w:t>UEFI</w:t>
      </w:r>
      <w:r w:rsidR="00BF0493">
        <w:t xml:space="preserve"> </w:t>
      </w:r>
      <w:r>
        <w:t>interfaces</w:t>
      </w:r>
      <w:r w:rsidR="00BF0493">
        <w:t xml:space="preserve"> </w:t>
      </w:r>
      <w:r>
        <w:t>above</w:t>
      </w:r>
      <w:r w:rsidR="00BF0493">
        <w:t xml:space="preserve"> </w:t>
      </w:r>
      <w:r>
        <w:t>do</w:t>
      </w:r>
      <w:r w:rsidR="00BF0493">
        <w:t xml:space="preserve"> </w:t>
      </w:r>
      <w:r>
        <w:t>not</w:t>
      </w:r>
      <w:r w:rsidR="00BF0493">
        <w:t xml:space="preserve"> </w:t>
      </w:r>
      <w:r>
        <w:t>depend</w:t>
      </w:r>
      <w:r w:rsidR="00BF0493">
        <w:t xml:space="preserve"> </w:t>
      </w:r>
      <w:r>
        <w:t>on</w:t>
      </w:r>
      <w:r w:rsidR="00BF0493">
        <w:t xml:space="preserve"> </w:t>
      </w:r>
      <w:r>
        <w:t>quick,</w:t>
      </w:r>
      <w:r w:rsidR="00BF0493">
        <w:t xml:space="preserve"> </w:t>
      </w:r>
      <w:r>
        <w:t>timed</w:t>
      </w:r>
      <w:r w:rsidR="00BF0493">
        <w:t xml:space="preserve"> </w:t>
      </w:r>
      <w:r>
        <w:t>keystrokes.</w:t>
      </w:r>
    </w:p>
    <w:p w:rsidR="00B7241A" w:rsidRDefault="00916002" w:rsidP="00916002">
      <w:pPr>
        <w:pStyle w:val="Heading2"/>
      </w:pPr>
      <w:bookmarkStart w:id="39" w:name="_Toc321447400"/>
      <w:bookmarkStart w:id="40" w:name="_Toc334557647"/>
      <w:bookmarkStart w:id="41" w:name="_Toc334565415"/>
      <w:r>
        <w:t>Lab:</w:t>
      </w:r>
      <w:r w:rsidR="00BF0493">
        <w:t xml:space="preserve"> </w:t>
      </w:r>
      <w:bookmarkEnd w:id="39"/>
      <w:r>
        <w:t>Startup</w:t>
      </w:r>
      <w:bookmarkEnd w:id="40"/>
      <w:bookmarkEnd w:id="41"/>
    </w:p>
    <w:p w:rsidR="00B7241A" w:rsidRDefault="00916002" w:rsidP="00916002">
      <w:pPr>
        <w:pStyle w:val="ParagraphText"/>
      </w:pPr>
      <w:r w:rsidRPr="007C030B">
        <w:t>This</w:t>
      </w:r>
      <w:r w:rsidR="00BF0493">
        <w:t xml:space="preserve"> </w:t>
      </w:r>
      <w:r w:rsidRPr="007C030B">
        <w:t>lab</w:t>
      </w:r>
      <w:r w:rsidR="00BF0493">
        <w:t xml:space="preserve"> </w:t>
      </w:r>
      <w:r>
        <w:t>explores</w:t>
      </w:r>
      <w:r w:rsidR="00BF0493">
        <w:t xml:space="preserve"> </w:t>
      </w:r>
      <w:r>
        <w:t>Windows</w:t>
      </w:r>
      <w:r w:rsidR="00BF0493">
        <w:t xml:space="preserve"> </w:t>
      </w:r>
      <w:r>
        <w:t>8</w:t>
      </w:r>
      <w:r w:rsidR="00BF0493">
        <w:t xml:space="preserve"> </w:t>
      </w:r>
      <w:r>
        <w:t>startup</w:t>
      </w:r>
      <w:r w:rsidR="00BF0493">
        <w:t xml:space="preserve"> </w:t>
      </w:r>
      <w:r>
        <w:t>behavior</w:t>
      </w:r>
      <w:r w:rsidR="00BF0493">
        <w:t xml:space="preserve"> </w:t>
      </w:r>
      <w:r>
        <w:t>and</w:t>
      </w:r>
      <w:r w:rsidR="00BF0493">
        <w:t xml:space="preserve"> </w:t>
      </w:r>
      <w:r>
        <w:t>troubl</w:t>
      </w:r>
      <w:r w:rsidR="00525C5F">
        <w:t>e</w:t>
      </w:r>
      <w:r>
        <w:t>shooting</w:t>
      </w:r>
      <w:r w:rsidR="00BF0493">
        <w:t xml:space="preserve"> </w:t>
      </w:r>
      <w:r>
        <w:t>tools.</w:t>
      </w:r>
      <w:bookmarkStart w:id="42" w:name="_Toc232224922"/>
    </w:p>
    <w:p w:rsidR="00B7241A" w:rsidRDefault="00916002" w:rsidP="00916002">
      <w:pPr>
        <w:pStyle w:val="Heading4"/>
      </w:pPr>
      <w:r w:rsidRPr="007C030B">
        <w:t>Expected</w:t>
      </w:r>
      <w:r w:rsidR="00BF0493">
        <w:t xml:space="preserve"> </w:t>
      </w:r>
      <w:r w:rsidRPr="007C030B">
        <w:t>Time</w:t>
      </w:r>
      <w:r w:rsidR="00BF0493">
        <w:t xml:space="preserve"> </w:t>
      </w:r>
      <w:r w:rsidRPr="007C030B">
        <w:t>for</w:t>
      </w:r>
      <w:r w:rsidR="00BF0493">
        <w:t xml:space="preserve"> </w:t>
      </w:r>
      <w:r w:rsidRPr="007C030B">
        <w:t>this</w:t>
      </w:r>
      <w:r w:rsidR="00BF0493">
        <w:t xml:space="preserve"> </w:t>
      </w:r>
      <w:r w:rsidRPr="007C030B">
        <w:t>Lab</w:t>
      </w:r>
      <w:bookmarkEnd w:id="42"/>
    </w:p>
    <w:p w:rsidR="00B7241A" w:rsidRDefault="00916002" w:rsidP="00916002">
      <w:pPr>
        <w:pStyle w:val="ParagraphText"/>
      </w:pPr>
      <w:r w:rsidRPr="007C030B">
        <w:t>This</w:t>
      </w:r>
      <w:r w:rsidR="00BF0493">
        <w:t xml:space="preserve"> </w:t>
      </w:r>
      <w:r w:rsidRPr="007C030B">
        <w:t>lab</w:t>
      </w:r>
      <w:r w:rsidR="00BF0493">
        <w:t xml:space="preserve"> </w:t>
      </w:r>
      <w:r w:rsidRPr="007C030B">
        <w:t>takes</w:t>
      </w:r>
      <w:r w:rsidR="00BF0493">
        <w:t xml:space="preserve"> </w:t>
      </w:r>
      <w:r w:rsidRPr="007C030B">
        <w:t>approximately</w:t>
      </w:r>
      <w:r w:rsidR="00BF0493">
        <w:t xml:space="preserve"> </w:t>
      </w:r>
      <w:r w:rsidR="008D12AC">
        <w:t>45</w:t>
      </w:r>
      <w:r w:rsidR="00BF0493">
        <w:t xml:space="preserve"> </w:t>
      </w:r>
      <w:r w:rsidRPr="007C030B">
        <w:t>minutes</w:t>
      </w:r>
      <w:r w:rsidR="00BF0493">
        <w:t xml:space="preserve"> </w:t>
      </w:r>
      <w:r w:rsidRPr="007C030B">
        <w:t>to</w:t>
      </w:r>
      <w:r w:rsidR="00BF0493">
        <w:t xml:space="preserve"> </w:t>
      </w:r>
      <w:r w:rsidRPr="007C030B">
        <w:t>complete.</w:t>
      </w:r>
    </w:p>
    <w:p w:rsidR="00B7241A" w:rsidRDefault="00916002" w:rsidP="00916002">
      <w:pPr>
        <w:pStyle w:val="Heading4"/>
      </w:pPr>
      <w:bookmarkStart w:id="43" w:name="_Toc232224923"/>
      <w:r w:rsidRPr="007C030B">
        <w:t>Requirements</w:t>
      </w:r>
      <w:bookmarkEnd w:id="43"/>
    </w:p>
    <w:p w:rsidR="00B7241A" w:rsidRDefault="00916002" w:rsidP="00916002">
      <w:pPr>
        <w:pStyle w:val="ParagraphText"/>
      </w:pPr>
      <w:r w:rsidRPr="007C030B">
        <w:t>To</w:t>
      </w:r>
      <w:r w:rsidR="00BF0493">
        <w:t xml:space="preserve"> </w:t>
      </w:r>
      <w:r w:rsidRPr="007C030B">
        <w:t>perform</w:t>
      </w:r>
      <w:r w:rsidR="00BF0493">
        <w:t xml:space="preserve"> </w:t>
      </w:r>
      <w:r w:rsidRPr="007C030B">
        <w:t>this</w:t>
      </w:r>
      <w:r w:rsidR="00BF0493">
        <w:t xml:space="preserve"> </w:t>
      </w:r>
      <w:r w:rsidRPr="007C030B">
        <w:t>lab</w:t>
      </w:r>
      <w:r w:rsidR="00525C5F">
        <w:t>,</w:t>
      </w:r>
      <w:r w:rsidR="00BF0493">
        <w:t xml:space="preserve"> </w:t>
      </w:r>
      <w:r w:rsidRPr="007C030B">
        <w:t>you</w:t>
      </w:r>
      <w:r w:rsidR="00BF0493">
        <w:t xml:space="preserve"> </w:t>
      </w:r>
      <w:r w:rsidRPr="007C030B">
        <w:t>will</w:t>
      </w:r>
      <w:r w:rsidR="00BF0493">
        <w:t xml:space="preserve"> </w:t>
      </w:r>
      <w:r w:rsidRPr="007C030B">
        <w:t>need</w:t>
      </w:r>
      <w:r w:rsidR="00BF0493">
        <w:t xml:space="preserve"> </w:t>
      </w:r>
      <w:r w:rsidRPr="007C030B">
        <w:t>the</w:t>
      </w:r>
      <w:r w:rsidR="00BF0493">
        <w:t xml:space="preserve"> </w:t>
      </w:r>
      <w:r w:rsidRPr="007C030B">
        <w:t>following:</w:t>
      </w:r>
    </w:p>
    <w:p w:rsidR="00B7241A" w:rsidRDefault="00916002" w:rsidP="00916002">
      <w:pPr>
        <w:pStyle w:val="ListBullet"/>
      </w:pPr>
      <w:r w:rsidRPr="007C030B">
        <w:t>A</w:t>
      </w:r>
      <w:r w:rsidR="00BF0493">
        <w:t xml:space="preserve"> </w:t>
      </w:r>
      <w:r w:rsidR="0051363E">
        <w:t>PC</w:t>
      </w:r>
      <w:r w:rsidR="00BF0493">
        <w:t xml:space="preserve"> </w:t>
      </w:r>
      <w:r w:rsidRPr="007C030B">
        <w:t>with</w:t>
      </w:r>
      <w:r w:rsidR="00BF0493">
        <w:t xml:space="preserve"> </w:t>
      </w:r>
      <w:r w:rsidRPr="007C030B">
        <w:t>Windows</w:t>
      </w:r>
      <w:r w:rsidR="00BF0493">
        <w:t xml:space="preserve"> </w:t>
      </w:r>
      <w:r w:rsidR="007B3E59">
        <w:t>8</w:t>
      </w:r>
      <w:r w:rsidR="00BF0493">
        <w:t xml:space="preserve"> </w:t>
      </w:r>
      <w:r w:rsidRPr="007C030B">
        <w:t>installed</w:t>
      </w:r>
    </w:p>
    <w:p w:rsidR="00B7241A" w:rsidRDefault="00916002" w:rsidP="002E340F">
      <w:pPr>
        <w:pStyle w:val="Heading3"/>
      </w:pPr>
      <w:bookmarkStart w:id="44" w:name="_Toc334557648"/>
      <w:bookmarkStart w:id="45" w:name="_Toc334565416"/>
      <w:r>
        <w:t>Exercise:</w:t>
      </w:r>
      <w:r w:rsidR="00BF0493">
        <w:t xml:space="preserve"> </w:t>
      </w:r>
      <w:r>
        <w:t>Startup</w:t>
      </w:r>
      <w:bookmarkEnd w:id="44"/>
      <w:bookmarkEnd w:id="45"/>
    </w:p>
    <w:p w:rsidR="00B7241A" w:rsidRDefault="008D12AC" w:rsidP="005723D7">
      <w:pPr>
        <w:pStyle w:val="ListNumber"/>
        <w:numPr>
          <w:ilvl w:val="0"/>
          <w:numId w:val="6"/>
        </w:numPr>
      </w:pPr>
      <w:r>
        <w:t>Compare</w:t>
      </w:r>
      <w:r w:rsidR="00BF0493">
        <w:t xml:space="preserve"> </w:t>
      </w:r>
      <w:r>
        <w:t>the</w:t>
      </w:r>
      <w:r w:rsidR="00BF0493">
        <w:t xml:space="preserve"> </w:t>
      </w:r>
      <w:r>
        <w:t>time</w:t>
      </w:r>
      <w:r w:rsidR="00BF0493">
        <w:t xml:space="preserve"> </w:t>
      </w:r>
      <w:r>
        <w:t>required</w:t>
      </w:r>
      <w:r w:rsidR="00BF0493">
        <w:t xml:space="preserve"> </w:t>
      </w:r>
      <w:r>
        <w:t>to</w:t>
      </w:r>
      <w:r w:rsidR="00BF0493">
        <w:t xml:space="preserve"> </w:t>
      </w:r>
      <w:r>
        <w:t>perform</w:t>
      </w:r>
      <w:r w:rsidR="00BF0493">
        <w:t xml:space="preserve"> </w:t>
      </w:r>
      <w:r>
        <w:t>each</w:t>
      </w:r>
      <w:r w:rsidR="00BF0493">
        <w:t xml:space="preserve"> </w:t>
      </w:r>
      <w:r>
        <w:t>of</w:t>
      </w:r>
      <w:r w:rsidR="00BF0493">
        <w:t xml:space="preserve"> </w:t>
      </w:r>
      <w:r>
        <w:t>these</w:t>
      </w:r>
      <w:r w:rsidR="00BF0493">
        <w:t xml:space="preserve"> </w:t>
      </w:r>
      <w:r>
        <w:t>actions</w:t>
      </w:r>
      <w:r w:rsidR="00BF0493">
        <w:t xml:space="preserve"> </w:t>
      </w:r>
      <w:r>
        <w:t>on</w:t>
      </w:r>
      <w:r w:rsidR="00BF0493">
        <w:t xml:space="preserve"> </w:t>
      </w:r>
      <w:r>
        <w:t>your</w:t>
      </w:r>
      <w:r w:rsidR="00BF0493">
        <w:t xml:space="preserve"> </w:t>
      </w:r>
      <w:r w:rsidR="00885B27">
        <w:t>computer</w:t>
      </w:r>
      <w:r>
        <w:t>:</w:t>
      </w:r>
    </w:p>
    <w:p w:rsidR="00B7241A" w:rsidRDefault="008D12AC" w:rsidP="008D12AC">
      <w:pPr>
        <w:pStyle w:val="ListNumber2"/>
      </w:pPr>
      <w:r>
        <w:t>Shut</w:t>
      </w:r>
      <w:r w:rsidR="00BF0493">
        <w:t xml:space="preserve"> </w:t>
      </w:r>
      <w:r>
        <w:t>down</w:t>
      </w:r>
      <w:r w:rsidR="00BF0493">
        <w:t xml:space="preserve"> </w:t>
      </w:r>
      <w:r>
        <w:t>Windows,</w:t>
      </w:r>
      <w:r w:rsidR="00BF0493">
        <w:t xml:space="preserve"> </w:t>
      </w:r>
      <w:r>
        <w:t>then</w:t>
      </w:r>
      <w:r w:rsidR="00BF0493">
        <w:t xml:space="preserve"> </w:t>
      </w:r>
      <w:r>
        <w:t>start</w:t>
      </w:r>
      <w:r w:rsidR="00BF0493">
        <w:t xml:space="preserve"> </w:t>
      </w:r>
      <w:r>
        <w:t>Windows.</w:t>
      </w:r>
    </w:p>
    <w:p w:rsidR="00B7241A" w:rsidRDefault="008D12AC" w:rsidP="008D12AC">
      <w:pPr>
        <w:pStyle w:val="ListNumber2"/>
      </w:pPr>
      <w:r>
        <w:t>Restart</w:t>
      </w:r>
      <w:r w:rsidR="00BF0493">
        <w:t xml:space="preserve"> </w:t>
      </w:r>
      <w:r>
        <w:t>Windows</w:t>
      </w:r>
      <w:r w:rsidR="00525C5F">
        <w:t>.</w:t>
      </w:r>
    </w:p>
    <w:p w:rsidR="00B7241A" w:rsidRDefault="008D12AC" w:rsidP="0038221C">
      <w:pPr>
        <w:pStyle w:val="ListNumber"/>
      </w:pPr>
      <w:r>
        <w:t>Was</w:t>
      </w:r>
      <w:r w:rsidR="00BF0493">
        <w:t xml:space="preserve"> </w:t>
      </w:r>
      <w:r>
        <w:t>there</w:t>
      </w:r>
      <w:r w:rsidR="00BF0493">
        <w:t xml:space="preserve"> </w:t>
      </w:r>
      <w:r>
        <w:t>a</w:t>
      </w:r>
      <w:r w:rsidR="00BF0493">
        <w:t xml:space="preserve"> </w:t>
      </w:r>
      <w:r>
        <w:t>difference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time</w:t>
      </w:r>
      <w:r w:rsidR="00BF0493">
        <w:t xml:space="preserve"> </w:t>
      </w:r>
      <w:r>
        <w:t>required?</w:t>
      </w:r>
      <w:r w:rsidR="00BF0493">
        <w:t xml:space="preserve"> </w:t>
      </w:r>
      <w:r>
        <w:t>Was</w:t>
      </w:r>
      <w:r w:rsidR="00BF0493">
        <w:t xml:space="preserve"> </w:t>
      </w:r>
      <w:r>
        <w:t>this</w:t>
      </w:r>
      <w:r w:rsidR="00BF0493">
        <w:t xml:space="preserve"> </w:t>
      </w:r>
      <w:r>
        <w:t>consist</w:t>
      </w:r>
      <w:r w:rsidR="00525C5F">
        <w:t>e</w:t>
      </w:r>
      <w:r>
        <w:t>nt</w:t>
      </w:r>
      <w:r w:rsidR="00BF0493">
        <w:t xml:space="preserve"> </w:t>
      </w:r>
      <w:r>
        <w:t>with</w:t>
      </w:r>
      <w:r w:rsidR="00BF0493">
        <w:t xml:space="preserve"> </w:t>
      </w:r>
      <w:r>
        <w:t>your</w:t>
      </w:r>
      <w:r w:rsidR="00BF0493">
        <w:t xml:space="preserve"> </w:t>
      </w:r>
      <w:r>
        <w:t>neighbors</w:t>
      </w:r>
      <w:r w:rsidR="00BF0493">
        <w:t xml:space="preserve"> </w:t>
      </w:r>
      <w:r>
        <w:t>in</w:t>
      </w:r>
      <w:r w:rsidR="00BF0493">
        <w:t xml:space="preserve"> </w:t>
      </w:r>
      <w:r>
        <w:t>the</w:t>
      </w:r>
      <w:r w:rsidR="00BF0493">
        <w:t xml:space="preserve"> </w:t>
      </w:r>
      <w:r>
        <w:t>classroom?</w:t>
      </w:r>
    </w:p>
    <w:p w:rsidR="00B7241A" w:rsidRDefault="008D12AC" w:rsidP="0038221C">
      <w:pPr>
        <w:pStyle w:val="ListNumber"/>
      </w:pPr>
      <w:r w:rsidRPr="00523B92">
        <w:t>Working</w:t>
      </w:r>
      <w:r w:rsidR="00BF0493">
        <w:t xml:space="preserve"> </w:t>
      </w:r>
      <w:r w:rsidR="007B3E59">
        <w:t>with</w:t>
      </w:r>
      <w:r w:rsidR="00BF0493">
        <w:t xml:space="preserve"> </w:t>
      </w:r>
      <w:r w:rsidR="007B3E59">
        <w:t>your</w:t>
      </w:r>
      <w:r w:rsidR="00BF0493">
        <w:t xml:space="preserve"> </w:t>
      </w:r>
      <w:r w:rsidR="007B3E59">
        <w:t>partner,</w:t>
      </w:r>
      <w:r w:rsidR="00BF0493">
        <w:t xml:space="preserve"> </w:t>
      </w:r>
      <w:r w:rsidR="007B3E59">
        <w:t>start</w:t>
      </w:r>
      <w:r w:rsidR="00BF0493">
        <w:t xml:space="preserve"> </w:t>
      </w:r>
      <w:r w:rsidR="007B3E59">
        <w:t>your</w:t>
      </w:r>
      <w:r w:rsidR="00BF0493">
        <w:t xml:space="preserve"> </w:t>
      </w:r>
      <w:r w:rsidR="007B3E59">
        <w:t>two</w:t>
      </w:r>
      <w:r w:rsidR="00BF0493">
        <w:t xml:space="preserve"> </w:t>
      </w:r>
      <w:r w:rsidR="00885B27">
        <w:t>computer</w:t>
      </w:r>
      <w:r w:rsidRPr="00523B92">
        <w:t>s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the</w:t>
      </w:r>
      <w:r w:rsidR="00BF0493">
        <w:t xml:space="preserve"> </w:t>
      </w:r>
      <w:r w:rsidR="007B3E59">
        <w:t>S</w:t>
      </w:r>
      <w:r w:rsidRPr="00523B92">
        <w:t>tartup</w:t>
      </w:r>
      <w:r w:rsidR="00BF0493">
        <w:t xml:space="preserve"> </w:t>
      </w:r>
      <w:r w:rsidRPr="00523B92">
        <w:t>menu</w:t>
      </w:r>
      <w:r w:rsidR="00BF0493">
        <w:t xml:space="preserve"> </w:t>
      </w:r>
      <w:r w:rsidRPr="00523B92">
        <w:t>using</w:t>
      </w:r>
      <w:r w:rsidR="00BF0493">
        <w:t xml:space="preserve"> </w:t>
      </w:r>
      <w:r w:rsidRPr="00523B92">
        <w:t>different</w:t>
      </w:r>
      <w:r w:rsidR="00BF0493">
        <w:t xml:space="preserve"> </w:t>
      </w:r>
      <w:r w:rsidRPr="00523B92">
        <w:t>paths.</w:t>
      </w:r>
      <w:r w:rsidR="00BF0493">
        <w:t xml:space="preserve"> </w:t>
      </w:r>
      <w:r w:rsidRPr="00523B92">
        <w:t>Compare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menu</w:t>
      </w:r>
      <w:r w:rsidR="00BF0493">
        <w:t xml:space="preserve"> </w:t>
      </w:r>
      <w:r w:rsidRPr="00523B92">
        <w:t>on</w:t>
      </w:r>
      <w:r w:rsidR="00BF0493">
        <w:t xml:space="preserve"> </w:t>
      </w:r>
      <w:r w:rsidRPr="00523B92">
        <w:t>both</w:t>
      </w:r>
      <w:r w:rsidR="00BF0493">
        <w:t xml:space="preserve"> </w:t>
      </w:r>
      <w:r w:rsidR="00885B27">
        <w:t>computer</w:t>
      </w:r>
      <w:r w:rsidRPr="00523B92">
        <w:t>s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find</w:t>
      </w:r>
      <w:r w:rsidR="00BF0493">
        <w:t xml:space="preserve"> </w:t>
      </w:r>
      <w:r w:rsidRPr="00523B92">
        <w:t>differences.</w:t>
      </w:r>
    </w:p>
    <w:p w:rsidR="00B7241A" w:rsidRDefault="007B3E59" w:rsidP="008D12AC">
      <w:pPr>
        <w:pStyle w:val="ListNumber2"/>
      </w:pPr>
      <w:r>
        <w:t>C</w:t>
      </w:r>
      <w:r w:rsidR="00885B27">
        <w:t>omputer</w:t>
      </w:r>
      <w:r w:rsidR="00BF0493">
        <w:t xml:space="preserve"> </w:t>
      </w:r>
      <w:r w:rsidR="008D12AC" w:rsidRPr="00523B92">
        <w:t>1:</w:t>
      </w:r>
      <w:r w:rsidR="00BF0493">
        <w:t xml:space="preserve"> </w:t>
      </w:r>
      <w:r w:rsidR="008D12AC" w:rsidRPr="00523B92">
        <w:t>Use</w:t>
      </w:r>
      <w:r w:rsidR="00BF0493">
        <w:t xml:space="preserve"> </w:t>
      </w:r>
      <w:r w:rsidR="008D12AC" w:rsidRPr="00523B92">
        <w:t>the</w:t>
      </w:r>
      <w:r w:rsidR="00BF0493">
        <w:t xml:space="preserve"> </w:t>
      </w:r>
      <w:r w:rsidR="008D12AC" w:rsidRPr="00523B92">
        <w:t>Advanced</w:t>
      </w:r>
      <w:r w:rsidR="00BF0493">
        <w:t xml:space="preserve"> </w:t>
      </w:r>
      <w:r w:rsidR="008D12AC" w:rsidRPr="00523B92">
        <w:t>Startup</w:t>
      </w:r>
      <w:r w:rsidR="00BF0493">
        <w:t xml:space="preserve"> </w:t>
      </w:r>
      <w:r w:rsidR="008D12AC" w:rsidRPr="00523B92">
        <w:t>option</w:t>
      </w:r>
      <w:r w:rsidR="00BF0493">
        <w:t xml:space="preserve"> </w:t>
      </w:r>
      <w:r w:rsidR="008D12AC" w:rsidRPr="00523B92">
        <w:t>in</w:t>
      </w:r>
      <w:r w:rsidR="00BF0493">
        <w:t xml:space="preserve"> </w:t>
      </w:r>
      <w:r w:rsidR="00885B27">
        <w:t>PC</w:t>
      </w:r>
      <w:r w:rsidR="00BF0493">
        <w:t xml:space="preserve"> </w:t>
      </w:r>
      <w:r w:rsidR="008D12AC" w:rsidRPr="00523B92">
        <w:t>Settings.</w:t>
      </w:r>
    </w:p>
    <w:p w:rsidR="00B7241A" w:rsidRDefault="007B3E59" w:rsidP="008D12AC">
      <w:pPr>
        <w:pStyle w:val="ListNumber2"/>
      </w:pPr>
      <w:r>
        <w:t>C</w:t>
      </w:r>
      <w:r w:rsidR="00885B27">
        <w:t>omputer</w:t>
      </w:r>
      <w:r w:rsidR="00BF0493">
        <w:t xml:space="preserve"> </w:t>
      </w:r>
      <w:r w:rsidR="008D12AC" w:rsidRPr="00523B92">
        <w:t>2:</w:t>
      </w:r>
      <w:r w:rsidR="00BF0493">
        <w:t xml:space="preserve"> </w:t>
      </w:r>
      <w:r w:rsidR="008D12AC" w:rsidRPr="00523B92">
        <w:t>Boot</w:t>
      </w:r>
      <w:r w:rsidR="00BF0493">
        <w:t xml:space="preserve"> </w:t>
      </w:r>
      <w:r w:rsidR="008D12AC" w:rsidRPr="00523B92">
        <w:t>from</w:t>
      </w:r>
      <w:r w:rsidR="00BF0493">
        <w:t xml:space="preserve"> </w:t>
      </w:r>
      <w:r w:rsidR="008D12AC" w:rsidRPr="00523B92">
        <w:t>Windows</w:t>
      </w:r>
      <w:r w:rsidR="00BF0493">
        <w:t xml:space="preserve"> </w:t>
      </w:r>
      <w:r w:rsidR="008D12AC" w:rsidRPr="00523B92">
        <w:t>8</w:t>
      </w:r>
      <w:r w:rsidR="00BF0493">
        <w:t xml:space="preserve"> </w:t>
      </w:r>
      <w:r w:rsidR="008D12AC" w:rsidRPr="00523B92">
        <w:t>media,</w:t>
      </w:r>
      <w:r w:rsidR="00BF0493">
        <w:t xml:space="preserve"> </w:t>
      </w:r>
      <w:r w:rsidR="008D12AC" w:rsidRPr="00523B92">
        <w:t>if</w:t>
      </w:r>
      <w:r w:rsidR="00BF0493">
        <w:t xml:space="preserve"> </w:t>
      </w:r>
      <w:r w:rsidR="008D12AC" w:rsidRPr="00523B92">
        <w:t>available.</w:t>
      </w:r>
    </w:p>
    <w:p w:rsidR="00B7241A" w:rsidRDefault="008D12AC" w:rsidP="008D12AC">
      <w:pPr>
        <w:pStyle w:val="ListNumber3"/>
      </w:pPr>
      <w:r w:rsidRPr="00523B92">
        <w:t>If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do</w:t>
      </w:r>
      <w:r w:rsidR="00BF0493">
        <w:t xml:space="preserve"> </w:t>
      </w:r>
      <w:r w:rsidRPr="00523B92">
        <w:t>not</w:t>
      </w:r>
      <w:r w:rsidR="00BF0493">
        <w:t xml:space="preserve"> </w:t>
      </w:r>
      <w:r w:rsidRPr="00523B92">
        <w:t>have</w:t>
      </w:r>
      <w:r w:rsidR="00BF0493">
        <w:t xml:space="preserve"> </w:t>
      </w:r>
      <w:r w:rsidRPr="00523B92">
        <w:t>media,</w:t>
      </w:r>
      <w:r w:rsidR="00BF0493">
        <w:t xml:space="preserve"> </w:t>
      </w:r>
      <w:r w:rsidRPr="00523B92">
        <w:t>configure</w:t>
      </w:r>
      <w:r w:rsidR="00BF0493">
        <w:t xml:space="preserve"> </w:t>
      </w:r>
      <w:r w:rsidRPr="00523B92">
        <w:t>a</w:t>
      </w:r>
      <w:r w:rsidR="00BF0493">
        <w:t xml:space="preserve"> </w:t>
      </w:r>
      <w:r w:rsidRPr="00523B92">
        <w:t>second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entry</w:t>
      </w:r>
      <w:r w:rsidR="00BF0493">
        <w:t xml:space="preserve"> </w:t>
      </w:r>
      <w:r w:rsidRPr="00523B92">
        <w:t>in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Boot</w:t>
      </w:r>
      <w:r w:rsidR="00BF0493">
        <w:t xml:space="preserve"> </w:t>
      </w:r>
      <w:r w:rsidRPr="00523B92">
        <w:t>Configuration</w:t>
      </w:r>
      <w:r w:rsidR="00BF0493">
        <w:t xml:space="preserve"> </w:t>
      </w:r>
      <w:r w:rsidRPr="00523B92">
        <w:t>Database</w:t>
      </w:r>
      <w:r w:rsidR="00BF0493">
        <w:t xml:space="preserve"> </w:t>
      </w:r>
      <w:r w:rsidRPr="00523B92">
        <w:t>(BCD)</w:t>
      </w:r>
      <w:r w:rsidR="00BF0493">
        <w:t xml:space="preserve"> </w:t>
      </w:r>
      <w:r w:rsidRPr="00523B92">
        <w:t>that</w:t>
      </w:r>
      <w:r w:rsidR="00BF0493">
        <w:t xml:space="preserve"> </w:t>
      </w:r>
      <w:r w:rsidRPr="00523B92">
        <w:t>points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your</w:t>
      </w:r>
      <w:r w:rsidR="00BF0493">
        <w:t xml:space="preserve"> </w:t>
      </w:r>
      <w:r w:rsidRPr="00523B92">
        <w:t>existing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Pr="00523B92">
        <w:t>8</w:t>
      </w:r>
      <w:r w:rsidR="00BF0493">
        <w:t xml:space="preserve"> </w:t>
      </w:r>
      <w:r w:rsidRPr="00523B92">
        <w:t>installation.</w:t>
      </w:r>
      <w:r w:rsidR="00BF0493">
        <w:t xml:space="preserve"> </w:t>
      </w:r>
      <w:r w:rsidRPr="00523B92">
        <w:t>This</w:t>
      </w:r>
      <w:r w:rsidR="00BF0493">
        <w:t xml:space="preserve"> </w:t>
      </w:r>
      <w:r w:rsidRPr="00523B92">
        <w:t>should</w:t>
      </w:r>
      <w:r w:rsidR="00BF0493">
        <w:t xml:space="preserve"> </w:t>
      </w:r>
      <w:r w:rsidRPr="00523B92">
        <w:t>cause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Pr="00523B92">
        <w:t>8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display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menu.</w:t>
      </w:r>
    </w:p>
    <w:p w:rsidR="00B7241A" w:rsidRDefault="008D12AC" w:rsidP="0038221C">
      <w:pPr>
        <w:pStyle w:val="ListNumber"/>
      </w:pPr>
      <w:r w:rsidRPr="00523B92">
        <w:t>Are</w:t>
      </w:r>
      <w:r w:rsidR="00BF0493">
        <w:t xml:space="preserve"> </w:t>
      </w:r>
      <w:r w:rsidRPr="00523B92">
        <w:t>there</w:t>
      </w:r>
      <w:r w:rsidR="00BF0493">
        <w:t xml:space="preserve"> </w:t>
      </w:r>
      <w:r w:rsidRPr="00523B92">
        <w:t>any</w:t>
      </w:r>
      <w:r w:rsidR="00BF0493">
        <w:t xml:space="preserve"> </w:t>
      </w:r>
      <w:r w:rsidRPr="00523B92">
        <w:t>options</w:t>
      </w:r>
      <w:r w:rsidR="00BF0493">
        <w:t xml:space="preserve"> </w:t>
      </w:r>
      <w:r w:rsidRPr="00523B92">
        <w:t>available</w:t>
      </w:r>
      <w:r w:rsidR="00BF0493">
        <w:t xml:space="preserve"> </w:t>
      </w:r>
      <w:r w:rsidRPr="00523B92">
        <w:t>via</w:t>
      </w:r>
      <w:r w:rsidR="00BF0493">
        <w:t xml:space="preserve"> </w:t>
      </w:r>
      <w:r w:rsidRPr="00523B92">
        <w:t>one</w:t>
      </w:r>
      <w:r w:rsidR="00BF0493">
        <w:t xml:space="preserve"> </w:t>
      </w:r>
      <w:r w:rsidRPr="00523B92">
        <w:t>path</w:t>
      </w:r>
      <w:r w:rsidR="00BF0493">
        <w:t xml:space="preserve"> </w:t>
      </w:r>
      <w:r w:rsidRPr="00523B92">
        <w:t>but</w:t>
      </w:r>
      <w:r w:rsidR="00BF0493">
        <w:t xml:space="preserve"> </w:t>
      </w:r>
      <w:r w:rsidRPr="00523B92">
        <w:t>not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other?</w:t>
      </w:r>
      <w:r w:rsidR="00BF0493">
        <w:t xml:space="preserve"> </w:t>
      </w:r>
      <w:r w:rsidRPr="00523B92">
        <w:t>If</w:t>
      </w:r>
      <w:r w:rsidR="00BF0493">
        <w:t xml:space="preserve"> </w:t>
      </w:r>
      <w:r w:rsidRPr="00523B92">
        <w:t>so,</w:t>
      </w:r>
      <w:r w:rsidR="00BF0493">
        <w:t xml:space="preserve"> </w:t>
      </w:r>
      <w:r w:rsidRPr="00523B92">
        <w:t>what</w:t>
      </w:r>
      <w:r w:rsidR="00BF0493">
        <w:t xml:space="preserve"> </w:t>
      </w:r>
      <w:r w:rsidRPr="00523B92">
        <w:t>options</w:t>
      </w:r>
      <w:r w:rsidR="00BF0493">
        <w:t xml:space="preserve"> </w:t>
      </w:r>
      <w:r w:rsidRPr="00523B92">
        <w:t>and</w:t>
      </w:r>
      <w:r w:rsidR="00BF0493">
        <w:t xml:space="preserve"> </w:t>
      </w:r>
      <w:r w:rsidRPr="00523B92">
        <w:t>which</w:t>
      </w:r>
      <w:r w:rsidR="00BF0493">
        <w:t xml:space="preserve"> </w:t>
      </w:r>
      <w:r w:rsidRPr="00523B92">
        <w:t>path?</w:t>
      </w:r>
    </w:p>
    <w:p w:rsidR="00B7241A" w:rsidRDefault="008D12AC" w:rsidP="0038221C">
      <w:pPr>
        <w:pStyle w:val="ListNumber"/>
      </w:pPr>
      <w:r w:rsidRPr="00523B92">
        <w:t>Is</w:t>
      </w:r>
      <w:r w:rsidR="00BF0493">
        <w:t xml:space="preserve"> </w:t>
      </w:r>
      <w:r w:rsidRPr="00523B92">
        <w:t>there</w:t>
      </w:r>
      <w:r w:rsidR="00BF0493">
        <w:t xml:space="preserve"> </w:t>
      </w:r>
      <w:r w:rsidRPr="00523B92">
        <w:t>any</w:t>
      </w:r>
      <w:r w:rsidR="00BF0493">
        <w:t xml:space="preserve"> </w:t>
      </w:r>
      <w:r w:rsidRPr="00523B92">
        <w:t>way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edit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boot</w:t>
      </w:r>
      <w:r w:rsidR="00BF0493">
        <w:t xml:space="preserve"> </w:t>
      </w:r>
      <w:r w:rsidRPr="00523B92">
        <w:t>configuration</w:t>
      </w:r>
      <w:r w:rsidR="00BF0493">
        <w:t xml:space="preserve"> </w:t>
      </w:r>
      <w:r w:rsidRPr="00523B92">
        <w:t>in</w:t>
      </w:r>
      <w:r w:rsidR="00BF0493">
        <w:t xml:space="preserve"> </w:t>
      </w:r>
      <w:r w:rsidRPr="00523B92">
        <w:t>either</w:t>
      </w:r>
      <w:r w:rsidR="00BF0493">
        <w:t xml:space="preserve"> </w:t>
      </w:r>
      <w:r w:rsidR="007B3E59">
        <w:t>S</w:t>
      </w:r>
      <w:r w:rsidRPr="00523B92">
        <w:t>tartup</w:t>
      </w:r>
      <w:r w:rsidR="00BF0493">
        <w:t xml:space="preserve"> </w:t>
      </w:r>
      <w:r w:rsidRPr="00523B92">
        <w:t>menu</w:t>
      </w:r>
      <w:r w:rsidR="00BF0493">
        <w:t xml:space="preserve"> </w:t>
      </w:r>
      <w:r w:rsidRPr="00523B92">
        <w:t>version?</w:t>
      </w:r>
    </w:p>
    <w:p w:rsidR="00B7241A" w:rsidRDefault="008D12AC" w:rsidP="0038221C">
      <w:pPr>
        <w:pStyle w:val="ListNumber"/>
      </w:pPr>
      <w:r w:rsidRPr="00523B92">
        <w:t>Restart</w:t>
      </w:r>
      <w:r w:rsidR="00BF0493">
        <w:t xml:space="preserve"> </w:t>
      </w:r>
      <w:r w:rsidRPr="00523B92">
        <w:t>both</w:t>
      </w:r>
      <w:r w:rsidR="00BF0493">
        <w:t xml:space="preserve"> </w:t>
      </w:r>
      <w:r w:rsidR="00885B27">
        <w:t>computer</w:t>
      </w:r>
      <w:r w:rsidR="007B3E59">
        <w:t>s</w:t>
      </w:r>
      <w:r w:rsidR="00BF0493">
        <w:t xml:space="preserve"> </w:t>
      </w:r>
      <w:r w:rsidR="007B3E59">
        <w:t>and</w:t>
      </w:r>
      <w:r w:rsidR="00BF0493">
        <w:t xml:space="preserve"> </w:t>
      </w:r>
      <w:r w:rsidR="007B3E59">
        <w:t>try</w:t>
      </w:r>
      <w:r w:rsidR="00BF0493">
        <w:t xml:space="preserve"> </w:t>
      </w:r>
      <w:r w:rsidR="007B3E59">
        <w:t>to</w:t>
      </w:r>
      <w:r w:rsidR="00BF0493">
        <w:t xml:space="preserve"> </w:t>
      </w:r>
      <w:r w:rsidR="007B3E59">
        <w:t>trigger</w:t>
      </w:r>
      <w:r w:rsidR="00BF0493">
        <w:t xml:space="preserve"> </w:t>
      </w:r>
      <w:r w:rsidR="007B3E59">
        <w:t>the</w:t>
      </w:r>
      <w:r w:rsidR="00BF0493">
        <w:t xml:space="preserve"> </w:t>
      </w:r>
      <w:r w:rsidR="007B3E59">
        <w:t>S</w:t>
      </w:r>
      <w:r w:rsidRPr="00523B92">
        <w:t>tartup</w:t>
      </w:r>
      <w:r w:rsidR="00BF0493">
        <w:t xml:space="preserve"> </w:t>
      </w:r>
      <w:r w:rsidRPr="00523B92">
        <w:t>menu</w:t>
      </w:r>
      <w:r w:rsidR="00BF0493">
        <w:t xml:space="preserve"> </w:t>
      </w:r>
      <w:r w:rsidRPr="00523B92">
        <w:t>using</w:t>
      </w:r>
      <w:r w:rsidR="00BF0493">
        <w:t xml:space="preserve"> </w:t>
      </w:r>
      <w:r w:rsidRPr="00523B92">
        <w:t>startup</w:t>
      </w:r>
      <w:r w:rsidR="00BF0493">
        <w:t xml:space="preserve"> </w:t>
      </w:r>
      <w:r w:rsidRPr="00523B92">
        <w:t>failure</w:t>
      </w:r>
      <w:r w:rsidR="00BF0493">
        <w:t xml:space="preserve"> </w:t>
      </w:r>
      <w:r w:rsidRPr="00523B92">
        <w:t>detection</w:t>
      </w:r>
      <w:r w:rsidR="00BF0493">
        <w:t xml:space="preserve"> </w:t>
      </w:r>
      <w:r w:rsidRPr="00523B92">
        <w:t>by</w:t>
      </w:r>
      <w:r w:rsidR="00BF0493">
        <w:t xml:space="preserve"> </w:t>
      </w:r>
      <w:r w:rsidRPr="00523B92">
        <w:t>interrupting</w:t>
      </w:r>
      <w:r w:rsidR="00BF0493">
        <w:t xml:space="preserve"> </w:t>
      </w:r>
      <w:r w:rsidRPr="00523B92">
        <w:t>startup.</w:t>
      </w:r>
      <w:r w:rsidR="00BF0493">
        <w:t xml:space="preserve"> </w:t>
      </w:r>
      <w:r w:rsidRPr="00523B92">
        <w:t>Pull</w:t>
      </w:r>
      <w:r w:rsidR="00BF0493">
        <w:t xml:space="preserve"> </w:t>
      </w:r>
      <w:r w:rsidRPr="00523B92">
        <w:t>power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your</w:t>
      </w:r>
      <w:r w:rsidR="00BF0493">
        <w:t xml:space="preserve"> </w:t>
      </w:r>
      <w:r w:rsidR="00885B27">
        <w:t>computer</w:t>
      </w:r>
      <w:r w:rsidR="00BF0493">
        <w:t xml:space="preserve"> </w:t>
      </w:r>
      <w:r w:rsidRPr="00523B92">
        <w:t>at</w:t>
      </w:r>
      <w:r w:rsidR="00BF0493">
        <w:t xml:space="preserve"> </w:t>
      </w:r>
      <w:r w:rsidRPr="00523B92">
        <w:t>various</w:t>
      </w:r>
      <w:r w:rsidR="00BF0493">
        <w:t xml:space="preserve"> </w:t>
      </w:r>
      <w:r w:rsidRPr="00523B92">
        <w:t>points</w:t>
      </w:r>
      <w:r w:rsidR="00BF0493">
        <w:t xml:space="preserve"> </w:t>
      </w:r>
      <w:r w:rsidRPr="00523B92">
        <w:t>during</w:t>
      </w:r>
      <w:r w:rsidR="00BF0493">
        <w:t xml:space="preserve"> </w:t>
      </w:r>
      <w:r w:rsidRPr="00523B92">
        <w:t>startup.</w:t>
      </w:r>
    </w:p>
    <w:p w:rsidR="00B7241A" w:rsidRDefault="008D12AC" w:rsidP="0038221C">
      <w:pPr>
        <w:pStyle w:val="ListNumber"/>
      </w:pPr>
      <w:r w:rsidRPr="00523B92">
        <w:t>How</w:t>
      </w:r>
      <w:r w:rsidR="00BF0493">
        <w:t xml:space="preserve"> </w:t>
      </w:r>
      <w:r w:rsidRPr="00523B92">
        <w:t>many</w:t>
      </w:r>
      <w:r w:rsidR="00BF0493">
        <w:t xml:space="preserve"> </w:t>
      </w:r>
      <w:r w:rsidRPr="00523B92">
        <w:t>times</w:t>
      </w:r>
      <w:r w:rsidR="00BF0493">
        <w:t xml:space="preserve"> </w:t>
      </w:r>
      <w:r w:rsidRPr="00523B92">
        <w:t>did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try</w:t>
      </w:r>
      <w:r w:rsidR="00BF0493">
        <w:t xml:space="preserve"> </w:t>
      </w:r>
      <w:r w:rsidRPr="00523B92">
        <w:t>this</w:t>
      </w:r>
      <w:r w:rsidR="00BF0493">
        <w:t xml:space="preserve"> </w:t>
      </w:r>
      <w:r w:rsidRPr="00523B92">
        <w:t>before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got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menu?</w:t>
      </w:r>
    </w:p>
    <w:p w:rsidR="00B7241A" w:rsidRDefault="008D12AC" w:rsidP="0038221C">
      <w:pPr>
        <w:pStyle w:val="ListNumber"/>
      </w:pPr>
      <w:r w:rsidRPr="00523B92">
        <w:t>When</w:t>
      </w:r>
      <w:r w:rsidR="00BF0493">
        <w:t xml:space="preserve"> </w:t>
      </w:r>
      <w:r w:rsidRPr="00523B92">
        <w:t>you</w:t>
      </w:r>
      <w:r w:rsidR="00BF0493">
        <w:t xml:space="preserve"> </w:t>
      </w:r>
      <w:r w:rsidRPr="00523B92">
        <w:t>get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menu,</w:t>
      </w:r>
      <w:r w:rsidR="00BF0493">
        <w:t xml:space="preserve"> </w:t>
      </w:r>
      <w:r w:rsidRPr="00523B92">
        <w:t>use</w:t>
      </w:r>
      <w:r w:rsidR="00BF0493">
        <w:t xml:space="preserve"> </w:t>
      </w:r>
      <w:r w:rsidRPr="00523B92">
        <w:t>each</w:t>
      </w:r>
      <w:r w:rsidR="00BF0493">
        <w:t xml:space="preserve"> </w:t>
      </w:r>
      <w:r w:rsidRPr="00523B92">
        <w:t>of</w:t>
      </w:r>
      <w:r w:rsidR="00BF0493">
        <w:t xml:space="preserve"> </w:t>
      </w:r>
      <w:r w:rsidRPr="00523B92">
        <w:t>the</w:t>
      </w:r>
      <w:r w:rsidR="00BF0493">
        <w:t xml:space="preserve"> </w:t>
      </w:r>
      <w:r w:rsidRPr="00523B92">
        <w:t>following</w:t>
      </w:r>
      <w:r w:rsidR="00BF0493">
        <w:t xml:space="preserve"> </w:t>
      </w:r>
      <w:r w:rsidRPr="00523B92">
        <w:t>troubleshooting</w:t>
      </w:r>
      <w:r w:rsidR="00BF0493">
        <w:t xml:space="preserve"> </w:t>
      </w:r>
      <w:r w:rsidRPr="00523B92">
        <w:t>tools</w:t>
      </w:r>
      <w:r w:rsidR="00BF0493">
        <w:t xml:space="preserve"> </w:t>
      </w:r>
      <w:r w:rsidRPr="00523B92">
        <w:t>to</w:t>
      </w:r>
      <w:r w:rsidR="00BF0493">
        <w:t xml:space="preserve"> </w:t>
      </w:r>
      <w:r w:rsidRPr="00523B92">
        <w:t>explore</w:t>
      </w:r>
      <w:r w:rsidR="00BF0493">
        <w:t xml:space="preserve"> </w:t>
      </w:r>
      <w:r w:rsidRPr="00523B92">
        <w:t>changes</w:t>
      </w:r>
      <w:r w:rsidR="00BF0493">
        <w:t xml:space="preserve"> </w:t>
      </w:r>
      <w:r w:rsidRPr="00523B92">
        <w:t>in</w:t>
      </w:r>
      <w:r w:rsidR="00BF0493">
        <w:t xml:space="preserve"> </w:t>
      </w:r>
      <w:r w:rsidRPr="00523B92">
        <w:t>their</w:t>
      </w:r>
      <w:r w:rsidR="00BF0493">
        <w:t xml:space="preserve"> </w:t>
      </w:r>
      <w:r w:rsidRPr="00523B92">
        <w:t>interfaces</w:t>
      </w:r>
      <w:r w:rsidR="00BF0493">
        <w:t xml:space="preserve"> </w:t>
      </w:r>
      <w:r w:rsidRPr="00523B92">
        <w:t>compared</w:t>
      </w:r>
      <w:r w:rsidR="00BF0493">
        <w:t xml:space="preserve"> </w:t>
      </w:r>
      <w:r w:rsidRPr="00523B92">
        <w:t>with</w:t>
      </w:r>
      <w:r w:rsidR="00BF0493">
        <w:t xml:space="preserve"> </w:t>
      </w:r>
      <w:r w:rsidRPr="00523B92">
        <w:t>Windows</w:t>
      </w:r>
      <w:r w:rsidR="00BF0493">
        <w:t xml:space="preserve"> </w:t>
      </w:r>
      <w:r w:rsidRPr="00523B92">
        <w:t>7:</w:t>
      </w:r>
    </w:p>
    <w:p w:rsidR="00B7241A" w:rsidRDefault="008D12AC" w:rsidP="008D12AC">
      <w:pPr>
        <w:pStyle w:val="ListNumber2"/>
      </w:pPr>
      <w:r w:rsidRPr="00523B92">
        <w:t>Automatic</w:t>
      </w:r>
      <w:r w:rsidR="00BF0493">
        <w:t xml:space="preserve"> </w:t>
      </w:r>
      <w:r w:rsidRPr="00523B92">
        <w:t>Repair</w:t>
      </w:r>
    </w:p>
    <w:p w:rsidR="00B7241A" w:rsidRDefault="008D12AC" w:rsidP="008D12AC">
      <w:pPr>
        <w:pStyle w:val="ListNumber2"/>
      </w:pPr>
      <w:r w:rsidRPr="00523B92">
        <w:t>System</w:t>
      </w:r>
      <w:r w:rsidR="00BF0493">
        <w:t xml:space="preserve"> </w:t>
      </w:r>
      <w:r w:rsidRPr="00523B92">
        <w:t>Restore</w:t>
      </w:r>
    </w:p>
    <w:p w:rsidR="00B7241A" w:rsidRDefault="008D12AC" w:rsidP="008D12AC">
      <w:pPr>
        <w:pStyle w:val="ListNumber2"/>
      </w:pPr>
      <w:r w:rsidRPr="00523B92">
        <w:t>Command</w:t>
      </w:r>
      <w:r w:rsidR="00BF0493">
        <w:t xml:space="preserve"> </w:t>
      </w:r>
      <w:r w:rsidRPr="00523B92">
        <w:t>Prompt</w:t>
      </w:r>
    </w:p>
    <w:p w:rsidR="00B7241A" w:rsidRDefault="008D12AC" w:rsidP="0038221C">
      <w:pPr>
        <w:pStyle w:val="ListNumber"/>
      </w:pPr>
      <w:r>
        <w:t>Note</w:t>
      </w:r>
      <w:r w:rsidR="00BF0493">
        <w:t xml:space="preserve"> </w:t>
      </w:r>
      <w:r>
        <w:t>any</w:t>
      </w:r>
      <w:r w:rsidR="00BF0493">
        <w:t xml:space="preserve"> </w:t>
      </w:r>
      <w:r>
        <w:t>differences</w:t>
      </w:r>
      <w:r w:rsidR="00BF0493">
        <w:t xml:space="preserve"> </w:t>
      </w:r>
      <w:r>
        <w:t>you</w:t>
      </w:r>
      <w:r w:rsidR="00BF0493">
        <w:t xml:space="preserve"> </w:t>
      </w:r>
      <w:r>
        <w:t>find,</w:t>
      </w:r>
      <w:r w:rsidR="00BF0493">
        <w:t xml:space="preserve"> </w:t>
      </w:r>
      <w:r>
        <w:t>compared</w:t>
      </w:r>
      <w:r w:rsidR="00BF0493">
        <w:t xml:space="preserve"> </w:t>
      </w:r>
      <w:r>
        <w:t>with</w:t>
      </w:r>
      <w:r w:rsidR="00BF0493">
        <w:t xml:space="preserve"> </w:t>
      </w:r>
      <w:r>
        <w:t>Windows</w:t>
      </w:r>
      <w:r w:rsidR="00BF0493">
        <w:t xml:space="preserve"> </w:t>
      </w:r>
      <w:r>
        <w:t>7.</w:t>
      </w:r>
    </w:p>
    <w:p w:rsidR="00B7241A" w:rsidRDefault="008D12AC" w:rsidP="0038221C">
      <w:pPr>
        <w:pStyle w:val="ListNumber"/>
      </w:pPr>
      <w:r w:rsidRPr="002B0820">
        <w:t>Discuss</w:t>
      </w:r>
      <w:r w:rsidR="00BF0493">
        <w:t xml:space="preserve"> </w:t>
      </w:r>
      <w:r w:rsidRPr="002B0820">
        <w:t>your</w:t>
      </w:r>
      <w:r w:rsidR="00BF0493">
        <w:t xml:space="preserve"> </w:t>
      </w:r>
      <w:r>
        <w:t>findings</w:t>
      </w:r>
      <w:r w:rsidR="00BF0493">
        <w:t xml:space="preserve"> </w:t>
      </w:r>
      <w:r w:rsidRPr="002B0820">
        <w:t>with</w:t>
      </w:r>
      <w:r w:rsidR="00BF0493">
        <w:t xml:space="preserve"> </w:t>
      </w:r>
      <w:r w:rsidRPr="002B0820">
        <w:t>the</w:t>
      </w:r>
      <w:r w:rsidR="00BF0493">
        <w:t xml:space="preserve"> </w:t>
      </w:r>
      <w:r w:rsidRPr="002B0820">
        <w:t>class.</w:t>
      </w:r>
    </w:p>
    <w:sectPr w:rsidR="00B7241A" w:rsidSect="008E6BE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264" w:rsidRPr="00833BF2" w:rsidRDefault="00803264" w:rsidP="00833BF2">
      <w:pPr>
        <w:pStyle w:val="Footer"/>
      </w:pPr>
    </w:p>
  </w:endnote>
  <w:endnote w:type="continuationSeparator" w:id="1">
    <w:p w:rsidR="00803264" w:rsidRPr="00833BF2" w:rsidRDefault="00803264" w:rsidP="00833BF2">
      <w:pPr>
        <w:pStyle w:val="Footer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264" w:rsidRPr="00833BF2" w:rsidRDefault="00803264" w:rsidP="00833BF2">
      <w:pPr>
        <w:pStyle w:val="Footer"/>
      </w:pPr>
    </w:p>
  </w:footnote>
  <w:footnote w:type="continuationSeparator" w:id="1">
    <w:p w:rsidR="00803264" w:rsidRPr="00833BF2" w:rsidRDefault="00803264" w:rsidP="00833BF2">
      <w:pPr>
        <w:pStyle w:val="Footer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2C258C"/>
    <w:multiLevelType w:val="multilevel"/>
    <w:tmpl w:val="98683500"/>
    <w:numStyleLink w:val="PrimaryNumberList"/>
  </w:abstractNum>
  <w:abstractNum w:abstractNumId="3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A411B82"/>
    <w:multiLevelType w:val="multilevel"/>
    <w:tmpl w:val="98683500"/>
    <w:numStyleLink w:val="PrimaryNumberList"/>
  </w:abstractNum>
  <w:abstractNum w:abstractNumId="7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8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0"/>
  </w:num>
  <w:num w:numId="16">
    <w:abstractNumId w:val="12"/>
  </w:num>
  <w:num w:numId="17">
    <w:abstractNumId w:val="3"/>
  </w:num>
  <w:num w:numId="18">
    <w:abstractNumId w:val="4"/>
  </w:num>
  <w:num w:numId="19">
    <w:abstractNumId w:val="0"/>
  </w:num>
  <w:num w:numId="20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8541F"/>
    <w:rsid w:val="00000954"/>
    <w:rsid w:val="00002F7C"/>
    <w:rsid w:val="000108FD"/>
    <w:rsid w:val="00012984"/>
    <w:rsid w:val="0001389F"/>
    <w:rsid w:val="00014241"/>
    <w:rsid w:val="00015619"/>
    <w:rsid w:val="000156B4"/>
    <w:rsid w:val="0001630B"/>
    <w:rsid w:val="000176DB"/>
    <w:rsid w:val="000206CA"/>
    <w:rsid w:val="00020F2A"/>
    <w:rsid w:val="0002145A"/>
    <w:rsid w:val="000216C7"/>
    <w:rsid w:val="000221F0"/>
    <w:rsid w:val="00023579"/>
    <w:rsid w:val="00024681"/>
    <w:rsid w:val="000271C7"/>
    <w:rsid w:val="00031C26"/>
    <w:rsid w:val="00032109"/>
    <w:rsid w:val="00032808"/>
    <w:rsid w:val="000357BA"/>
    <w:rsid w:val="00036A8B"/>
    <w:rsid w:val="00037D8E"/>
    <w:rsid w:val="0004008F"/>
    <w:rsid w:val="00040368"/>
    <w:rsid w:val="00044595"/>
    <w:rsid w:val="000446DA"/>
    <w:rsid w:val="00045B6F"/>
    <w:rsid w:val="00046003"/>
    <w:rsid w:val="000473BE"/>
    <w:rsid w:val="00047556"/>
    <w:rsid w:val="00047A0C"/>
    <w:rsid w:val="000529CB"/>
    <w:rsid w:val="00053069"/>
    <w:rsid w:val="000531CB"/>
    <w:rsid w:val="00054293"/>
    <w:rsid w:val="000548B7"/>
    <w:rsid w:val="00055246"/>
    <w:rsid w:val="000569F2"/>
    <w:rsid w:val="00057391"/>
    <w:rsid w:val="0005770B"/>
    <w:rsid w:val="000614E9"/>
    <w:rsid w:val="00063101"/>
    <w:rsid w:val="00065507"/>
    <w:rsid w:val="00065AE1"/>
    <w:rsid w:val="00067312"/>
    <w:rsid w:val="0007173A"/>
    <w:rsid w:val="000726A1"/>
    <w:rsid w:val="00072752"/>
    <w:rsid w:val="000764D9"/>
    <w:rsid w:val="00076608"/>
    <w:rsid w:val="00076B89"/>
    <w:rsid w:val="00082BF7"/>
    <w:rsid w:val="00082D55"/>
    <w:rsid w:val="00082E63"/>
    <w:rsid w:val="00092336"/>
    <w:rsid w:val="000947C5"/>
    <w:rsid w:val="000959A4"/>
    <w:rsid w:val="00095A8A"/>
    <w:rsid w:val="000963F5"/>
    <w:rsid w:val="000A4517"/>
    <w:rsid w:val="000A4C1A"/>
    <w:rsid w:val="000A5C16"/>
    <w:rsid w:val="000A7A44"/>
    <w:rsid w:val="000B0A06"/>
    <w:rsid w:val="000B0CBF"/>
    <w:rsid w:val="000B1EF6"/>
    <w:rsid w:val="000B3AEB"/>
    <w:rsid w:val="000B3B40"/>
    <w:rsid w:val="000B3C1D"/>
    <w:rsid w:val="000B66C1"/>
    <w:rsid w:val="000B79B7"/>
    <w:rsid w:val="000B7EB8"/>
    <w:rsid w:val="000C6C9F"/>
    <w:rsid w:val="000D204E"/>
    <w:rsid w:val="000D28DB"/>
    <w:rsid w:val="000D2CEC"/>
    <w:rsid w:val="000D3ACA"/>
    <w:rsid w:val="000D5CCE"/>
    <w:rsid w:val="000D67E9"/>
    <w:rsid w:val="000E0CA1"/>
    <w:rsid w:val="000E12FC"/>
    <w:rsid w:val="000E3398"/>
    <w:rsid w:val="000E3D1D"/>
    <w:rsid w:val="000E4EF3"/>
    <w:rsid w:val="000E5BAB"/>
    <w:rsid w:val="000E61E7"/>
    <w:rsid w:val="000E6877"/>
    <w:rsid w:val="000E6F43"/>
    <w:rsid w:val="000F0934"/>
    <w:rsid w:val="000F1A26"/>
    <w:rsid w:val="000F34AC"/>
    <w:rsid w:val="000F3877"/>
    <w:rsid w:val="000F5885"/>
    <w:rsid w:val="000F5E84"/>
    <w:rsid w:val="000F7801"/>
    <w:rsid w:val="000F7A18"/>
    <w:rsid w:val="00100DAA"/>
    <w:rsid w:val="001024E8"/>
    <w:rsid w:val="00103A73"/>
    <w:rsid w:val="00107F52"/>
    <w:rsid w:val="00107F69"/>
    <w:rsid w:val="001104A7"/>
    <w:rsid w:val="001105BF"/>
    <w:rsid w:val="00110DAE"/>
    <w:rsid w:val="001114BC"/>
    <w:rsid w:val="00111682"/>
    <w:rsid w:val="00111D6A"/>
    <w:rsid w:val="00112F96"/>
    <w:rsid w:val="001134FF"/>
    <w:rsid w:val="00115D4B"/>
    <w:rsid w:val="001160CC"/>
    <w:rsid w:val="00122FC7"/>
    <w:rsid w:val="00124FB5"/>
    <w:rsid w:val="00126850"/>
    <w:rsid w:val="00126B1D"/>
    <w:rsid w:val="001272CE"/>
    <w:rsid w:val="00127BCE"/>
    <w:rsid w:val="00130766"/>
    <w:rsid w:val="001404DC"/>
    <w:rsid w:val="00145B4E"/>
    <w:rsid w:val="00146A6C"/>
    <w:rsid w:val="00146F93"/>
    <w:rsid w:val="001505EE"/>
    <w:rsid w:val="00152265"/>
    <w:rsid w:val="001526BA"/>
    <w:rsid w:val="0015561F"/>
    <w:rsid w:val="00156B6C"/>
    <w:rsid w:val="00156E00"/>
    <w:rsid w:val="00161F2D"/>
    <w:rsid w:val="00161F2E"/>
    <w:rsid w:val="00162063"/>
    <w:rsid w:val="00164661"/>
    <w:rsid w:val="001707D5"/>
    <w:rsid w:val="00170FEE"/>
    <w:rsid w:val="00171003"/>
    <w:rsid w:val="001724BC"/>
    <w:rsid w:val="001739B8"/>
    <w:rsid w:val="001757F9"/>
    <w:rsid w:val="00175C67"/>
    <w:rsid w:val="00175FC3"/>
    <w:rsid w:val="00177AA8"/>
    <w:rsid w:val="0018592F"/>
    <w:rsid w:val="00185B15"/>
    <w:rsid w:val="00185DAC"/>
    <w:rsid w:val="001904B1"/>
    <w:rsid w:val="00190CE0"/>
    <w:rsid w:val="00195AD7"/>
    <w:rsid w:val="001977CF"/>
    <w:rsid w:val="001A06B4"/>
    <w:rsid w:val="001A0C25"/>
    <w:rsid w:val="001A0CEC"/>
    <w:rsid w:val="001A12C7"/>
    <w:rsid w:val="001A2B47"/>
    <w:rsid w:val="001A4ABE"/>
    <w:rsid w:val="001A70B0"/>
    <w:rsid w:val="001B2B11"/>
    <w:rsid w:val="001B3A02"/>
    <w:rsid w:val="001B4109"/>
    <w:rsid w:val="001B441D"/>
    <w:rsid w:val="001B7F1D"/>
    <w:rsid w:val="001C00B1"/>
    <w:rsid w:val="001C1177"/>
    <w:rsid w:val="001C454C"/>
    <w:rsid w:val="001C471A"/>
    <w:rsid w:val="001C4CE5"/>
    <w:rsid w:val="001C52E3"/>
    <w:rsid w:val="001C675F"/>
    <w:rsid w:val="001C726B"/>
    <w:rsid w:val="001C73B1"/>
    <w:rsid w:val="001D024F"/>
    <w:rsid w:val="001D401F"/>
    <w:rsid w:val="001D50AD"/>
    <w:rsid w:val="001D52A6"/>
    <w:rsid w:val="001D5DA1"/>
    <w:rsid w:val="001E2236"/>
    <w:rsid w:val="001E53F0"/>
    <w:rsid w:val="001E568E"/>
    <w:rsid w:val="001E70F5"/>
    <w:rsid w:val="001E7E78"/>
    <w:rsid w:val="001F08BB"/>
    <w:rsid w:val="001F1F94"/>
    <w:rsid w:val="001F26D8"/>
    <w:rsid w:val="001F38E7"/>
    <w:rsid w:val="001F3B56"/>
    <w:rsid w:val="001F4115"/>
    <w:rsid w:val="001F5328"/>
    <w:rsid w:val="0020376F"/>
    <w:rsid w:val="002051C6"/>
    <w:rsid w:val="00210021"/>
    <w:rsid w:val="00210532"/>
    <w:rsid w:val="00212030"/>
    <w:rsid w:val="00213551"/>
    <w:rsid w:val="002148DD"/>
    <w:rsid w:val="0021494B"/>
    <w:rsid w:val="00215AD1"/>
    <w:rsid w:val="0021620A"/>
    <w:rsid w:val="0021623F"/>
    <w:rsid w:val="002177DD"/>
    <w:rsid w:val="00220D77"/>
    <w:rsid w:val="002225BB"/>
    <w:rsid w:val="00222EEE"/>
    <w:rsid w:val="00223A6F"/>
    <w:rsid w:val="0022504B"/>
    <w:rsid w:val="002307D7"/>
    <w:rsid w:val="002355E9"/>
    <w:rsid w:val="0023677D"/>
    <w:rsid w:val="002401C2"/>
    <w:rsid w:val="00244371"/>
    <w:rsid w:val="002462E2"/>
    <w:rsid w:val="002468F8"/>
    <w:rsid w:val="00247535"/>
    <w:rsid w:val="002518B4"/>
    <w:rsid w:val="00251C3B"/>
    <w:rsid w:val="002548F1"/>
    <w:rsid w:val="00255171"/>
    <w:rsid w:val="00261D76"/>
    <w:rsid w:val="00262709"/>
    <w:rsid w:val="002632F7"/>
    <w:rsid w:val="00264D1C"/>
    <w:rsid w:val="0027042E"/>
    <w:rsid w:val="00270954"/>
    <w:rsid w:val="00271BC5"/>
    <w:rsid w:val="00273BB3"/>
    <w:rsid w:val="00275C3B"/>
    <w:rsid w:val="00277939"/>
    <w:rsid w:val="00277B36"/>
    <w:rsid w:val="002833FF"/>
    <w:rsid w:val="00287898"/>
    <w:rsid w:val="00287BED"/>
    <w:rsid w:val="00291030"/>
    <w:rsid w:val="00291F62"/>
    <w:rsid w:val="002945F8"/>
    <w:rsid w:val="00294661"/>
    <w:rsid w:val="002947A6"/>
    <w:rsid w:val="00295D52"/>
    <w:rsid w:val="002972AB"/>
    <w:rsid w:val="002A0379"/>
    <w:rsid w:val="002A211F"/>
    <w:rsid w:val="002A4126"/>
    <w:rsid w:val="002A50F8"/>
    <w:rsid w:val="002A59D0"/>
    <w:rsid w:val="002B052D"/>
    <w:rsid w:val="002B52F2"/>
    <w:rsid w:val="002B55F2"/>
    <w:rsid w:val="002B669E"/>
    <w:rsid w:val="002B75EE"/>
    <w:rsid w:val="002C1132"/>
    <w:rsid w:val="002C27D4"/>
    <w:rsid w:val="002C2C3E"/>
    <w:rsid w:val="002C4310"/>
    <w:rsid w:val="002C488E"/>
    <w:rsid w:val="002C53B2"/>
    <w:rsid w:val="002C687F"/>
    <w:rsid w:val="002C6A43"/>
    <w:rsid w:val="002C6A49"/>
    <w:rsid w:val="002C70EB"/>
    <w:rsid w:val="002C7B3F"/>
    <w:rsid w:val="002D11CE"/>
    <w:rsid w:val="002D1DEE"/>
    <w:rsid w:val="002D41E2"/>
    <w:rsid w:val="002D5020"/>
    <w:rsid w:val="002D74A3"/>
    <w:rsid w:val="002D7D10"/>
    <w:rsid w:val="002E02A7"/>
    <w:rsid w:val="002E0E4B"/>
    <w:rsid w:val="002E110E"/>
    <w:rsid w:val="002E1BD5"/>
    <w:rsid w:val="002E1E6D"/>
    <w:rsid w:val="002E1F97"/>
    <w:rsid w:val="002E2440"/>
    <w:rsid w:val="002E340F"/>
    <w:rsid w:val="002F05E5"/>
    <w:rsid w:val="002F21FF"/>
    <w:rsid w:val="002F2D1B"/>
    <w:rsid w:val="002F6D5A"/>
    <w:rsid w:val="0030004C"/>
    <w:rsid w:val="00304666"/>
    <w:rsid w:val="003048D6"/>
    <w:rsid w:val="00306374"/>
    <w:rsid w:val="00306534"/>
    <w:rsid w:val="0030654D"/>
    <w:rsid w:val="0030686B"/>
    <w:rsid w:val="00311713"/>
    <w:rsid w:val="00311F42"/>
    <w:rsid w:val="003130F0"/>
    <w:rsid w:val="00313C30"/>
    <w:rsid w:val="003155D5"/>
    <w:rsid w:val="00316222"/>
    <w:rsid w:val="0031676B"/>
    <w:rsid w:val="00321BAE"/>
    <w:rsid w:val="00323F4A"/>
    <w:rsid w:val="00325970"/>
    <w:rsid w:val="00330547"/>
    <w:rsid w:val="00330A47"/>
    <w:rsid w:val="003322DF"/>
    <w:rsid w:val="003329CA"/>
    <w:rsid w:val="00332FAE"/>
    <w:rsid w:val="0033387D"/>
    <w:rsid w:val="00333936"/>
    <w:rsid w:val="00335097"/>
    <w:rsid w:val="00336968"/>
    <w:rsid w:val="00337183"/>
    <w:rsid w:val="003400F7"/>
    <w:rsid w:val="003425D1"/>
    <w:rsid w:val="00347BFF"/>
    <w:rsid w:val="003507D6"/>
    <w:rsid w:val="00350F80"/>
    <w:rsid w:val="003527EC"/>
    <w:rsid w:val="00356C2E"/>
    <w:rsid w:val="00357709"/>
    <w:rsid w:val="003610BE"/>
    <w:rsid w:val="00363326"/>
    <w:rsid w:val="00364DFD"/>
    <w:rsid w:val="00366876"/>
    <w:rsid w:val="00367027"/>
    <w:rsid w:val="00367B48"/>
    <w:rsid w:val="00370E8F"/>
    <w:rsid w:val="0037189B"/>
    <w:rsid w:val="00371CBF"/>
    <w:rsid w:val="00372436"/>
    <w:rsid w:val="003739C0"/>
    <w:rsid w:val="00374AFB"/>
    <w:rsid w:val="00375319"/>
    <w:rsid w:val="00375692"/>
    <w:rsid w:val="003761C3"/>
    <w:rsid w:val="00377666"/>
    <w:rsid w:val="003776EF"/>
    <w:rsid w:val="003803D0"/>
    <w:rsid w:val="00381DB7"/>
    <w:rsid w:val="0038221C"/>
    <w:rsid w:val="0038227F"/>
    <w:rsid w:val="003832AD"/>
    <w:rsid w:val="0038424C"/>
    <w:rsid w:val="00387711"/>
    <w:rsid w:val="00391237"/>
    <w:rsid w:val="003931EC"/>
    <w:rsid w:val="00393893"/>
    <w:rsid w:val="00396C48"/>
    <w:rsid w:val="003A13D0"/>
    <w:rsid w:val="003A159C"/>
    <w:rsid w:val="003A1D1A"/>
    <w:rsid w:val="003A2CCA"/>
    <w:rsid w:val="003A5588"/>
    <w:rsid w:val="003A7F56"/>
    <w:rsid w:val="003B21F5"/>
    <w:rsid w:val="003B2AEB"/>
    <w:rsid w:val="003B38F2"/>
    <w:rsid w:val="003B4BF9"/>
    <w:rsid w:val="003C2D85"/>
    <w:rsid w:val="003C4BC1"/>
    <w:rsid w:val="003C71D7"/>
    <w:rsid w:val="003C7CAA"/>
    <w:rsid w:val="003D0A05"/>
    <w:rsid w:val="003D13C6"/>
    <w:rsid w:val="003D2DE0"/>
    <w:rsid w:val="003D364A"/>
    <w:rsid w:val="003E2DA7"/>
    <w:rsid w:val="003E2E3C"/>
    <w:rsid w:val="003E6F1E"/>
    <w:rsid w:val="003E7225"/>
    <w:rsid w:val="003F1490"/>
    <w:rsid w:val="003F368E"/>
    <w:rsid w:val="003F62B8"/>
    <w:rsid w:val="003F7AC4"/>
    <w:rsid w:val="0040151A"/>
    <w:rsid w:val="0040282D"/>
    <w:rsid w:val="00404DD8"/>
    <w:rsid w:val="00404FC5"/>
    <w:rsid w:val="00405015"/>
    <w:rsid w:val="00407D28"/>
    <w:rsid w:val="004101FC"/>
    <w:rsid w:val="00411368"/>
    <w:rsid w:val="0041350E"/>
    <w:rsid w:val="00413D4A"/>
    <w:rsid w:val="004146FC"/>
    <w:rsid w:val="004147DB"/>
    <w:rsid w:val="00420479"/>
    <w:rsid w:val="004205E7"/>
    <w:rsid w:val="00420BAF"/>
    <w:rsid w:val="00421D31"/>
    <w:rsid w:val="00423488"/>
    <w:rsid w:val="00423A8A"/>
    <w:rsid w:val="00424A4D"/>
    <w:rsid w:val="004253BE"/>
    <w:rsid w:val="00425838"/>
    <w:rsid w:val="00427A6D"/>
    <w:rsid w:val="00431E4F"/>
    <w:rsid w:val="00432BB6"/>
    <w:rsid w:val="004346FB"/>
    <w:rsid w:val="00434A70"/>
    <w:rsid w:val="00435E12"/>
    <w:rsid w:val="004366F6"/>
    <w:rsid w:val="00436929"/>
    <w:rsid w:val="00436EBE"/>
    <w:rsid w:val="00441964"/>
    <w:rsid w:val="00442454"/>
    <w:rsid w:val="00443C45"/>
    <w:rsid w:val="0044462E"/>
    <w:rsid w:val="00445DAA"/>
    <w:rsid w:val="004460C0"/>
    <w:rsid w:val="00447A44"/>
    <w:rsid w:val="00447AFC"/>
    <w:rsid w:val="0045047A"/>
    <w:rsid w:val="00450839"/>
    <w:rsid w:val="00450F9C"/>
    <w:rsid w:val="00452594"/>
    <w:rsid w:val="0045385C"/>
    <w:rsid w:val="004538A2"/>
    <w:rsid w:val="0045391F"/>
    <w:rsid w:val="004558F0"/>
    <w:rsid w:val="00456D1B"/>
    <w:rsid w:val="004572F6"/>
    <w:rsid w:val="00461D21"/>
    <w:rsid w:val="00462491"/>
    <w:rsid w:val="00462E6F"/>
    <w:rsid w:val="0046326B"/>
    <w:rsid w:val="004656B5"/>
    <w:rsid w:val="00466CEE"/>
    <w:rsid w:val="00467CBA"/>
    <w:rsid w:val="0047054E"/>
    <w:rsid w:val="00470ACE"/>
    <w:rsid w:val="00471B57"/>
    <w:rsid w:val="00474FA8"/>
    <w:rsid w:val="004777F6"/>
    <w:rsid w:val="00484DE6"/>
    <w:rsid w:val="00485685"/>
    <w:rsid w:val="00490219"/>
    <w:rsid w:val="00490C2D"/>
    <w:rsid w:val="00490FD9"/>
    <w:rsid w:val="0049169A"/>
    <w:rsid w:val="00493272"/>
    <w:rsid w:val="004938D7"/>
    <w:rsid w:val="004945D8"/>
    <w:rsid w:val="00497CDD"/>
    <w:rsid w:val="004A1FA6"/>
    <w:rsid w:val="004A3ED7"/>
    <w:rsid w:val="004A4119"/>
    <w:rsid w:val="004A4485"/>
    <w:rsid w:val="004A4495"/>
    <w:rsid w:val="004A690C"/>
    <w:rsid w:val="004A72FA"/>
    <w:rsid w:val="004B1834"/>
    <w:rsid w:val="004B3D4D"/>
    <w:rsid w:val="004B6A92"/>
    <w:rsid w:val="004B725E"/>
    <w:rsid w:val="004B7A57"/>
    <w:rsid w:val="004C0447"/>
    <w:rsid w:val="004C1B70"/>
    <w:rsid w:val="004C2AB0"/>
    <w:rsid w:val="004C2BB0"/>
    <w:rsid w:val="004C38C0"/>
    <w:rsid w:val="004C3C7F"/>
    <w:rsid w:val="004C51BA"/>
    <w:rsid w:val="004C7891"/>
    <w:rsid w:val="004D2ACD"/>
    <w:rsid w:val="004D3C55"/>
    <w:rsid w:val="004D3F5F"/>
    <w:rsid w:val="004D40A6"/>
    <w:rsid w:val="004D50AD"/>
    <w:rsid w:val="004D7BAE"/>
    <w:rsid w:val="004E2294"/>
    <w:rsid w:val="004E5C33"/>
    <w:rsid w:val="004E5FFC"/>
    <w:rsid w:val="004E6949"/>
    <w:rsid w:val="004F105D"/>
    <w:rsid w:val="004F2356"/>
    <w:rsid w:val="004F383B"/>
    <w:rsid w:val="004F4D4F"/>
    <w:rsid w:val="004F5A09"/>
    <w:rsid w:val="00500F7E"/>
    <w:rsid w:val="00503E1D"/>
    <w:rsid w:val="00504513"/>
    <w:rsid w:val="00505EA3"/>
    <w:rsid w:val="0050727E"/>
    <w:rsid w:val="005078DC"/>
    <w:rsid w:val="005078E1"/>
    <w:rsid w:val="005079BC"/>
    <w:rsid w:val="0051363E"/>
    <w:rsid w:val="005157C9"/>
    <w:rsid w:val="0051680B"/>
    <w:rsid w:val="00517206"/>
    <w:rsid w:val="005172DB"/>
    <w:rsid w:val="0051792E"/>
    <w:rsid w:val="00520604"/>
    <w:rsid w:val="005214FF"/>
    <w:rsid w:val="00525C5F"/>
    <w:rsid w:val="00526817"/>
    <w:rsid w:val="00531D7A"/>
    <w:rsid w:val="005333B3"/>
    <w:rsid w:val="005350FB"/>
    <w:rsid w:val="00543B59"/>
    <w:rsid w:val="00543FFC"/>
    <w:rsid w:val="00544503"/>
    <w:rsid w:val="00544986"/>
    <w:rsid w:val="0055030F"/>
    <w:rsid w:val="00550774"/>
    <w:rsid w:val="005516B8"/>
    <w:rsid w:val="005518DA"/>
    <w:rsid w:val="00551EFD"/>
    <w:rsid w:val="00552A7F"/>
    <w:rsid w:val="00553E81"/>
    <w:rsid w:val="005540E7"/>
    <w:rsid w:val="00554450"/>
    <w:rsid w:val="005554D2"/>
    <w:rsid w:val="005556F3"/>
    <w:rsid w:val="00555AC9"/>
    <w:rsid w:val="005564C6"/>
    <w:rsid w:val="00556EF0"/>
    <w:rsid w:val="0055760D"/>
    <w:rsid w:val="00560244"/>
    <w:rsid w:val="0056073F"/>
    <w:rsid w:val="0056238F"/>
    <w:rsid w:val="005635A3"/>
    <w:rsid w:val="00564C14"/>
    <w:rsid w:val="00564F40"/>
    <w:rsid w:val="00565C88"/>
    <w:rsid w:val="00567440"/>
    <w:rsid w:val="005720CD"/>
    <w:rsid w:val="005723D7"/>
    <w:rsid w:val="00573ADE"/>
    <w:rsid w:val="00574828"/>
    <w:rsid w:val="00575870"/>
    <w:rsid w:val="00575A92"/>
    <w:rsid w:val="00576D37"/>
    <w:rsid w:val="00580AA3"/>
    <w:rsid w:val="005815D0"/>
    <w:rsid w:val="00581B16"/>
    <w:rsid w:val="0058215F"/>
    <w:rsid w:val="005822ED"/>
    <w:rsid w:val="005837EE"/>
    <w:rsid w:val="00583CE8"/>
    <w:rsid w:val="00584AF2"/>
    <w:rsid w:val="00584CDF"/>
    <w:rsid w:val="005861AD"/>
    <w:rsid w:val="00590E59"/>
    <w:rsid w:val="005928C8"/>
    <w:rsid w:val="005951E1"/>
    <w:rsid w:val="005A12EF"/>
    <w:rsid w:val="005A25F1"/>
    <w:rsid w:val="005A6734"/>
    <w:rsid w:val="005A7087"/>
    <w:rsid w:val="005A750F"/>
    <w:rsid w:val="005B040A"/>
    <w:rsid w:val="005B07C9"/>
    <w:rsid w:val="005B0FA0"/>
    <w:rsid w:val="005B40E1"/>
    <w:rsid w:val="005B6A99"/>
    <w:rsid w:val="005B708B"/>
    <w:rsid w:val="005B78C2"/>
    <w:rsid w:val="005C1ABB"/>
    <w:rsid w:val="005C2A18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16F7"/>
    <w:rsid w:val="005E2C8C"/>
    <w:rsid w:val="005E2E8F"/>
    <w:rsid w:val="005E3D42"/>
    <w:rsid w:val="005E4003"/>
    <w:rsid w:val="005E4617"/>
    <w:rsid w:val="005E4707"/>
    <w:rsid w:val="005E5373"/>
    <w:rsid w:val="005E53A1"/>
    <w:rsid w:val="005E5439"/>
    <w:rsid w:val="005E71D5"/>
    <w:rsid w:val="005F1942"/>
    <w:rsid w:val="005F25FD"/>
    <w:rsid w:val="005F2A5C"/>
    <w:rsid w:val="005F3F20"/>
    <w:rsid w:val="005F4C4F"/>
    <w:rsid w:val="005F688D"/>
    <w:rsid w:val="005F7297"/>
    <w:rsid w:val="006009A6"/>
    <w:rsid w:val="00601E2F"/>
    <w:rsid w:val="006025A9"/>
    <w:rsid w:val="00603223"/>
    <w:rsid w:val="006045D8"/>
    <w:rsid w:val="006053AC"/>
    <w:rsid w:val="00607486"/>
    <w:rsid w:val="006076EC"/>
    <w:rsid w:val="00607CDF"/>
    <w:rsid w:val="0061100C"/>
    <w:rsid w:val="0061187D"/>
    <w:rsid w:val="00611AB1"/>
    <w:rsid w:val="00611C37"/>
    <w:rsid w:val="00611D5F"/>
    <w:rsid w:val="00612EF5"/>
    <w:rsid w:val="0061304E"/>
    <w:rsid w:val="006134E9"/>
    <w:rsid w:val="006134EC"/>
    <w:rsid w:val="00613A95"/>
    <w:rsid w:val="00614B1C"/>
    <w:rsid w:val="00614D39"/>
    <w:rsid w:val="006205EA"/>
    <w:rsid w:val="00620ED2"/>
    <w:rsid w:val="0062240E"/>
    <w:rsid w:val="00622D12"/>
    <w:rsid w:val="006244BA"/>
    <w:rsid w:val="00625F51"/>
    <w:rsid w:val="00626397"/>
    <w:rsid w:val="00630943"/>
    <w:rsid w:val="00630C06"/>
    <w:rsid w:val="0063239E"/>
    <w:rsid w:val="00632F22"/>
    <w:rsid w:val="00633537"/>
    <w:rsid w:val="00633F77"/>
    <w:rsid w:val="006341ED"/>
    <w:rsid w:val="00636ECB"/>
    <w:rsid w:val="00641460"/>
    <w:rsid w:val="006417BC"/>
    <w:rsid w:val="00641D2E"/>
    <w:rsid w:val="0064253F"/>
    <w:rsid w:val="00642D53"/>
    <w:rsid w:val="0064397D"/>
    <w:rsid w:val="00643A51"/>
    <w:rsid w:val="00643CF9"/>
    <w:rsid w:val="0064627F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316"/>
    <w:rsid w:val="00653936"/>
    <w:rsid w:val="00655572"/>
    <w:rsid w:val="006562AD"/>
    <w:rsid w:val="0065653F"/>
    <w:rsid w:val="0066120D"/>
    <w:rsid w:val="00661FBD"/>
    <w:rsid w:val="00662163"/>
    <w:rsid w:val="006639F2"/>
    <w:rsid w:val="006648EC"/>
    <w:rsid w:val="00665FF0"/>
    <w:rsid w:val="00666DBF"/>
    <w:rsid w:val="00666F7D"/>
    <w:rsid w:val="00666FB0"/>
    <w:rsid w:val="006671B5"/>
    <w:rsid w:val="00667C64"/>
    <w:rsid w:val="00670E82"/>
    <w:rsid w:val="0067127D"/>
    <w:rsid w:val="00672661"/>
    <w:rsid w:val="006735DF"/>
    <w:rsid w:val="00674F52"/>
    <w:rsid w:val="00675B15"/>
    <w:rsid w:val="00676C88"/>
    <w:rsid w:val="00677244"/>
    <w:rsid w:val="0068196C"/>
    <w:rsid w:val="00683925"/>
    <w:rsid w:val="0068541F"/>
    <w:rsid w:val="0068605B"/>
    <w:rsid w:val="006862B0"/>
    <w:rsid w:val="00687ED1"/>
    <w:rsid w:val="00690F46"/>
    <w:rsid w:val="0069104C"/>
    <w:rsid w:val="006927EA"/>
    <w:rsid w:val="00692917"/>
    <w:rsid w:val="00692E5F"/>
    <w:rsid w:val="00697FCD"/>
    <w:rsid w:val="006A0815"/>
    <w:rsid w:val="006A1722"/>
    <w:rsid w:val="006A25D5"/>
    <w:rsid w:val="006A2CF6"/>
    <w:rsid w:val="006A364E"/>
    <w:rsid w:val="006A387E"/>
    <w:rsid w:val="006A3F43"/>
    <w:rsid w:val="006A6A3E"/>
    <w:rsid w:val="006A7504"/>
    <w:rsid w:val="006B275B"/>
    <w:rsid w:val="006B36F8"/>
    <w:rsid w:val="006B53C2"/>
    <w:rsid w:val="006B64F6"/>
    <w:rsid w:val="006B66D0"/>
    <w:rsid w:val="006B7277"/>
    <w:rsid w:val="006B72CE"/>
    <w:rsid w:val="006B73C2"/>
    <w:rsid w:val="006C0C2F"/>
    <w:rsid w:val="006C22CB"/>
    <w:rsid w:val="006C2BF7"/>
    <w:rsid w:val="006C44DF"/>
    <w:rsid w:val="006C536D"/>
    <w:rsid w:val="006C616B"/>
    <w:rsid w:val="006D0D35"/>
    <w:rsid w:val="006D1ACE"/>
    <w:rsid w:val="006D2D1A"/>
    <w:rsid w:val="006D2DCC"/>
    <w:rsid w:val="006D371F"/>
    <w:rsid w:val="006D3FB6"/>
    <w:rsid w:val="006D6884"/>
    <w:rsid w:val="006E0337"/>
    <w:rsid w:val="006E2225"/>
    <w:rsid w:val="006E3ADA"/>
    <w:rsid w:val="006E3FFA"/>
    <w:rsid w:val="006E6D3D"/>
    <w:rsid w:val="006F1C5B"/>
    <w:rsid w:val="006F6165"/>
    <w:rsid w:val="006F6F23"/>
    <w:rsid w:val="007005A8"/>
    <w:rsid w:val="00700DD0"/>
    <w:rsid w:val="0070169F"/>
    <w:rsid w:val="0070477C"/>
    <w:rsid w:val="00704A56"/>
    <w:rsid w:val="00704C79"/>
    <w:rsid w:val="0070509F"/>
    <w:rsid w:val="00705883"/>
    <w:rsid w:val="00707729"/>
    <w:rsid w:val="0071047B"/>
    <w:rsid w:val="007121B8"/>
    <w:rsid w:val="00713653"/>
    <w:rsid w:val="00713D65"/>
    <w:rsid w:val="00716C4E"/>
    <w:rsid w:val="00716D58"/>
    <w:rsid w:val="00717A2A"/>
    <w:rsid w:val="007217B3"/>
    <w:rsid w:val="007220AD"/>
    <w:rsid w:val="00726B91"/>
    <w:rsid w:val="0073088A"/>
    <w:rsid w:val="007329C8"/>
    <w:rsid w:val="00733494"/>
    <w:rsid w:val="007335F2"/>
    <w:rsid w:val="00733F26"/>
    <w:rsid w:val="007378C1"/>
    <w:rsid w:val="007417F3"/>
    <w:rsid w:val="00741D68"/>
    <w:rsid w:val="00742EA7"/>
    <w:rsid w:val="00747AE1"/>
    <w:rsid w:val="00752903"/>
    <w:rsid w:val="00754130"/>
    <w:rsid w:val="00756639"/>
    <w:rsid w:val="00756905"/>
    <w:rsid w:val="0075715E"/>
    <w:rsid w:val="00757D87"/>
    <w:rsid w:val="007630A3"/>
    <w:rsid w:val="0076366C"/>
    <w:rsid w:val="007645D7"/>
    <w:rsid w:val="00764669"/>
    <w:rsid w:val="0076500D"/>
    <w:rsid w:val="007656CD"/>
    <w:rsid w:val="007663A3"/>
    <w:rsid w:val="00766C21"/>
    <w:rsid w:val="007671B7"/>
    <w:rsid w:val="00770535"/>
    <w:rsid w:val="00771698"/>
    <w:rsid w:val="00771925"/>
    <w:rsid w:val="007724D0"/>
    <w:rsid w:val="00772F66"/>
    <w:rsid w:val="00773620"/>
    <w:rsid w:val="007755CC"/>
    <w:rsid w:val="007767CD"/>
    <w:rsid w:val="007771B7"/>
    <w:rsid w:val="00777DC2"/>
    <w:rsid w:val="00781B57"/>
    <w:rsid w:val="00784DD3"/>
    <w:rsid w:val="00785893"/>
    <w:rsid w:val="00786B66"/>
    <w:rsid w:val="00791536"/>
    <w:rsid w:val="00793CE5"/>
    <w:rsid w:val="00797154"/>
    <w:rsid w:val="0079763B"/>
    <w:rsid w:val="00797A50"/>
    <w:rsid w:val="007A0726"/>
    <w:rsid w:val="007A1940"/>
    <w:rsid w:val="007A419F"/>
    <w:rsid w:val="007A4201"/>
    <w:rsid w:val="007A533D"/>
    <w:rsid w:val="007A6BA4"/>
    <w:rsid w:val="007B028C"/>
    <w:rsid w:val="007B1F20"/>
    <w:rsid w:val="007B301D"/>
    <w:rsid w:val="007B3398"/>
    <w:rsid w:val="007B3E59"/>
    <w:rsid w:val="007B7EBB"/>
    <w:rsid w:val="007C1122"/>
    <w:rsid w:val="007C11F4"/>
    <w:rsid w:val="007C15DA"/>
    <w:rsid w:val="007C3193"/>
    <w:rsid w:val="007C424B"/>
    <w:rsid w:val="007C5342"/>
    <w:rsid w:val="007C58C2"/>
    <w:rsid w:val="007C659E"/>
    <w:rsid w:val="007C6628"/>
    <w:rsid w:val="007C712A"/>
    <w:rsid w:val="007D12C9"/>
    <w:rsid w:val="007D2A65"/>
    <w:rsid w:val="007D391F"/>
    <w:rsid w:val="007D3C13"/>
    <w:rsid w:val="007D6236"/>
    <w:rsid w:val="007D6434"/>
    <w:rsid w:val="007D6719"/>
    <w:rsid w:val="007D7AC6"/>
    <w:rsid w:val="007D7CEC"/>
    <w:rsid w:val="007E06FB"/>
    <w:rsid w:val="007E09CD"/>
    <w:rsid w:val="007E1413"/>
    <w:rsid w:val="007E2410"/>
    <w:rsid w:val="007E3F25"/>
    <w:rsid w:val="007E448B"/>
    <w:rsid w:val="007E48DA"/>
    <w:rsid w:val="007F1175"/>
    <w:rsid w:val="007F11B3"/>
    <w:rsid w:val="007F14AF"/>
    <w:rsid w:val="007F16F5"/>
    <w:rsid w:val="007F18E8"/>
    <w:rsid w:val="007F1C3C"/>
    <w:rsid w:val="007F2145"/>
    <w:rsid w:val="007F77DD"/>
    <w:rsid w:val="00802957"/>
    <w:rsid w:val="00802DD1"/>
    <w:rsid w:val="00803264"/>
    <w:rsid w:val="008069AE"/>
    <w:rsid w:val="00806B75"/>
    <w:rsid w:val="00807915"/>
    <w:rsid w:val="008105B2"/>
    <w:rsid w:val="00813216"/>
    <w:rsid w:val="00815504"/>
    <w:rsid w:val="00815F80"/>
    <w:rsid w:val="00816213"/>
    <w:rsid w:val="00816E77"/>
    <w:rsid w:val="00817035"/>
    <w:rsid w:val="0081783D"/>
    <w:rsid w:val="008178DF"/>
    <w:rsid w:val="008202B1"/>
    <w:rsid w:val="00820A86"/>
    <w:rsid w:val="0082150A"/>
    <w:rsid w:val="00824F30"/>
    <w:rsid w:val="0082511B"/>
    <w:rsid w:val="0082531A"/>
    <w:rsid w:val="00825DA1"/>
    <w:rsid w:val="00826A99"/>
    <w:rsid w:val="00826BD2"/>
    <w:rsid w:val="00831583"/>
    <w:rsid w:val="00831DE8"/>
    <w:rsid w:val="008326CF"/>
    <w:rsid w:val="00833757"/>
    <w:rsid w:val="0083384A"/>
    <w:rsid w:val="00833BF2"/>
    <w:rsid w:val="0083419D"/>
    <w:rsid w:val="00835CFA"/>
    <w:rsid w:val="00836DF2"/>
    <w:rsid w:val="00837BF0"/>
    <w:rsid w:val="008407D7"/>
    <w:rsid w:val="00841266"/>
    <w:rsid w:val="00841697"/>
    <w:rsid w:val="00841844"/>
    <w:rsid w:val="008422F9"/>
    <w:rsid w:val="00843840"/>
    <w:rsid w:val="00843A01"/>
    <w:rsid w:val="00843CCE"/>
    <w:rsid w:val="00844437"/>
    <w:rsid w:val="00844542"/>
    <w:rsid w:val="00844A13"/>
    <w:rsid w:val="00845E00"/>
    <w:rsid w:val="00850575"/>
    <w:rsid w:val="00853FF9"/>
    <w:rsid w:val="00855EFF"/>
    <w:rsid w:val="00855FA2"/>
    <w:rsid w:val="0085607C"/>
    <w:rsid w:val="008566FC"/>
    <w:rsid w:val="008613EF"/>
    <w:rsid w:val="008657E0"/>
    <w:rsid w:val="00865FD9"/>
    <w:rsid w:val="00866032"/>
    <w:rsid w:val="0086635A"/>
    <w:rsid w:val="00867894"/>
    <w:rsid w:val="00871124"/>
    <w:rsid w:val="0087211C"/>
    <w:rsid w:val="00872237"/>
    <w:rsid w:val="00872705"/>
    <w:rsid w:val="00872A4E"/>
    <w:rsid w:val="00873550"/>
    <w:rsid w:val="008736D5"/>
    <w:rsid w:val="00874174"/>
    <w:rsid w:val="008741A8"/>
    <w:rsid w:val="00874523"/>
    <w:rsid w:val="00874B42"/>
    <w:rsid w:val="00875A48"/>
    <w:rsid w:val="00875AEC"/>
    <w:rsid w:val="00876272"/>
    <w:rsid w:val="008776D7"/>
    <w:rsid w:val="00877BE4"/>
    <w:rsid w:val="00880806"/>
    <w:rsid w:val="00880B85"/>
    <w:rsid w:val="00881B80"/>
    <w:rsid w:val="0088262D"/>
    <w:rsid w:val="0088337B"/>
    <w:rsid w:val="00885B27"/>
    <w:rsid w:val="00887070"/>
    <w:rsid w:val="0088707B"/>
    <w:rsid w:val="008907F1"/>
    <w:rsid w:val="00892768"/>
    <w:rsid w:val="00894707"/>
    <w:rsid w:val="00894F5C"/>
    <w:rsid w:val="00895D5C"/>
    <w:rsid w:val="00896CC4"/>
    <w:rsid w:val="00896DD7"/>
    <w:rsid w:val="0089761D"/>
    <w:rsid w:val="008A44E8"/>
    <w:rsid w:val="008A5D14"/>
    <w:rsid w:val="008A680D"/>
    <w:rsid w:val="008B26D7"/>
    <w:rsid w:val="008B2AD8"/>
    <w:rsid w:val="008B3816"/>
    <w:rsid w:val="008B39B0"/>
    <w:rsid w:val="008B3BD0"/>
    <w:rsid w:val="008B41E8"/>
    <w:rsid w:val="008B4315"/>
    <w:rsid w:val="008B4354"/>
    <w:rsid w:val="008B520C"/>
    <w:rsid w:val="008B6713"/>
    <w:rsid w:val="008B7873"/>
    <w:rsid w:val="008C11EF"/>
    <w:rsid w:val="008C13EE"/>
    <w:rsid w:val="008C1CF7"/>
    <w:rsid w:val="008C2964"/>
    <w:rsid w:val="008C2B66"/>
    <w:rsid w:val="008C5FEA"/>
    <w:rsid w:val="008C6CE9"/>
    <w:rsid w:val="008C7E63"/>
    <w:rsid w:val="008D0817"/>
    <w:rsid w:val="008D12AC"/>
    <w:rsid w:val="008D178A"/>
    <w:rsid w:val="008D1D26"/>
    <w:rsid w:val="008D2736"/>
    <w:rsid w:val="008D4897"/>
    <w:rsid w:val="008D7637"/>
    <w:rsid w:val="008E04DE"/>
    <w:rsid w:val="008E155F"/>
    <w:rsid w:val="008E6BED"/>
    <w:rsid w:val="008E73CE"/>
    <w:rsid w:val="008F1335"/>
    <w:rsid w:val="008F2A82"/>
    <w:rsid w:val="008F2FFC"/>
    <w:rsid w:val="008F3A28"/>
    <w:rsid w:val="008F5632"/>
    <w:rsid w:val="009009E3"/>
    <w:rsid w:val="00901175"/>
    <w:rsid w:val="0090178E"/>
    <w:rsid w:val="00902789"/>
    <w:rsid w:val="00906853"/>
    <w:rsid w:val="009074FA"/>
    <w:rsid w:val="0090783F"/>
    <w:rsid w:val="00907E3B"/>
    <w:rsid w:val="00913C66"/>
    <w:rsid w:val="00914B9B"/>
    <w:rsid w:val="0091597F"/>
    <w:rsid w:val="00916002"/>
    <w:rsid w:val="0092182F"/>
    <w:rsid w:val="009231E2"/>
    <w:rsid w:val="0092420A"/>
    <w:rsid w:val="00924EC5"/>
    <w:rsid w:val="00924F4F"/>
    <w:rsid w:val="00927A58"/>
    <w:rsid w:val="00930B69"/>
    <w:rsid w:val="00931FB1"/>
    <w:rsid w:val="009320A4"/>
    <w:rsid w:val="0093375B"/>
    <w:rsid w:val="0093543C"/>
    <w:rsid w:val="0093566A"/>
    <w:rsid w:val="00935CB2"/>
    <w:rsid w:val="00935DD4"/>
    <w:rsid w:val="0093650F"/>
    <w:rsid w:val="00937B56"/>
    <w:rsid w:val="009424E4"/>
    <w:rsid w:val="00942A4D"/>
    <w:rsid w:val="009463F7"/>
    <w:rsid w:val="00946866"/>
    <w:rsid w:val="00946A77"/>
    <w:rsid w:val="00947431"/>
    <w:rsid w:val="00950311"/>
    <w:rsid w:val="00951C8D"/>
    <w:rsid w:val="009531B9"/>
    <w:rsid w:val="0095389E"/>
    <w:rsid w:val="00955900"/>
    <w:rsid w:val="00955C75"/>
    <w:rsid w:val="009571C0"/>
    <w:rsid w:val="00957658"/>
    <w:rsid w:val="00957E87"/>
    <w:rsid w:val="0096125D"/>
    <w:rsid w:val="00961D66"/>
    <w:rsid w:val="00963164"/>
    <w:rsid w:val="00963A1F"/>
    <w:rsid w:val="00963A31"/>
    <w:rsid w:val="0096493B"/>
    <w:rsid w:val="0096515A"/>
    <w:rsid w:val="0096648D"/>
    <w:rsid w:val="00967D81"/>
    <w:rsid w:val="009713B8"/>
    <w:rsid w:val="0097341A"/>
    <w:rsid w:val="00976B01"/>
    <w:rsid w:val="00976D34"/>
    <w:rsid w:val="009833A6"/>
    <w:rsid w:val="00983E10"/>
    <w:rsid w:val="009841BD"/>
    <w:rsid w:val="00985F9D"/>
    <w:rsid w:val="00987176"/>
    <w:rsid w:val="009877D5"/>
    <w:rsid w:val="009917F9"/>
    <w:rsid w:val="00993EA0"/>
    <w:rsid w:val="00996F07"/>
    <w:rsid w:val="00997468"/>
    <w:rsid w:val="009A1B91"/>
    <w:rsid w:val="009A2372"/>
    <w:rsid w:val="009A2E39"/>
    <w:rsid w:val="009A34E9"/>
    <w:rsid w:val="009A3B51"/>
    <w:rsid w:val="009A4E88"/>
    <w:rsid w:val="009A5A50"/>
    <w:rsid w:val="009A61AD"/>
    <w:rsid w:val="009A679C"/>
    <w:rsid w:val="009B0D4D"/>
    <w:rsid w:val="009B1E49"/>
    <w:rsid w:val="009B412F"/>
    <w:rsid w:val="009B4CB8"/>
    <w:rsid w:val="009B4D7D"/>
    <w:rsid w:val="009B5D51"/>
    <w:rsid w:val="009B6733"/>
    <w:rsid w:val="009B7A76"/>
    <w:rsid w:val="009C01A3"/>
    <w:rsid w:val="009C3CA9"/>
    <w:rsid w:val="009D250D"/>
    <w:rsid w:val="009D2BB8"/>
    <w:rsid w:val="009D4F56"/>
    <w:rsid w:val="009D5606"/>
    <w:rsid w:val="009E1077"/>
    <w:rsid w:val="009E4DB0"/>
    <w:rsid w:val="009E4DD4"/>
    <w:rsid w:val="009E6167"/>
    <w:rsid w:val="009F028A"/>
    <w:rsid w:val="009F0E60"/>
    <w:rsid w:val="009F1FAE"/>
    <w:rsid w:val="009F28B1"/>
    <w:rsid w:val="009F36BD"/>
    <w:rsid w:val="009F427C"/>
    <w:rsid w:val="009F45B4"/>
    <w:rsid w:val="009F4B80"/>
    <w:rsid w:val="009F4E34"/>
    <w:rsid w:val="009F577A"/>
    <w:rsid w:val="009F58F4"/>
    <w:rsid w:val="009F5922"/>
    <w:rsid w:val="009F5B85"/>
    <w:rsid w:val="00A00206"/>
    <w:rsid w:val="00A01743"/>
    <w:rsid w:val="00A01B48"/>
    <w:rsid w:val="00A028B2"/>
    <w:rsid w:val="00A02EA7"/>
    <w:rsid w:val="00A02F99"/>
    <w:rsid w:val="00A05627"/>
    <w:rsid w:val="00A1004F"/>
    <w:rsid w:val="00A10763"/>
    <w:rsid w:val="00A12142"/>
    <w:rsid w:val="00A12B95"/>
    <w:rsid w:val="00A12FFF"/>
    <w:rsid w:val="00A16F4F"/>
    <w:rsid w:val="00A20875"/>
    <w:rsid w:val="00A20DED"/>
    <w:rsid w:val="00A227A0"/>
    <w:rsid w:val="00A22A5D"/>
    <w:rsid w:val="00A22B8F"/>
    <w:rsid w:val="00A230D7"/>
    <w:rsid w:val="00A25456"/>
    <w:rsid w:val="00A255EC"/>
    <w:rsid w:val="00A3189D"/>
    <w:rsid w:val="00A32A52"/>
    <w:rsid w:val="00A33C57"/>
    <w:rsid w:val="00A360D9"/>
    <w:rsid w:val="00A37F69"/>
    <w:rsid w:val="00A400B3"/>
    <w:rsid w:val="00A415ED"/>
    <w:rsid w:val="00A416DE"/>
    <w:rsid w:val="00A42E16"/>
    <w:rsid w:val="00A431EF"/>
    <w:rsid w:val="00A43944"/>
    <w:rsid w:val="00A43FDD"/>
    <w:rsid w:val="00A44420"/>
    <w:rsid w:val="00A45EB9"/>
    <w:rsid w:val="00A47B6C"/>
    <w:rsid w:val="00A50A5C"/>
    <w:rsid w:val="00A50AE6"/>
    <w:rsid w:val="00A52A5E"/>
    <w:rsid w:val="00A52C7F"/>
    <w:rsid w:val="00A533F4"/>
    <w:rsid w:val="00A55D69"/>
    <w:rsid w:val="00A5718C"/>
    <w:rsid w:val="00A57E68"/>
    <w:rsid w:val="00A61B24"/>
    <w:rsid w:val="00A63765"/>
    <w:rsid w:val="00A63CB4"/>
    <w:rsid w:val="00A64227"/>
    <w:rsid w:val="00A647BB"/>
    <w:rsid w:val="00A6551E"/>
    <w:rsid w:val="00A656FC"/>
    <w:rsid w:val="00A658E5"/>
    <w:rsid w:val="00A664E3"/>
    <w:rsid w:val="00A67AC3"/>
    <w:rsid w:val="00A707BB"/>
    <w:rsid w:val="00A719A2"/>
    <w:rsid w:val="00A734FB"/>
    <w:rsid w:val="00A73F9F"/>
    <w:rsid w:val="00A742AD"/>
    <w:rsid w:val="00A74411"/>
    <w:rsid w:val="00A75449"/>
    <w:rsid w:val="00A7614E"/>
    <w:rsid w:val="00A7713F"/>
    <w:rsid w:val="00A77934"/>
    <w:rsid w:val="00A77BA9"/>
    <w:rsid w:val="00A8169F"/>
    <w:rsid w:val="00A81719"/>
    <w:rsid w:val="00A83750"/>
    <w:rsid w:val="00A86F1E"/>
    <w:rsid w:val="00A9007C"/>
    <w:rsid w:val="00A9290E"/>
    <w:rsid w:val="00A93404"/>
    <w:rsid w:val="00A953EE"/>
    <w:rsid w:val="00A959BE"/>
    <w:rsid w:val="00A97286"/>
    <w:rsid w:val="00A97374"/>
    <w:rsid w:val="00AA156C"/>
    <w:rsid w:val="00AA180E"/>
    <w:rsid w:val="00AA2DEF"/>
    <w:rsid w:val="00AA366B"/>
    <w:rsid w:val="00AA3CFD"/>
    <w:rsid w:val="00AA4347"/>
    <w:rsid w:val="00AA46CF"/>
    <w:rsid w:val="00AA5A90"/>
    <w:rsid w:val="00AA6E20"/>
    <w:rsid w:val="00AA6EB5"/>
    <w:rsid w:val="00AA70E4"/>
    <w:rsid w:val="00AB0900"/>
    <w:rsid w:val="00AB0DF0"/>
    <w:rsid w:val="00AB166A"/>
    <w:rsid w:val="00AB19E1"/>
    <w:rsid w:val="00AB3D93"/>
    <w:rsid w:val="00AB4002"/>
    <w:rsid w:val="00AC2D89"/>
    <w:rsid w:val="00AC54F8"/>
    <w:rsid w:val="00AC6122"/>
    <w:rsid w:val="00AD1084"/>
    <w:rsid w:val="00AD1B4E"/>
    <w:rsid w:val="00AD2ADC"/>
    <w:rsid w:val="00AD33ED"/>
    <w:rsid w:val="00AD3BE3"/>
    <w:rsid w:val="00AD538C"/>
    <w:rsid w:val="00AD6E70"/>
    <w:rsid w:val="00AE0836"/>
    <w:rsid w:val="00AE1C5F"/>
    <w:rsid w:val="00AE4A6D"/>
    <w:rsid w:val="00AE567C"/>
    <w:rsid w:val="00AE56B7"/>
    <w:rsid w:val="00AE6CA9"/>
    <w:rsid w:val="00AE7FCC"/>
    <w:rsid w:val="00AF0889"/>
    <w:rsid w:val="00AF1515"/>
    <w:rsid w:val="00AF1FAC"/>
    <w:rsid w:val="00AF32BA"/>
    <w:rsid w:val="00AF49CD"/>
    <w:rsid w:val="00AF51F7"/>
    <w:rsid w:val="00B00AD8"/>
    <w:rsid w:val="00B010A4"/>
    <w:rsid w:val="00B01FBC"/>
    <w:rsid w:val="00B020EC"/>
    <w:rsid w:val="00B024E7"/>
    <w:rsid w:val="00B0352C"/>
    <w:rsid w:val="00B035DF"/>
    <w:rsid w:val="00B03DAF"/>
    <w:rsid w:val="00B0441E"/>
    <w:rsid w:val="00B0765A"/>
    <w:rsid w:val="00B0771C"/>
    <w:rsid w:val="00B10185"/>
    <w:rsid w:val="00B115BA"/>
    <w:rsid w:val="00B11B21"/>
    <w:rsid w:val="00B120ED"/>
    <w:rsid w:val="00B123B4"/>
    <w:rsid w:val="00B14426"/>
    <w:rsid w:val="00B15F79"/>
    <w:rsid w:val="00B16D28"/>
    <w:rsid w:val="00B20C09"/>
    <w:rsid w:val="00B211CE"/>
    <w:rsid w:val="00B25376"/>
    <w:rsid w:val="00B265EA"/>
    <w:rsid w:val="00B26833"/>
    <w:rsid w:val="00B271B6"/>
    <w:rsid w:val="00B274C3"/>
    <w:rsid w:val="00B301D9"/>
    <w:rsid w:val="00B33306"/>
    <w:rsid w:val="00B33DB6"/>
    <w:rsid w:val="00B34420"/>
    <w:rsid w:val="00B34A4A"/>
    <w:rsid w:val="00B3550E"/>
    <w:rsid w:val="00B35875"/>
    <w:rsid w:val="00B36175"/>
    <w:rsid w:val="00B3794F"/>
    <w:rsid w:val="00B40264"/>
    <w:rsid w:val="00B40AEF"/>
    <w:rsid w:val="00B45318"/>
    <w:rsid w:val="00B478D7"/>
    <w:rsid w:val="00B510D1"/>
    <w:rsid w:val="00B516F9"/>
    <w:rsid w:val="00B532EA"/>
    <w:rsid w:val="00B53760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10CF"/>
    <w:rsid w:val="00B7241A"/>
    <w:rsid w:val="00B724AD"/>
    <w:rsid w:val="00B72F62"/>
    <w:rsid w:val="00B738FA"/>
    <w:rsid w:val="00B76B32"/>
    <w:rsid w:val="00B80084"/>
    <w:rsid w:val="00B817B5"/>
    <w:rsid w:val="00B84D75"/>
    <w:rsid w:val="00B85284"/>
    <w:rsid w:val="00B85ABB"/>
    <w:rsid w:val="00B86241"/>
    <w:rsid w:val="00B87E81"/>
    <w:rsid w:val="00B9095A"/>
    <w:rsid w:val="00B9337F"/>
    <w:rsid w:val="00B94B27"/>
    <w:rsid w:val="00B950DD"/>
    <w:rsid w:val="00BA05EA"/>
    <w:rsid w:val="00BA07BB"/>
    <w:rsid w:val="00BA0984"/>
    <w:rsid w:val="00BA2268"/>
    <w:rsid w:val="00BA2936"/>
    <w:rsid w:val="00BA33B4"/>
    <w:rsid w:val="00BA35C4"/>
    <w:rsid w:val="00BA3EAD"/>
    <w:rsid w:val="00BA3F90"/>
    <w:rsid w:val="00BA3FBA"/>
    <w:rsid w:val="00BA42F2"/>
    <w:rsid w:val="00BA55EB"/>
    <w:rsid w:val="00BA5D26"/>
    <w:rsid w:val="00BA6154"/>
    <w:rsid w:val="00BA64FD"/>
    <w:rsid w:val="00BA7519"/>
    <w:rsid w:val="00BA7D5D"/>
    <w:rsid w:val="00BB0DA6"/>
    <w:rsid w:val="00BB192A"/>
    <w:rsid w:val="00BB1C54"/>
    <w:rsid w:val="00BB26F6"/>
    <w:rsid w:val="00BB2D8C"/>
    <w:rsid w:val="00BB5631"/>
    <w:rsid w:val="00BB6241"/>
    <w:rsid w:val="00BB6B8D"/>
    <w:rsid w:val="00BB781E"/>
    <w:rsid w:val="00BC152B"/>
    <w:rsid w:val="00BC247A"/>
    <w:rsid w:val="00BC2CA9"/>
    <w:rsid w:val="00BC3979"/>
    <w:rsid w:val="00BC576D"/>
    <w:rsid w:val="00BC6E2D"/>
    <w:rsid w:val="00BC7498"/>
    <w:rsid w:val="00BC7E5D"/>
    <w:rsid w:val="00BD13D6"/>
    <w:rsid w:val="00BD1AB2"/>
    <w:rsid w:val="00BD210E"/>
    <w:rsid w:val="00BD3783"/>
    <w:rsid w:val="00BD3919"/>
    <w:rsid w:val="00BD542A"/>
    <w:rsid w:val="00BD5B86"/>
    <w:rsid w:val="00BE0521"/>
    <w:rsid w:val="00BE057E"/>
    <w:rsid w:val="00BE0E2E"/>
    <w:rsid w:val="00BE373E"/>
    <w:rsid w:val="00BE64EF"/>
    <w:rsid w:val="00BF0241"/>
    <w:rsid w:val="00BF0493"/>
    <w:rsid w:val="00BF0890"/>
    <w:rsid w:val="00BF1BAF"/>
    <w:rsid w:val="00BF200D"/>
    <w:rsid w:val="00BF3137"/>
    <w:rsid w:val="00BF474E"/>
    <w:rsid w:val="00BF788B"/>
    <w:rsid w:val="00C010C0"/>
    <w:rsid w:val="00C012AD"/>
    <w:rsid w:val="00C01E88"/>
    <w:rsid w:val="00C0370C"/>
    <w:rsid w:val="00C06F72"/>
    <w:rsid w:val="00C10676"/>
    <w:rsid w:val="00C1157F"/>
    <w:rsid w:val="00C11F32"/>
    <w:rsid w:val="00C13E71"/>
    <w:rsid w:val="00C13ED6"/>
    <w:rsid w:val="00C14B73"/>
    <w:rsid w:val="00C15298"/>
    <w:rsid w:val="00C159F2"/>
    <w:rsid w:val="00C1746A"/>
    <w:rsid w:val="00C17C59"/>
    <w:rsid w:val="00C20E0D"/>
    <w:rsid w:val="00C21392"/>
    <w:rsid w:val="00C22DA7"/>
    <w:rsid w:val="00C26932"/>
    <w:rsid w:val="00C26D38"/>
    <w:rsid w:val="00C33487"/>
    <w:rsid w:val="00C35C9E"/>
    <w:rsid w:val="00C3675D"/>
    <w:rsid w:val="00C40F85"/>
    <w:rsid w:val="00C4180B"/>
    <w:rsid w:val="00C41C4C"/>
    <w:rsid w:val="00C42410"/>
    <w:rsid w:val="00C42828"/>
    <w:rsid w:val="00C42D0F"/>
    <w:rsid w:val="00C45772"/>
    <w:rsid w:val="00C4657F"/>
    <w:rsid w:val="00C51CC7"/>
    <w:rsid w:val="00C5667D"/>
    <w:rsid w:val="00C56A1D"/>
    <w:rsid w:val="00C56F8B"/>
    <w:rsid w:val="00C576A2"/>
    <w:rsid w:val="00C61963"/>
    <w:rsid w:val="00C644F1"/>
    <w:rsid w:val="00C64E19"/>
    <w:rsid w:val="00C65E36"/>
    <w:rsid w:val="00C65FA1"/>
    <w:rsid w:val="00C676B6"/>
    <w:rsid w:val="00C70FC2"/>
    <w:rsid w:val="00C71A2F"/>
    <w:rsid w:val="00C73B92"/>
    <w:rsid w:val="00C761B9"/>
    <w:rsid w:val="00C80DF6"/>
    <w:rsid w:val="00C80FEF"/>
    <w:rsid w:val="00C81E91"/>
    <w:rsid w:val="00C82F6E"/>
    <w:rsid w:val="00C83261"/>
    <w:rsid w:val="00C8362A"/>
    <w:rsid w:val="00C8476A"/>
    <w:rsid w:val="00C86FBF"/>
    <w:rsid w:val="00C87F20"/>
    <w:rsid w:val="00C903ED"/>
    <w:rsid w:val="00C92519"/>
    <w:rsid w:val="00C93376"/>
    <w:rsid w:val="00C962FC"/>
    <w:rsid w:val="00C964BD"/>
    <w:rsid w:val="00CA07AF"/>
    <w:rsid w:val="00CA14AD"/>
    <w:rsid w:val="00CA1663"/>
    <w:rsid w:val="00CA339A"/>
    <w:rsid w:val="00CA37F2"/>
    <w:rsid w:val="00CA62E6"/>
    <w:rsid w:val="00CB115A"/>
    <w:rsid w:val="00CB3B0D"/>
    <w:rsid w:val="00CB510E"/>
    <w:rsid w:val="00CB58B2"/>
    <w:rsid w:val="00CB7160"/>
    <w:rsid w:val="00CC14E6"/>
    <w:rsid w:val="00CC229D"/>
    <w:rsid w:val="00CC2E60"/>
    <w:rsid w:val="00CC4702"/>
    <w:rsid w:val="00CC48B1"/>
    <w:rsid w:val="00CC622E"/>
    <w:rsid w:val="00CC62BA"/>
    <w:rsid w:val="00CC7883"/>
    <w:rsid w:val="00CD0A3D"/>
    <w:rsid w:val="00CD1938"/>
    <w:rsid w:val="00CD4DEA"/>
    <w:rsid w:val="00CD681A"/>
    <w:rsid w:val="00CD7871"/>
    <w:rsid w:val="00CD7FCB"/>
    <w:rsid w:val="00CE002A"/>
    <w:rsid w:val="00CE2234"/>
    <w:rsid w:val="00CE27B4"/>
    <w:rsid w:val="00CE4096"/>
    <w:rsid w:val="00CE4762"/>
    <w:rsid w:val="00CE6186"/>
    <w:rsid w:val="00CF0D06"/>
    <w:rsid w:val="00CF1880"/>
    <w:rsid w:val="00CF2EC2"/>
    <w:rsid w:val="00CF3458"/>
    <w:rsid w:val="00CF3C94"/>
    <w:rsid w:val="00CF4D00"/>
    <w:rsid w:val="00CF542D"/>
    <w:rsid w:val="00CF68D9"/>
    <w:rsid w:val="00CF6B20"/>
    <w:rsid w:val="00D01285"/>
    <w:rsid w:val="00D03172"/>
    <w:rsid w:val="00D03704"/>
    <w:rsid w:val="00D04400"/>
    <w:rsid w:val="00D06D5C"/>
    <w:rsid w:val="00D10F0A"/>
    <w:rsid w:val="00D12572"/>
    <w:rsid w:val="00D12D42"/>
    <w:rsid w:val="00D1325A"/>
    <w:rsid w:val="00D13A29"/>
    <w:rsid w:val="00D15A65"/>
    <w:rsid w:val="00D16BF6"/>
    <w:rsid w:val="00D17994"/>
    <w:rsid w:val="00D17B5D"/>
    <w:rsid w:val="00D225B3"/>
    <w:rsid w:val="00D227C8"/>
    <w:rsid w:val="00D227E3"/>
    <w:rsid w:val="00D22AB2"/>
    <w:rsid w:val="00D2431D"/>
    <w:rsid w:val="00D25795"/>
    <w:rsid w:val="00D26463"/>
    <w:rsid w:val="00D26D1E"/>
    <w:rsid w:val="00D26F19"/>
    <w:rsid w:val="00D2768D"/>
    <w:rsid w:val="00D30A67"/>
    <w:rsid w:val="00D310C4"/>
    <w:rsid w:val="00D3191C"/>
    <w:rsid w:val="00D31F31"/>
    <w:rsid w:val="00D3225C"/>
    <w:rsid w:val="00D322AD"/>
    <w:rsid w:val="00D34201"/>
    <w:rsid w:val="00D35121"/>
    <w:rsid w:val="00D4346A"/>
    <w:rsid w:val="00D45C7B"/>
    <w:rsid w:val="00D5045A"/>
    <w:rsid w:val="00D50DF8"/>
    <w:rsid w:val="00D51833"/>
    <w:rsid w:val="00D51AC0"/>
    <w:rsid w:val="00D53527"/>
    <w:rsid w:val="00D554E3"/>
    <w:rsid w:val="00D601A0"/>
    <w:rsid w:val="00D64367"/>
    <w:rsid w:val="00D64BCA"/>
    <w:rsid w:val="00D650BB"/>
    <w:rsid w:val="00D65AB3"/>
    <w:rsid w:val="00D6646B"/>
    <w:rsid w:val="00D66CB5"/>
    <w:rsid w:val="00D67147"/>
    <w:rsid w:val="00D67D09"/>
    <w:rsid w:val="00D719C6"/>
    <w:rsid w:val="00D73A63"/>
    <w:rsid w:val="00D74347"/>
    <w:rsid w:val="00D75AAC"/>
    <w:rsid w:val="00D76334"/>
    <w:rsid w:val="00D806CA"/>
    <w:rsid w:val="00D8229E"/>
    <w:rsid w:val="00D8645E"/>
    <w:rsid w:val="00D868CE"/>
    <w:rsid w:val="00D90B3F"/>
    <w:rsid w:val="00D91713"/>
    <w:rsid w:val="00D92196"/>
    <w:rsid w:val="00D9253F"/>
    <w:rsid w:val="00D92B7F"/>
    <w:rsid w:val="00D9318A"/>
    <w:rsid w:val="00D93DDD"/>
    <w:rsid w:val="00D953E2"/>
    <w:rsid w:val="00D95882"/>
    <w:rsid w:val="00D95FFE"/>
    <w:rsid w:val="00D96550"/>
    <w:rsid w:val="00D96E13"/>
    <w:rsid w:val="00D9752A"/>
    <w:rsid w:val="00DA06BF"/>
    <w:rsid w:val="00DA138E"/>
    <w:rsid w:val="00DA1BAC"/>
    <w:rsid w:val="00DA2854"/>
    <w:rsid w:val="00DA34FE"/>
    <w:rsid w:val="00DA3EB9"/>
    <w:rsid w:val="00DA61C9"/>
    <w:rsid w:val="00DA6869"/>
    <w:rsid w:val="00DA6EA0"/>
    <w:rsid w:val="00DB0ADD"/>
    <w:rsid w:val="00DB1248"/>
    <w:rsid w:val="00DB158D"/>
    <w:rsid w:val="00DB1AC5"/>
    <w:rsid w:val="00DB1C67"/>
    <w:rsid w:val="00DB24F3"/>
    <w:rsid w:val="00DB5C8E"/>
    <w:rsid w:val="00DB793D"/>
    <w:rsid w:val="00DC115E"/>
    <w:rsid w:val="00DC336A"/>
    <w:rsid w:val="00DC4F08"/>
    <w:rsid w:val="00DC7980"/>
    <w:rsid w:val="00DD12AA"/>
    <w:rsid w:val="00DD29CB"/>
    <w:rsid w:val="00DD31A6"/>
    <w:rsid w:val="00DD744E"/>
    <w:rsid w:val="00DE0A33"/>
    <w:rsid w:val="00DE1B0E"/>
    <w:rsid w:val="00DE28A0"/>
    <w:rsid w:val="00DE29AE"/>
    <w:rsid w:val="00DE2AE4"/>
    <w:rsid w:val="00DE2DE1"/>
    <w:rsid w:val="00DE5468"/>
    <w:rsid w:val="00DE5963"/>
    <w:rsid w:val="00DE5F8A"/>
    <w:rsid w:val="00DE6240"/>
    <w:rsid w:val="00DE7A96"/>
    <w:rsid w:val="00DF0F6F"/>
    <w:rsid w:val="00DF1DDB"/>
    <w:rsid w:val="00DF291F"/>
    <w:rsid w:val="00DF2F80"/>
    <w:rsid w:val="00DF409A"/>
    <w:rsid w:val="00DF5C7C"/>
    <w:rsid w:val="00DF6DB7"/>
    <w:rsid w:val="00DF77EC"/>
    <w:rsid w:val="00E0000D"/>
    <w:rsid w:val="00E0005A"/>
    <w:rsid w:val="00E03FD6"/>
    <w:rsid w:val="00E03FEB"/>
    <w:rsid w:val="00E055A1"/>
    <w:rsid w:val="00E063DF"/>
    <w:rsid w:val="00E07789"/>
    <w:rsid w:val="00E10AC9"/>
    <w:rsid w:val="00E15137"/>
    <w:rsid w:val="00E15DDB"/>
    <w:rsid w:val="00E1689E"/>
    <w:rsid w:val="00E1779F"/>
    <w:rsid w:val="00E20F1B"/>
    <w:rsid w:val="00E21F5B"/>
    <w:rsid w:val="00E221E6"/>
    <w:rsid w:val="00E233D6"/>
    <w:rsid w:val="00E238A5"/>
    <w:rsid w:val="00E2425E"/>
    <w:rsid w:val="00E2495D"/>
    <w:rsid w:val="00E24C2D"/>
    <w:rsid w:val="00E26916"/>
    <w:rsid w:val="00E26D26"/>
    <w:rsid w:val="00E272CD"/>
    <w:rsid w:val="00E303B8"/>
    <w:rsid w:val="00E30853"/>
    <w:rsid w:val="00E32CBB"/>
    <w:rsid w:val="00E3437D"/>
    <w:rsid w:val="00E36D27"/>
    <w:rsid w:val="00E375B5"/>
    <w:rsid w:val="00E400F0"/>
    <w:rsid w:val="00E403F4"/>
    <w:rsid w:val="00E405AF"/>
    <w:rsid w:val="00E411E8"/>
    <w:rsid w:val="00E43704"/>
    <w:rsid w:val="00E5028C"/>
    <w:rsid w:val="00E5129B"/>
    <w:rsid w:val="00E517FD"/>
    <w:rsid w:val="00E5250B"/>
    <w:rsid w:val="00E53CD1"/>
    <w:rsid w:val="00E54B2A"/>
    <w:rsid w:val="00E55DFC"/>
    <w:rsid w:val="00E5619C"/>
    <w:rsid w:val="00E57348"/>
    <w:rsid w:val="00E5787A"/>
    <w:rsid w:val="00E6007F"/>
    <w:rsid w:val="00E61499"/>
    <w:rsid w:val="00E62298"/>
    <w:rsid w:val="00E62686"/>
    <w:rsid w:val="00E62E49"/>
    <w:rsid w:val="00E63AC3"/>
    <w:rsid w:val="00E65904"/>
    <w:rsid w:val="00E65B41"/>
    <w:rsid w:val="00E65B6B"/>
    <w:rsid w:val="00E663E7"/>
    <w:rsid w:val="00E67A21"/>
    <w:rsid w:val="00E67A95"/>
    <w:rsid w:val="00E77D27"/>
    <w:rsid w:val="00E800FF"/>
    <w:rsid w:val="00E81D3A"/>
    <w:rsid w:val="00E82351"/>
    <w:rsid w:val="00E83F40"/>
    <w:rsid w:val="00E85D06"/>
    <w:rsid w:val="00E90F52"/>
    <w:rsid w:val="00E912FF"/>
    <w:rsid w:val="00E91341"/>
    <w:rsid w:val="00E91F94"/>
    <w:rsid w:val="00E925CF"/>
    <w:rsid w:val="00E927D2"/>
    <w:rsid w:val="00E96C2A"/>
    <w:rsid w:val="00E96ED4"/>
    <w:rsid w:val="00EA012C"/>
    <w:rsid w:val="00EA5FAB"/>
    <w:rsid w:val="00EA7E8E"/>
    <w:rsid w:val="00EB014E"/>
    <w:rsid w:val="00EB24FD"/>
    <w:rsid w:val="00EB44B1"/>
    <w:rsid w:val="00EB4FBB"/>
    <w:rsid w:val="00EB6451"/>
    <w:rsid w:val="00EB7455"/>
    <w:rsid w:val="00EC175D"/>
    <w:rsid w:val="00EC585F"/>
    <w:rsid w:val="00EC5E80"/>
    <w:rsid w:val="00EC6C73"/>
    <w:rsid w:val="00EC6EC2"/>
    <w:rsid w:val="00EC7B0D"/>
    <w:rsid w:val="00ED0410"/>
    <w:rsid w:val="00ED0DC2"/>
    <w:rsid w:val="00ED1C47"/>
    <w:rsid w:val="00ED3214"/>
    <w:rsid w:val="00ED521D"/>
    <w:rsid w:val="00ED6C12"/>
    <w:rsid w:val="00ED71AD"/>
    <w:rsid w:val="00ED77AB"/>
    <w:rsid w:val="00ED7941"/>
    <w:rsid w:val="00EE34F4"/>
    <w:rsid w:val="00EE4757"/>
    <w:rsid w:val="00EE52B9"/>
    <w:rsid w:val="00EE5FDF"/>
    <w:rsid w:val="00EE6141"/>
    <w:rsid w:val="00EE61EA"/>
    <w:rsid w:val="00EE7EA3"/>
    <w:rsid w:val="00EE7FC9"/>
    <w:rsid w:val="00EF0AF1"/>
    <w:rsid w:val="00EF1694"/>
    <w:rsid w:val="00EF2BF5"/>
    <w:rsid w:val="00EF2F2B"/>
    <w:rsid w:val="00EF4556"/>
    <w:rsid w:val="00EF4632"/>
    <w:rsid w:val="00EF4639"/>
    <w:rsid w:val="00EF648C"/>
    <w:rsid w:val="00EF74FA"/>
    <w:rsid w:val="00EF7726"/>
    <w:rsid w:val="00EF7F8C"/>
    <w:rsid w:val="00F01527"/>
    <w:rsid w:val="00F01C7C"/>
    <w:rsid w:val="00F020DD"/>
    <w:rsid w:val="00F02B2A"/>
    <w:rsid w:val="00F03602"/>
    <w:rsid w:val="00F0637F"/>
    <w:rsid w:val="00F063E6"/>
    <w:rsid w:val="00F07081"/>
    <w:rsid w:val="00F0715B"/>
    <w:rsid w:val="00F0766F"/>
    <w:rsid w:val="00F10B4C"/>
    <w:rsid w:val="00F11F85"/>
    <w:rsid w:val="00F12B6E"/>
    <w:rsid w:val="00F1330F"/>
    <w:rsid w:val="00F13363"/>
    <w:rsid w:val="00F144E0"/>
    <w:rsid w:val="00F1456C"/>
    <w:rsid w:val="00F15865"/>
    <w:rsid w:val="00F17E9B"/>
    <w:rsid w:val="00F17ECB"/>
    <w:rsid w:val="00F204B0"/>
    <w:rsid w:val="00F20720"/>
    <w:rsid w:val="00F215F3"/>
    <w:rsid w:val="00F22610"/>
    <w:rsid w:val="00F24CC4"/>
    <w:rsid w:val="00F267B6"/>
    <w:rsid w:val="00F2720C"/>
    <w:rsid w:val="00F27343"/>
    <w:rsid w:val="00F30108"/>
    <w:rsid w:val="00F337C5"/>
    <w:rsid w:val="00F33F2F"/>
    <w:rsid w:val="00F354C2"/>
    <w:rsid w:val="00F358D4"/>
    <w:rsid w:val="00F37025"/>
    <w:rsid w:val="00F4042D"/>
    <w:rsid w:val="00F45949"/>
    <w:rsid w:val="00F45CC1"/>
    <w:rsid w:val="00F471F8"/>
    <w:rsid w:val="00F4729F"/>
    <w:rsid w:val="00F50082"/>
    <w:rsid w:val="00F503B7"/>
    <w:rsid w:val="00F51108"/>
    <w:rsid w:val="00F5178B"/>
    <w:rsid w:val="00F53A94"/>
    <w:rsid w:val="00F54150"/>
    <w:rsid w:val="00F5637F"/>
    <w:rsid w:val="00F57600"/>
    <w:rsid w:val="00F57A4C"/>
    <w:rsid w:val="00F6052B"/>
    <w:rsid w:val="00F60C14"/>
    <w:rsid w:val="00F62CDB"/>
    <w:rsid w:val="00F7151C"/>
    <w:rsid w:val="00F739DE"/>
    <w:rsid w:val="00F74CE0"/>
    <w:rsid w:val="00F75332"/>
    <w:rsid w:val="00F77361"/>
    <w:rsid w:val="00F77863"/>
    <w:rsid w:val="00F8033A"/>
    <w:rsid w:val="00F80EF2"/>
    <w:rsid w:val="00F8116B"/>
    <w:rsid w:val="00F816D6"/>
    <w:rsid w:val="00F8335C"/>
    <w:rsid w:val="00F840D1"/>
    <w:rsid w:val="00F87345"/>
    <w:rsid w:val="00F87533"/>
    <w:rsid w:val="00F90BDD"/>
    <w:rsid w:val="00F933BF"/>
    <w:rsid w:val="00F962DF"/>
    <w:rsid w:val="00F96883"/>
    <w:rsid w:val="00F969E6"/>
    <w:rsid w:val="00F97558"/>
    <w:rsid w:val="00FA669E"/>
    <w:rsid w:val="00FA6B7F"/>
    <w:rsid w:val="00FA6FEF"/>
    <w:rsid w:val="00FB149F"/>
    <w:rsid w:val="00FB28E7"/>
    <w:rsid w:val="00FC6007"/>
    <w:rsid w:val="00FC695A"/>
    <w:rsid w:val="00FD1462"/>
    <w:rsid w:val="00FD2629"/>
    <w:rsid w:val="00FD265E"/>
    <w:rsid w:val="00FD2F98"/>
    <w:rsid w:val="00FD7683"/>
    <w:rsid w:val="00FE07C0"/>
    <w:rsid w:val="00FE1CCE"/>
    <w:rsid w:val="00FE2338"/>
    <w:rsid w:val="00FE272D"/>
    <w:rsid w:val="00FE33F5"/>
    <w:rsid w:val="00FE3B2B"/>
    <w:rsid w:val="00FE3DEC"/>
    <w:rsid w:val="00FE5034"/>
    <w:rsid w:val="00FE5869"/>
    <w:rsid w:val="00FE5C26"/>
    <w:rsid w:val="00FE7474"/>
    <w:rsid w:val="00FE761E"/>
    <w:rsid w:val="00FF11D3"/>
    <w:rsid w:val="00FF17F0"/>
    <w:rsid w:val="00FF1FFC"/>
    <w:rsid w:val="00FF29F0"/>
    <w:rsid w:val="00FF301D"/>
    <w:rsid w:val="00FF3CB9"/>
    <w:rsid w:val="00FF5149"/>
    <w:rsid w:val="00FF5B59"/>
    <w:rsid w:val="00FF5C6A"/>
    <w:rsid w:val="00FF7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 w:uiPriority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uiPriority="1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/>
  </w:latentStyles>
  <w:style w:type="paragraph" w:default="1" w:styleId="Normal">
    <w:name w:val="Normal"/>
    <w:unhideWhenUsed/>
    <w:rsid w:val="008E6BED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8E6BED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8E6BED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8E6BED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8E6BED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8E6BED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E6BED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6B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6B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Text">
    <w:name w:val="Paragraph Text"/>
    <w:basedOn w:val="Normal"/>
    <w:link w:val="ParagraphTextChar"/>
    <w:qFormat/>
    <w:rsid w:val="008E6BED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8E6BED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BED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E6BED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BED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6BED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6BED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E6BED"/>
    <w:rPr>
      <w:rFonts w:eastAsiaTheme="majorEastAsia" w:cstheme="majorBidi"/>
      <w:b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8E6BED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B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6BED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6B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6BED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6BED"/>
    <w:rPr>
      <w:color w:val="808080"/>
    </w:rPr>
  </w:style>
  <w:style w:type="paragraph" w:styleId="TOC5">
    <w:name w:val="toc 5"/>
    <w:basedOn w:val="Normal"/>
    <w:next w:val="Normal"/>
    <w:uiPriority w:val="39"/>
    <w:unhideWhenUsed/>
    <w:rsid w:val="008E6BED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8E6BED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8E6BED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8E6BED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8E6BED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8E6BED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8E6BED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8E6BED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8E6BED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8E6BED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8E6BED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8E6BED"/>
    <w:rPr>
      <w:rFonts w:ascii="Consolas" w:hAnsi="Consolas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E6BED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8E6B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E6B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6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6BED"/>
  </w:style>
  <w:style w:type="character" w:customStyle="1" w:styleId="CommentTextChar">
    <w:name w:val="Comment Text Char"/>
    <w:basedOn w:val="DefaultParagraphFont"/>
    <w:link w:val="CommentText"/>
    <w:uiPriority w:val="99"/>
    <w:rsid w:val="008E6BED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BED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qFormat/>
    <w:rsid w:val="008E6BED"/>
    <w:pPr>
      <w:ind w:left="864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6BED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6BED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6BED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6BED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8E6BED"/>
    <w:pPr>
      <w:ind w:left="1080"/>
    </w:pPr>
  </w:style>
  <w:style w:type="table" w:customStyle="1" w:styleId="TableGrid1">
    <w:name w:val="Table Grid1"/>
    <w:basedOn w:val="TableNormal"/>
    <w:next w:val="TableGrid"/>
    <w:uiPriority w:val="59"/>
    <w:locked/>
    <w:rsid w:val="008E6BED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E6BED"/>
    <w:rPr>
      <w:b/>
      <w:bCs/>
    </w:rPr>
  </w:style>
  <w:style w:type="paragraph" w:customStyle="1" w:styleId="Important">
    <w:name w:val="Important"/>
    <w:basedOn w:val="Note"/>
    <w:link w:val="ImportantChar"/>
    <w:qFormat/>
    <w:rsid w:val="008E6BED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8E6BED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8E6BED"/>
    <w:pPr>
      <w:contextualSpacing/>
    </w:pPr>
  </w:style>
  <w:style w:type="character" w:customStyle="1" w:styleId="WarningChar">
    <w:name w:val="Warning Char"/>
    <w:basedOn w:val="DefaultParagraphFont"/>
    <w:link w:val="Warning"/>
    <w:rsid w:val="008E6BED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8E6BED"/>
  </w:style>
  <w:style w:type="character" w:customStyle="1" w:styleId="TipChar">
    <w:name w:val="Tip Char"/>
    <w:basedOn w:val="DefaultParagraphFont"/>
    <w:link w:val="Tip"/>
    <w:rsid w:val="008E6BED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8E6BED"/>
    <w:pPr>
      <w:numPr>
        <w:numId w:val="1"/>
      </w:numPr>
    </w:pPr>
  </w:style>
  <w:style w:type="table" w:customStyle="1" w:styleId="LessonTable">
    <w:name w:val="Lesson Table"/>
    <w:basedOn w:val="TableNormal"/>
    <w:uiPriority w:val="99"/>
    <w:qFormat/>
    <w:locked/>
    <w:rsid w:val="008E6BED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8E6BED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styleId="ListNumber">
    <w:name w:val="List Number"/>
    <w:basedOn w:val="Normal"/>
    <w:uiPriority w:val="99"/>
    <w:unhideWhenUsed/>
    <w:rsid w:val="008E6BED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8E6BED"/>
    <w:pPr>
      <w:numPr>
        <w:ilvl w:val="1"/>
        <w:numId w:val="4"/>
      </w:numPr>
    </w:pPr>
  </w:style>
  <w:style w:type="paragraph" w:styleId="ListNumber3">
    <w:name w:val="List Number 3"/>
    <w:basedOn w:val="Normal"/>
    <w:uiPriority w:val="99"/>
    <w:unhideWhenUsed/>
    <w:rsid w:val="008E6BED"/>
    <w:pPr>
      <w:numPr>
        <w:ilvl w:val="2"/>
        <w:numId w:val="4"/>
      </w:numPr>
    </w:pPr>
  </w:style>
  <w:style w:type="paragraph" w:styleId="NoSpacing">
    <w:name w:val="No Spacing"/>
    <w:link w:val="NoSpacingChar"/>
    <w:uiPriority w:val="1"/>
    <w:unhideWhenUsed/>
    <w:qFormat/>
    <w:locked/>
    <w:rsid w:val="008E6BED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BED"/>
    <w:rPr>
      <w:rFonts w:eastAsiaTheme="minorEastAsia"/>
    </w:rPr>
  </w:style>
  <w:style w:type="numbering" w:customStyle="1" w:styleId="PrimaryBulletList">
    <w:name w:val="Primary Bullet List"/>
    <w:uiPriority w:val="99"/>
    <w:rsid w:val="008E6BED"/>
    <w:pPr>
      <w:numPr>
        <w:numId w:val="8"/>
      </w:numPr>
    </w:pPr>
  </w:style>
  <w:style w:type="paragraph" w:styleId="ListBullet">
    <w:name w:val="List Bullet"/>
    <w:basedOn w:val="ParagraphText"/>
    <w:uiPriority w:val="99"/>
    <w:unhideWhenUsed/>
    <w:rsid w:val="008E6BED"/>
    <w:pPr>
      <w:numPr>
        <w:numId w:val="7"/>
      </w:numPr>
    </w:pPr>
  </w:style>
  <w:style w:type="paragraph" w:styleId="ListBullet2">
    <w:name w:val="List Bullet 2"/>
    <w:basedOn w:val="ParagraphText"/>
    <w:uiPriority w:val="99"/>
    <w:unhideWhenUsed/>
    <w:rsid w:val="008E6BED"/>
    <w:pPr>
      <w:numPr>
        <w:ilvl w:val="1"/>
        <w:numId w:val="7"/>
      </w:numPr>
    </w:pPr>
  </w:style>
  <w:style w:type="paragraph" w:styleId="ListBullet3">
    <w:name w:val="List Bullet 3"/>
    <w:basedOn w:val="ParagraphText"/>
    <w:uiPriority w:val="99"/>
    <w:unhideWhenUsed/>
    <w:rsid w:val="008E6BED"/>
    <w:pPr>
      <w:numPr>
        <w:ilvl w:val="2"/>
        <w:numId w:val="7"/>
      </w:numPr>
    </w:pPr>
  </w:style>
  <w:style w:type="paragraph" w:styleId="ListBullet4">
    <w:name w:val="List Bullet 4"/>
    <w:basedOn w:val="Normal"/>
    <w:uiPriority w:val="99"/>
    <w:unhideWhenUsed/>
    <w:rsid w:val="008E6BED"/>
    <w:pPr>
      <w:numPr>
        <w:ilvl w:val="3"/>
        <w:numId w:val="7"/>
      </w:numPr>
    </w:pPr>
  </w:style>
  <w:style w:type="paragraph" w:styleId="ListNumber4">
    <w:name w:val="List Number 4"/>
    <w:basedOn w:val="Normal"/>
    <w:uiPriority w:val="99"/>
    <w:unhideWhenUsed/>
    <w:rsid w:val="008E6BED"/>
    <w:pPr>
      <w:numPr>
        <w:ilvl w:val="3"/>
        <w:numId w:val="4"/>
      </w:numPr>
    </w:pPr>
  </w:style>
  <w:style w:type="paragraph" w:styleId="ListNumber5">
    <w:name w:val="List Number 5"/>
    <w:basedOn w:val="Normal"/>
    <w:uiPriority w:val="99"/>
    <w:semiHidden/>
    <w:unhideWhenUsed/>
    <w:rsid w:val="008E6BED"/>
    <w:pPr>
      <w:numPr>
        <w:ilvl w:val="4"/>
        <w:numId w:val="4"/>
      </w:numPr>
      <w:contextualSpacing/>
    </w:pPr>
  </w:style>
  <w:style w:type="paragraph" w:styleId="Title">
    <w:name w:val="Title"/>
    <w:basedOn w:val="ParagraphText"/>
    <w:next w:val="ParagraphText"/>
    <w:link w:val="TitleChar"/>
    <w:uiPriority w:val="10"/>
    <w:qFormat/>
    <w:rsid w:val="008E6BED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BED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5">
    <w:name w:val="List Bullet 5"/>
    <w:basedOn w:val="Normal"/>
    <w:uiPriority w:val="99"/>
    <w:unhideWhenUsed/>
    <w:rsid w:val="008E6BED"/>
    <w:pPr>
      <w:numPr>
        <w:ilvl w:val="4"/>
        <w:numId w:val="7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8E6B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BE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3765"/>
    <w:rPr>
      <w:rFonts w:ascii="Segoe UI" w:hAnsi="Segoe UI"/>
      <w:sz w:val="20"/>
      <w:szCs w:val="20"/>
    </w:rPr>
  </w:style>
  <w:style w:type="paragraph" w:customStyle="1" w:styleId="SectionDescription">
    <w:name w:val="Section Description"/>
    <w:basedOn w:val="Normal"/>
    <w:link w:val="SectionDescriptionChar"/>
    <w:qFormat/>
    <w:rsid w:val="00A63765"/>
    <w:pPr>
      <w:pBdr>
        <w:top w:val="single" w:sz="48" w:space="1" w:color="D5F4FF"/>
        <w:left w:val="single" w:sz="48" w:space="4" w:color="D5F4FF"/>
        <w:bottom w:val="single" w:sz="48" w:space="1" w:color="D5F4FF"/>
        <w:right w:val="single" w:sz="48" w:space="4" w:color="D5F4FF"/>
      </w:pBdr>
      <w:shd w:val="clear" w:color="auto" w:fill="D5F4FF"/>
      <w:spacing w:before="0" w:after="180"/>
      <w:ind w:left="216" w:right="288"/>
    </w:pPr>
    <w:rPr>
      <w:i/>
      <w:vanish/>
      <w:color w:val="595959" w:themeColor="text1" w:themeTint="A6"/>
      <w:sz w:val="18"/>
      <w:szCs w:val="22"/>
    </w:rPr>
  </w:style>
  <w:style w:type="character" w:customStyle="1" w:styleId="SectionDescriptionChar">
    <w:name w:val="Section Description Char"/>
    <w:basedOn w:val="DefaultParagraphFont"/>
    <w:link w:val="SectionDescription"/>
    <w:rsid w:val="00A63765"/>
    <w:rPr>
      <w:rFonts w:ascii="Segoe UI" w:hAnsi="Segoe UI"/>
      <w:i/>
      <w:vanish/>
      <w:color w:val="595959" w:themeColor="text1" w:themeTint="A6"/>
      <w:sz w:val="18"/>
      <w:shd w:val="clear" w:color="auto" w:fill="D5F4FF"/>
    </w:rPr>
  </w:style>
  <w:style w:type="paragraph" w:customStyle="1" w:styleId="ListNumber6">
    <w:name w:val="List Number 6"/>
    <w:basedOn w:val="Normal"/>
    <w:rsid w:val="008E6BED"/>
    <w:pPr>
      <w:ind w:left="2880" w:hanging="360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8D12AC"/>
    <w:pPr>
      <w:spacing w:after="0"/>
      <w:jc w:val="left"/>
    </w:pPr>
    <w:rPr>
      <w:rFonts w:ascii="Calibri" w:hAnsi="Calibr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8E6BED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8E6BED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8E6BED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8E6BED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8E6BED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8E6BED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8E6BED"/>
    <w:rPr>
      <w:noProof/>
    </w:rPr>
  </w:style>
  <w:style w:type="character" w:customStyle="1" w:styleId="GraphicWideChar">
    <w:name w:val="Graphic.Wide Char"/>
    <w:basedOn w:val="GraphicChar"/>
    <w:link w:val="GraphicWide"/>
    <w:rsid w:val="008E6BED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8E6BED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8E6BED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 w:uiPriority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uiPriority="1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/>
  </w:latentStyles>
  <w:style w:type="paragraph" w:default="1" w:styleId="Normal">
    <w:name w:val="Normal"/>
    <w:unhideWhenUsed/>
    <w:rsid w:val="008E6BED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8E6BED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8E6BED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8E6BED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8E6BED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8E6BED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E6BED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6B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6B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8E6BE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6BED"/>
  </w:style>
  <w:style w:type="paragraph" w:customStyle="1" w:styleId="ParagraphText">
    <w:name w:val="Paragraph Text"/>
    <w:basedOn w:val="Normal"/>
    <w:link w:val="ParagraphTextChar"/>
    <w:qFormat/>
    <w:rsid w:val="008E6BED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8E6BED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BED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E6BED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BED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6BED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6BED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E6BED"/>
    <w:rPr>
      <w:rFonts w:eastAsiaTheme="majorEastAsia" w:cstheme="majorBidi"/>
      <w:b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8E6BED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B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6BED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6B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6BED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6BED"/>
    <w:rPr>
      <w:color w:val="808080"/>
    </w:rPr>
  </w:style>
  <w:style w:type="paragraph" w:styleId="TOC5">
    <w:name w:val="toc 5"/>
    <w:basedOn w:val="Normal"/>
    <w:next w:val="Normal"/>
    <w:uiPriority w:val="39"/>
    <w:unhideWhenUsed/>
    <w:rsid w:val="008E6BED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8E6BED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8E6BED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8E6BED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8E6BED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8E6BED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8E6BED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8E6BED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8E6BED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8E6BED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8E6BED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8E6BED"/>
    <w:rPr>
      <w:rFonts w:ascii="Consolas" w:hAnsi="Consolas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E6BED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8E6B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E6B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6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6BED"/>
  </w:style>
  <w:style w:type="character" w:customStyle="1" w:styleId="CommentTextChar">
    <w:name w:val="Comment Text Char"/>
    <w:basedOn w:val="DefaultParagraphFont"/>
    <w:link w:val="CommentText"/>
    <w:uiPriority w:val="99"/>
    <w:rsid w:val="008E6BED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BED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qFormat/>
    <w:rsid w:val="008E6BED"/>
    <w:pPr>
      <w:ind w:left="864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6BED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6BED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6BED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6BED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8E6BED"/>
    <w:pPr>
      <w:ind w:left="1080"/>
    </w:pPr>
  </w:style>
  <w:style w:type="table" w:customStyle="1" w:styleId="TableGrid1">
    <w:name w:val="Table Grid1"/>
    <w:basedOn w:val="TableNormal"/>
    <w:next w:val="TableGrid"/>
    <w:uiPriority w:val="59"/>
    <w:locked/>
    <w:rsid w:val="008E6BED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E6BED"/>
    <w:rPr>
      <w:b/>
      <w:bCs/>
    </w:rPr>
  </w:style>
  <w:style w:type="paragraph" w:customStyle="1" w:styleId="Important">
    <w:name w:val="Important"/>
    <w:basedOn w:val="Note"/>
    <w:link w:val="ImportantChar"/>
    <w:qFormat/>
    <w:rsid w:val="008E6BED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8E6BED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8E6BED"/>
    <w:pPr>
      <w:contextualSpacing/>
    </w:pPr>
  </w:style>
  <w:style w:type="character" w:customStyle="1" w:styleId="WarningChar">
    <w:name w:val="Warning Char"/>
    <w:basedOn w:val="DefaultParagraphFont"/>
    <w:link w:val="Warning"/>
    <w:rsid w:val="008E6BED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8E6BED"/>
  </w:style>
  <w:style w:type="character" w:customStyle="1" w:styleId="TipChar">
    <w:name w:val="Tip Char"/>
    <w:basedOn w:val="DefaultParagraphFont"/>
    <w:link w:val="Tip"/>
    <w:rsid w:val="008E6BED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8E6BED"/>
    <w:pPr>
      <w:numPr>
        <w:numId w:val="1"/>
      </w:numPr>
    </w:pPr>
  </w:style>
  <w:style w:type="table" w:customStyle="1" w:styleId="LessonTable">
    <w:name w:val="Lesson Table"/>
    <w:basedOn w:val="TableNormal"/>
    <w:uiPriority w:val="99"/>
    <w:qFormat/>
    <w:locked/>
    <w:rsid w:val="008E6BED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8E6BED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styleId="ListNumber">
    <w:name w:val="List Number"/>
    <w:basedOn w:val="Normal"/>
    <w:uiPriority w:val="99"/>
    <w:unhideWhenUsed/>
    <w:rsid w:val="008E6BED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8E6BED"/>
    <w:pPr>
      <w:numPr>
        <w:ilvl w:val="1"/>
        <w:numId w:val="4"/>
      </w:numPr>
    </w:pPr>
  </w:style>
  <w:style w:type="paragraph" w:styleId="ListNumber3">
    <w:name w:val="List Number 3"/>
    <w:basedOn w:val="Normal"/>
    <w:uiPriority w:val="99"/>
    <w:unhideWhenUsed/>
    <w:rsid w:val="008E6BED"/>
    <w:pPr>
      <w:numPr>
        <w:ilvl w:val="2"/>
        <w:numId w:val="4"/>
      </w:numPr>
    </w:pPr>
  </w:style>
  <w:style w:type="paragraph" w:styleId="NoSpacing">
    <w:name w:val="No Spacing"/>
    <w:link w:val="NoSpacingChar"/>
    <w:uiPriority w:val="1"/>
    <w:unhideWhenUsed/>
    <w:qFormat/>
    <w:locked/>
    <w:rsid w:val="008E6BED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BED"/>
    <w:rPr>
      <w:rFonts w:eastAsiaTheme="minorEastAsia"/>
    </w:rPr>
  </w:style>
  <w:style w:type="numbering" w:customStyle="1" w:styleId="PrimaryBulletList">
    <w:name w:val="Primary Bullet List"/>
    <w:uiPriority w:val="99"/>
    <w:rsid w:val="008E6BED"/>
    <w:pPr>
      <w:numPr>
        <w:numId w:val="7"/>
      </w:numPr>
    </w:pPr>
  </w:style>
  <w:style w:type="paragraph" w:styleId="ListBullet">
    <w:name w:val="List Bullet"/>
    <w:basedOn w:val="ParagraphText"/>
    <w:uiPriority w:val="99"/>
    <w:unhideWhenUsed/>
    <w:rsid w:val="008E6BED"/>
    <w:pPr>
      <w:numPr>
        <w:numId w:val="7"/>
      </w:numPr>
    </w:pPr>
  </w:style>
  <w:style w:type="paragraph" w:styleId="ListBullet2">
    <w:name w:val="List Bullet 2"/>
    <w:basedOn w:val="ParagraphText"/>
    <w:uiPriority w:val="99"/>
    <w:unhideWhenUsed/>
    <w:rsid w:val="008E6BED"/>
    <w:pPr>
      <w:numPr>
        <w:ilvl w:val="1"/>
        <w:numId w:val="7"/>
      </w:numPr>
    </w:pPr>
  </w:style>
  <w:style w:type="paragraph" w:styleId="ListBullet3">
    <w:name w:val="List Bullet 3"/>
    <w:basedOn w:val="ParagraphText"/>
    <w:uiPriority w:val="99"/>
    <w:unhideWhenUsed/>
    <w:rsid w:val="008E6BED"/>
    <w:pPr>
      <w:numPr>
        <w:ilvl w:val="2"/>
        <w:numId w:val="7"/>
      </w:numPr>
    </w:pPr>
  </w:style>
  <w:style w:type="paragraph" w:styleId="ListBullet4">
    <w:name w:val="List Bullet 4"/>
    <w:basedOn w:val="Normal"/>
    <w:uiPriority w:val="99"/>
    <w:unhideWhenUsed/>
    <w:rsid w:val="008E6BED"/>
    <w:pPr>
      <w:numPr>
        <w:ilvl w:val="3"/>
        <w:numId w:val="7"/>
      </w:numPr>
    </w:pPr>
  </w:style>
  <w:style w:type="paragraph" w:styleId="ListNumber4">
    <w:name w:val="List Number 4"/>
    <w:basedOn w:val="Normal"/>
    <w:uiPriority w:val="99"/>
    <w:unhideWhenUsed/>
    <w:rsid w:val="008E6BED"/>
    <w:pPr>
      <w:numPr>
        <w:ilvl w:val="3"/>
        <w:numId w:val="4"/>
      </w:numPr>
    </w:pPr>
  </w:style>
  <w:style w:type="paragraph" w:styleId="ListNumber5">
    <w:name w:val="List Number 5"/>
    <w:basedOn w:val="Normal"/>
    <w:uiPriority w:val="99"/>
    <w:semiHidden/>
    <w:unhideWhenUsed/>
    <w:rsid w:val="008E6BED"/>
    <w:pPr>
      <w:numPr>
        <w:ilvl w:val="4"/>
        <w:numId w:val="4"/>
      </w:numPr>
      <w:contextualSpacing/>
    </w:pPr>
  </w:style>
  <w:style w:type="paragraph" w:styleId="Title">
    <w:name w:val="Title"/>
    <w:basedOn w:val="ParagraphText"/>
    <w:next w:val="ParagraphText"/>
    <w:link w:val="TitleChar"/>
    <w:uiPriority w:val="10"/>
    <w:qFormat/>
    <w:rsid w:val="008E6BED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BED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5">
    <w:name w:val="List Bullet 5"/>
    <w:basedOn w:val="Normal"/>
    <w:uiPriority w:val="99"/>
    <w:unhideWhenUsed/>
    <w:rsid w:val="008E6BED"/>
    <w:pPr>
      <w:numPr>
        <w:ilvl w:val="4"/>
        <w:numId w:val="7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8E6B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BE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3765"/>
    <w:rPr>
      <w:rFonts w:ascii="Segoe UI" w:hAnsi="Segoe UI"/>
      <w:sz w:val="20"/>
      <w:szCs w:val="20"/>
    </w:rPr>
  </w:style>
  <w:style w:type="paragraph" w:customStyle="1" w:styleId="SectionDescription">
    <w:name w:val="Section Description"/>
    <w:basedOn w:val="Normal"/>
    <w:link w:val="SectionDescriptionChar"/>
    <w:qFormat/>
    <w:rsid w:val="00A63765"/>
    <w:pPr>
      <w:pBdr>
        <w:top w:val="single" w:sz="48" w:space="1" w:color="D5F4FF"/>
        <w:left w:val="single" w:sz="48" w:space="4" w:color="D5F4FF"/>
        <w:bottom w:val="single" w:sz="48" w:space="1" w:color="D5F4FF"/>
        <w:right w:val="single" w:sz="48" w:space="4" w:color="D5F4FF"/>
      </w:pBdr>
      <w:shd w:val="clear" w:color="auto" w:fill="D5F4FF"/>
      <w:spacing w:before="0" w:after="180"/>
      <w:ind w:left="216" w:right="288"/>
    </w:pPr>
    <w:rPr>
      <w:i/>
      <w:vanish/>
      <w:color w:val="595959" w:themeColor="text1" w:themeTint="A6"/>
      <w:sz w:val="18"/>
      <w:szCs w:val="22"/>
    </w:rPr>
  </w:style>
  <w:style w:type="character" w:customStyle="1" w:styleId="SectionDescriptionChar">
    <w:name w:val="Section Description Char"/>
    <w:basedOn w:val="DefaultParagraphFont"/>
    <w:link w:val="SectionDescription"/>
    <w:rsid w:val="00A63765"/>
    <w:rPr>
      <w:rFonts w:ascii="Segoe UI" w:hAnsi="Segoe UI"/>
      <w:i/>
      <w:vanish/>
      <w:color w:val="595959" w:themeColor="text1" w:themeTint="A6"/>
      <w:sz w:val="18"/>
      <w:shd w:val="clear" w:color="auto" w:fill="D5F4FF"/>
    </w:rPr>
  </w:style>
  <w:style w:type="paragraph" w:customStyle="1" w:styleId="ListNumber6">
    <w:name w:val="List Number 6"/>
    <w:basedOn w:val="Normal"/>
    <w:rsid w:val="008E6BED"/>
    <w:pPr>
      <w:ind w:left="2880" w:hanging="360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8D12AC"/>
    <w:pPr>
      <w:spacing w:after="0"/>
      <w:jc w:val="left"/>
    </w:pPr>
    <w:rPr>
      <w:rFonts w:ascii="Calibri" w:hAnsi="Calibr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8E6BED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8E6BED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8E6BED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8E6BED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8E6BED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8E6BED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8E6BED"/>
    <w:rPr>
      <w:noProof/>
    </w:rPr>
  </w:style>
  <w:style w:type="character" w:customStyle="1" w:styleId="GraphicWideChar">
    <w:name w:val="Graphic.Wide Char"/>
    <w:basedOn w:val="GraphicChar"/>
    <w:link w:val="GraphicWide"/>
    <w:rsid w:val="008E6BED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8E6BED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8E6BED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672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25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90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59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65">
          <w:marLeft w:val="23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305">
          <w:marLeft w:val="23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237">
          <w:marLeft w:val="23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blogs.msdn.com/cfs-file.ashx/__key/communityserver-blogs-components-weblogfiles/00-00-01-29-43-metablogapi/4201.6_2D002D002D00_Shutdown_2D00_menu_5F00_1BA8169B.jpg" TargetMode="External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150da908-abd3-4c58-b420-56d8646f3d1b">Jeremy Black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408D9-AC2B-403B-86B2-BADAA192D99A}">
  <ds:schemaRefs>
    <ds:schemaRef ds:uri="http://schemas.microsoft.com/office/2006/metadata/properties"/>
    <ds:schemaRef ds:uri="150da908-abd3-4c58-b420-56d8646f3d1b"/>
  </ds:schemaRefs>
</ds:datastoreItem>
</file>

<file path=customXml/itemProps2.xml><?xml version="1.0" encoding="utf-8"?>
<ds:datastoreItem xmlns:ds="http://schemas.openxmlformats.org/officeDocument/2006/customXml" ds:itemID="{DDAF63D5-1757-48F2-8087-89E8A89DC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1B4E1-2BD2-4336-AA3F-AE9F44E77D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B66F2E-8D24-4D86-8421-D8597ED25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463</TotalTime>
  <Pages>21</Pages>
  <Words>3414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Manager>Samantha Wood</Manager>
  <Company>Microsoft Internal and partner use only</Company>
  <LinksUpToDate>false</LinksUpToDate>
  <CharactersWithSpaces>22830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>Jeremy Black</dc:creator>
  <cp:lastModifiedBy>jennifer.liu</cp:lastModifiedBy>
  <cp:revision>19</cp:revision>
  <cp:lastPrinted>2007-10-11T22:23:00Z</cp:lastPrinted>
  <dcterms:created xsi:type="dcterms:W3CDTF">2012-08-27T16:37:00Z</dcterms:created>
  <dcterms:modified xsi:type="dcterms:W3CDTF">2012-09-10T18:11:00Z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Training Owner">
    <vt:lpwstr>Jeff Nemecek</vt:lpwstr>
  </property>
</Properties>
</file>