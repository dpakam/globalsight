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C30" w:rsidRDefault="00326C5E" w:rsidP="006939F4">
      <w:pPr>
        <w:pStyle w:val="Heading1"/>
      </w:pPr>
      <w:bookmarkStart w:id="0" w:name="_GoBack"/>
      <w:bookmarkStart w:id="1" w:name="_Toc333350682"/>
      <w:bookmarkStart w:id="2" w:name="_Toc334543795"/>
      <w:bookmarkStart w:id="3" w:name="_Toc334554827"/>
      <w:bookmarkStart w:id="4" w:name="_Toc334563765"/>
      <w:bookmarkEnd w:id="0"/>
      <w:r>
        <w:t>Windows</w:t>
      </w:r>
      <w:r w:rsidR="00D176FC">
        <w:t xml:space="preserve"> </w:t>
      </w:r>
      <w:r>
        <w:t>8</w:t>
      </w:r>
      <w:r w:rsidR="00D176FC">
        <w:t xml:space="preserve"> </w:t>
      </w:r>
      <w:r w:rsidR="00EB2C80">
        <w:t>Overview</w:t>
      </w:r>
      <w:bookmarkEnd w:id="1"/>
      <w:bookmarkEnd w:id="2"/>
      <w:bookmarkEnd w:id="3"/>
      <w:bookmarkEnd w:id="4"/>
    </w:p>
    <w:p w:rsidR="00FD161D" w:rsidRDefault="00B74A81">
      <w:pPr>
        <w:pStyle w:val="TOC1"/>
        <w:tabs>
          <w:tab w:val="right" w:leader="dot" w:pos="9350"/>
        </w:tabs>
        <w:rPr>
          <w:rFonts w:asciiTheme="minorHAnsi" w:hAnsiTheme="minorHAnsi"/>
          <w:b w:val="0"/>
          <w:noProof/>
          <w:sz w:val="22"/>
          <w:szCs w:val="22"/>
        </w:rPr>
      </w:pPr>
      <w:r w:rsidRPr="00B74A81">
        <w:fldChar w:fldCharType="begin"/>
      </w:r>
      <w:r w:rsidR="00D176FC">
        <w:instrText xml:space="preserve"> TOC \o "1-3" </w:instrText>
      </w:r>
      <w:r w:rsidRPr="00B74A81">
        <w:fldChar w:fldCharType="separate"/>
      </w:r>
      <w:r w:rsidR="00FD161D">
        <w:rPr>
          <w:noProof/>
        </w:rPr>
        <w:t>Windows 8 Overview</w:t>
      </w:r>
      <w:r w:rsidR="00FD161D">
        <w:rPr>
          <w:noProof/>
        </w:rPr>
        <w:tab/>
      </w:r>
      <w:r>
        <w:rPr>
          <w:noProof/>
        </w:rPr>
        <w:fldChar w:fldCharType="begin"/>
      </w:r>
      <w:r w:rsidR="00FD161D">
        <w:rPr>
          <w:noProof/>
        </w:rPr>
        <w:instrText xml:space="preserve"> PAGEREF _Toc334563765 \h </w:instrText>
      </w:r>
      <w:r>
        <w:rPr>
          <w:noProof/>
        </w:rPr>
      </w:r>
      <w:r>
        <w:rPr>
          <w:noProof/>
        </w:rPr>
        <w:fldChar w:fldCharType="separate"/>
      </w:r>
      <w:r w:rsidR="00FD161D">
        <w:rPr>
          <w:noProof/>
        </w:rPr>
        <w:t>1</w:t>
      </w:r>
      <w:r>
        <w:rPr>
          <w:noProof/>
        </w:rPr>
        <w:fldChar w:fldCharType="end"/>
      </w:r>
    </w:p>
    <w:p w:rsidR="00FD161D" w:rsidRDefault="00FD161D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Training Roadmaps</w:t>
      </w:r>
      <w:r>
        <w:rPr>
          <w:noProof/>
        </w:rPr>
        <w:tab/>
      </w:r>
      <w:r w:rsidR="00B74A81">
        <w:rPr>
          <w:noProof/>
        </w:rPr>
        <w:fldChar w:fldCharType="begin"/>
      </w:r>
      <w:r>
        <w:rPr>
          <w:noProof/>
        </w:rPr>
        <w:instrText xml:space="preserve"> PAGEREF _Toc334563766 \h </w:instrText>
      </w:r>
      <w:r w:rsidR="00B74A81">
        <w:rPr>
          <w:noProof/>
        </w:rPr>
      </w:r>
      <w:r w:rsidR="00B74A81">
        <w:rPr>
          <w:noProof/>
        </w:rPr>
        <w:fldChar w:fldCharType="separate"/>
      </w:r>
      <w:r>
        <w:rPr>
          <w:noProof/>
        </w:rPr>
        <w:t>2</w:t>
      </w:r>
      <w:r w:rsidR="00B74A81">
        <w:rPr>
          <w:noProof/>
        </w:rPr>
        <w:fldChar w:fldCharType="end"/>
      </w:r>
    </w:p>
    <w:p w:rsidR="00FD161D" w:rsidRDefault="00FD161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Full Delivery Roadmap</w:t>
      </w:r>
      <w:r>
        <w:rPr>
          <w:noProof/>
        </w:rPr>
        <w:tab/>
      </w:r>
      <w:r w:rsidR="00B74A81">
        <w:rPr>
          <w:noProof/>
        </w:rPr>
        <w:fldChar w:fldCharType="begin"/>
      </w:r>
      <w:r>
        <w:rPr>
          <w:noProof/>
        </w:rPr>
        <w:instrText xml:space="preserve"> PAGEREF _Toc334563767 \h </w:instrText>
      </w:r>
      <w:r w:rsidR="00B74A81">
        <w:rPr>
          <w:noProof/>
        </w:rPr>
      </w:r>
      <w:r w:rsidR="00B74A81">
        <w:rPr>
          <w:noProof/>
        </w:rPr>
        <w:fldChar w:fldCharType="separate"/>
      </w:r>
      <w:r>
        <w:rPr>
          <w:noProof/>
        </w:rPr>
        <w:t>2</w:t>
      </w:r>
      <w:r w:rsidR="00B74A81">
        <w:rPr>
          <w:noProof/>
        </w:rPr>
        <w:fldChar w:fldCharType="end"/>
      </w:r>
    </w:p>
    <w:p w:rsidR="00FD161D" w:rsidRDefault="00FD161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Condensed Roadmap</w:t>
      </w:r>
      <w:r>
        <w:rPr>
          <w:noProof/>
        </w:rPr>
        <w:tab/>
      </w:r>
      <w:r w:rsidR="00B74A81">
        <w:rPr>
          <w:noProof/>
        </w:rPr>
        <w:fldChar w:fldCharType="begin"/>
      </w:r>
      <w:r>
        <w:rPr>
          <w:noProof/>
        </w:rPr>
        <w:instrText xml:space="preserve"> PAGEREF _Toc334563768 \h </w:instrText>
      </w:r>
      <w:r w:rsidR="00B74A81">
        <w:rPr>
          <w:noProof/>
        </w:rPr>
      </w:r>
      <w:r w:rsidR="00B74A81">
        <w:rPr>
          <w:noProof/>
        </w:rPr>
        <w:fldChar w:fldCharType="separate"/>
      </w:r>
      <w:r>
        <w:rPr>
          <w:noProof/>
        </w:rPr>
        <w:t>3</w:t>
      </w:r>
      <w:r w:rsidR="00B74A81">
        <w:rPr>
          <w:noProof/>
        </w:rPr>
        <w:fldChar w:fldCharType="end"/>
      </w:r>
    </w:p>
    <w:p w:rsidR="00FD161D" w:rsidRDefault="00FD161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Overview Roadmap</w:t>
      </w:r>
      <w:r>
        <w:rPr>
          <w:noProof/>
        </w:rPr>
        <w:tab/>
      </w:r>
      <w:r w:rsidR="00B74A81">
        <w:rPr>
          <w:noProof/>
        </w:rPr>
        <w:fldChar w:fldCharType="begin"/>
      </w:r>
      <w:r>
        <w:rPr>
          <w:noProof/>
        </w:rPr>
        <w:instrText xml:space="preserve"> PAGEREF _Toc334563769 \h </w:instrText>
      </w:r>
      <w:r w:rsidR="00B74A81">
        <w:rPr>
          <w:noProof/>
        </w:rPr>
      </w:r>
      <w:r w:rsidR="00B74A81">
        <w:rPr>
          <w:noProof/>
        </w:rPr>
        <w:fldChar w:fldCharType="separate"/>
      </w:r>
      <w:r>
        <w:rPr>
          <w:noProof/>
        </w:rPr>
        <w:t>5</w:t>
      </w:r>
      <w:r w:rsidR="00B74A81">
        <w:rPr>
          <w:noProof/>
        </w:rPr>
        <w:fldChar w:fldCharType="end"/>
      </w:r>
    </w:p>
    <w:p w:rsidR="00FD161D" w:rsidRDefault="00FD161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EMEA Delivery Roadmap</w:t>
      </w:r>
      <w:r>
        <w:rPr>
          <w:noProof/>
        </w:rPr>
        <w:tab/>
      </w:r>
      <w:r w:rsidR="00B74A81">
        <w:rPr>
          <w:noProof/>
        </w:rPr>
        <w:fldChar w:fldCharType="begin"/>
      </w:r>
      <w:r>
        <w:rPr>
          <w:noProof/>
        </w:rPr>
        <w:instrText xml:space="preserve"> PAGEREF _Toc334563770 \h </w:instrText>
      </w:r>
      <w:r w:rsidR="00B74A81">
        <w:rPr>
          <w:noProof/>
        </w:rPr>
      </w:r>
      <w:r w:rsidR="00B74A81">
        <w:rPr>
          <w:noProof/>
        </w:rPr>
        <w:fldChar w:fldCharType="separate"/>
      </w:r>
      <w:r>
        <w:rPr>
          <w:noProof/>
        </w:rPr>
        <w:t>6</w:t>
      </w:r>
      <w:r w:rsidR="00B74A81">
        <w:rPr>
          <w:noProof/>
        </w:rPr>
        <w:fldChar w:fldCharType="end"/>
      </w:r>
    </w:p>
    <w:p w:rsidR="00FD161D" w:rsidRDefault="00FD161D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Introduction to Windows 8</w:t>
      </w:r>
      <w:r>
        <w:rPr>
          <w:noProof/>
        </w:rPr>
        <w:tab/>
      </w:r>
      <w:r w:rsidR="00B74A81">
        <w:rPr>
          <w:noProof/>
        </w:rPr>
        <w:fldChar w:fldCharType="begin"/>
      </w:r>
      <w:r>
        <w:rPr>
          <w:noProof/>
        </w:rPr>
        <w:instrText xml:space="preserve"> PAGEREF _Toc334563771 \h </w:instrText>
      </w:r>
      <w:r w:rsidR="00B74A81">
        <w:rPr>
          <w:noProof/>
        </w:rPr>
      </w:r>
      <w:r w:rsidR="00B74A81">
        <w:rPr>
          <w:noProof/>
        </w:rPr>
        <w:fldChar w:fldCharType="separate"/>
      </w:r>
      <w:r>
        <w:rPr>
          <w:noProof/>
        </w:rPr>
        <w:t>7</w:t>
      </w:r>
      <w:r w:rsidR="00B74A81">
        <w:rPr>
          <w:noProof/>
        </w:rPr>
        <w:fldChar w:fldCharType="end"/>
      </w:r>
    </w:p>
    <w:p w:rsidR="00FD161D" w:rsidRDefault="00FD161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Discussion: Review the Windows 8 Product Guide</w:t>
      </w:r>
      <w:r>
        <w:rPr>
          <w:noProof/>
        </w:rPr>
        <w:tab/>
      </w:r>
      <w:r w:rsidR="00B74A81">
        <w:rPr>
          <w:noProof/>
        </w:rPr>
        <w:fldChar w:fldCharType="begin"/>
      </w:r>
      <w:r>
        <w:rPr>
          <w:noProof/>
        </w:rPr>
        <w:instrText xml:space="preserve"> PAGEREF _Toc334563772 \h </w:instrText>
      </w:r>
      <w:r w:rsidR="00B74A81">
        <w:rPr>
          <w:noProof/>
        </w:rPr>
      </w:r>
      <w:r w:rsidR="00B74A81">
        <w:rPr>
          <w:noProof/>
        </w:rPr>
        <w:fldChar w:fldCharType="separate"/>
      </w:r>
      <w:r>
        <w:rPr>
          <w:noProof/>
        </w:rPr>
        <w:t>8</w:t>
      </w:r>
      <w:r w:rsidR="00B74A81">
        <w:rPr>
          <w:noProof/>
        </w:rPr>
        <w:fldChar w:fldCharType="end"/>
      </w:r>
    </w:p>
    <w:p w:rsidR="00FD161D" w:rsidRDefault="00FD161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Windows 8 Editions</w:t>
      </w:r>
      <w:r>
        <w:rPr>
          <w:noProof/>
        </w:rPr>
        <w:tab/>
      </w:r>
      <w:r w:rsidR="00B74A81">
        <w:rPr>
          <w:noProof/>
        </w:rPr>
        <w:fldChar w:fldCharType="begin"/>
      </w:r>
      <w:r>
        <w:rPr>
          <w:noProof/>
        </w:rPr>
        <w:instrText xml:space="preserve"> PAGEREF _Toc334563773 \h </w:instrText>
      </w:r>
      <w:r w:rsidR="00B74A81">
        <w:rPr>
          <w:noProof/>
        </w:rPr>
      </w:r>
      <w:r w:rsidR="00B74A81">
        <w:rPr>
          <w:noProof/>
        </w:rPr>
        <w:fldChar w:fldCharType="separate"/>
      </w:r>
      <w:r>
        <w:rPr>
          <w:noProof/>
        </w:rPr>
        <w:t>8</w:t>
      </w:r>
      <w:r w:rsidR="00B74A81">
        <w:rPr>
          <w:noProof/>
        </w:rPr>
        <w:fldChar w:fldCharType="end"/>
      </w:r>
    </w:p>
    <w:p w:rsidR="00FD161D" w:rsidRDefault="00FD161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Windows RT</w:t>
      </w:r>
      <w:r>
        <w:rPr>
          <w:noProof/>
        </w:rPr>
        <w:tab/>
      </w:r>
      <w:r w:rsidR="00B74A81">
        <w:rPr>
          <w:noProof/>
        </w:rPr>
        <w:fldChar w:fldCharType="begin"/>
      </w:r>
      <w:r>
        <w:rPr>
          <w:noProof/>
        </w:rPr>
        <w:instrText xml:space="preserve"> PAGEREF _Toc334563774 \h </w:instrText>
      </w:r>
      <w:r w:rsidR="00B74A81">
        <w:rPr>
          <w:noProof/>
        </w:rPr>
      </w:r>
      <w:r w:rsidR="00B74A81">
        <w:rPr>
          <w:noProof/>
        </w:rPr>
        <w:fldChar w:fldCharType="separate"/>
      </w:r>
      <w:r>
        <w:rPr>
          <w:noProof/>
        </w:rPr>
        <w:t>8</w:t>
      </w:r>
      <w:r w:rsidR="00B74A81">
        <w:rPr>
          <w:noProof/>
        </w:rPr>
        <w:fldChar w:fldCharType="end"/>
      </w:r>
    </w:p>
    <w:p w:rsidR="00FD161D" w:rsidRDefault="00FD161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Removed Features</w:t>
      </w:r>
      <w:r>
        <w:rPr>
          <w:noProof/>
        </w:rPr>
        <w:tab/>
      </w:r>
      <w:r w:rsidR="00B74A81">
        <w:rPr>
          <w:noProof/>
        </w:rPr>
        <w:fldChar w:fldCharType="begin"/>
      </w:r>
      <w:r>
        <w:rPr>
          <w:noProof/>
        </w:rPr>
        <w:instrText xml:space="preserve"> PAGEREF _Toc334563775 \h </w:instrText>
      </w:r>
      <w:r w:rsidR="00B74A81">
        <w:rPr>
          <w:noProof/>
        </w:rPr>
      </w:r>
      <w:r w:rsidR="00B74A81">
        <w:rPr>
          <w:noProof/>
        </w:rPr>
        <w:fldChar w:fldCharType="separate"/>
      </w:r>
      <w:r>
        <w:rPr>
          <w:noProof/>
        </w:rPr>
        <w:t>12</w:t>
      </w:r>
      <w:r w:rsidR="00B74A81">
        <w:rPr>
          <w:noProof/>
        </w:rPr>
        <w:fldChar w:fldCharType="end"/>
      </w:r>
    </w:p>
    <w:p w:rsidR="00670C30" w:rsidRDefault="00B74A81" w:rsidP="00817906">
      <w:pPr>
        <w:pStyle w:val="Heading4"/>
      </w:pPr>
      <w:r>
        <w:fldChar w:fldCharType="end"/>
      </w:r>
      <w:r w:rsidR="00817906">
        <w:t>Timing</w:t>
      </w:r>
      <w:r w:rsidR="00D176FC">
        <w:t xml:space="preserve"> </w:t>
      </w:r>
      <w:r w:rsidR="00817906">
        <w:t>for</w:t>
      </w:r>
      <w:r w:rsidR="00D176FC">
        <w:t xml:space="preserve"> </w:t>
      </w:r>
      <w:r w:rsidR="00F61B3A">
        <w:t>T</w:t>
      </w:r>
      <w:r w:rsidR="00817906">
        <w:t>his</w:t>
      </w:r>
      <w:r w:rsidR="00D176FC">
        <w:t xml:space="preserve"> </w:t>
      </w:r>
      <w:r w:rsidR="00F61B3A">
        <w:t>M</w:t>
      </w:r>
      <w:r w:rsidR="00817906">
        <w:t>odule</w:t>
      </w:r>
    </w:p>
    <w:tbl>
      <w:tblPr>
        <w:tblStyle w:val="TableGrid"/>
        <w:tblW w:w="0" w:type="auto"/>
        <w:tblInd w:w="8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blBorders>
        <w:tblLook w:val="04A0"/>
      </w:tblPr>
      <w:tblGrid>
        <w:gridCol w:w="3247"/>
        <w:gridCol w:w="3289"/>
      </w:tblGrid>
      <w:tr w:rsidR="00817906" w:rsidRPr="00984836" w:rsidTr="00D176FC">
        <w:tc>
          <w:tcPr>
            <w:tcW w:w="0" w:type="auto"/>
            <w:shd w:val="clear" w:color="auto" w:fill="auto"/>
          </w:tcPr>
          <w:p w:rsidR="00817906" w:rsidRPr="00984836" w:rsidRDefault="00817906" w:rsidP="0069206B">
            <w:pPr>
              <w:pStyle w:val="ParagraphText"/>
            </w:pPr>
            <w:r w:rsidRPr="00984836">
              <w:t>Delivery</w:t>
            </w:r>
            <w:r w:rsidR="00D176FC">
              <w:t xml:space="preserve"> </w:t>
            </w:r>
            <w:r w:rsidRPr="00984836">
              <w:t>Length:</w:t>
            </w:r>
            <w:r w:rsidR="00D176FC">
              <w:t xml:space="preserve"> </w:t>
            </w:r>
            <w:r w:rsidRPr="00984836">
              <w:t>30</w:t>
            </w:r>
            <w:r w:rsidR="00D176FC">
              <w:t xml:space="preserve"> </w:t>
            </w:r>
            <w:r w:rsidRPr="00984836">
              <w:t>Minutes</w:t>
            </w:r>
          </w:p>
        </w:tc>
        <w:tc>
          <w:tcPr>
            <w:tcW w:w="0" w:type="auto"/>
            <w:shd w:val="clear" w:color="auto" w:fill="auto"/>
          </w:tcPr>
          <w:p w:rsidR="00817906" w:rsidRPr="00984836" w:rsidRDefault="00817906" w:rsidP="0069206B">
            <w:pPr>
              <w:pStyle w:val="ParagraphText"/>
            </w:pPr>
            <w:r w:rsidRPr="00984836">
              <w:t>Additional</w:t>
            </w:r>
            <w:r w:rsidR="00D176FC">
              <w:t xml:space="preserve"> </w:t>
            </w:r>
            <w:r w:rsidRPr="00984836">
              <w:t>Lab</w:t>
            </w:r>
            <w:r w:rsidR="00D176FC">
              <w:t xml:space="preserve"> </w:t>
            </w:r>
            <w:r w:rsidRPr="00984836">
              <w:t>Time:</w:t>
            </w:r>
            <w:r w:rsidR="00D176FC">
              <w:t xml:space="preserve"> </w:t>
            </w:r>
            <w:r w:rsidRPr="00984836">
              <w:t>No</w:t>
            </w:r>
            <w:r w:rsidR="00D176FC">
              <w:t xml:space="preserve"> </w:t>
            </w:r>
            <w:r w:rsidRPr="00984836">
              <w:t>Lab</w:t>
            </w:r>
          </w:p>
        </w:tc>
      </w:tr>
    </w:tbl>
    <w:p w:rsidR="00670C30" w:rsidRDefault="00817906" w:rsidP="00433D29">
      <w:pPr>
        <w:pStyle w:val="Heading4"/>
      </w:pPr>
      <w:r>
        <w:t>Overview</w:t>
      </w:r>
    </w:p>
    <w:p w:rsidR="00670C30" w:rsidRDefault="00B74C8A" w:rsidP="00B74C8A">
      <w:pPr>
        <w:pStyle w:val="ParagraphText"/>
      </w:pPr>
      <w:r>
        <w:t>This</w:t>
      </w:r>
      <w:r w:rsidR="00D176FC">
        <w:t xml:space="preserve"> </w:t>
      </w:r>
      <w:r>
        <w:t>course</w:t>
      </w:r>
      <w:r w:rsidR="00D176FC">
        <w:t xml:space="preserve"> </w:t>
      </w:r>
      <w:r>
        <w:t>introduces</w:t>
      </w:r>
      <w:r w:rsidR="00D176FC">
        <w:t xml:space="preserve"> </w:t>
      </w:r>
      <w:r>
        <w:t>you</w:t>
      </w:r>
      <w:r w:rsidR="00D176FC">
        <w:t xml:space="preserve"> </w:t>
      </w:r>
      <w:r>
        <w:t>to</w:t>
      </w:r>
      <w:r w:rsidR="00D176FC">
        <w:t xml:space="preserve"> </w:t>
      </w:r>
      <w:r>
        <w:t>Windows</w:t>
      </w:r>
      <w:r w:rsidR="007A5E29" w:rsidRPr="007A5E29">
        <w:rPr>
          <w:rFonts w:cs="Segoe UI"/>
        </w:rPr>
        <w:t>®</w:t>
      </w:r>
      <w:r w:rsidR="00D176FC">
        <w:t xml:space="preserve"> </w:t>
      </w:r>
      <w:r>
        <w:t>8,</w:t>
      </w:r>
      <w:r w:rsidR="00D176FC">
        <w:t xml:space="preserve"> </w:t>
      </w:r>
      <w:r>
        <w:t>and</w:t>
      </w:r>
      <w:r w:rsidR="00D176FC">
        <w:t xml:space="preserve"> </w:t>
      </w:r>
      <w:r>
        <w:t>the</w:t>
      </w:r>
      <w:r w:rsidR="00D176FC">
        <w:t xml:space="preserve"> </w:t>
      </w:r>
      <w:r>
        <w:t>topics</w:t>
      </w:r>
      <w:r w:rsidR="00D176FC">
        <w:t xml:space="preserve"> </w:t>
      </w:r>
      <w:r>
        <w:t>you</w:t>
      </w:r>
      <w:r w:rsidR="00D176FC">
        <w:t xml:space="preserve"> </w:t>
      </w:r>
      <w:r>
        <w:t>will</w:t>
      </w:r>
      <w:r w:rsidR="00D176FC">
        <w:t xml:space="preserve"> </w:t>
      </w:r>
      <w:r>
        <w:t>need</w:t>
      </w:r>
      <w:r w:rsidR="00D176FC">
        <w:t xml:space="preserve"> </w:t>
      </w:r>
      <w:r>
        <w:t>to</w:t>
      </w:r>
      <w:r w:rsidR="00D176FC">
        <w:t xml:space="preserve"> </w:t>
      </w:r>
      <w:r>
        <w:t>support</w:t>
      </w:r>
      <w:r w:rsidR="00D176FC">
        <w:t xml:space="preserve"> </w:t>
      </w:r>
      <w:r>
        <w:t>our</w:t>
      </w:r>
      <w:r w:rsidR="00D176FC">
        <w:t xml:space="preserve"> </w:t>
      </w:r>
      <w:r>
        <w:t>consumer</w:t>
      </w:r>
      <w:r w:rsidR="007443A6">
        <w:t>s</w:t>
      </w:r>
      <w:r w:rsidR="00D176FC">
        <w:t xml:space="preserve"> </w:t>
      </w:r>
      <w:r w:rsidR="007443A6">
        <w:t>running</w:t>
      </w:r>
      <w:r w:rsidR="00D176FC">
        <w:t xml:space="preserve"> </w:t>
      </w:r>
      <w:r w:rsidR="007443A6">
        <w:t>Windows</w:t>
      </w:r>
      <w:r w:rsidR="00D176FC">
        <w:t xml:space="preserve"> </w:t>
      </w:r>
      <w:r w:rsidR="007443A6">
        <w:t>8.</w:t>
      </w:r>
      <w:r w:rsidR="00D176FC">
        <w:t xml:space="preserve"> </w:t>
      </w:r>
      <w:r w:rsidR="007443A6">
        <w:t>This</w:t>
      </w:r>
      <w:r w:rsidR="00D176FC">
        <w:t xml:space="preserve"> </w:t>
      </w:r>
      <w:r w:rsidR="007443A6">
        <w:t>training</w:t>
      </w:r>
      <w:r w:rsidR="00D176FC">
        <w:t xml:space="preserve"> </w:t>
      </w:r>
      <w:r w:rsidR="007443A6">
        <w:t>is</w:t>
      </w:r>
      <w:r w:rsidR="00D176FC">
        <w:t xml:space="preserve"> </w:t>
      </w:r>
      <w:r w:rsidR="007443A6">
        <w:t>relevant</w:t>
      </w:r>
      <w:r w:rsidR="00D176FC">
        <w:t xml:space="preserve"> </w:t>
      </w:r>
      <w:r w:rsidR="007443A6">
        <w:t>for</w:t>
      </w:r>
      <w:r w:rsidR="00D176FC">
        <w:t xml:space="preserve"> </w:t>
      </w:r>
      <w:r w:rsidR="007443A6">
        <w:t>the</w:t>
      </w:r>
      <w:r w:rsidR="00D176FC">
        <w:t xml:space="preserve"> </w:t>
      </w:r>
      <w:r w:rsidR="007443A6">
        <w:t>following</w:t>
      </w:r>
      <w:r w:rsidR="00D176FC">
        <w:t xml:space="preserve"> </w:t>
      </w:r>
      <w:r w:rsidR="007443A6">
        <w:t>support</w:t>
      </w:r>
      <w:r w:rsidR="00D176FC">
        <w:t xml:space="preserve"> </w:t>
      </w:r>
      <w:r w:rsidR="007443A6">
        <w:t>groups:</w:t>
      </w:r>
    </w:p>
    <w:p w:rsidR="00670C30" w:rsidRDefault="007443A6" w:rsidP="00433D29">
      <w:pPr>
        <w:pStyle w:val="ListBullet"/>
      </w:pPr>
      <w:r>
        <w:t>Windows</w:t>
      </w:r>
      <w:r w:rsidR="00D176FC">
        <w:t xml:space="preserve"> </w:t>
      </w:r>
      <w:r>
        <w:t>8</w:t>
      </w:r>
      <w:r w:rsidR="00D176FC">
        <w:t xml:space="preserve"> </w:t>
      </w:r>
      <w:r>
        <w:t>Support,</w:t>
      </w:r>
      <w:r w:rsidR="00D176FC">
        <w:t xml:space="preserve"> </w:t>
      </w:r>
      <w:r>
        <w:t>both</w:t>
      </w:r>
      <w:r w:rsidR="00D176FC">
        <w:t xml:space="preserve"> </w:t>
      </w:r>
      <w:r w:rsidR="00670C30">
        <w:t>1:1</w:t>
      </w:r>
      <w:r w:rsidR="00D176FC">
        <w:t xml:space="preserve"> </w:t>
      </w:r>
      <w:r w:rsidR="00670C30">
        <w:t>and</w:t>
      </w:r>
      <w:r w:rsidR="00D176FC">
        <w:t xml:space="preserve"> </w:t>
      </w:r>
      <w:r w:rsidR="00670C30">
        <w:t>community</w:t>
      </w:r>
      <w:r w:rsidR="00D176FC">
        <w:t xml:space="preserve"> </w:t>
      </w:r>
      <w:r w:rsidR="00670C30">
        <w:t>based</w:t>
      </w:r>
      <w:r w:rsidR="00D176FC">
        <w:t xml:space="preserve"> </w:t>
      </w:r>
      <w:r w:rsidR="00670C30">
        <w:t>support</w:t>
      </w:r>
    </w:p>
    <w:p w:rsidR="00670C30" w:rsidRDefault="007443A6" w:rsidP="00433D29">
      <w:pPr>
        <w:pStyle w:val="ListBullet"/>
      </w:pPr>
      <w:r>
        <w:t>Windows</w:t>
      </w:r>
      <w:r w:rsidR="00D176FC">
        <w:t xml:space="preserve"> </w:t>
      </w:r>
      <w:r>
        <w:t>Store</w:t>
      </w:r>
      <w:r w:rsidR="00D176FC">
        <w:t xml:space="preserve"> </w:t>
      </w:r>
      <w:r>
        <w:t>support</w:t>
      </w:r>
    </w:p>
    <w:p w:rsidR="00670C30" w:rsidRDefault="007443A6" w:rsidP="00433D29">
      <w:pPr>
        <w:pStyle w:val="ListBullet"/>
      </w:pPr>
      <w:r>
        <w:t>Microsoft</w:t>
      </w:r>
      <w:r w:rsidR="00D176FC">
        <w:t xml:space="preserve"> </w:t>
      </w:r>
      <w:r>
        <w:t>Account</w:t>
      </w:r>
      <w:r w:rsidR="00D176FC">
        <w:t xml:space="preserve"> </w:t>
      </w:r>
      <w:r>
        <w:t>support</w:t>
      </w:r>
      <w:r w:rsidR="00970567">
        <w:rPr>
          <w:rFonts w:cs="Segoe UI"/>
        </w:rPr>
        <w:t>―</w:t>
      </w:r>
      <w:r w:rsidR="00E22A31">
        <w:t>formerly</w:t>
      </w:r>
      <w:r w:rsidR="00D176FC">
        <w:t xml:space="preserve"> </w:t>
      </w:r>
      <w:r w:rsidR="00E22A31">
        <w:t>known</w:t>
      </w:r>
      <w:r w:rsidR="00D176FC">
        <w:t xml:space="preserve"> </w:t>
      </w:r>
      <w:r w:rsidR="00E22A31">
        <w:t>as</w:t>
      </w:r>
      <w:r w:rsidR="00D176FC">
        <w:t xml:space="preserve"> </w:t>
      </w:r>
      <w:r w:rsidR="00E22A31">
        <w:t>Live</w:t>
      </w:r>
      <w:r w:rsidR="00D176FC">
        <w:t xml:space="preserve"> </w:t>
      </w:r>
      <w:r w:rsidR="00E22A31">
        <w:t>ID</w:t>
      </w:r>
      <w:r w:rsidR="00D176FC">
        <w:t xml:space="preserve"> </w:t>
      </w:r>
      <w:r w:rsidR="00E22A31">
        <w:t>support</w:t>
      </w:r>
    </w:p>
    <w:p w:rsidR="00670C30" w:rsidRDefault="007443A6" w:rsidP="00433D29">
      <w:pPr>
        <w:pStyle w:val="ListBullet"/>
      </w:pPr>
      <w:r>
        <w:t>Windows-related</w:t>
      </w:r>
      <w:r w:rsidR="00D176FC">
        <w:t xml:space="preserve"> </w:t>
      </w:r>
      <w:r>
        <w:t>support</w:t>
      </w:r>
      <w:r w:rsidR="00D176FC">
        <w:t xml:space="preserve"> </w:t>
      </w:r>
      <w:r>
        <w:t>programs</w:t>
      </w:r>
      <w:r w:rsidR="00D176FC">
        <w:t xml:space="preserve"> </w:t>
      </w:r>
      <w:r>
        <w:t>at</w:t>
      </w:r>
      <w:r w:rsidR="00D176FC">
        <w:t xml:space="preserve"> </w:t>
      </w:r>
      <w:r>
        <w:t>our</w:t>
      </w:r>
      <w:r w:rsidR="00D176FC">
        <w:t xml:space="preserve"> </w:t>
      </w:r>
      <w:r w:rsidR="00670C30">
        <w:t>p</w:t>
      </w:r>
      <w:r>
        <w:t>artners,</w:t>
      </w:r>
      <w:r w:rsidR="00D176FC">
        <w:t xml:space="preserve"> </w:t>
      </w:r>
      <w:r>
        <w:t>including</w:t>
      </w:r>
      <w:r w:rsidR="00D176FC">
        <w:t xml:space="preserve"> </w:t>
      </w:r>
      <w:r>
        <w:t>OEM</w:t>
      </w:r>
      <w:r w:rsidR="00D176FC">
        <w:t xml:space="preserve"> </w:t>
      </w:r>
      <w:r w:rsidR="00670C30">
        <w:t>p</w:t>
      </w:r>
      <w:r>
        <w:t>artn</w:t>
      </w:r>
      <w:r w:rsidR="00670C30">
        <w:t>ers,</w:t>
      </w:r>
      <w:r w:rsidR="00D176FC">
        <w:t xml:space="preserve"> </w:t>
      </w:r>
      <w:r w:rsidR="00670C30">
        <w:t>retail</w:t>
      </w:r>
      <w:r w:rsidR="00D176FC">
        <w:t xml:space="preserve"> </w:t>
      </w:r>
      <w:r w:rsidR="00670C30">
        <w:t>partners</w:t>
      </w:r>
      <w:r w:rsidR="00D176FC">
        <w:t xml:space="preserve"> </w:t>
      </w:r>
      <w:r w:rsidR="00670C30">
        <w:t>and</w:t>
      </w:r>
      <w:r w:rsidR="00D176FC">
        <w:t xml:space="preserve"> </w:t>
      </w:r>
      <w:r w:rsidR="00670C30">
        <w:t>others</w:t>
      </w:r>
    </w:p>
    <w:p w:rsidR="00670C30" w:rsidRDefault="003321BE" w:rsidP="003321BE">
      <w:pPr>
        <w:pStyle w:val="ParagraphText"/>
      </w:pPr>
      <w:r>
        <w:t>This</w:t>
      </w:r>
      <w:r w:rsidR="00D176FC">
        <w:t xml:space="preserve"> </w:t>
      </w:r>
      <w:r>
        <w:t>list</w:t>
      </w:r>
      <w:r w:rsidR="00D176FC">
        <w:t xml:space="preserve"> </w:t>
      </w:r>
      <w:r>
        <w:t>may</w:t>
      </w:r>
      <w:r w:rsidR="00D176FC">
        <w:t xml:space="preserve"> </w:t>
      </w:r>
      <w:r>
        <w:t>not</w:t>
      </w:r>
      <w:r w:rsidR="00D176FC">
        <w:t xml:space="preserve"> </w:t>
      </w:r>
      <w:r>
        <w:t>be</w:t>
      </w:r>
      <w:r w:rsidR="00D176FC">
        <w:t xml:space="preserve"> </w:t>
      </w:r>
      <w:r>
        <w:t>fully</w:t>
      </w:r>
      <w:r w:rsidR="00D176FC">
        <w:t xml:space="preserve"> </w:t>
      </w:r>
      <w:r>
        <w:t>inclusive,</w:t>
      </w:r>
      <w:r w:rsidR="00D176FC">
        <w:t xml:space="preserve"> </w:t>
      </w:r>
      <w:r>
        <w:t>as</w:t>
      </w:r>
      <w:r w:rsidR="00D176FC">
        <w:t xml:space="preserve"> </w:t>
      </w:r>
      <w:r>
        <w:t>other</w:t>
      </w:r>
      <w:r w:rsidR="00D176FC">
        <w:t xml:space="preserve"> </w:t>
      </w:r>
      <w:r>
        <w:t>groups</w:t>
      </w:r>
      <w:r w:rsidR="00D176FC">
        <w:t xml:space="preserve"> </w:t>
      </w:r>
      <w:r>
        <w:t>may</w:t>
      </w:r>
      <w:r w:rsidR="00D176FC">
        <w:t xml:space="preserve"> </w:t>
      </w:r>
      <w:r>
        <w:t>utilize</w:t>
      </w:r>
      <w:r w:rsidR="00D176FC">
        <w:t xml:space="preserve"> </w:t>
      </w:r>
      <w:r>
        <w:t>this</w:t>
      </w:r>
      <w:r w:rsidR="00D176FC">
        <w:t xml:space="preserve"> </w:t>
      </w:r>
      <w:r>
        <w:t>training</w:t>
      </w:r>
      <w:r w:rsidR="00D176FC">
        <w:t xml:space="preserve"> </w:t>
      </w:r>
      <w:r>
        <w:t>in</w:t>
      </w:r>
      <w:r w:rsidR="00D176FC">
        <w:t xml:space="preserve"> </w:t>
      </w:r>
      <w:r>
        <w:t>their</w:t>
      </w:r>
      <w:r w:rsidR="00D176FC">
        <w:t xml:space="preserve"> </w:t>
      </w:r>
      <w:r>
        <w:t>own</w:t>
      </w:r>
      <w:r w:rsidR="00D176FC">
        <w:t xml:space="preserve"> </w:t>
      </w:r>
      <w:r>
        <w:t>readiness</w:t>
      </w:r>
      <w:r w:rsidR="00D176FC">
        <w:t xml:space="preserve"> </w:t>
      </w:r>
      <w:r>
        <w:t>activities.</w:t>
      </w:r>
    </w:p>
    <w:p w:rsidR="00670C30" w:rsidRDefault="007443A6" w:rsidP="007443A6">
      <w:pPr>
        <w:pStyle w:val="ParagraphText"/>
      </w:pPr>
      <w:r>
        <w:t>Note</w:t>
      </w:r>
      <w:r w:rsidR="00D176FC">
        <w:t xml:space="preserve"> </w:t>
      </w:r>
      <w:r>
        <w:t>that</w:t>
      </w:r>
      <w:r w:rsidR="00D176FC">
        <w:t xml:space="preserve"> </w:t>
      </w:r>
      <w:r>
        <w:t>while</w:t>
      </w:r>
      <w:r w:rsidR="00D176FC">
        <w:t xml:space="preserve"> </w:t>
      </w:r>
      <w:r>
        <w:t>this</w:t>
      </w:r>
      <w:r w:rsidR="00D176FC">
        <w:t xml:space="preserve"> </w:t>
      </w:r>
      <w:r>
        <w:t>training</w:t>
      </w:r>
      <w:r w:rsidR="00D176FC">
        <w:t xml:space="preserve"> </w:t>
      </w:r>
      <w:r>
        <w:t>is</w:t>
      </w:r>
      <w:r w:rsidR="00D176FC">
        <w:t xml:space="preserve"> </w:t>
      </w:r>
      <w:r>
        <w:t>relevant</w:t>
      </w:r>
      <w:r w:rsidR="00D176FC">
        <w:t xml:space="preserve"> </w:t>
      </w:r>
      <w:r>
        <w:t>for</w:t>
      </w:r>
      <w:r w:rsidR="00D176FC">
        <w:t xml:space="preserve"> </w:t>
      </w:r>
      <w:r>
        <w:t>each</w:t>
      </w:r>
      <w:r w:rsidR="00D176FC">
        <w:t xml:space="preserve"> </w:t>
      </w:r>
      <w:r>
        <w:t>of</w:t>
      </w:r>
      <w:r w:rsidR="00D176FC">
        <w:t xml:space="preserve"> </w:t>
      </w:r>
      <w:r>
        <w:t>these</w:t>
      </w:r>
      <w:r w:rsidR="00D176FC">
        <w:t xml:space="preserve"> </w:t>
      </w:r>
      <w:r>
        <w:t>audiences,</w:t>
      </w:r>
      <w:r w:rsidR="00D176FC">
        <w:t xml:space="preserve"> </w:t>
      </w:r>
      <w:r>
        <w:t>it</w:t>
      </w:r>
      <w:r w:rsidR="00D176FC">
        <w:t xml:space="preserve"> </w:t>
      </w:r>
      <w:r>
        <w:t>may</w:t>
      </w:r>
      <w:r w:rsidR="00D176FC">
        <w:t xml:space="preserve"> </w:t>
      </w:r>
      <w:r>
        <w:t>not</w:t>
      </w:r>
      <w:r w:rsidR="00D176FC">
        <w:t xml:space="preserve"> </w:t>
      </w:r>
      <w:r>
        <w:t>represent</w:t>
      </w:r>
      <w:r w:rsidR="00D176FC">
        <w:t xml:space="preserve"> </w:t>
      </w:r>
      <w:r>
        <w:t>the</w:t>
      </w:r>
      <w:r w:rsidR="00D176FC">
        <w:t xml:space="preserve"> </w:t>
      </w:r>
      <w:r>
        <w:t>full</w:t>
      </w:r>
      <w:r w:rsidR="00D176FC">
        <w:t xml:space="preserve"> </w:t>
      </w:r>
      <w:r>
        <w:t>scope</w:t>
      </w:r>
      <w:r w:rsidR="00D176FC">
        <w:t xml:space="preserve"> </w:t>
      </w:r>
      <w:r>
        <w:t>required</w:t>
      </w:r>
      <w:r w:rsidR="00D176FC">
        <w:t xml:space="preserve"> </w:t>
      </w:r>
      <w:r>
        <w:t>for</w:t>
      </w:r>
      <w:r w:rsidR="00D176FC">
        <w:t xml:space="preserve"> </w:t>
      </w:r>
      <w:r>
        <w:t>support.</w:t>
      </w:r>
      <w:r w:rsidR="00D176FC">
        <w:t xml:space="preserve"> </w:t>
      </w:r>
      <w:r>
        <w:t>This</w:t>
      </w:r>
      <w:r w:rsidR="00D176FC">
        <w:t xml:space="preserve"> </w:t>
      </w:r>
      <w:r>
        <w:t>course</w:t>
      </w:r>
      <w:r w:rsidR="00D176FC">
        <w:t xml:space="preserve"> </w:t>
      </w:r>
      <w:r>
        <w:t>focuses</w:t>
      </w:r>
      <w:r w:rsidR="00D176FC">
        <w:t xml:space="preserve"> </w:t>
      </w:r>
      <w:r>
        <w:t>on</w:t>
      </w:r>
      <w:r w:rsidR="00D176FC">
        <w:t xml:space="preserve"> </w:t>
      </w:r>
      <w:r>
        <w:t>the</w:t>
      </w:r>
      <w:r w:rsidR="00D176FC">
        <w:t xml:space="preserve"> </w:t>
      </w:r>
      <w:r>
        <w:t>product</w:t>
      </w:r>
      <w:r w:rsidR="00D176FC">
        <w:t xml:space="preserve"> </w:t>
      </w:r>
      <w:r>
        <w:t>itself.</w:t>
      </w:r>
      <w:r w:rsidR="00D176FC">
        <w:t xml:space="preserve"> </w:t>
      </w:r>
      <w:r>
        <w:t>It</w:t>
      </w:r>
      <w:r w:rsidR="00D176FC">
        <w:t xml:space="preserve"> </w:t>
      </w:r>
      <w:r>
        <w:t>does</w:t>
      </w:r>
      <w:r w:rsidR="00D176FC">
        <w:t xml:space="preserve"> </w:t>
      </w:r>
      <w:r>
        <w:t>not</w:t>
      </w:r>
      <w:r w:rsidR="00D176FC">
        <w:t xml:space="preserve"> </w:t>
      </w:r>
      <w:r>
        <w:t>cover</w:t>
      </w:r>
      <w:r w:rsidR="00D176FC">
        <w:t xml:space="preserve"> </w:t>
      </w:r>
      <w:r>
        <w:t>some</w:t>
      </w:r>
      <w:r w:rsidR="00D176FC">
        <w:t xml:space="preserve"> </w:t>
      </w:r>
      <w:r>
        <w:t>of</w:t>
      </w:r>
      <w:r w:rsidR="00D176FC">
        <w:t xml:space="preserve"> </w:t>
      </w:r>
      <w:r>
        <w:t>the</w:t>
      </w:r>
      <w:r w:rsidR="00D176FC">
        <w:t xml:space="preserve"> </w:t>
      </w:r>
      <w:r>
        <w:t>tools</w:t>
      </w:r>
      <w:r w:rsidR="00D176FC">
        <w:t xml:space="preserve"> </w:t>
      </w:r>
      <w:r>
        <w:t>and</w:t>
      </w:r>
      <w:r w:rsidR="00D176FC">
        <w:t xml:space="preserve"> </w:t>
      </w:r>
      <w:r>
        <w:t>processes</w:t>
      </w:r>
      <w:r w:rsidR="00D176FC">
        <w:t xml:space="preserve"> </w:t>
      </w:r>
      <w:r>
        <w:t>needed</w:t>
      </w:r>
      <w:r w:rsidR="00D176FC">
        <w:t xml:space="preserve"> </w:t>
      </w:r>
      <w:r>
        <w:t>for</w:t>
      </w:r>
      <w:r w:rsidR="00D176FC">
        <w:t xml:space="preserve"> </w:t>
      </w:r>
      <w:r>
        <w:t>Windows</w:t>
      </w:r>
      <w:r w:rsidR="00D176FC">
        <w:t xml:space="preserve"> </w:t>
      </w:r>
      <w:r>
        <w:t>Store</w:t>
      </w:r>
      <w:r w:rsidR="00D176FC">
        <w:t xml:space="preserve"> </w:t>
      </w:r>
      <w:r>
        <w:t>and</w:t>
      </w:r>
      <w:r w:rsidR="00D176FC">
        <w:t xml:space="preserve"> </w:t>
      </w:r>
      <w:r>
        <w:t>Microsoft</w:t>
      </w:r>
      <w:r w:rsidR="00D176FC">
        <w:t xml:space="preserve"> </w:t>
      </w:r>
      <w:r>
        <w:t>Account</w:t>
      </w:r>
      <w:r w:rsidR="00D176FC">
        <w:t xml:space="preserve"> </w:t>
      </w:r>
      <w:r>
        <w:t>support,</w:t>
      </w:r>
      <w:r w:rsidR="00D176FC">
        <w:t xml:space="preserve"> </w:t>
      </w:r>
      <w:r>
        <w:t>or</w:t>
      </w:r>
      <w:r w:rsidR="00D176FC">
        <w:t xml:space="preserve"> </w:t>
      </w:r>
      <w:r>
        <w:t>all</w:t>
      </w:r>
      <w:r w:rsidR="00D176FC">
        <w:t xml:space="preserve"> </w:t>
      </w:r>
      <w:r>
        <w:t>of</w:t>
      </w:r>
      <w:r w:rsidR="00D176FC">
        <w:t xml:space="preserve"> </w:t>
      </w:r>
      <w:r>
        <w:t>the</w:t>
      </w:r>
      <w:r w:rsidR="00D176FC">
        <w:t xml:space="preserve"> </w:t>
      </w:r>
      <w:r>
        <w:t>details</w:t>
      </w:r>
      <w:r w:rsidR="00D176FC">
        <w:t xml:space="preserve"> </w:t>
      </w:r>
      <w:r w:rsidR="00670C30">
        <w:t>that</w:t>
      </w:r>
      <w:r w:rsidR="00D176FC">
        <w:t xml:space="preserve"> </w:t>
      </w:r>
      <w:r>
        <w:t>may</w:t>
      </w:r>
      <w:r w:rsidR="00D176FC">
        <w:t xml:space="preserve"> </w:t>
      </w:r>
      <w:r>
        <w:t>be</w:t>
      </w:r>
      <w:r w:rsidR="00D176FC">
        <w:t xml:space="preserve"> </w:t>
      </w:r>
      <w:r>
        <w:t>required</w:t>
      </w:r>
      <w:r w:rsidR="00D176FC">
        <w:t xml:space="preserve"> </w:t>
      </w:r>
      <w:r>
        <w:t>by</w:t>
      </w:r>
      <w:r w:rsidR="00D176FC">
        <w:t xml:space="preserve"> </w:t>
      </w:r>
      <w:r>
        <w:t>any</w:t>
      </w:r>
      <w:r w:rsidR="00D176FC">
        <w:t xml:space="preserve"> </w:t>
      </w:r>
      <w:r>
        <w:t>particular</w:t>
      </w:r>
      <w:r w:rsidR="00D176FC">
        <w:t xml:space="preserve"> </w:t>
      </w:r>
      <w:r>
        <w:t>partner</w:t>
      </w:r>
      <w:r w:rsidR="00D176FC">
        <w:t xml:space="preserve"> </w:t>
      </w:r>
      <w:r>
        <w:t>support</w:t>
      </w:r>
      <w:r w:rsidR="00D176FC">
        <w:t xml:space="preserve"> </w:t>
      </w:r>
      <w:r>
        <w:t>program.</w:t>
      </w:r>
    </w:p>
    <w:p w:rsidR="00670C30" w:rsidRDefault="003321BE" w:rsidP="00326C5E">
      <w:pPr>
        <w:pStyle w:val="Heading4"/>
      </w:pPr>
      <w:r>
        <w:t>Prerequisites</w:t>
      </w:r>
    </w:p>
    <w:p w:rsidR="00670C30" w:rsidRDefault="003321BE" w:rsidP="003F71C6">
      <w:pPr>
        <w:pStyle w:val="ParagraphText"/>
        <w:spacing w:after="240"/>
      </w:pPr>
      <w:r>
        <w:lastRenderedPageBreak/>
        <w:t>This</w:t>
      </w:r>
      <w:r w:rsidR="00D176FC">
        <w:t xml:space="preserve"> </w:t>
      </w:r>
      <w:r>
        <w:t>training</w:t>
      </w:r>
      <w:r w:rsidR="00D176FC">
        <w:t xml:space="preserve"> </w:t>
      </w:r>
      <w:r>
        <w:t>assumes</w:t>
      </w:r>
      <w:r w:rsidR="00D176FC">
        <w:t xml:space="preserve"> </w:t>
      </w:r>
      <w:r>
        <w:t>that</w:t>
      </w:r>
      <w:r w:rsidR="00D176FC">
        <w:t xml:space="preserve"> </w:t>
      </w:r>
      <w:r>
        <w:t>you</w:t>
      </w:r>
      <w:r w:rsidR="00D176FC">
        <w:t xml:space="preserve"> </w:t>
      </w:r>
      <w:r>
        <w:t>have</w:t>
      </w:r>
      <w:r w:rsidR="00D176FC">
        <w:t xml:space="preserve"> </w:t>
      </w:r>
      <w:r>
        <w:t>already</w:t>
      </w:r>
      <w:r w:rsidR="00D176FC">
        <w:t xml:space="preserve"> </w:t>
      </w:r>
      <w:r>
        <w:t>taken</w:t>
      </w:r>
      <w:r w:rsidR="00D176FC">
        <w:t xml:space="preserve"> </w:t>
      </w:r>
      <w:r>
        <w:t>the</w:t>
      </w:r>
      <w:r w:rsidR="00D176FC">
        <w:t xml:space="preserve"> </w:t>
      </w:r>
      <w:r>
        <w:t>Windows</w:t>
      </w:r>
      <w:r w:rsidR="00D176FC">
        <w:t xml:space="preserve"> </w:t>
      </w:r>
      <w:r>
        <w:t>New</w:t>
      </w:r>
      <w:r w:rsidR="00D176FC">
        <w:t xml:space="preserve"> </w:t>
      </w:r>
      <w:r>
        <w:t>Hire</w:t>
      </w:r>
      <w:r w:rsidR="00D176FC">
        <w:t xml:space="preserve"> </w:t>
      </w:r>
      <w:r>
        <w:t>training</w:t>
      </w:r>
      <w:r w:rsidR="00D176FC">
        <w:t xml:space="preserve"> </w:t>
      </w:r>
      <w:r w:rsidR="00977911">
        <w:t>or</w:t>
      </w:r>
      <w:r w:rsidR="00D176FC">
        <w:t xml:space="preserve"> </w:t>
      </w:r>
      <w:r w:rsidR="00977911">
        <w:t>equivalent</w:t>
      </w:r>
      <w:r w:rsidR="00D176FC">
        <w:t xml:space="preserve"> </w:t>
      </w:r>
      <w:r w:rsidR="00977911">
        <w:t>Windows</w:t>
      </w:r>
      <w:r w:rsidR="00D176FC">
        <w:t xml:space="preserve"> </w:t>
      </w:r>
      <w:r w:rsidR="00977911">
        <w:t>7</w:t>
      </w:r>
      <w:r w:rsidR="00D176FC">
        <w:t xml:space="preserve"> </w:t>
      </w:r>
      <w:r w:rsidR="00977911">
        <w:t>training</w:t>
      </w:r>
      <w:r>
        <w:t>.</w:t>
      </w:r>
      <w:r w:rsidR="00D176FC">
        <w:t xml:space="preserve"> </w:t>
      </w:r>
      <w:r>
        <w:t>Concepts</w:t>
      </w:r>
      <w:r w:rsidR="00D176FC">
        <w:t xml:space="preserve"> </w:t>
      </w:r>
      <w:r>
        <w:t>originally</w:t>
      </w:r>
      <w:r w:rsidR="00D176FC">
        <w:t xml:space="preserve"> </w:t>
      </w:r>
      <w:r>
        <w:t>introduced</w:t>
      </w:r>
      <w:r w:rsidR="00D176FC">
        <w:t xml:space="preserve"> </w:t>
      </w:r>
      <w:r>
        <w:t>in</w:t>
      </w:r>
      <w:r w:rsidR="00D176FC">
        <w:t xml:space="preserve"> </w:t>
      </w:r>
      <w:r>
        <w:t>that</w:t>
      </w:r>
      <w:r w:rsidR="00D176FC">
        <w:t xml:space="preserve"> </w:t>
      </w:r>
      <w:r>
        <w:t>training</w:t>
      </w:r>
      <w:r w:rsidR="00D176FC">
        <w:t xml:space="preserve"> </w:t>
      </w:r>
      <w:r>
        <w:t>are</w:t>
      </w:r>
      <w:r w:rsidR="00D176FC">
        <w:t xml:space="preserve"> </w:t>
      </w:r>
      <w:r>
        <w:t>not</w:t>
      </w:r>
      <w:r w:rsidR="00D176FC">
        <w:t xml:space="preserve"> </w:t>
      </w:r>
      <w:r>
        <w:t>being</w:t>
      </w:r>
      <w:r w:rsidR="00D176FC">
        <w:t xml:space="preserve"> </w:t>
      </w:r>
      <w:r>
        <w:t>covered</w:t>
      </w:r>
      <w:r w:rsidR="00D176FC">
        <w:t xml:space="preserve"> </w:t>
      </w:r>
      <w:r>
        <w:t>again</w:t>
      </w:r>
      <w:r w:rsidR="00D176FC">
        <w:t xml:space="preserve"> </w:t>
      </w:r>
      <w:r>
        <w:t>here.</w:t>
      </w:r>
      <w:r w:rsidR="00D176FC">
        <w:t xml:space="preserve"> </w:t>
      </w:r>
    </w:p>
    <w:p w:rsidR="00052C9E" w:rsidRDefault="00052C9E" w:rsidP="007443A6">
      <w:pPr>
        <w:pStyle w:val="Heading2"/>
      </w:pPr>
      <w:bookmarkStart w:id="5" w:name="_Toc333350683"/>
      <w:bookmarkStart w:id="6" w:name="_Toc334543796"/>
      <w:bookmarkStart w:id="7" w:name="_Toc334554828"/>
      <w:bookmarkStart w:id="8" w:name="_Toc334563766"/>
      <w:r>
        <w:t>Training</w:t>
      </w:r>
      <w:r w:rsidR="00D176FC">
        <w:t xml:space="preserve"> </w:t>
      </w:r>
      <w:r>
        <w:t>Roadmaps</w:t>
      </w:r>
      <w:bookmarkEnd w:id="5"/>
      <w:bookmarkEnd w:id="6"/>
      <w:bookmarkEnd w:id="7"/>
      <w:bookmarkEnd w:id="8"/>
    </w:p>
    <w:p w:rsidR="00052C9E" w:rsidRDefault="00052C9E" w:rsidP="00052C9E">
      <w:pPr>
        <w:pStyle w:val="ParagraphText"/>
      </w:pPr>
      <w:r>
        <w:t>This</w:t>
      </w:r>
      <w:r w:rsidR="00D176FC">
        <w:t xml:space="preserve"> </w:t>
      </w:r>
      <w:r>
        <w:t>course</w:t>
      </w:r>
      <w:r w:rsidR="00D176FC">
        <w:t xml:space="preserve"> </w:t>
      </w:r>
      <w:r>
        <w:t>is</w:t>
      </w:r>
      <w:r w:rsidR="00D176FC">
        <w:t xml:space="preserve"> </w:t>
      </w:r>
      <w:r>
        <w:t>designed</w:t>
      </w:r>
      <w:r w:rsidR="00D176FC">
        <w:t xml:space="preserve"> </w:t>
      </w:r>
      <w:r>
        <w:t>for</w:t>
      </w:r>
      <w:r w:rsidR="00D176FC">
        <w:t xml:space="preserve"> </w:t>
      </w:r>
      <w:r>
        <w:t>delivery</w:t>
      </w:r>
      <w:r w:rsidR="00D176FC">
        <w:t xml:space="preserve"> </w:t>
      </w:r>
      <w:r>
        <w:t>to</w:t>
      </w:r>
      <w:r w:rsidR="00D176FC">
        <w:t xml:space="preserve"> </w:t>
      </w:r>
      <w:r>
        <w:t>the</w:t>
      </w:r>
      <w:r w:rsidR="00D176FC">
        <w:t xml:space="preserve"> </w:t>
      </w:r>
      <w:r>
        <w:t>audiences</w:t>
      </w:r>
      <w:r w:rsidR="00D176FC">
        <w:t xml:space="preserve"> </w:t>
      </w:r>
      <w:r>
        <w:t>listed</w:t>
      </w:r>
      <w:r w:rsidR="00D176FC">
        <w:t xml:space="preserve"> </w:t>
      </w:r>
      <w:r>
        <w:t>above.</w:t>
      </w:r>
      <w:r w:rsidR="00D176FC">
        <w:t xml:space="preserve"> </w:t>
      </w:r>
      <w:r>
        <w:t>To</w:t>
      </w:r>
      <w:r w:rsidR="00D176FC">
        <w:t xml:space="preserve"> </w:t>
      </w:r>
      <w:r>
        <w:t>meet</w:t>
      </w:r>
      <w:r w:rsidR="00D176FC">
        <w:t xml:space="preserve"> </w:t>
      </w:r>
      <w:r>
        <w:t>your</w:t>
      </w:r>
      <w:r w:rsidR="00D176FC">
        <w:t xml:space="preserve"> </w:t>
      </w:r>
      <w:r>
        <w:t>training</w:t>
      </w:r>
      <w:r w:rsidR="00D176FC">
        <w:t xml:space="preserve"> </w:t>
      </w:r>
      <w:r>
        <w:t>objectives,</w:t>
      </w:r>
      <w:r w:rsidR="00D176FC">
        <w:t xml:space="preserve"> </w:t>
      </w:r>
      <w:r>
        <w:t>you</w:t>
      </w:r>
      <w:r w:rsidR="00D176FC">
        <w:t xml:space="preserve"> </w:t>
      </w:r>
      <w:r>
        <w:t>may</w:t>
      </w:r>
      <w:r w:rsidR="00D176FC">
        <w:t xml:space="preserve"> </w:t>
      </w:r>
      <w:r>
        <w:t>need</w:t>
      </w:r>
      <w:r w:rsidR="00D176FC">
        <w:t xml:space="preserve"> </w:t>
      </w:r>
      <w:r>
        <w:t>a</w:t>
      </w:r>
      <w:r w:rsidR="00D176FC">
        <w:t xml:space="preserve"> </w:t>
      </w:r>
      <w:r>
        <w:t>reduced</w:t>
      </w:r>
      <w:r w:rsidR="00D176FC">
        <w:t xml:space="preserve"> </w:t>
      </w:r>
      <w:r>
        <w:t>delivery</w:t>
      </w:r>
      <w:r w:rsidR="00D176FC">
        <w:t xml:space="preserve"> </w:t>
      </w:r>
      <w:r>
        <w:t>length,</w:t>
      </w:r>
      <w:r w:rsidR="00D176FC">
        <w:t xml:space="preserve"> </w:t>
      </w:r>
      <w:r>
        <w:t>or</w:t>
      </w:r>
      <w:r w:rsidR="00D176FC">
        <w:t xml:space="preserve"> </w:t>
      </w:r>
      <w:r>
        <w:t>changed</w:t>
      </w:r>
      <w:r w:rsidR="00D176FC">
        <w:t xml:space="preserve"> </w:t>
      </w:r>
      <w:r>
        <w:t>scope.</w:t>
      </w:r>
      <w:r w:rsidR="00D176FC">
        <w:t xml:space="preserve"> </w:t>
      </w:r>
      <w:r>
        <w:t>The</w:t>
      </w:r>
      <w:r w:rsidR="00D176FC">
        <w:t xml:space="preserve"> </w:t>
      </w:r>
      <w:r>
        <w:t>roadmaps</w:t>
      </w:r>
      <w:r w:rsidR="00D176FC">
        <w:t xml:space="preserve"> </w:t>
      </w:r>
      <w:r>
        <w:t>listed</w:t>
      </w:r>
      <w:r w:rsidR="00D176FC">
        <w:t xml:space="preserve"> </w:t>
      </w:r>
      <w:r>
        <w:t>in</w:t>
      </w:r>
      <w:r w:rsidR="00D176FC">
        <w:t xml:space="preserve"> </w:t>
      </w:r>
      <w:r>
        <w:t>this</w:t>
      </w:r>
      <w:r w:rsidR="00D176FC">
        <w:t xml:space="preserve"> </w:t>
      </w:r>
      <w:r>
        <w:t>section</w:t>
      </w:r>
      <w:r w:rsidR="00D176FC">
        <w:t xml:space="preserve"> </w:t>
      </w:r>
      <w:r>
        <w:t>are</w:t>
      </w:r>
      <w:r w:rsidR="00D176FC">
        <w:t xml:space="preserve"> </w:t>
      </w:r>
      <w:r>
        <w:t>provided</w:t>
      </w:r>
      <w:r w:rsidR="00D176FC">
        <w:t xml:space="preserve"> </w:t>
      </w:r>
      <w:r>
        <w:t>in</w:t>
      </w:r>
      <w:r w:rsidR="00D176FC">
        <w:t xml:space="preserve"> </w:t>
      </w:r>
      <w:r>
        <w:t>anticipation</w:t>
      </w:r>
      <w:r w:rsidR="00D176FC">
        <w:t xml:space="preserve"> </w:t>
      </w:r>
      <w:r>
        <w:t>of</w:t>
      </w:r>
      <w:r w:rsidR="00D176FC">
        <w:t xml:space="preserve"> </w:t>
      </w:r>
      <w:r>
        <w:t>these</w:t>
      </w:r>
      <w:r w:rsidR="00D176FC">
        <w:t xml:space="preserve"> </w:t>
      </w:r>
      <w:r>
        <w:t>varying</w:t>
      </w:r>
      <w:r w:rsidR="00D176FC">
        <w:t xml:space="preserve"> </w:t>
      </w:r>
      <w:r>
        <w:t>needs.</w:t>
      </w:r>
      <w:r w:rsidR="00D176FC">
        <w:t xml:space="preserve"> </w:t>
      </w:r>
      <w:r>
        <w:t>Choose</w:t>
      </w:r>
      <w:r w:rsidR="00D176FC">
        <w:t xml:space="preserve"> </w:t>
      </w:r>
      <w:r>
        <w:t>a</w:t>
      </w:r>
      <w:r w:rsidR="00D176FC">
        <w:t xml:space="preserve"> </w:t>
      </w:r>
      <w:r>
        <w:t>delivery</w:t>
      </w:r>
      <w:r w:rsidR="00D176FC">
        <w:t xml:space="preserve"> </w:t>
      </w:r>
      <w:r>
        <w:t>roadmap</w:t>
      </w:r>
      <w:r w:rsidR="00D176FC">
        <w:t xml:space="preserve"> </w:t>
      </w:r>
      <w:r>
        <w:t>that</w:t>
      </w:r>
      <w:r w:rsidR="00D176FC">
        <w:t xml:space="preserve"> </w:t>
      </w:r>
      <w:r>
        <w:t>best</w:t>
      </w:r>
      <w:r w:rsidR="00D176FC">
        <w:t xml:space="preserve"> </w:t>
      </w:r>
      <w:r>
        <w:t>meets</w:t>
      </w:r>
      <w:r w:rsidR="00D176FC">
        <w:t xml:space="preserve"> </w:t>
      </w:r>
      <w:r>
        <w:t>your</w:t>
      </w:r>
      <w:r w:rsidR="00D176FC">
        <w:t xml:space="preserve"> </w:t>
      </w:r>
      <w:r>
        <w:t>needs,</w:t>
      </w:r>
      <w:r w:rsidR="00D176FC">
        <w:t xml:space="preserve"> </w:t>
      </w:r>
      <w:r>
        <w:t>or</w:t>
      </w:r>
      <w:r w:rsidR="00D176FC">
        <w:t xml:space="preserve"> </w:t>
      </w:r>
      <w:r>
        <w:t>deliver</w:t>
      </w:r>
      <w:r w:rsidR="00D176FC">
        <w:t xml:space="preserve"> </w:t>
      </w:r>
      <w:r>
        <w:t>with</w:t>
      </w:r>
      <w:r w:rsidR="00D176FC">
        <w:t xml:space="preserve"> </w:t>
      </w:r>
      <w:r>
        <w:t>another</w:t>
      </w:r>
      <w:r w:rsidR="00D176FC">
        <w:t xml:space="preserve"> </w:t>
      </w:r>
      <w:r>
        <w:t>variation</w:t>
      </w:r>
      <w:r w:rsidR="00D176FC">
        <w:t xml:space="preserve"> </w:t>
      </w:r>
      <w:r>
        <w:t>of</w:t>
      </w:r>
      <w:r w:rsidR="00D176FC">
        <w:t xml:space="preserve"> </w:t>
      </w:r>
      <w:r>
        <w:t>length</w:t>
      </w:r>
      <w:r w:rsidR="00D176FC">
        <w:t xml:space="preserve"> </w:t>
      </w:r>
      <w:r>
        <w:t>and</w:t>
      </w:r>
      <w:r w:rsidR="00D176FC">
        <w:t xml:space="preserve"> </w:t>
      </w:r>
      <w:r>
        <w:t>scope.</w:t>
      </w:r>
      <w:r w:rsidR="00D176FC">
        <w:t xml:space="preserve"> </w:t>
      </w:r>
    </w:p>
    <w:p w:rsidR="00C2385E" w:rsidRDefault="00C2385E" w:rsidP="00052C9E">
      <w:pPr>
        <w:pStyle w:val="ParagraphText"/>
      </w:pPr>
      <w:r>
        <w:t>The</w:t>
      </w:r>
      <w:r w:rsidR="00D176FC">
        <w:t xml:space="preserve"> </w:t>
      </w:r>
      <w:r>
        <w:t>following</w:t>
      </w:r>
      <w:r w:rsidR="00D176FC">
        <w:t xml:space="preserve"> </w:t>
      </w:r>
      <w:r>
        <w:t>pages</w:t>
      </w:r>
      <w:r w:rsidR="00D176FC">
        <w:t xml:space="preserve"> </w:t>
      </w:r>
      <w:r>
        <w:t>describe</w:t>
      </w:r>
      <w:r w:rsidR="00D176FC">
        <w:t xml:space="preserve"> </w:t>
      </w:r>
      <w:r>
        <w:t>the</w:t>
      </w:r>
      <w:r w:rsidR="00D176FC">
        <w:t xml:space="preserve"> </w:t>
      </w:r>
      <w:r>
        <w:t>individual</w:t>
      </w:r>
      <w:r w:rsidR="00D176FC">
        <w:t xml:space="preserve"> </w:t>
      </w:r>
      <w:r>
        <w:t>roadmaps</w:t>
      </w:r>
      <w:r w:rsidR="00D176FC">
        <w:t xml:space="preserve"> </w:t>
      </w:r>
      <w:r>
        <w:t>in</w:t>
      </w:r>
      <w:r w:rsidR="00D176FC">
        <w:t xml:space="preserve"> </w:t>
      </w:r>
      <w:r>
        <w:t>detail.</w:t>
      </w:r>
      <w:r w:rsidR="00D176FC">
        <w:t xml:space="preserve"> </w:t>
      </w:r>
    </w:p>
    <w:p w:rsidR="0096679D" w:rsidRDefault="0096679D" w:rsidP="0096679D">
      <w:pPr>
        <w:pStyle w:val="Note"/>
      </w:pPr>
      <w:r w:rsidRPr="0096679D">
        <w:rPr>
          <w:b/>
          <w:bCs/>
        </w:rPr>
        <w:t>Note</w:t>
      </w:r>
      <w:r>
        <w:t>:</w:t>
      </w:r>
      <w:r w:rsidR="00D176FC">
        <w:t xml:space="preserve"> </w:t>
      </w:r>
      <w:r>
        <w:t>Total</w:t>
      </w:r>
      <w:r w:rsidR="00D176FC">
        <w:t xml:space="preserve"> </w:t>
      </w:r>
      <w:r>
        <w:t>length</w:t>
      </w:r>
      <w:r w:rsidR="00D176FC">
        <w:t xml:space="preserve"> </w:t>
      </w:r>
      <w:r>
        <w:t>for</w:t>
      </w:r>
      <w:r w:rsidR="00D176FC">
        <w:t xml:space="preserve"> </w:t>
      </w:r>
      <w:r>
        <w:t>each</w:t>
      </w:r>
      <w:r w:rsidR="00D176FC">
        <w:t xml:space="preserve"> </w:t>
      </w:r>
      <w:r>
        <w:t>roadmap</w:t>
      </w:r>
      <w:r w:rsidR="00D176FC">
        <w:t xml:space="preserve"> </w:t>
      </w:r>
      <w:r>
        <w:t>is</w:t>
      </w:r>
      <w:r w:rsidR="00D176FC">
        <w:t xml:space="preserve"> </w:t>
      </w:r>
      <w:r>
        <w:t>rounded</w:t>
      </w:r>
      <w:r w:rsidR="00D176FC">
        <w:t xml:space="preserve"> </w:t>
      </w:r>
      <w:r>
        <w:t>up</w:t>
      </w:r>
      <w:r w:rsidR="00D176FC">
        <w:t xml:space="preserve"> </w:t>
      </w:r>
      <w:r>
        <w:t>to</w:t>
      </w:r>
      <w:r w:rsidR="00D176FC">
        <w:t xml:space="preserve"> </w:t>
      </w:r>
      <w:r>
        <w:t>the</w:t>
      </w:r>
      <w:r w:rsidR="00D176FC">
        <w:t xml:space="preserve"> </w:t>
      </w:r>
      <w:r>
        <w:t>next</w:t>
      </w:r>
      <w:r w:rsidR="00D176FC">
        <w:t xml:space="preserve"> </w:t>
      </w:r>
      <w:r>
        <w:t>hour.</w:t>
      </w:r>
    </w:p>
    <w:p w:rsidR="00182C7E" w:rsidRDefault="00182C7E" w:rsidP="00182C7E">
      <w:pPr>
        <w:pStyle w:val="Heading3"/>
      </w:pPr>
      <w:bookmarkStart w:id="9" w:name="_Toc333350684"/>
      <w:bookmarkStart w:id="10" w:name="_Toc334543797"/>
      <w:bookmarkStart w:id="11" w:name="_Toc334554829"/>
      <w:bookmarkStart w:id="12" w:name="_Toc334563767"/>
      <w:r>
        <w:t>Full</w:t>
      </w:r>
      <w:r w:rsidR="00D176FC">
        <w:t xml:space="preserve"> </w:t>
      </w:r>
      <w:r>
        <w:t>Delivery</w:t>
      </w:r>
      <w:r w:rsidR="00D176FC">
        <w:t xml:space="preserve"> </w:t>
      </w:r>
      <w:r>
        <w:t>Roadmap</w:t>
      </w:r>
      <w:bookmarkEnd w:id="9"/>
      <w:bookmarkEnd w:id="10"/>
      <w:bookmarkEnd w:id="11"/>
      <w:bookmarkEnd w:id="12"/>
    </w:p>
    <w:p w:rsidR="00861AF4" w:rsidRDefault="00861AF4" w:rsidP="00861AF4">
      <w:pPr>
        <w:pStyle w:val="ParagraphText"/>
      </w:pPr>
      <w:r>
        <w:t>This</w:t>
      </w:r>
      <w:r w:rsidR="00D176FC">
        <w:t xml:space="preserve"> </w:t>
      </w:r>
      <w:r>
        <w:t>roadmap</w:t>
      </w:r>
      <w:r w:rsidR="00D176FC">
        <w:t xml:space="preserve"> </w:t>
      </w:r>
      <w:r>
        <w:t>shows</w:t>
      </w:r>
      <w:r w:rsidR="00D176FC">
        <w:t xml:space="preserve"> </w:t>
      </w:r>
      <w:r>
        <w:t>the</w:t>
      </w:r>
      <w:r w:rsidR="00D176FC">
        <w:t xml:space="preserve"> </w:t>
      </w:r>
      <w:r>
        <w:t>estimated</w:t>
      </w:r>
      <w:r w:rsidR="00D176FC">
        <w:t xml:space="preserve"> </w:t>
      </w:r>
      <w:r>
        <w:t>delivery</w:t>
      </w:r>
      <w:r w:rsidR="00D176FC">
        <w:t xml:space="preserve"> </w:t>
      </w:r>
      <w:r>
        <w:t>length</w:t>
      </w:r>
      <w:r w:rsidR="00D176FC">
        <w:t xml:space="preserve"> </w:t>
      </w:r>
      <w:r>
        <w:t>for</w:t>
      </w:r>
      <w:r w:rsidR="00D176FC">
        <w:t xml:space="preserve"> </w:t>
      </w:r>
      <w:r>
        <w:t>each</w:t>
      </w:r>
      <w:r w:rsidR="00D176FC">
        <w:t xml:space="preserve"> </w:t>
      </w:r>
      <w:r>
        <w:t>lesson</w:t>
      </w:r>
      <w:r w:rsidR="00D176FC">
        <w:t xml:space="preserve"> </w:t>
      </w:r>
      <w:r>
        <w:t>in</w:t>
      </w:r>
      <w:r w:rsidR="00D176FC">
        <w:t xml:space="preserve"> </w:t>
      </w:r>
      <w:r>
        <w:t>the</w:t>
      </w:r>
      <w:r w:rsidR="00D176FC">
        <w:t xml:space="preserve"> </w:t>
      </w:r>
      <w:r>
        <w:t>course.</w:t>
      </w:r>
      <w:r w:rsidR="00D176FC">
        <w:t xml:space="preserve"> </w:t>
      </w:r>
      <w:r>
        <w:t>Times</w:t>
      </w:r>
      <w:r w:rsidR="00D176FC">
        <w:t xml:space="preserve"> </w:t>
      </w:r>
      <w:r>
        <w:t>are</w:t>
      </w:r>
      <w:r w:rsidR="00D176FC">
        <w:t xml:space="preserve"> </w:t>
      </w:r>
      <w:r>
        <w:t>rounded</w:t>
      </w:r>
      <w:r w:rsidR="00D176FC">
        <w:t xml:space="preserve"> </w:t>
      </w:r>
      <w:r>
        <w:t>to</w:t>
      </w:r>
      <w:r w:rsidR="00D176FC">
        <w:t xml:space="preserve"> </w:t>
      </w:r>
      <w:r>
        <w:t>the</w:t>
      </w:r>
      <w:r w:rsidR="00D176FC">
        <w:t xml:space="preserve"> </w:t>
      </w:r>
      <w:r>
        <w:t>nearest</w:t>
      </w:r>
      <w:r w:rsidR="00D176FC">
        <w:t xml:space="preserve"> </w:t>
      </w:r>
      <w:r>
        <w:t>quarter</w:t>
      </w:r>
      <w:r w:rsidR="00D176FC">
        <w:t xml:space="preserve"> </w:t>
      </w:r>
      <w:r>
        <w:t>hour,</w:t>
      </w:r>
      <w:r w:rsidR="00D176FC">
        <w:t xml:space="preserve"> </w:t>
      </w:r>
      <w:r>
        <w:t>and</w:t>
      </w:r>
      <w:r w:rsidR="00D176FC">
        <w:t xml:space="preserve"> </w:t>
      </w:r>
      <w:r>
        <w:t>the</w:t>
      </w:r>
      <w:r w:rsidR="00D176FC">
        <w:t xml:space="preserve"> </w:t>
      </w:r>
      <w:r>
        <w:t>final</w:t>
      </w:r>
      <w:r w:rsidR="00D176FC">
        <w:t xml:space="preserve"> </w:t>
      </w:r>
      <w:r>
        <w:t>total</w:t>
      </w:r>
      <w:r w:rsidR="00D176FC">
        <w:t xml:space="preserve"> </w:t>
      </w:r>
      <w:r>
        <w:t>is</w:t>
      </w:r>
      <w:r w:rsidR="00D176FC">
        <w:t xml:space="preserve"> </w:t>
      </w:r>
      <w:r>
        <w:t>rounded</w:t>
      </w:r>
      <w:r w:rsidR="00D176FC">
        <w:t xml:space="preserve"> </w:t>
      </w:r>
      <w:r>
        <w:t>up</w:t>
      </w:r>
      <w:r w:rsidR="00D176FC">
        <w:t xml:space="preserve"> </w:t>
      </w:r>
      <w:r>
        <w:t>to</w:t>
      </w:r>
      <w:r w:rsidR="00D176FC">
        <w:t xml:space="preserve"> </w:t>
      </w:r>
      <w:r>
        <w:t>the</w:t>
      </w:r>
      <w:r w:rsidR="00D176FC">
        <w:t xml:space="preserve"> </w:t>
      </w:r>
      <w:r>
        <w:t>nearest</w:t>
      </w:r>
      <w:r w:rsidR="00D176FC">
        <w:t xml:space="preserve"> </w:t>
      </w:r>
      <w:r>
        <w:t>hour.</w:t>
      </w:r>
      <w:r w:rsidR="00D176FC">
        <w:t xml:space="preserve"> </w:t>
      </w:r>
    </w:p>
    <w:p w:rsidR="00861AF4" w:rsidRDefault="00861AF4" w:rsidP="00861AF4">
      <w:pPr>
        <w:pStyle w:val="ParagraphText"/>
      </w:pPr>
      <w:r>
        <w:t>You</w:t>
      </w:r>
      <w:r w:rsidR="00D176FC">
        <w:t xml:space="preserve"> </w:t>
      </w:r>
      <w:r>
        <w:t>can</w:t>
      </w:r>
      <w:r w:rsidR="00D176FC">
        <w:t xml:space="preserve"> </w:t>
      </w:r>
      <w:r>
        <w:t>use</w:t>
      </w:r>
      <w:r w:rsidR="00D176FC">
        <w:t xml:space="preserve"> </w:t>
      </w:r>
      <w:r>
        <w:t>this</w:t>
      </w:r>
      <w:r w:rsidR="00D176FC">
        <w:t xml:space="preserve"> </w:t>
      </w:r>
      <w:r>
        <w:t>as</w:t>
      </w:r>
      <w:r w:rsidR="00D176FC">
        <w:t xml:space="preserve"> </w:t>
      </w:r>
      <w:r>
        <w:t>a</w:t>
      </w:r>
      <w:r w:rsidR="00D176FC">
        <w:t xml:space="preserve"> </w:t>
      </w:r>
      <w:r>
        <w:t>guide</w:t>
      </w:r>
      <w:r w:rsidR="00D176FC">
        <w:t xml:space="preserve"> </w:t>
      </w:r>
      <w:r>
        <w:t>for</w:t>
      </w:r>
      <w:r w:rsidR="00D176FC">
        <w:t xml:space="preserve"> </w:t>
      </w:r>
      <w:r>
        <w:t>a</w:t>
      </w:r>
      <w:r w:rsidR="00D176FC">
        <w:t xml:space="preserve"> </w:t>
      </w:r>
      <w:r>
        <w:t>full</w:t>
      </w:r>
      <w:r w:rsidR="00D176FC">
        <w:t xml:space="preserve"> </w:t>
      </w:r>
      <w:r>
        <w:t>delivery,</w:t>
      </w:r>
      <w:r w:rsidR="00D176FC">
        <w:t xml:space="preserve"> </w:t>
      </w:r>
      <w:r>
        <w:t>or</w:t>
      </w:r>
      <w:r w:rsidR="00D176FC">
        <w:t xml:space="preserve"> </w:t>
      </w:r>
      <w:r>
        <w:t>to</w:t>
      </w:r>
      <w:r w:rsidR="00D176FC">
        <w:t xml:space="preserve"> </w:t>
      </w:r>
      <w:r>
        <w:t>compare</w:t>
      </w:r>
      <w:r w:rsidR="00D176FC">
        <w:t xml:space="preserve"> </w:t>
      </w:r>
      <w:r>
        <w:t>with</w:t>
      </w:r>
      <w:r w:rsidR="00D176FC">
        <w:t xml:space="preserve"> </w:t>
      </w:r>
      <w:r>
        <w:t>the</w:t>
      </w:r>
      <w:r w:rsidR="00D176FC">
        <w:t xml:space="preserve"> </w:t>
      </w:r>
      <w:r>
        <w:t>other</w:t>
      </w:r>
      <w:r w:rsidR="00D176FC">
        <w:t xml:space="preserve"> </w:t>
      </w:r>
      <w:r>
        <w:t>roadmaps.</w:t>
      </w:r>
      <w:r w:rsidR="00D176FC">
        <w:t xml:space="preserve"> </w:t>
      </w:r>
    </w:p>
    <w:p w:rsidR="002B2340" w:rsidRDefault="002B2340" w:rsidP="002B2340">
      <w:pPr>
        <w:pStyle w:val="Caption"/>
      </w:pPr>
      <w:r>
        <w:t>Table</w:t>
      </w:r>
      <w:r w:rsidR="00D176FC">
        <w:t xml:space="preserve"> </w:t>
      </w:r>
      <w:r w:rsidR="00B74A81">
        <w:fldChar w:fldCharType="begin"/>
      </w:r>
      <w:r w:rsidR="00920AC8">
        <w:instrText xml:space="preserve"> SEQ Table \* ARABIC </w:instrText>
      </w:r>
      <w:r w:rsidR="00B74A81">
        <w:fldChar w:fldCharType="separate"/>
      </w:r>
      <w:r w:rsidR="00D176FC">
        <w:rPr>
          <w:noProof/>
        </w:rPr>
        <w:t>1</w:t>
      </w:r>
      <w:r w:rsidR="00B74A81">
        <w:rPr>
          <w:noProof/>
        </w:rPr>
        <w:fldChar w:fldCharType="end"/>
      </w:r>
      <w:r>
        <w:t>:</w:t>
      </w:r>
      <w:r w:rsidR="00D176FC">
        <w:t xml:space="preserve"> </w:t>
      </w:r>
      <w:r>
        <w:t>Full</w:t>
      </w:r>
      <w:r w:rsidR="00D176FC">
        <w:t xml:space="preserve"> </w:t>
      </w:r>
      <w:r>
        <w:t>Delivery</w:t>
      </w:r>
      <w:r w:rsidR="00D176FC">
        <w:t xml:space="preserve"> </w:t>
      </w:r>
      <w:r>
        <w:t>Roadmap</w:t>
      </w:r>
    </w:p>
    <w:tbl>
      <w:tblPr>
        <w:tblStyle w:val="TableGrid"/>
        <w:tblW w:w="0" w:type="auto"/>
        <w:tblInd w:w="8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 w:themeColor="text1"/>
        </w:tblBorders>
        <w:tblLook w:val="04A0"/>
      </w:tblPr>
      <w:tblGrid>
        <w:gridCol w:w="1008"/>
        <w:gridCol w:w="3153"/>
        <w:gridCol w:w="1778"/>
        <w:gridCol w:w="1159"/>
        <w:gridCol w:w="1644"/>
      </w:tblGrid>
      <w:tr w:rsidR="00DE14EF" w:rsidRPr="009D0229" w:rsidTr="00D176FC"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#</w:t>
            </w:r>
          </w:p>
        </w:tc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Module</w:t>
            </w:r>
          </w:p>
        </w:tc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Discussion</w:t>
            </w:r>
          </w:p>
        </w:tc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Lab</w:t>
            </w:r>
          </w:p>
        </w:tc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Total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Hours</w:t>
            </w:r>
          </w:p>
        </w:tc>
      </w:tr>
      <w:tr w:rsidR="00DE14EF" w:rsidRPr="009D0229" w:rsidTr="00D176FC"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</w:pPr>
            <w:r w:rsidRPr="009D0229"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Overview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0.5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0.5</w:t>
            </w:r>
          </w:p>
        </w:tc>
      </w:tr>
      <w:tr w:rsidR="00DE14EF" w:rsidRPr="009D0229" w:rsidTr="00D176FC"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</w:pPr>
            <w:r w:rsidRPr="009D0229">
              <w:t>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Setup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1.5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3.5</w:t>
            </w:r>
          </w:p>
        </w:tc>
      </w:tr>
      <w:tr w:rsidR="00DE14EF" w:rsidRPr="009D0229" w:rsidTr="00D176FC"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</w:pPr>
            <w:r w:rsidRPr="009D0229">
              <w:t>3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Activation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1.5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0.5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2</w:t>
            </w:r>
          </w:p>
        </w:tc>
      </w:tr>
      <w:tr w:rsidR="00DE14EF" w:rsidRPr="009D0229" w:rsidTr="00D176FC"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</w:pPr>
            <w:r w:rsidRPr="009D0229">
              <w:t>4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F47BBA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The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New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Windows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UI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1</w:t>
            </w:r>
          </w:p>
        </w:tc>
      </w:tr>
      <w:tr w:rsidR="00DE14EF" w:rsidRPr="009D0229" w:rsidTr="00D176FC"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</w:pPr>
            <w:r w:rsidRPr="009D0229">
              <w:t>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F47BBA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Windows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Store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Apps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1</w:t>
            </w:r>
          </w:p>
        </w:tc>
      </w:tr>
      <w:tr w:rsidR="00DE14EF" w:rsidRPr="009D0229" w:rsidTr="00D176FC"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</w:pPr>
            <w:r w:rsidRPr="009D0229">
              <w:t>6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Windows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Store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1</w:t>
            </w:r>
          </w:p>
        </w:tc>
      </w:tr>
      <w:tr w:rsidR="00DE14EF" w:rsidRPr="009D0229" w:rsidTr="00D176FC"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</w:pPr>
            <w:r w:rsidRPr="009D0229">
              <w:t>7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Apps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included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with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Windows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8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2.75</w:t>
            </w:r>
          </w:p>
        </w:tc>
      </w:tr>
      <w:tr w:rsidR="00DE14EF" w:rsidRPr="009D0229" w:rsidTr="00D176FC"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</w:pPr>
            <w:r w:rsidRPr="009D0229">
              <w:t>8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Changes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to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the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Desktop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1.25</w:t>
            </w:r>
          </w:p>
        </w:tc>
      </w:tr>
      <w:tr w:rsidR="00DE14EF" w:rsidRPr="009D0229" w:rsidTr="00D176FC"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</w:pPr>
            <w:r w:rsidRPr="009D0229">
              <w:t>9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Connected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Accounts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1</w:t>
            </w:r>
          </w:p>
        </w:tc>
      </w:tr>
      <w:tr w:rsidR="00DE14EF" w:rsidRPr="009D0229" w:rsidTr="00D176FC"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</w:pPr>
            <w:r w:rsidRPr="009D0229">
              <w:lastRenderedPageBreak/>
              <w:t>10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Startup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1.5</w:t>
            </w:r>
          </w:p>
        </w:tc>
      </w:tr>
      <w:tr w:rsidR="00DE14EF" w:rsidRPr="009D0229" w:rsidTr="00D176FC"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</w:pPr>
            <w:r w:rsidRPr="009D0229">
              <w:t>11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Hardware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and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Devices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1</w:t>
            </w:r>
          </w:p>
        </w:tc>
      </w:tr>
      <w:tr w:rsidR="00DE14EF" w:rsidRPr="009D0229" w:rsidTr="00D176FC"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</w:pPr>
            <w:r w:rsidRPr="009D0229">
              <w:t>12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Storage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1</w:t>
            </w:r>
          </w:p>
        </w:tc>
      </w:tr>
      <w:tr w:rsidR="00DE14EF" w:rsidRPr="009D0229" w:rsidTr="00D176FC"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</w:pPr>
            <w:r w:rsidRPr="009D0229">
              <w:t>13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Virtualization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0.5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0.5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1</w:t>
            </w:r>
          </w:p>
        </w:tc>
      </w:tr>
      <w:tr w:rsidR="00DE14EF" w:rsidRPr="009D0229" w:rsidTr="00D176FC"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</w:pPr>
            <w:r w:rsidRPr="009D0229">
              <w:t>14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Networking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0.25</w:t>
            </w:r>
          </w:p>
        </w:tc>
      </w:tr>
      <w:tr w:rsidR="00DE14EF" w:rsidRPr="009D0229" w:rsidTr="00D176FC"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</w:pPr>
            <w:r w:rsidRPr="009D0229">
              <w:t>15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Internet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Explorer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1</w:t>
            </w:r>
          </w:p>
        </w:tc>
      </w:tr>
      <w:tr w:rsidR="00DE14EF" w:rsidRPr="009D0229" w:rsidTr="00D176FC"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</w:pPr>
            <w:r w:rsidRPr="009D0229">
              <w:t>16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Updates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and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Maintenance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1.5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2.5</w:t>
            </w:r>
          </w:p>
        </w:tc>
      </w:tr>
      <w:tr w:rsidR="00DE14EF" w:rsidRPr="009D0229" w:rsidTr="00D176FC"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</w:pPr>
            <w:r w:rsidRPr="009D0229">
              <w:t>17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Recovery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and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Troubleshooting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1.5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2.5</w:t>
            </w:r>
          </w:p>
        </w:tc>
      </w:tr>
      <w:tr w:rsidR="00DE14EF" w:rsidRPr="009D0229" w:rsidTr="00D176FC"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</w:pPr>
            <w:r w:rsidRPr="009D0229">
              <w:t>18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Language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0.5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0.5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1</w:t>
            </w:r>
          </w:p>
        </w:tc>
      </w:tr>
      <w:tr w:rsidR="00DE14EF" w:rsidRPr="009D0229" w:rsidTr="00D176FC"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</w:pPr>
            <w:r w:rsidRPr="009D0229">
              <w:t>19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Safety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and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Security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0.5</w:t>
            </w:r>
          </w:p>
        </w:tc>
      </w:tr>
      <w:tr w:rsidR="00DE14EF" w:rsidRPr="009D0229" w:rsidTr="00D176FC"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</w:pPr>
            <w:r w:rsidRPr="009D0229">
              <w:t>20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Media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0.5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0.5</w:t>
            </w:r>
          </w:p>
        </w:tc>
      </w:tr>
      <w:tr w:rsidR="00DE14EF" w:rsidRPr="009D0229" w:rsidTr="00D176FC"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</w:pPr>
            <w:r w:rsidRPr="009D0229">
              <w:t>21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Windows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RT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-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Windows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on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ARM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  <w:r w:rsidRPr="009D0229"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1</w:t>
            </w:r>
          </w:p>
        </w:tc>
      </w:tr>
      <w:tr w:rsidR="00DE14EF" w:rsidRPr="009D0229" w:rsidTr="00D176FC"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Assessment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1</w:t>
            </w:r>
          </w:p>
        </w:tc>
      </w:tr>
      <w:tr w:rsidR="00DE14EF" w:rsidRPr="009D0229" w:rsidTr="00D176FC"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Total:</w:t>
            </w:r>
          </w:p>
        </w:tc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DE14EF" w:rsidRPr="009D0229" w:rsidRDefault="0096679D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~</w:t>
            </w:r>
            <w:r w:rsidR="00DE14EF" w:rsidRPr="009D0229">
              <w:rPr>
                <w:b/>
              </w:rPr>
              <w:t>29</w:t>
            </w:r>
          </w:p>
        </w:tc>
      </w:tr>
    </w:tbl>
    <w:p w:rsidR="00052C9E" w:rsidRDefault="00052C9E" w:rsidP="00052C9E">
      <w:pPr>
        <w:pStyle w:val="Heading3"/>
      </w:pPr>
      <w:bookmarkStart w:id="13" w:name="_Toc333350685"/>
      <w:bookmarkStart w:id="14" w:name="_Toc334543798"/>
      <w:bookmarkStart w:id="15" w:name="_Toc334554830"/>
      <w:bookmarkStart w:id="16" w:name="_Toc334563768"/>
      <w:r>
        <w:t>Condensed</w:t>
      </w:r>
      <w:r w:rsidR="00D176FC">
        <w:t xml:space="preserve"> </w:t>
      </w:r>
      <w:r>
        <w:t>Roadmap</w:t>
      </w:r>
      <w:bookmarkEnd w:id="13"/>
      <w:bookmarkEnd w:id="14"/>
      <w:bookmarkEnd w:id="15"/>
      <w:bookmarkEnd w:id="16"/>
    </w:p>
    <w:p w:rsidR="009C2E07" w:rsidRDefault="009C2E07" w:rsidP="009C2E07">
      <w:pPr>
        <w:pStyle w:val="ParagraphText"/>
      </w:pPr>
      <w:r>
        <w:t>This</w:t>
      </w:r>
      <w:r w:rsidR="00D176FC">
        <w:t xml:space="preserve"> </w:t>
      </w:r>
      <w:r>
        <w:t>roadmap</w:t>
      </w:r>
      <w:r w:rsidR="00D176FC">
        <w:t xml:space="preserve"> </w:t>
      </w:r>
      <w:r w:rsidR="00150419">
        <w:t>provides</w:t>
      </w:r>
      <w:r w:rsidR="00D176FC">
        <w:t xml:space="preserve"> </w:t>
      </w:r>
      <w:r w:rsidR="00150419">
        <w:t>a</w:t>
      </w:r>
      <w:r w:rsidR="00D176FC">
        <w:t xml:space="preserve"> </w:t>
      </w:r>
      <w:r w:rsidR="00150419" w:rsidRPr="00150419">
        <w:rPr>
          <w:b/>
        </w:rPr>
        <w:t>2</w:t>
      </w:r>
      <w:r w:rsidR="00C25FB8">
        <w:rPr>
          <w:b/>
        </w:rPr>
        <w:t>-</w:t>
      </w:r>
      <w:r w:rsidR="00150419" w:rsidRPr="00150419">
        <w:rPr>
          <w:b/>
        </w:rPr>
        <w:t>day</w:t>
      </w:r>
      <w:r w:rsidR="00D176FC">
        <w:t xml:space="preserve"> </w:t>
      </w:r>
      <w:r w:rsidR="00150419">
        <w:t>delivery</w:t>
      </w:r>
      <w:r w:rsidR="00D176FC">
        <w:t xml:space="preserve"> </w:t>
      </w:r>
      <w:r w:rsidR="00150419">
        <w:t>length</w:t>
      </w:r>
      <w:r w:rsidR="00D176FC">
        <w:t xml:space="preserve"> </w:t>
      </w:r>
      <w:r w:rsidR="00150419">
        <w:t>option.</w:t>
      </w:r>
      <w:r w:rsidR="00D176FC">
        <w:t xml:space="preserve"> </w:t>
      </w:r>
      <w:r w:rsidR="00150419">
        <w:t>This</w:t>
      </w:r>
      <w:r w:rsidR="00D176FC">
        <w:t xml:space="preserve"> </w:t>
      </w:r>
      <w:r w:rsidR="00150419">
        <w:t>is</w:t>
      </w:r>
      <w:r w:rsidR="00D176FC">
        <w:t xml:space="preserve"> </w:t>
      </w:r>
      <w:r w:rsidR="00150419">
        <w:t>still</w:t>
      </w:r>
      <w:r w:rsidR="00D176FC">
        <w:t xml:space="preserve"> </w:t>
      </w:r>
      <w:r w:rsidR="00150419">
        <w:t>a</w:t>
      </w:r>
      <w:r w:rsidR="00D176FC">
        <w:t xml:space="preserve"> </w:t>
      </w:r>
      <w:r w:rsidR="00150419">
        <w:t>general</w:t>
      </w:r>
      <w:r w:rsidR="00D176FC">
        <w:t xml:space="preserve"> </w:t>
      </w:r>
      <w:r w:rsidR="00150419">
        <w:t>purpose</w:t>
      </w:r>
      <w:r w:rsidR="00D176FC">
        <w:t xml:space="preserve"> </w:t>
      </w:r>
      <w:r w:rsidR="00150419">
        <w:t>roadmap,</w:t>
      </w:r>
      <w:r w:rsidR="00D176FC">
        <w:t xml:space="preserve"> </w:t>
      </w:r>
      <w:r w:rsidR="00150419">
        <w:t>covering</w:t>
      </w:r>
      <w:r w:rsidR="00D176FC">
        <w:t xml:space="preserve"> </w:t>
      </w:r>
      <w:r w:rsidR="00150419">
        <w:t>a</w:t>
      </w:r>
      <w:r w:rsidR="00D176FC">
        <w:t xml:space="preserve"> </w:t>
      </w:r>
      <w:r w:rsidR="00150419">
        <w:t>broad</w:t>
      </w:r>
      <w:r w:rsidR="00D176FC">
        <w:t xml:space="preserve"> </w:t>
      </w:r>
      <w:r w:rsidR="00150419">
        <w:t>range</w:t>
      </w:r>
      <w:r w:rsidR="00D176FC">
        <w:t xml:space="preserve"> </w:t>
      </w:r>
      <w:r w:rsidR="00150419">
        <w:t>of</w:t>
      </w:r>
      <w:r w:rsidR="00D176FC">
        <w:t xml:space="preserve"> </w:t>
      </w:r>
      <w:r w:rsidR="00150419">
        <w:t>topics</w:t>
      </w:r>
      <w:r w:rsidR="00D176FC">
        <w:t xml:space="preserve"> </w:t>
      </w:r>
      <w:r w:rsidR="00150419">
        <w:t>and</w:t>
      </w:r>
      <w:r w:rsidR="00D176FC">
        <w:t xml:space="preserve"> </w:t>
      </w:r>
      <w:r w:rsidR="00150419">
        <w:t>technologies</w:t>
      </w:r>
      <w:r w:rsidR="00D176FC">
        <w:t xml:space="preserve"> </w:t>
      </w:r>
      <w:r w:rsidR="00150419">
        <w:t>for</w:t>
      </w:r>
      <w:r w:rsidR="00D176FC">
        <w:t xml:space="preserve"> </w:t>
      </w:r>
      <w:r w:rsidR="00150419">
        <w:t>a</w:t>
      </w:r>
      <w:r w:rsidR="00D176FC">
        <w:t xml:space="preserve"> </w:t>
      </w:r>
      <w:r w:rsidR="00150419">
        <w:t>generalist</w:t>
      </w:r>
      <w:r w:rsidR="00D176FC">
        <w:t xml:space="preserve"> </w:t>
      </w:r>
      <w:r w:rsidR="00150419">
        <w:t>Windows</w:t>
      </w:r>
      <w:r w:rsidR="00D176FC">
        <w:t xml:space="preserve"> </w:t>
      </w:r>
      <w:r w:rsidR="00150419">
        <w:t>support</w:t>
      </w:r>
      <w:r w:rsidR="00D176FC">
        <w:t xml:space="preserve"> </w:t>
      </w:r>
      <w:r w:rsidR="00150419">
        <w:t>professional.</w:t>
      </w:r>
      <w:r w:rsidR="00D176FC">
        <w:t xml:space="preserve"> </w:t>
      </w:r>
    </w:p>
    <w:p w:rsidR="00F12495" w:rsidRDefault="00F12495" w:rsidP="00F12495">
      <w:pPr>
        <w:pStyle w:val="Caption"/>
      </w:pPr>
      <w:r>
        <w:t>Table</w:t>
      </w:r>
      <w:r w:rsidR="00D176FC">
        <w:t xml:space="preserve"> </w:t>
      </w:r>
      <w:r w:rsidR="00B74A81">
        <w:fldChar w:fldCharType="begin"/>
      </w:r>
      <w:r w:rsidR="00920AC8">
        <w:instrText xml:space="preserve"> SEQ Table \* ARABIC </w:instrText>
      </w:r>
      <w:r w:rsidR="00B74A81">
        <w:fldChar w:fldCharType="separate"/>
      </w:r>
      <w:r w:rsidR="00D176FC">
        <w:rPr>
          <w:noProof/>
        </w:rPr>
        <w:t>2</w:t>
      </w:r>
      <w:r w:rsidR="00B74A81">
        <w:rPr>
          <w:noProof/>
        </w:rPr>
        <w:fldChar w:fldCharType="end"/>
      </w:r>
      <w:r>
        <w:t>:</w:t>
      </w:r>
      <w:r w:rsidR="00D176FC">
        <w:t xml:space="preserve"> </w:t>
      </w:r>
      <w:r>
        <w:t>Condensed</w:t>
      </w:r>
      <w:r w:rsidR="00D176FC">
        <w:t xml:space="preserve"> </w:t>
      </w:r>
      <w:r>
        <w:t>Roadmap</w:t>
      </w:r>
    </w:p>
    <w:tbl>
      <w:tblPr>
        <w:tblStyle w:val="TableGrid"/>
        <w:tblW w:w="0" w:type="auto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 w:themeColor="text1"/>
        </w:tblBorders>
        <w:tblLook w:val="04A0"/>
      </w:tblPr>
      <w:tblGrid>
        <w:gridCol w:w="912"/>
        <w:gridCol w:w="2094"/>
        <w:gridCol w:w="1588"/>
        <w:gridCol w:w="1044"/>
        <w:gridCol w:w="1218"/>
        <w:gridCol w:w="2000"/>
      </w:tblGrid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</w:rPr>
            </w:pPr>
            <w:r w:rsidRPr="00F12495">
              <w:rPr>
                <w:b/>
              </w:rPr>
              <w:t>#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</w:rPr>
            </w:pPr>
            <w:r w:rsidRPr="00F12495">
              <w:rPr>
                <w:b/>
              </w:rPr>
              <w:t>Module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</w:rPr>
            </w:pPr>
            <w:r w:rsidRPr="00F12495">
              <w:rPr>
                <w:b/>
              </w:rPr>
              <w:t>Discussion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</w:rPr>
            </w:pPr>
            <w:r w:rsidRPr="00F12495">
              <w:rPr>
                <w:b/>
              </w:rPr>
              <w:t>Lab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</w:rPr>
            </w:pPr>
            <w:r w:rsidRPr="00F12495">
              <w:rPr>
                <w:b/>
              </w:rPr>
              <w:t>Total</w:t>
            </w:r>
            <w:r w:rsidR="00D176FC">
              <w:rPr>
                <w:b/>
              </w:rPr>
              <w:t xml:space="preserve"> </w:t>
            </w:r>
            <w:r w:rsidRPr="00F12495">
              <w:rPr>
                <w:b/>
              </w:rPr>
              <w:t>Hours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</w:rPr>
            </w:pPr>
            <w:r w:rsidRPr="00F12495">
              <w:rPr>
                <w:b/>
              </w:rPr>
              <w:t>Delivery</w:t>
            </w:r>
            <w:r w:rsidR="00D176FC">
              <w:rPr>
                <w:b/>
              </w:rPr>
              <w:t xml:space="preserve"> </w:t>
            </w:r>
            <w:r w:rsidRPr="00F12495">
              <w:rPr>
                <w:b/>
              </w:rPr>
              <w:t>Notes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1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Overview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0.5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0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0.5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2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Setup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1.5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0.5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Skip</w:t>
            </w:r>
            <w:r w:rsidR="00D176FC">
              <w:t xml:space="preserve"> </w:t>
            </w:r>
            <w:r w:rsidRPr="00F12495">
              <w:t>Web</w:t>
            </w:r>
            <w:r w:rsidR="00D176FC">
              <w:t xml:space="preserve"> </w:t>
            </w:r>
            <w:r w:rsidRPr="00F12495">
              <w:t>Setup</w:t>
            </w:r>
            <w:r w:rsidR="00D176FC">
              <w:t xml:space="preserve"> </w:t>
            </w:r>
            <w:r w:rsidRPr="00F12495">
              <w:t>lab</w:t>
            </w:r>
            <w:r w:rsidR="00D176FC">
              <w:t xml:space="preserve"> </w:t>
            </w:r>
            <w:r w:rsidRPr="00F12495">
              <w:t>exercise.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3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Activation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1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0.5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1.5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4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F47BBA" w:rsidP="00F12495">
            <w:pPr>
              <w:pStyle w:val="ParagraphText"/>
              <w:rPr>
                <w:b/>
                <w:bCs/>
              </w:rPr>
            </w:pPr>
            <w:r>
              <w:rPr>
                <w:b/>
                <w:bCs/>
              </w:rPr>
              <w:t>The</w:t>
            </w:r>
            <w:r w:rsidR="00D176F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New</w:t>
            </w:r>
            <w:r w:rsidR="00D176F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Windows</w:t>
            </w:r>
            <w:r w:rsidR="00D176F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0.5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0.25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0.75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F47BBA" w:rsidP="00F12495">
            <w:pPr>
              <w:pStyle w:val="ParagraphText"/>
              <w:rPr>
                <w:b/>
                <w:bCs/>
              </w:rPr>
            </w:pPr>
            <w:r>
              <w:rPr>
                <w:b/>
                <w:bCs/>
              </w:rPr>
              <w:t>Windows</w:t>
            </w:r>
            <w:r w:rsidR="00D176F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Store</w:t>
            </w:r>
            <w:r w:rsidR="00D176F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Apps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0.5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0.25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0.75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6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Windows</w:t>
            </w:r>
            <w:r w:rsidR="00D176FC">
              <w:rPr>
                <w:b/>
                <w:bCs/>
              </w:rPr>
              <w:t xml:space="preserve"> </w:t>
            </w:r>
            <w:r w:rsidRPr="00F12495">
              <w:rPr>
                <w:b/>
                <w:bCs/>
              </w:rPr>
              <w:t>Store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0.5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0.25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0.75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7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Apps</w:t>
            </w:r>
            <w:r w:rsidR="00D176FC">
              <w:rPr>
                <w:b/>
                <w:bCs/>
              </w:rPr>
              <w:t xml:space="preserve"> </w:t>
            </w:r>
            <w:r w:rsidRPr="00F12495">
              <w:rPr>
                <w:b/>
                <w:bCs/>
              </w:rPr>
              <w:t>included</w:t>
            </w:r>
            <w:r w:rsidR="00D176FC">
              <w:rPr>
                <w:b/>
                <w:bCs/>
              </w:rPr>
              <w:t xml:space="preserve"> </w:t>
            </w:r>
            <w:r w:rsidRPr="00F12495">
              <w:rPr>
                <w:b/>
                <w:bCs/>
              </w:rPr>
              <w:t>with</w:t>
            </w:r>
            <w:r w:rsidR="00D176FC">
              <w:rPr>
                <w:b/>
                <w:bCs/>
              </w:rPr>
              <w:t xml:space="preserve"> </w:t>
            </w:r>
            <w:r w:rsidRPr="00F12495">
              <w:rPr>
                <w:b/>
                <w:bCs/>
              </w:rPr>
              <w:t>Windows</w:t>
            </w:r>
            <w:r w:rsidR="00D176FC">
              <w:rPr>
                <w:b/>
                <w:bCs/>
              </w:rPr>
              <w:t xml:space="preserve"> </w:t>
            </w:r>
            <w:r w:rsidRPr="00F12495">
              <w:rPr>
                <w:b/>
                <w:bCs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0.5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0.5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Overview</w:t>
            </w:r>
            <w:r w:rsidR="00D176FC">
              <w:t xml:space="preserve"> </w:t>
            </w:r>
            <w:r w:rsidRPr="00F12495">
              <w:t>this</w:t>
            </w:r>
            <w:r w:rsidR="00D176FC">
              <w:t xml:space="preserve"> </w:t>
            </w:r>
            <w:r w:rsidRPr="00F12495">
              <w:t>module,</w:t>
            </w:r>
            <w:r w:rsidR="00D176FC">
              <w:t xml:space="preserve"> </w:t>
            </w:r>
            <w:r w:rsidRPr="00F12495">
              <w:t>and</w:t>
            </w:r>
            <w:r w:rsidR="00D176FC">
              <w:t xml:space="preserve"> </w:t>
            </w:r>
            <w:r w:rsidRPr="00F12495">
              <w:t>perform</w:t>
            </w:r>
            <w:r w:rsidR="00D176FC">
              <w:t xml:space="preserve"> </w:t>
            </w:r>
            <w:r w:rsidRPr="00F12495">
              <w:t>the</w:t>
            </w:r>
            <w:r w:rsidR="00D176FC">
              <w:t xml:space="preserve"> </w:t>
            </w:r>
            <w:r w:rsidRPr="00F12495">
              <w:t>labs.</w:t>
            </w:r>
            <w:r w:rsidR="00D176FC">
              <w:t xml:space="preserve"> 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8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Changes</w:t>
            </w:r>
            <w:r w:rsidR="00D176FC">
              <w:rPr>
                <w:b/>
                <w:bCs/>
              </w:rPr>
              <w:t xml:space="preserve"> </w:t>
            </w:r>
            <w:r w:rsidRPr="00F12495">
              <w:rPr>
                <w:b/>
                <w:bCs/>
              </w:rPr>
              <w:t>to</w:t>
            </w:r>
            <w:r w:rsidR="00D176FC">
              <w:rPr>
                <w:b/>
                <w:bCs/>
              </w:rPr>
              <w:t xml:space="preserve"> </w:t>
            </w:r>
            <w:r w:rsidRPr="00F12495">
              <w:rPr>
                <w:b/>
                <w:bCs/>
              </w:rPr>
              <w:t>the</w:t>
            </w:r>
            <w:r w:rsidR="00D176FC">
              <w:rPr>
                <w:b/>
                <w:bCs/>
              </w:rPr>
              <w:t xml:space="preserve"> </w:t>
            </w:r>
            <w:r w:rsidRPr="00F12495">
              <w:rPr>
                <w:b/>
                <w:bCs/>
              </w:rPr>
              <w:t>Desktop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0.5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0.25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0.75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Overview</w:t>
            </w:r>
            <w:r w:rsidR="00D176FC">
              <w:t xml:space="preserve"> </w:t>
            </w:r>
            <w:r w:rsidRPr="00F12495">
              <w:t>this</w:t>
            </w:r>
            <w:r w:rsidR="00D176FC">
              <w:t xml:space="preserve"> </w:t>
            </w:r>
            <w:r w:rsidRPr="00F12495">
              <w:t>module,</w:t>
            </w:r>
            <w:r w:rsidR="00D176FC">
              <w:t xml:space="preserve"> </w:t>
            </w:r>
            <w:r w:rsidRPr="00F12495">
              <w:t>and</w:t>
            </w:r>
            <w:r w:rsidR="00D176FC">
              <w:t xml:space="preserve"> </w:t>
            </w:r>
            <w:r w:rsidRPr="00F12495">
              <w:t>perform</w:t>
            </w:r>
            <w:r w:rsidR="00D176FC">
              <w:t xml:space="preserve"> </w:t>
            </w:r>
            <w:r w:rsidRPr="00F12495">
              <w:t>the</w:t>
            </w:r>
            <w:r w:rsidR="00D176FC">
              <w:t xml:space="preserve"> </w:t>
            </w:r>
            <w:r w:rsidRPr="00F12495">
              <w:t>labs.</w:t>
            </w:r>
            <w:r w:rsidR="00D176FC">
              <w:t xml:space="preserve"> 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9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Connected</w:t>
            </w:r>
            <w:r w:rsidR="00D176FC">
              <w:rPr>
                <w:b/>
                <w:bCs/>
              </w:rPr>
              <w:t xml:space="preserve"> </w:t>
            </w:r>
            <w:r w:rsidRPr="00F12495">
              <w:rPr>
                <w:b/>
                <w:bCs/>
              </w:rPr>
              <w:t>Accounts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0.25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0.25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0.5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Overview</w:t>
            </w:r>
            <w:r w:rsidR="00D176FC">
              <w:t xml:space="preserve"> </w:t>
            </w:r>
            <w:r w:rsidRPr="00F12495">
              <w:t>this</w:t>
            </w:r>
            <w:r w:rsidR="00D176FC">
              <w:t xml:space="preserve"> </w:t>
            </w:r>
            <w:r w:rsidRPr="00F12495">
              <w:t>module,</w:t>
            </w:r>
            <w:r w:rsidR="00D176FC">
              <w:t xml:space="preserve"> </w:t>
            </w:r>
            <w:r w:rsidRPr="00F12495">
              <w:t>and</w:t>
            </w:r>
            <w:r w:rsidR="00D176FC">
              <w:t xml:space="preserve"> </w:t>
            </w:r>
            <w:r w:rsidRPr="00F12495">
              <w:t>perform</w:t>
            </w:r>
            <w:r w:rsidR="00D176FC">
              <w:t xml:space="preserve"> </w:t>
            </w:r>
            <w:r w:rsidRPr="00F12495">
              <w:t>the</w:t>
            </w:r>
            <w:r w:rsidR="00D176FC">
              <w:t xml:space="preserve"> </w:t>
            </w:r>
            <w:r w:rsidRPr="00F12495">
              <w:t>labs.</w:t>
            </w:r>
            <w:r w:rsidR="00D176FC">
              <w:t xml:space="preserve"> 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10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Startup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0.25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0.5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0.75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Overview</w:t>
            </w:r>
            <w:r w:rsidR="00D176FC">
              <w:t xml:space="preserve"> </w:t>
            </w:r>
            <w:r w:rsidRPr="00F12495">
              <w:t>this</w:t>
            </w:r>
            <w:r w:rsidR="00D176FC">
              <w:t xml:space="preserve"> </w:t>
            </w:r>
            <w:r w:rsidRPr="00F12495">
              <w:t>module,</w:t>
            </w:r>
            <w:r w:rsidR="00D176FC">
              <w:t xml:space="preserve"> </w:t>
            </w:r>
            <w:r w:rsidRPr="00F12495">
              <w:t>and</w:t>
            </w:r>
            <w:r w:rsidR="00D176FC">
              <w:t xml:space="preserve"> </w:t>
            </w:r>
            <w:r w:rsidRPr="00F12495">
              <w:t>perform</w:t>
            </w:r>
            <w:r w:rsidR="00D176FC">
              <w:t xml:space="preserve"> </w:t>
            </w:r>
            <w:r w:rsidRPr="00F12495">
              <w:t>the</w:t>
            </w:r>
            <w:r w:rsidR="00D176FC">
              <w:t xml:space="preserve"> </w:t>
            </w:r>
            <w:r w:rsidRPr="00F12495">
              <w:t>labs.</w:t>
            </w:r>
            <w:r w:rsidR="00D176FC">
              <w:t xml:space="preserve"> 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11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Hardware</w:t>
            </w:r>
            <w:r w:rsidR="00D176FC">
              <w:rPr>
                <w:b/>
                <w:bCs/>
              </w:rPr>
              <w:t xml:space="preserve"> </w:t>
            </w:r>
            <w:r w:rsidRPr="00F12495">
              <w:rPr>
                <w:b/>
                <w:bCs/>
              </w:rPr>
              <w:t>and</w:t>
            </w:r>
            <w:r w:rsidR="00D176FC">
              <w:rPr>
                <w:b/>
                <w:bCs/>
              </w:rPr>
              <w:t xml:space="preserve"> </w:t>
            </w:r>
            <w:r w:rsidRPr="00F12495">
              <w:rPr>
                <w:b/>
                <w:bCs/>
              </w:rPr>
              <w:t>Devices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0.5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0.5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Overview</w:t>
            </w:r>
            <w:r w:rsidR="00D176FC">
              <w:t xml:space="preserve"> </w:t>
            </w:r>
            <w:r w:rsidRPr="00F12495">
              <w:t>this</w:t>
            </w:r>
            <w:r w:rsidR="00D176FC">
              <w:t xml:space="preserve"> </w:t>
            </w:r>
            <w:r w:rsidRPr="00F12495">
              <w:t>module.</w:t>
            </w:r>
            <w:r w:rsidR="00D176FC">
              <w:t xml:space="preserve"> 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14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Networking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0.25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0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0.25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15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Internet</w:t>
            </w:r>
            <w:r w:rsidR="00D176FC">
              <w:rPr>
                <w:b/>
                <w:bCs/>
              </w:rPr>
              <w:t xml:space="preserve"> </w:t>
            </w:r>
            <w:r w:rsidRPr="00F12495">
              <w:rPr>
                <w:b/>
                <w:bCs/>
              </w:rPr>
              <w:t>Explorer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0.5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0.5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Abbreviate</w:t>
            </w:r>
            <w:r w:rsidR="00D176FC">
              <w:t xml:space="preserve"> </w:t>
            </w:r>
            <w:r w:rsidRPr="00F12495">
              <w:t>all</w:t>
            </w:r>
            <w:r w:rsidR="00D176FC">
              <w:t xml:space="preserve"> </w:t>
            </w:r>
            <w:r w:rsidRPr="00F12495">
              <w:t>topics</w:t>
            </w:r>
            <w:r w:rsidR="00D176FC">
              <w:t xml:space="preserve"> </w:t>
            </w:r>
            <w:r w:rsidRPr="00F12495">
              <w:t>in</w:t>
            </w:r>
            <w:r w:rsidR="00D176FC">
              <w:t xml:space="preserve"> </w:t>
            </w:r>
            <w:r w:rsidRPr="00F12495">
              <w:t>this</w:t>
            </w:r>
            <w:r w:rsidR="00D176FC">
              <w:t xml:space="preserve"> </w:t>
            </w:r>
            <w:r w:rsidRPr="00F12495">
              <w:t>module.</w:t>
            </w:r>
            <w:r w:rsidR="00D176FC">
              <w:t xml:space="preserve"> 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16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Updates</w:t>
            </w:r>
            <w:r w:rsidR="00D176FC">
              <w:rPr>
                <w:b/>
                <w:bCs/>
              </w:rPr>
              <w:t xml:space="preserve"> </w:t>
            </w:r>
            <w:r w:rsidRPr="00F12495">
              <w:rPr>
                <w:b/>
                <w:bCs/>
              </w:rPr>
              <w:t>and</w:t>
            </w:r>
            <w:r w:rsidR="00D176FC">
              <w:rPr>
                <w:b/>
                <w:bCs/>
              </w:rPr>
              <w:t xml:space="preserve"> </w:t>
            </w:r>
            <w:r w:rsidRPr="00F12495">
              <w:rPr>
                <w:b/>
                <w:bCs/>
              </w:rPr>
              <w:t>Maintenance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0.75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0.5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1.25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Skip</w:t>
            </w:r>
            <w:r w:rsidR="00D176FC">
              <w:t xml:space="preserve"> </w:t>
            </w:r>
            <w:r w:rsidRPr="00F12495">
              <w:t>the</w:t>
            </w:r>
            <w:r w:rsidR="00D176FC">
              <w:t xml:space="preserve"> </w:t>
            </w:r>
            <w:r w:rsidRPr="00F12495">
              <w:t>Maintenance</w:t>
            </w:r>
            <w:r w:rsidR="00D176FC">
              <w:t xml:space="preserve"> </w:t>
            </w:r>
            <w:r w:rsidRPr="00F12495">
              <w:t>exercise.</w:t>
            </w:r>
            <w:r w:rsidR="00D176FC">
              <w:t xml:space="preserve"> 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17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Recovery</w:t>
            </w:r>
            <w:r w:rsidR="00D176FC">
              <w:rPr>
                <w:b/>
                <w:bCs/>
              </w:rPr>
              <w:t xml:space="preserve"> </w:t>
            </w:r>
            <w:r w:rsidRPr="00F12495">
              <w:rPr>
                <w:b/>
                <w:bCs/>
              </w:rPr>
              <w:t>and</w:t>
            </w:r>
            <w:r w:rsidR="00D176FC">
              <w:rPr>
                <w:b/>
                <w:bCs/>
              </w:rPr>
              <w:t xml:space="preserve"> </w:t>
            </w:r>
            <w:r w:rsidRPr="00F12495">
              <w:rPr>
                <w:b/>
                <w:bCs/>
              </w:rPr>
              <w:t>Troubleshooting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1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0.5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1.5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Skip</w:t>
            </w:r>
            <w:r w:rsidR="00D176FC">
              <w:t xml:space="preserve"> </w:t>
            </w:r>
            <w:r w:rsidRPr="00F12495">
              <w:t>the</w:t>
            </w:r>
            <w:r w:rsidR="00D176FC">
              <w:t xml:space="preserve"> </w:t>
            </w:r>
            <w:r w:rsidRPr="00F12495">
              <w:t>Other</w:t>
            </w:r>
            <w:r w:rsidR="00D176FC">
              <w:t xml:space="preserve"> </w:t>
            </w:r>
            <w:r w:rsidRPr="00F12495">
              <w:t>Troubleshooting</w:t>
            </w:r>
            <w:r w:rsidR="00D176FC">
              <w:t xml:space="preserve"> </w:t>
            </w:r>
            <w:r w:rsidRPr="00F12495">
              <w:t>lab</w:t>
            </w:r>
            <w:r w:rsidR="00D176FC">
              <w:t xml:space="preserve"> </w:t>
            </w:r>
            <w:r w:rsidRPr="00F12495">
              <w:t>exercise.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18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Language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0.25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0.5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0.75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Overview</w:t>
            </w:r>
            <w:r w:rsidR="00D176FC">
              <w:t xml:space="preserve"> </w:t>
            </w:r>
            <w:r w:rsidRPr="00F12495">
              <w:t>this</w:t>
            </w:r>
            <w:r w:rsidR="00D176FC">
              <w:t xml:space="preserve"> </w:t>
            </w:r>
            <w:r w:rsidRPr="00F12495">
              <w:t>module,</w:t>
            </w:r>
            <w:r w:rsidR="00D176FC">
              <w:t xml:space="preserve"> </w:t>
            </w:r>
            <w:r w:rsidRPr="00F12495">
              <w:t>and</w:t>
            </w:r>
            <w:r w:rsidR="00D176FC">
              <w:t xml:space="preserve"> </w:t>
            </w:r>
            <w:r w:rsidRPr="00F12495">
              <w:t>perform</w:t>
            </w:r>
            <w:r w:rsidR="00D176FC">
              <w:t xml:space="preserve"> </w:t>
            </w:r>
            <w:r w:rsidRPr="00F12495">
              <w:t>the</w:t>
            </w:r>
            <w:r w:rsidR="00D176FC">
              <w:t xml:space="preserve"> </w:t>
            </w:r>
            <w:r w:rsidRPr="00F12495">
              <w:t>labs.</w:t>
            </w:r>
            <w:r w:rsidR="00D176FC">
              <w:t xml:space="preserve"> 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20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Media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0.5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0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0.5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21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Windows</w:t>
            </w:r>
            <w:r w:rsidR="00D176FC">
              <w:rPr>
                <w:b/>
                <w:bCs/>
              </w:rPr>
              <w:t xml:space="preserve"> </w:t>
            </w:r>
            <w:r w:rsidRPr="00F12495">
              <w:rPr>
                <w:b/>
                <w:bCs/>
              </w:rPr>
              <w:t>RT</w:t>
            </w:r>
            <w:r w:rsidR="00D176FC">
              <w:rPr>
                <w:b/>
                <w:bCs/>
              </w:rPr>
              <w:t xml:space="preserve"> </w:t>
            </w:r>
            <w:r w:rsidRPr="00F12495">
              <w:rPr>
                <w:b/>
                <w:bCs/>
              </w:rPr>
              <w:t>-</w:t>
            </w:r>
            <w:r w:rsidR="00D176FC">
              <w:rPr>
                <w:b/>
                <w:bCs/>
              </w:rPr>
              <w:t xml:space="preserve"> </w:t>
            </w:r>
            <w:r w:rsidRPr="00F12495">
              <w:rPr>
                <w:b/>
                <w:bCs/>
              </w:rPr>
              <w:t>Windows</w:t>
            </w:r>
            <w:r w:rsidR="00D176FC">
              <w:rPr>
                <w:b/>
                <w:bCs/>
              </w:rPr>
              <w:t xml:space="preserve"> </w:t>
            </w:r>
            <w:r w:rsidRPr="00F12495">
              <w:rPr>
                <w:b/>
                <w:bCs/>
              </w:rPr>
              <w:t>on</w:t>
            </w:r>
            <w:r w:rsidR="00D176FC">
              <w:rPr>
                <w:b/>
                <w:bCs/>
              </w:rPr>
              <w:t xml:space="preserve"> </w:t>
            </w:r>
            <w:r w:rsidRPr="00F12495">
              <w:rPr>
                <w:b/>
                <w:bCs/>
              </w:rPr>
              <w:t>ARM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0.25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0.25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Assessment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1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0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Total: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DE14EF" w:rsidRPr="00F12495" w:rsidRDefault="0096679D" w:rsidP="00F12495">
            <w:pPr>
              <w:pStyle w:val="ParagraphText"/>
              <w:rPr>
                <w:b/>
                <w:bCs/>
              </w:rPr>
            </w:pPr>
            <w:r>
              <w:rPr>
                <w:b/>
                <w:bCs/>
              </w:rPr>
              <w:t>~</w:t>
            </w:r>
            <w:r w:rsidR="00DE14EF" w:rsidRPr="00F12495">
              <w:rPr>
                <w:b/>
                <w:bCs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</w:p>
        </w:tc>
      </w:tr>
    </w:tbl>
    <w:p w:rsidR="00052C9E" w:rsidRDefault="00052C9E" w:rsidP="00052C9E">
      <w:pPr>
        <w:pStyle w:val="Heading3"/>
      </w:pPr>
      <w:bookmarkStart w:id="17" w:name="_Toc333350686"/>
      <w:bookmarkStart w:id="18" w:name="_Toc334543799"/>
      <w:bookmarkStart w:id="19" w:name="_Toc334554831"/>
      <w:bookmarkStart w:id="20" w:name="_Toc334563769"/>
      <w:r>
        <w:t>Overview</w:t>
      </w:r>
      <w:r w:rsidR="00D176FC">
        <w:t xml:space="preserve"> </w:t>
      </w:r>
      <w:r>
        <w:t>Roadmap</w:t>
      </w:r>
      <w:bookmarkEnd w:id="17"/>
      <w:bookmarkEnd w:id="18"/>
      <w:bookmarkEnd w:id="19"/>
      <w:bookmarkEnd w:id="20"/>
    </w:p>
    <w:p w:rsidR="00150419" w:rsidRDefault="00150419" w:rsidP="00150419">
      <w:pPr>
        <w:pStyle w:val="ParagraphText"/>
      </w:pPr>
      <w:r>
        <w:t>This</w:t>
      </w:r>
      <w:r w:rsidR="00D176FC">
        <w:t xml:space="preserve"> </w:t>
      </w:r>
      <w:r>
        <w:t>roadmap</w:t>
      </w:r>
      <w:r w:rsidR="00D176FC">
        <w:t xml:space="preserve"> </w:t>
      </w:r>
      <w:r>
        <w:t>provides</w:t>
      </w:r>
      <w:r w:rsidR="00D176FC">
        <w:t xml:space="preserve"> </w:t>
      </w:r>
      <w:r>
        <w:t>a</w:t>
      </w:r>
      <w:r w:rsidR="00D176FC">
        <w:t xml:space="preserve"> </w:t>
      </w:r>
      <w:r w:rsidR="00741F40">
        <w:rPr>
          <w:b/>
        </w:rPr>
        <w:t>4</w:t>
      </w:r>
      <w:r w:rsidR="00C25FB8">
        <w:rPr>
          <w:b/>
        </w:rPr>
        <w:t>-</w:t>
      </w:r>
      <w:r w:rsidR="00741F40">
        <w:rPr>
          <w:b/>
        </w:rPr>
        <w:t>hour</w:t>
      </w:r>
      <w:r w:rsidR="00D176FC">
        <w:t xml:space="preserve"> </w:t>
      </w:r>
      <w:r>
        <w:t>delivery</w:t>
      </w:r>
      <w:r w:rsidR="00D176FC">
        <w:t xml:space="preserve"> </w:t>
      </w:r>
      <w:r>
        <w:t>length</w:t>
      </w:r>
      <w:r w:rsidR="00D176FC">
        <w:t xml:space="preserve"> </w:t>
      </w:r>
      <w:r>
        <w:t>option.</w:t>
      </w:r>
      <w:r w:rsidR="00D176FC">
        <w:t xml:space="preserve"> </w:t>
      </w:r>
      <w:r>
        <w:t>This</w:t>
      </w:r>
      <w:r w:rsidR="00D176FC">
        <w:t xml:space="preserve"> </w:t>
      </w:r>
      <w:r>
        <w:t>is</w:t>
      </w:r>
      <w:r w:rsidR="00D176FC">
        <w:t xml:space="preserve"> </w:t>
      </w:r>
      <w:r w:rsidR="00741F40">
        <w:t>a</w:t>
      </w:r>
      <w:r w:rsidR="00D176FC">
        <w:t xml:space="preserve"> </w:t>
      </w:r>
      <w:r w:rsidR="00741F40">
        <w:t>high</w:t>
      </w:r>
      <w:r w:rsidR="00D176FC">
        <w:t xml:space="preserve"> </w:t>
      </w:r>
      <w:r w:rsidR="00741F40">
        <w:t>level</w:t>
      </w:r>
      <w:r w:rsidR="00D176FC">
        <w:t xml:space="preserve"> </w:t>
      </w:r>
      <w:r w:rsidR="00741F40">
        <w:t>overview</w:t>
      </w:r>
      <w:r w:rsidR="00D176FC">
        <w:t xml:space="preserve"> </w:t>
      </w:r>
      <w:r w:rsidR="00741F40">
        <w:t>of</w:t>
      </w:r>
      <w:r w:rsidR="00D176FC">
        <w:t xml:space="preserve"> </w:t>
      </w:r>
      <w:r w:rsidR="00741F40">
        <w:t>changes</w:t>
      </w:r>
      <w:r w:rsidR="00D176FC">
        <w:t xml:space="preserve"> </w:t>
      </w:r>
      <w:r w:rsidR="00741F40">
        <w:t>to</w:t>
      </w:r>
      <w:r w:rsidR="00D176FC">
        <w:t xml:space="preserve"> </w:t>
      </w:r>
      <w:r w:rsidR="00741F40">
        <w:t>Windows</w:t>
      </w:r>
      <w:r w:rsidR="00D176FC">
        <w:t xml:space="preserve"> </w:t>
      </w:r>
      <w:r w:rsidR="00741F40">
        <w:t>usage,</w:t>
      </w:r>
      <w:r w:rsidR="00D176FC">
        <w:t xml:space="preserve"> </w:t>
      </w:r>
      <w:r w:rsidR="00741F40">
        <w:t>apps</w:t>
      </w:r>
      <w:r w:rsidR="00D176FC">
        <w:t xml:space="preserve"> </w:t>
      </w:r>
      <w:r w:rsidR="00741F40">
        <w:t>and</w:t>
      </w:r>
      <w:r w:rsidR="00D176FC">
        <w:t xml:space="preserve"> </w:t>
      </w:r>
      <w:r w:rsidR="00741F40">
        <w:t>the</w:t>
      </w:r>
      <w:r w:rsidR="00D176FC">
        <w:t xml:space="preserve"> </w:t>
      </w:r>
      <w:r w:rsidR="00741F40">
        <w:t>Windows</w:t>
      </w:r>
      <w:r w:rsidR="00D176FC">
        <w:t xml:space="preserve"> </w:t>
      </w:r>
      <w:r w:rsidR="00741F40">
        <w:t>Store.</w:t>
      </w:r>
      <w:r w:rsidR="00D176FC">
        <w:t xml:space="preserve"> </w:t>
      </w:r>
      <w:r w:rsidR="00741F40">
        <w:t>This</w:t>
      </w:r>
      <w:r w:rsidR="00D176FC">
        <w:t xml:space="preserve"> </w:t>
      </w:r>
      <w:r w:rsidR="00741F40">
        <w:t>roadmap</w:t>
      </w:r>
      <w:r w:rsidR="00D176FC">
        <w:t xml:space="preserve"> </w:t>
      </w:r>
      <w:r w:rsidR="00741F40">
        <w:t>is</w:t>
      </w:r>
      <w:r w:rsidR="00D176FC">
        <w:t xml:space="preserve"> </w:t>
      </w:r>
      <w:r w:rsidR="00741F40">
        <w:t>most</w:t>
      </w:r>
      <w:r w:rsidR="00D176FC">
        <w:t xml:space="preserve"> </w:t>
      </w:r>
      <w:r w:rsidR="00741F40">
        <w:t>appropriate</w:t>
      </w:r>
      <w:r w:rsidR="00D176FC">
        <w:t xml:space="preserve"> </w:t>
      </w:r>
      <w:r w:rsidR="00741F40">
        <w:t>for</w:t>
      </w:r>
      <w:r w:rsidR="00D176FC">
        <w:t xml:space="preserve"> </w:t>
      </w:r>
      <w:r w:rsidR="00741F40">
        <w:t>assisting</w:t>
      </w:r>
      <w:r w:rsidR="00D176FC">
        <w:t xml:space="preserve"> </w:t>
      </w:r>
      <w:r w:rsidR="00741F40">
        <w:t>customers</w:t>
      </w:r>
      <w:r w:rsidR="00D176FC">
        <w:t xml:space="preserve"> </w:t>
      </w:r>
      <w:r w:rsidR="00741F40">
        <w:t>with</w:t>
      </w:r>
      <w:r w:rsidR="00D176FC">
        <w:t xml:space="preserve"> </w:t>
      </w:r>
      <w:r w:rsidR="00741F40">
        <w:t>general</w:t>
      </w:r>
      <w:r w:rsidR="00D176FC">
        <w:t xml:space="preserve"> </w:t>
      </w:r>
      <w:r w:rsidR="00741F40">
        <w:t>Windows</w:t>
      </w:r>
      <w:r w:rsidR="00D176FC">
        <w:t xml:space="preserve"> </w:t>
      </w:r>
      <w:r w:rsidR="00741F40">
        <w:t>8</w:t>
      </w:r>
      <w:r w:rsidR="00D176FC">
        <w:t xml:space="preserve"> </w:t>
      </w:r>
      <w:r w:rsidR="00741F40">
        <w:t>user</w:t>
      </w:r>
      <w:r w:rsidR="00D176FC">
        <w:t xml:space="preserve"> </w:t>
      </w:r>
      <w:r w:rsidR="00741F40">
        <w:t>interface</w:t>
      </w:r>
      <w:r w:rsidR="00D176FC">
        <w:t xml:space="preserve"> </w:t>
      </w:r>
      <w:r w:rsidR="00741F40">
        <w:t>usage</w:t>
      </w:r>
      <w:r w:rsidR="00D176FC">
        <w:t xml:space="preserve"> </w:t>
      </w:r>
      <w:r w:rsidR="00741F40">
        <w:t>questions,</w:t>
      </w:r>
      <w:r w:rsidR="00D176FC">
        <w:t xml:space="preserve"> </w:t>
      </w:r>
      <w:r w:rsidR="00741F40">
        <w:t>or</w:t>
      </w:r>
      <w:r w:rsidR="00D176FC">
        <w:t xml:space="preserve"> </w:t>
      </w:r>
      <w:r w:rsidR="00741F40">
        <w:t>as</w:t>
      </w:r>
      <w:r w:rsidR="00D176FC">
        <w:t xml:space="preserve"> </w:t>
      </w:r>
      <w:r w:rsidR="00741F40">
        <w:t>a</w:t>
      </w:r>
      <w:r w:rsidR="00D176FC">
        <w:t xml:space="preserve"> </w:t>
      </w:r>
      <w:r w:rsidR="00741F40">
        <w:t>basic</w:t>
      </w:r>
      <w:r w:rsidR="00D176FC">
        <w:t xml:space="preserve"> </w:t>
      </w:r>
      <w:r w:rsidR="00741F40">
        <w:t>introduction</w:t>
      </w:r>
      <w:r w:rsidR="00D176FC">
        <w:t xml:space="preserve"> </w:t>
      </w:r>
      <w:r w:rsidR="00741F40">
        <w:t>for</w:t>
      </w:r>
      <w:r w:rsidR="00D176FC">
        <w:t xml:space="preserve"> </w:t>
      </w:r>
      <w:r w:rsidR="00741F40">
        <w:t>Windows</w:t>
      </w:r>
      <w:r w:rsidR="00D176FC">
        <w:t xml:space="preserve"> </w:t>
      </w:r>
      <w:r w:rsidR="00741F40">
        <w:t>Store</w:t>
      </w:r>
      <w:r w:rsidR="00D176FC">
        <w:t xml:space="preserve"> </w:t>
      </w:r>
      <w:r w:rsidR="00741F40">
        <w:t>support.</w:t>
      </w:r>
      <w:r w:rsidR="00D176FC">
        <w:t xml:space="preserve"> </w:t>
      </w:r>
    </w:p>
    <w:p w:rsidR="0052787A" w:rsidRDefault="0052787A" w:rsidP="0052787A">
      <w:pPr>
        <w:pStyle w:val="Caption"/>
      </w:pPr>
      <w:r>
        <w:t>Table</w:t>
      </w:r>
      <w:r w:rsidR="00D176FC">
        <w:t xml:space="preserve"> </w:t>
      </w:r>
      <w:r w:rsidR="00B74A81">
        <w:fldChar w:fldCharType="begin"/>
      </w:r>
      <w:r w:rsidR="00920AC8">
        <w:instrText xml:space="preserve"> SEQ Table \* ARABIC </w:instrText>
      </w:r>
      <w:r w:rsidR="00B74A81">
        <w:fldChar w:fldCharType="separate"/>
      </w:r>
      <w:r w:rsidR="00D176FC">
        <w:rPr>
          <w:noProof/>
        </w:rPr>
        <w:t>3</w:t>
      </w:r>
      <w:r w:rsidR="00B74A81">
        <w:rPr>
          <w:noProof/>
        </w:rPr>
        <w:fldChar w:fldCharType="end"/>
      </w:r>
      <w:r>
        <w:t>:</w:t>
      </w:r>
      <w:r w:rsidR="00D176FC">
        <w:t xml:space="preserve"> </w:t>
      </w:r>
      <w:r>
        <w:t>Overview</w:t>
      </w:r>
      <w:r w:rsidR="00D176FC">
        <w:t xml:space="preserve"> </w:t>
      </w:r>
      <w:r>
        <w:t>Roadmap</w:t>
      </w:r>
    </w:p>
    <w:tbl>
      <w:tblPr>
        <w:tblStyle w:val="TableGrid"/>
        <w:tblW w:w="0" w:type="auto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 w:themeColor="text1"/>
        </w:tblBorders>
        <w:tblLook w:val="04A0"/>
      </w:tblPr>
      <w:tblGrid>
        <w:gridCol w:w="911"/>
        <w:gridCol w:w="3248"/>
        <w:gridCol w:w="1778"/>
        <w:gridCol w:w="1159"/>
        <w:gridCol w:w="1760"/>
      </w:tblGrid>
      <w:tr w:rsidR="00DE14EF" w:rsidRPr="0052787A" w:rsidTr="00D176FC">
        <w:tc>
          <w:tcPr>
            <w:tcW w:w="0" w:type="auto"/>
            <w:shd w:val="clear" w:color="auto" w:fill="auto"/>
          </w:tcPr>
          <w:p w:rsidR="00DE14EF" w:rsidRPr="0052787A" w:rsidRDefault="00DE14EF" w:rsidP="00F12495">
            <w:pPr>
              <w:pStyle w:val="ParagraphText"/>
              <w:rPr>
                <w:b/>
              </w:rPr>
            </w:pPr>
            <w:r w:rsidRPr="0052787A">
              <w:rPr>
                <w:b/>
              </w:rPr>
              <w:t>#</w:t>
            </w:r>
          </w:p>
        </w:tc>
        <w:tc>
          <w:tcPr>
            <w:tcW w:w="0" w:type="auto"/>
            <w:shd w:val="clear" w:color="auto" w:fill="auto"/>
          </w:tcPr>
          <w:p w:rsidR="00DE14EF" w:rsidRPr="0052787A" w:rsidRDefault="00DE14EF" w:rsidP="00F12495">
            <w:pPr>
              <w:pStyle w:val="ParagraphText"/>
              <w:rPr>
                <w:b/>
              </w:rPr>
            </w:pPr>
            <w:r w:rsidRPr="0052787A">
              <w:rPr>
                <w:b/>
              </w:rPr>
              <w:t>Module</w:t>
            </w:r>
          </w:p>
        </w:tc>
        <w:tc>
          <w:tcPr>
            <w:tcW w:w="0" w:type="auto"/>
            <w:shd w:val="clear" w:color="auto" w:fill="auto"/>
          </w:tcPr>
          <w:p w:rsidR="00DE14EF" w:rsidRPr="0052787A" w:rsidRDefault="00DE14EF" w:rsidP="00F12495">
            <w:pPr>
              <w:pStyle w:val="ParagraphText"/>
              <w:rPr>
                <w:b/>
              </w:rPr>
            </w:pPr>
            <w:r w:rsidRPr="0052787A">
              <w:rPr>
                <w:b/>
              </w:rPr>
              <w:t>Discussion</w:t>
            </w:r>
          </w:p>
        </w:tc>
        <w:tc>
          <w:tcPr>
            <w:tcW w:w="0" w:type="auto"/>
            <w:shd w:val="clear" w:color="auto" w:fill="auto"/>
          </w:tcPr>
          <w:p w:rsidR="00DE14EF" w:rsidRPr="0052787A" w:rsidRDefault="00DE14EF" w:rsidP="00F12495">
            <w:pPr>
              <w:pStyle w:val="ParagraphText"/>
              <w:rPr>
                <w:b/>
              </w:rPr>
            </w:pPr>
            <w:r w:rsidRPr="0052787A">
              <w:rPr>
                <w:b/>
              </w:rPr>
              <w:t>Lab</w:t>
            </w:r>
          </w:p>
        </w:tc>
        <w:tc>
          <w:tcPr>
            <w:tcW w:w="0" w:type="auto"/>
            <w:shd w:val="clear" w:color="auto" w:fill="auto"/>
          </w:tcPr>
          <w:p w:rsidR="00DE14EF" w:rsidRPr="0052787A" w:rsidRDefault="00DE14EF" w:rsidP="00F12495">
            <w:pPr>
              <w:pStyle w:val="ParagraphText"/>
              <w:rPr>
                <w:b/>
              </w:rPr>
            </w:pPr>
            <w:r w:rsidRPr="0052787A">
              <w:rPr>
                <w:b/>
              </w:rPr>
              <w:t>Total</w:t>
            </w:r>
            <w:r w:rsidR="00D176FC">
              <w:rPr>
                <w:b/>
              </w:rPr>
              <w:t xml:space="preserve"> </w:t>
            </w:r>
            <w:r w:rsidRPr="0052787A">
              <w:rPr>
                <w:b/>
              </w:rPr>
              <w:t>Hours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4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F47BBA" w:rsidP="00F12495">
            <w:pPr>
              <w:pStyle w:val="ParagraphText"/>
              <w:rPr>
                <w:b/>
                <w:bCs/>
              </w:rPr>
            </w:pPr>
            <w:r>
              <w:rPr>
                <w:b/>
                <w:bCs/>
              </w:rPr>
              <w:t>The</w:t>
            </w:r>
            <w:r w:rsidR="00D176F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New</w:t>
            </w:r>
            <w:r w:rsidR="00D176F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Windows</w:t>
            </w:r>
            <w:r w:rsidR="00D176F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UI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F12495">
            <w:pPr>
              <w:pStyle w:val="ParagraphText"/>
            </w:pPr>
            <w:r w:rsidRPr="00F12495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F12495">
            <w:pPr>
              <w:pStyle w:val="ParagraphText"/>
            </w:pPr>
            <w:r w:rsidRPr="00F12495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1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F47BBA" w:rsidP="00F12495">
            <w:pPr>
              <w:pStyle w:val="ParagraphText"/>
              <w:rPr>
                <w:b/>
                <w:bCs/>
              </w:rPr>
            </w:pPr>
            <w:r>
              <w:rPr>
                <w:b/>
                <w:bCs/>
              </w:rPr>
              <w:t>Windows</w:t>
            </w:r>
            <w:r w:rsidR="00D176F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Store</w:t>
            </w:r>
            <w:r w:rsidR="00D176F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Apps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F12495">
            <w:pPr>
              <w:pStyle w:val="ParagraphText"/>
            </w:pPr>
            <w:r w:rsidRPr="00F12495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F12495">
            <w:pPr>
              <w:pStyle w:val="ParagraphText"/>
            </w:pPr>
            <w:r w:rsidRPr="00F12495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1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6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Windows</w:t>
            </w:r>
            <w:r w:rsidR="00D176FC">
              <w:rPr>
                <w:b/>
                <w:bCs/>
              </w:rPr>
              <w:t xml:space="preserve"> </w:t>
            </w:r>
            <w:r w:rsidRPr="00F12495">
              <w:rPr>
                <w:b/>
                <w:bCs/>
              </w:rPr>
              <w:t>Store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F12495">
            <w:pPr>
              <w:pStyle w:val="ParagraphText"/>
            </w:pPr>
            <w:r w:rsidRPr="00F12495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F12495">
            <w:pPr>
              <w:pStyle w:val="ParagraphText"/>
            </w:pPr>
            <w:r w:rsidRPr="00F12495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1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  <w:r w:rsidRPr="00F12495">
              <w:t>7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Apps</w:t>
            </w:r>
            <w:r w:rsidR="00D176FC">
              <w:rPr>
                <w:b/>
                <w:bCs/>
              </w:rPr>
              <w:t xml:space="preserve"> </w:t>
            </w:r>
            <w:r w:rsidRPr="00F12495">
              <w:rPr>
                <w:b/>
                <w:bCs/>
              </w:rPr>
              <w:t>included</w:t>
            </w:r>
            <w:r w:rsidR="00D176FC">
              <w:rPr>
                <w:b/>
                <w:bCs/>
              </w:rPr>
              <w:t xml:space="preserve"> </w:t>
            </w:r>
            <w:r w:rsidRPr="00F12495">
              <w:rPr>
                <w:b/>
                <w:bCs/>
              </w:rPr>
              <w:t>with</w:t>
            </w:r>
            <w:r w:rsidR="00D176FC">
              <w:rPr>
                <w:b/>
                <w:bCs/>
              </w:rPr>
              <w:t xml:space="preserve"> </w:t>
            </w:r>
            <w:r w:rsidRPr="00F12495">
              <w:rPr>
                <w:b/>
                <w:bCs/>
              </w:rPr>
              <w:t>Windows</w:t>
            </w:r>
            <w:r w:rsidR="00D176FC">
              <w:rPr>
                <w:b/>
                <w:bCs/>
              </w:rPr>
              <w:t xml:space="preserve"> </w:t>
            </w:r>
            <w:r w:rsidRPr="00F12495">
              <w:rPr>
                <w:b/>
                <w:bCs/>
              </w:rPr>
              <w:t>8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F12495">
            <w:pPr>
              <w:pStyle w:val="ParagraphText"/>
            </w:pPr>
            <w:r w:rsidRPr="00F12495">
              <w:t>0.5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F12495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0.5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Assessment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0.5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Total: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F12495">
            <w:pPr>
              <w:pStyle w:val="ParagraphText"/>
              <w:rPr>
                <w:b/>
                <w:bCs/>
              </w:rPr>
            </w:pPr>
            <w:r w:rsidRPr="00F12495">
              <w:rPr>
                <w:b/>
                <w:bCs/>
              </w:rPr>
              <w:t>4</w:t>
            </w:r>
          </w:p>
        </w:tc>
      </w:tr>
    </w:tbl>
    <w:p w:rsidR="00DE14EF" w:rsidRDefault="00DE14EF" w:rsidP="006712C8">
      <w:pPr>
        <w:pStyle w:val="Heading3"/>
      </w:pPr>
      <w:bookmarkStart w:id="21" w:name="_Toc333350687"/>
      <w:bookmarkStart w:id="22" w:name="_Toc334543800"/>
      <w:bookmarkStart w:id="23" w:name="_Toc334554832"/>
      <w:bookmarkStart w:id="24" w:name="_Toc334563770"/>
      <w:r>
        <w:t>EMEA</w:t>
      </w:r>
      <w:r w:rsidR="00D176FC">
        <w:t xml:space="preserve"> </w:t>
      </w:r>
      <w:r>
        <w:t>Delivery</w:t>
      </w:r>
      <w:r w:rsidR="00D176FC">
        <w:t xml:space="preserve"> </w:t>
      </w:r>
      <w:r>
        <w:t>Roadmap</w:t>
      </w:r>
      <w:bookmarkEnd w:id="21"/>
      <w:bookmarkEnd w:id="22"/>
      <w:bookmarkEnd w:id="23"/>
      <w:bookmarkEnd w:id="24"/>
    </w:p>
    <w:p w:rsidR="00B167DD" w:rsidRDefault="00B167DD" w:rsidP="00B167DD">
      <w:pPr>
        <w:pStyle w:val="ParagraphText"/>
      </w:pPr>
      <w:r>
        <w:t>This</w:t>
      </w:r>
      <w:r w:rsidR="00D176FC">
        <w:t xml:space="preserve"> </w:t>
      </w:r>
      <w:r>
        <w:t>roadmap</w:t>
      </w:r>
      <w:r w:rsidR="00D176FC">
        <w:t xml:space="preserve"> </w:t>
      </w:r>
      <w:r>
        <w:t>will</w:t>
      </w:r>
      <w:r w:rsidR="00D176FC">
        <w:t xml:space="preserve"> </w:t>
      </w:r>
      <w:r>
        <w:t>be</w:t>
      </w:r>
      <w:r w:rsidR="00D176FC">
        <w:t xml:space="preserve"> </w:t>
      </w:r>
      <w:r>
        <w:t>used</w:t>
      </w:r>
      <w:r w:rsidR="00D176FC">
        <w:t xml:space="preserve"> </w:t>
      </w:r>
      <w:r>
        <w:t>when</w:t>
      </w:r>
      <w:r w:rsidR="00D176FC">
        <w:t xml:space="preserve"> </w:t>
      </w:r>
      <w:r>
        <w:t>training</w:t>
      </w:r>
      <w:r w:rsidR="00D176FC">
        <w:t xml:space="preserve"> </w:t>
      </w:r>
      <w:r>
        <w:t>Windows</w:t>
      </w:r>
      <w:r w:rsidR="00D176FC">
        <w:t xml:space="preserve"> </w:t>
      </w:r>
      <w:r>
        <w:t>support</w:t>
      </w:r>
      <w:r w:rsidR="00D176FC">
        <w:t xml:space="preserve"> </w:t>
      </w:r>
      <w:r>
        <w:t>agents</w:t>
      </w:r>
      <w:r w:rsidR="00D176FC">
        <w:t xml:space="preserve"> </w:t>
      </w:r>
      <w:r>
        <w:t>in</w:t>
      </w:r>
      <w:r w:rsidR="00D176FC">
        <w:t xml:space="preserve"> </w:t>
      </w:r>
      <w:r>
        <w:t>EMEA.</w:t>
      </w:r>
      <w:r w:rsidR="00D176FC">
        <w:t xml:space="preserve"> </w:t>
      </w:r>
    </w:p>
    <w:p w:rsidR="00B167DD" w:rsidRPr="008C025F" w:rsidRDefault="00B167DD" w:rsidP="00B167DD">
      <w:pPr>
        <w:pStyle w:val="Note"/>
      </w:pPr>
      <w:r>
        <w:rPr>
          <w:b/>
        </w:rPr>
        <w:t>Note</w:t>
      </w:r>
      <w:r>
        <w:t>:</w:t>
      </w:r>
      <w:r w:rsidR="00D176FC">
        <w:t xml:space="preserve"> </w:t>
      </w:r>
      <w:r>
        <w:t>The</w:t>
      </w:r>
      <w:r w:rsidR="00D176FC">
        <w:t xml:space="preserve"> </w:t>
      </w:r>
      <w:r>
        <w:t>roadmap</w:t>
      </w:r>
      <w:r w:rsidR="00D176FC">
        <w:t xml:space="preserve"> </w:t>
      </w:r>
      <w:r>
        <w:t>above</w:t>
      </w:r>
      <w:r w:rsidR="00D176FC">
        <w:t xml:space="preserve"> </w:t>
      </w:r>
      <w:r>
        <w:t>does</w:t>
      </w:r>
      <w:r w:rsidR="00D176FC">
        <w:t xml:space="preserve"> </w:t>
      </w:r>
      <w:r>
        <w:t>not</w:t>
      </w:r>
      <w:r w:rsidR="00D176FC">
        <w:t xml:space="preserve"> </w:t>
      </w:r>
      <w:r>
        <w:t>show</w:t>
      </w:r>
      <w:r w:rsidR="00D176FC">
        <w:t xml:space="preserve"> </w:t>
      </w:r>
      <w:r>
        <w:t>all</w:t>
      </w:r>
      <w:r w:rsidR="00D176FC">
        <w:t xml:space="preserve"> </w:t>
      </w:r>
      <w:r>
        <w:t>of</w:t>
      </w:r>
      <w:r w:rsidR="00D176FC">
        <w:t xml:space="preserve"> </w:t>
      </w:r>
      <w:r>
        <w:t>the</w:t>
      </w:r>
      <w:r w:rsidR="00D176FC">
        <w:t xml:space="preserve"> </w:t>
      </w:r>
      <w:r>
        <w:t>training</w:t>
      </w:r>
      <w:r w:rsidR="00D176FC">
        <w:t xml:space="preserve"> </w:t>
      </w:r>
      <w:r>
        <w:t>required.</w:t>
      </w:r>
      <w:r w:rsidR="00D176FC">
        <w:t xml:space="preserve"> </w:t>
      </w:r>
      <w:r>
        <w:t>See</w:t>
      </w:r>
      <w:r w:rsidR="00D176FC">
        <w:t xml:space="preserve"> </w:t>
      </w:r>
      <w:r>
        <w:t>the</w:t>
      </w:r>
      <w:r w:rsidR="00D176FC">
        <w:t xml:space="preserve"> </w:t>
      </w:r>
      <w:r w:rsidRPr="008C025F">
        <w:rPr>
          <w:b/>
        </w:rPr>
        <w:t>Windows</w:t>
      </w:r>
      <w:r w:rsidR="00D176FC">
        <w:rPr>
          <w:b/>
        </w:rPr>
        <w:t xml:space="preserve"> </w:t>
      </w:r>
      <w:r w:rsidRPr="008C025F">
        <w:rPr>
          <w:b/>
        </w:rPr>
        <w:t>8</w:t>
      </w:r>
      <w:r w:rsidR="00D176FC">
        <w:rPr>
          <w:b/>
        </w:rPr>
        <w:t xml:space="preserve"> </w:t>
      </w:r>
      <w:r w:rsidRPr="008C025F">
        <w:rPr>
          <w:b/>
        </w:rPr>
        <w:t>Upgrade</w:t>
      </w:r>
      <w:r w:rsidR="00D176FC">
        <w:rPr>
          <w:b/>
        </w:rPr>
        <w:t xml:space="preserve"> </w:t>
      </w:r>
      <w:r w:rsidRPr="008C025F">
        <w:rPr>
          <w:b/>
        </w:rPr>
        <w:t>Training</w:t>
      </w:r>
      <w:r w:rsidR="00D176FC">
        <w:rPr>
          <w:b/>
        </w:rPr>
        <w:t xml:space="preserve"> </w:t>
      </w:r>
      <w:r w:rsidRPr="008C025F">
        <w:rPr>
          <w:b/>
        </w:rPr>
        <w:t>–</w:t>
      </w:r>
      <w:r w:rsidR="00D176FC">
        <w:rPr>
          <w:b/>
        </w:rPr>
        <w:t xml:space="preserve"> </w:t>
      </w:r>
      <w:r w:rsidRPr="008C025F">
        <w:rPr>
          <w:b/>
        </w:rPr>
        <w:t>EMEA</w:t>
      </w:r>
      <w:r w:rsidR="00D176FC">
        <w:t xml:space="preserve"> </w:t>
      </w:r>
      <w:r>
        <w:t>course</w:t>
      </w:r>
      <w:r w:rsidR="00D176FC">
        <w:t xml:space="preserve"> </w:t>
      </w:r>
      <w:r>
        <w:t>entry</w:t>
      </w:r>
      <w:r w:rsidR="00D176FC">
        <w:t xml:space="preserve"> </w:t>
      </w:r>
      <w:r>
        <w:t>on</w:t>
      </w:r>
      <w:r w:rsidR="00D176FC">
        <w:t xml:space="preserve"> </w:t>
      </w:r>
      <w:r>
        <w:t>GCSLearn</w:t>
      </w:r>
      <w:r w:rsidR="00D176FC">
        <w:t xml:space="preserve"> </w:t>
      </w:r>
      <w:r>
        <w:t>for</w:t>
      </w:r>
      <w:r w:rsidR="00D176FC">
        <w:t xml:space="preserve"> </w:t>
      </w:r>
      <w:r>
        <w:t>the</w:t>
      </w:r>
      <w:r w:rsidR="00D176FC">
        <w:t xml:space="preserve"> </w:t>
      </w:r>
      <w:r>
        <w:t>full</w:t>
      </w:r>
      <w:r w:rsidR="00D176FC">
        <w:t xml:space="preserve"> </w:t>
      </w:r>
      <w:r>
        <w:t>delivery</w:t>
      </w:r>
      <w:r w:rsidR="00D176FC">
        <w:t xml:space="preserve"> </w:t>
      </w:r>
      <w:r>
        <w:t>roadmap.</w:t>
      </w:r>
      <w:r w:rsidR="00D176FC">
        <w:t xml:space="preserve"> </w:t>
      </w:r>
    </w:p>
    <w:p w:rsidR="009D0229" w:rsidRDefault="009D0229" w:rsidP="009D0229">
      <w:pPr>
        <w:pStyle w:val="Caption"/>
      </w:pPr>
      <w:r>
        <w:t>Table</w:t>
      </w:r>
      <w:r w:rsidR="00D176FC">
        <w:t xml:space="preserve"> </w:t>
      </w:r>
      <w:r w:rsidR="00B74A81">
        <w:fldChar w:fldCharType="begin"/>
      </w:r>
      <w:r w:rsidR="00920AC8">
        <w:instrText xml:space="preserve"> SEQ Table \* ARABIC </w:instrText>
      </w:r>
      <w:r w:rsidR="00B74A81">
        <w:fldChar w:fldCharType="separate"/>
      </w:r>
      <w:r w:rsidR="00D176FC">
        <w:rPr>
          <w:noProof/>
        </w:rPr>
        <w:t>4</w:t>
      </w:r>
      <w:r w:rsidR="00B74A81">
        <w:rPr>
          <w:noProof/>
        </w:rPr>
        <w:fldChar w:fldCharType="end"/>
      </w:r>
      <w:r>
        <w:t>:</w:t>
      </w:r>
      <w:r w:rsidR="00D176FC">
        <w:t xml:space="preserve"> </w:t>
      </w:r>
      <w:r>
        <w:t>EMEA</w:t>
      </w:r>
      <w:r w:rsidR="00D176FC">
        <w:t xml:space="preserve"> </w:t>
      </w:r>
      <w:r>
        <w:t>Delivery</w:t>
      </w:r>
      <w:r w:rsidR="00D176FC">
        <w:t xml:space="preserve"> </w:t>
      </w:r>
      <w:r>
        <w:t>Roadmap</w:t>
      </w:r>
    </w:p>
    <w:tbl>
      <w:tblPr>
        <w:tblStyle w:val="TableGrid"/>
        <w:tblW w:w="0" w:type="auto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 w:themeColor="text1"/>
        </w:tblBorders>
        <w:tblLook w:val="04A0"/>
      </w:tblPr>
      <w:tblGrid>
        <w:gridCol w:w="1008"/>
        <w:gridCol w:w="3237"/>
        <w:gridCol w:w="1778"/>
        <w:gridCol w:w="1159"/>
        <w:gridCol w:w="1674"/>
      </w:tblGrid>
      <w:tr w:rsidR="00DE14EF" w:rsidRPr="009D0229" w:rsidTr="00D176FC"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#</w:t>
            </w:r>
          </w:p>
        </w:tc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Module</w:t>
            </w:r>
          </w:p>
        </w:tc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Discussion</w:t>
            </w:r>
          </w:p>
        </w:tc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Lab</w:t>
            </w:r>
          </w:p>
        </w:tc>
        <w:tc>
          <w:tcPr>
            <w:tcW w:w="0" w:type="auto"/>
            <w:shd w:val="clear" w:color="auto" w:fill="auto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Total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Hours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9D0229">
            <w:pPr>
              <w:pStyle w:val="ParagraphText"/>
            </w:pPr>
            <w:r w:rsidRPr="00F12495"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Overview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0.5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0.5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9D0229">
            <w:pPr>
              <w:pStyle w:val="ParagraphText"/>
            </w:pPr>
            <w:r w:rsidRPr="00F12495">
              <w:t>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Setup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1.5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3.5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9D0229">
            <w:pPr>
              <w:pStyle w:val="ParagraphText"/>
            </w:pPr>
            <w:r w:rsidRPr="00F12495">
              <w:t>3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Activation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1.5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0.5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2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9D0229">
            <w:pPr>
              <w:pStyle w:val="ParagraphText"/>
            </w:pPr>
            <w:r w:rsidRPr="00F12495">
              <w:t>4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F47BBA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The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New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Windows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UI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1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9D0229">
            <w:pPr>
              <w:pStyle w:val="ParagraphText"/>
            </w:pPr>
            <w:r w:rsidRPr="00F12495">
              <w:t>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F47BBA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Windows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Store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Apps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1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9D0229">
            <w:pPr>
              <w:pStyle w:val="ParagraphText"/>
            </w:pPr>
            <w:r w:rsidRPr="00F12495">
              <w:t>6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Windows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Store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1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9D0229">
            <w:pPr>
              <w:pStyle w:val="ParagraphText"/>
            </w:pPr>
            <w:r w:rsidRPr="00F12495">
              <w:t>7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Apps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included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with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Windows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8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2.75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9D0229">
            <w:pPr>
              <w:pStyle w:val="ParagraphText"/>
            </w:pPr>
            <w:r w:rsidRPr="00F12495">
              <w:t>8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Changes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to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the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Desktop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1.25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9D0229">
            <w:pPr>
              <w:pStyle w:val="ParagraphText"/>
            </w:pPr>
            <w:r w:rsidRPr="00F12495">
              <w:t>9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Connected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Accounts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1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9D0229">
            <w:pPr>
              <w:pStyle w:val="ParagraphText"/>
            </w:pPr>
            <w:r w:rsidRPr="00F12495">
              <w:t>10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Startup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1.5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9D0229">
            <w:pPr>
              <w:pStyle w:val="ParagraphText"/>
            </w:pPr>
            <w:r w:rsidRPr="00F12495">
              <w:t>11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Hardware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and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Devices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1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9D0229">
            <w:pPr>
              <w:pStyle w:val="ParagraphText"/>
            </w:pPr>
            <w:r w:rsidRPr="00F12495">
              <w:t>12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Storage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1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9D0229">
            <w:pPr>
              <w:pStyle w:val="ParagraphText"/>
            </w:pPr>
            <w:r w:rsidRPr="00F12495">
              <w:t>13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Virtualization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0.5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0.5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1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9D0229">
            <w:pPr>
              <w:pStyle w:val="ParagraphText"/>
            </w:pPr>
            <w:r w:rsidRPr="00F12495">
              <w:t>14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Networking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0.25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9D0229">
            <w:pPr>
              <w:pStyle w:val="ParagraphText"/>
            </w:pPr>
            <w:r w:rsidRPr="00F12495">
              <w:t>15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Internet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Explorer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1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9D0229">
            <w:pPr>
              <w:pStyle w:val="ParagraphText"/>
            </w:pPr>
            <w:r w:rsidRPr="00F12495">
              <w:t>16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Updates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and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Maintenance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1.5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2.5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9D0229">
            <w:pPr>
              <w:pStyle w:val="ParagraphText"/>
            </w:pPr>
            <w:r w:rsidRPr="00F12495">
              <w:t>17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Recovery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and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Troubleshooting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1.5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2.5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9D0229">
            <w:pPr>
              <w:pStyle w:val="ParagraphText"/>
            </w:pPr>
            <w:r w:rsidRPr="00F12495">
              <w:t>18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Language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0.5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0.5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1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9D0229">
            <w:pPr>
              <w:pStyle w:val="ParagraphText"/>
            </w:pPr>
            <w:r w:rsidRPr="00F12495">
              <w:t>19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Safety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and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Security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0.5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9D0229">
            <w:pPr>
              <w:pStyle w:val="ParagraphText"/>
            </w:pPr>
            <w:r w:rsidRPr="00F12495">
              <w:t>20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Media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0.5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0.5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9D0229">
            <w:pPr>
              <w:pStyle w:val="ParagraphText"/>
            </w:pPr>
            <w:r w:rsidRPr="00F12495">
              <w:t>21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Windows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RT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-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Windows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on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ARM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  <w:r w:rsidRPr="00F12495"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1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9D0229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Assessment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F12495" w:rsidRDefault="00DE14EF" w:rsidP="009D0229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1</w:t>
            </w:r>
          </w:p>
        </w:tc>
      </w:tr>
      <w:tr w:rsidR="00DE14EF" w:rsidRPr="00F12495" w:rsidTr="00D176FC">
        <w:tc>
          <w:tcPr>
            <w:tcW w:w="0" w:type="auto"/>
            <w:shd w:val="clear" w:color="auto" w:fill="auto"/>
          </w:tcPr>
          <w:p w:rsidR="00DE14EF" w:rsidRPr="00F12495" w:rsidRDefault="00DE14EF" w:rsidP="009D0229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DE14EF" w:rsidRPr="009D0229" w:rsidRDefault="00DE14EF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Total:</w:t>
            </w: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9D0229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DE14EF" w:rsidRPr="00F12495" w:rsidRDefault="00DE14EF" w:rsidP="009D0229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DE14EF" w:rsidRPr="009D0229" w:rsidRDefault="0096679D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~</w:t>
            </w:r>
            <w:r w:rsidR="008C025F" w:rsidRPr="009D0229">
              <w:rPr>
                <w:b/>
              </w:rPr>
              <w:t>29</w:t>
            </w:r>
          </w:p>
        </w:tc>
      </w:tr>
    </w:tbl>
    <w:p w:rsidR="00670C30" w:rsidRDefault="007443A6" w:rsidP="007443A6">
      <w:pPr>
        <w:pStyle w:val="Heading2"/>
      </w:pPr>
      <w:bookmarkStart w:id="25" w:name="_Toc333350688"/>
      <w:bookmarkStart w:id="26" w:name="_Toc334543801"/>
      <w:bookmarkStart w:id="27" w:name="_Toc334554833"/>
      <w:bookmarkStart w:id="28" w:name="_Toc334563771"/>
      <w:r>
        <w:t>Introduction</w:t>
      </w:r>
      <w:r w:rsidR="00D176FC">
        <w:t xml:space="preserve"> </w:t>
      </w:r>
      <w:r>
        <w:t>to</w:t>
      </w:r>
      <w:r w:rsidR="00D176FC">
        <w:t xml:space="preserve"> </w:t>
      </w:r>
      <w:r>
        <w:t>Windows</w:t>
      </w:r>
      <w:r w:rsidR="00D176FC">
        <w:t xml:space="preserve"> </w:t>
      </w:r>
      <w:r>
        <w:t>8</w:t>
      </w:r>
      <w:bookmarkEnd w:id="25"/>
      <w:bookmarkEnd w:id="26"/>
      <w:bookmarkEnd w:id="27"/>
      <w:bookmarkEnd w:id="28"/>
    </w:p>
    <w:p w:rsidR="00670C30" w:rsidRDefault="007443A6" w:rsidP="007443A6">
      <w:pPr>
        <w:pStyle w:val="ParagraphText"/>
      </w:pPr>
      <w:r>
        <w:t>What</w:t>
      </w:r>
      <w:r w:rsidR="00D176FC">
        <w:t xml:space="preserve"> </w:t>
      </w:r>
      <w:r>
        <w:t>is</w:t>
      </w:r>
      <w:r w:rsidR="00D176FC">
        <w:t xml:space="preserve"> </w:t>
      </w:r>
      <w:r>
        <w:t>Windows</w:t>
      </w:r>
      <w:r w:rsidR="00D176FC">
        <w:t xml:space="preserve"> </w:t>
      </w:r>
      <w:r>
        <w:t>8</w:t>
      </w:r>
      <w:r w:rsidR="00D176FC">
        <w:t xml:space="preserve"> </w:t>
      </w:r>
      <w:r>
        <w:t>all</w:t>
      </w:r>
      <w:r w:rsidR="00D176FC">
        <w:t xml:space="preserve"> </w:t>
      </w:r>
      <w:r>
        <w:t>about?</w:t>
      </w:r>
      <w:r w:rsidR="00D176FC">
        <w:t xml:space="preserve"> </w:t>
      </w:r>
      <w:r>
        <w:t>Windows</w:t>
      </w:r>
      <w:r w:rsidR="00D176FC">
        <w:t xml:space="preserve"> </w:t>
      </w:r>
      <w:r>
        <w:t>has</w:t>
      </w:r>
      <w:r w:rsidR="00D176FC">
        <w:t xml:space="preserve"> </w:t>
      </w:r>
      <w:r>
        <w:t>been</w:t>
      </w:r>
      <w:r w:rsidR="00D176FC">
        <w:t xml:space="preserve"> </w:t>
      </w:r>
      <w:r>
        <w:t>reimagined</w:t>
      </w:r>
      <w:r w:rsidR="00D176FC">
        <w:t xml:space="preserve"> </w:t>
      </w:r>
      <w:r>
        <w:t>to</w:t>
      </w:r>
      <w:r w:rsidR="00D176FC">
        <w:t xml:space="preserve"> </w:t>
      </w:r>
      <w:r>
        <w:t>focus</w:t>
      </w:r>
      <w:r w:rsidR="00D176FC">
        <w:t xml:space="preserve"> </w:t>
      </w:r>
      <w:r>
        <w:t>on</w:t>
      </w:r>
      <w:r w:rsidR="00D176FC">
        <w:t xml:space="preserve"> </w:t>
      </w:r>
      <w:r>
        <w:t>your</w:t>
      </w:r>
      <w:r w:rsidR="00D176FC">
        <w:t xml:space="preserve"> </w:t>
      </w:r>
      <w:r>
        <w:t>life.</w:t>
      </w:r>
      <w:r w:rsidR="00D176FC">
        <w:t xml:space="preserve"> </w:t>
      </w:r>
      <w:r>
        <w:t>The</w:t>
      </w:r>
      <w:r w:rsidR="00D176FC">
        <w:t xml:space="preserve"> </w:t>
      </w:r>
      <w:r>
        <w:t>beautiful,</w:t>
      </w:r>
      <w:r w:rsidR="00D176FC">
        <w:t xml:space="preserve"> </w:t>
      </w:r>
      <w:r>
        <w:t>fast,</w:t>
      </w:r>
      <w:r w:rsidR="00D176FC">
        <w:t xml:space="preserve"> </w:t>
      </w:r>
      <w:r>
        <w:t>and</w:t>
      </w:r>
      <w:r w:rsidR="00D176FC">
        <w:t xml:space="preserve"> </w:t>
      </w:r>
      <w:r>
        <w:t>fluid</w:t>
      </w:r>
      <w:r w:rsidR="00D176FC">
        <w:t xml:space="preserve"> </w:t>
      </w:r>
      <w:r>
        <w:t>design</w:t>
      </w:r>
      <w:r w:rsidR="00D176FC">
        <w:t xml:space="preserve"> </w:t>
      </w:r>
      <w:r>
        <w:t>is</w:t>
      </w:r>
      <w:r w:rsidR="00D176FC">
        <w:t xml:space="preserve"> </w:t>
      </w:r>
      <w:r>
        <w:t>perfect</w:t>
      </w:r>
      <w:r w:rsidR="00D176FC">
        <w:t xml:space="preserve"> </w:t>
      </w:r>
      <w:r>
        <w:t>for</w:t>
      </w:r>
      <w:r w:rsidR="00D176FC">
        <w:t xml:space="preserve"> </w:t>
      </w:r>
      <w:r>
        <w:t>a</w:t>
      </w:r>
      <w:r w:rsidR="00D176FC">
        <w:t xml:space="preserve"> </w:t>
      </w:r>
      <w:r>
        <w:t>range</w:t>
      </w:r>
      <w:r w:rsidR="00D176FC">
        <w:t xml:space="preserve"> </w:t>
      </w:r>
      <w:r>
        <w:t>of</w:t>
      </w:r>
      <w:r w:rsidR="00D176FC">
        <w:t xml:space="preserve"> </w:t>
      </w:r>
      <w:r>
        <w:t>hardware:</w:t>
      </w:r>
      <w:r w:rsidR="00D176FC">
        <w:t xml:space="preserve"> </w:t>
      </w:r>
      <w:r>
        <w:t>from</w:t>
      </w:r>
      <w:r w:rsidR="00D176FC">
        <w:t xml:space="preserve"> </w:t>
      </w:r>
      <w:r>
        <w:t>compact,</w:t>
      </w:r>
      <w:r w:rsidR="00D176FC">
        <w:t xml:space="preserve"> </w:t>
      </w:r>
      <w:r>
        <w:t>touch-enabled</w:t>
      </w:r>
      <w:r w:rsidR="00D176FC">
        <w:t xml:space="preserve"> </w:t>
      </w:r>
      <w:r>
        <w:t>tablets</w:t>
      </w:r>
      <w:r w:rsidR="00D176FC">
        <w:t xml:space="preserve"> </w:t>
      </w:r>
      <w:r>
        <w:t>and</w:t>
      </w:r>
      <w:r w:rsidR="00D176FC">
        <w:t xml:space="preserve"> </w:t>
      </w:r>
      <w:r>
        <w:t>lightweight</w:t>
      </w:r>
      <w:r w:rsidR="00D176FC">
        <w:t xml:space="preserve"> </w:t>
      </w:r>
      <w:r>
        <w:t>laptops,</w:t>
      </w:r>
      <w:r w:rsidR="00D176FC">
        <w:t xml:space="preserve"> </w:t>
      </w:r>
      <w:r>
        <w:t>to</w:t>
      </w:r>
      <w:r w:rsidR="00D176FC">
        <w:t xml:space="preserve"> </w:t>
      </w:r>
      <w:r>
        <w:t>PCs</w:t>
      </w:r>
      <w:r w:rsidR="00D176FC">
        <w:t xml:space="preserve"> </w:t>
      </w:r>
      <w:r>
        <w:t>and</w:t>
      </w:r>
      <w:r w:rsidR="00D176FC">
        <w:t xml:space="preserve"> </w:t>
      </w:r>
      <w:r>
        <w:t>large,</w:t>
      </w:r>
      <w:r w:rsidR="00D176FC">
        <w:t xml:space="preserve"> </w:t>
      </w:r>
      <w:r>
        <w:t>powerful</w:t>
      </w:r>
      <w:r w:rsidR="00D176FC">
        <w:t xml:space="preserve"> </w:t>
      </w:r>
      <w:r>
        <w:t>all-in-ones</w:t>
      </w:r>
      <w:r w:rsidR="00D176FC">
        <w:t xml:space="preserve"> </w:t>
      </w:r>
      <w:r>
        <w:t>with</w:t>
      </w:r>
      <w:r w:rsidR="00D176FC">
        <w:t xml:space="preserve"> </w:t>
      </w:r>
      <w:r>
        <w:t>high-definition</w:t>
      </w:r>
      <w:r w:rsidR="00D176FC">
        <w:t xml:space="preserve"> </w:t>
      </w:r>
      <w:r>
        <w:t>screens.</w:t>
      </w:r>
      <w:r w:rsidR="00D176FC">
        <w:t xml:space="preserve"> </w:t>
      </w:r>
      <w:r>
        <w:t>It’s</w:t>
      </w:r>
      <w:r w:rsidR="00D176FC">
        <w:t xml:space="preserve"> </w:t>
      </w:r>
      <w:r>
        <w:t>smooth,</w:t>
      </w:r>
      <w:r w:rsidR="00D176FC">
        <w:t xml:space="preserve"> </w:t>
      </w:r>
      <w:r>
        <w:t>intuitive,</w:t>
      </w:r>
      <w:r w:rsidR="00D176FC">
        <w:t xml:space="preserve"> </w:t>
      </w:r>
      <w:r>
        <w:t>and</w:t>
      </w:r>
      <w:r w:rsidR="00D176FC">
        <w:t xml:space="preserve"> </w:t>
      </w:r>
      <w:r>
        <w:t>gives</w:t>
      </w:r>
      <w:r w:rsidR="00D176FC">
        <w:t xml:space="preserve"> </w:t>
      </w:r>
      <w:r>
        <w:t>you</w:t>
      </w:r>
      <w:r w:rsidR="00D176FC">
        <w:t xml:space="preserve"> </w:t>
      </w:r>
      <w:r>
        <w:t>instant</w:t>
      </w:r>
      <w:r w:rsidR="00D176FC">
        <w:t xml:space="preserve"> </w:t>
      </w:r>
      <w:r>
        <w:t>access</w:t>
      </w:r>
      <w:r w:rsidR="00D176FC">
        <w:t xml:space="preserve"> </w:t>
      </w:r>
      <w:r>
        <w:t>to</w:t>
      </w:r>
      <w:r w:rsidR="00D176FC">
        <w:t xml:space="preserve"> </w:t>
      </w:r>
      <w:r>
        <w:t>your</w:t>
      </w:r>
      <w:r w:rsidR="00D176FC">
        <w:t xml:space="preserve"> </w:t>
      </w:r>
      <w:r>
        <w:t>people,</w:t>
      </w:r>
      <w:r w:rsidR="00D176FC">
        <w:t xml:space="preserve"> </w:t>
      </w:r>
      <w:r>
        <w:t>apps,</w:t>
      </w:r>
      <w:r w:rsidR="00D176FC">
        <w:t xml:space="preserve"> </w:t>
      </w:r>
      <w:r>
        <w:t>and</w:t>
      </w:r>
      <w:r w:rsidR="00D176FC">
        <w:t xml:space="preserve"> </w:t>
      </w:r>
      <w:r>
        <w:t>stuff,</w:t>
      </w:r>
      <w:r w:rsidR="00D176FC">
        <w:t xml:space="preserve"> </w:t>
      </w:r>
      <w:r>
        <w:t>so</w:t>
      </w:r>
      <w:r w:rsidR="00D176FC">
        <w:t xml:space="preserve"> </w:t>
      </w:r>
      <w:r>
        <w:t>you</w:t>
      </w:r>
      <w:r w:rsidR="00D176FC">
        <w:t xml:space="preserve"> </w:t>
      </w:r>
      <w:r>
        <w:t>spend</w:t>
      </w:r>
      <w:r w:rsidR="00D176FC">
        <w:t xml:space="preserve"> </w:t>
      </w:r>
      <w:r>
        <w:t>less</w:t>
      </w:r>
      <w:r w:rsidR="00D176FC">
        <w:t xml:space="preserve"> </w:t>
      </w:r>
      <w:r>
        <w:t>time</w:t>
      </w:r>
      <w:r w:rsidR="00D176FC">
        <w:t xml:space="preserve"> </w:t>
      </w:r>
      <w:r>
        <w:t>searching</w:t>
      </w:r>
      <w:r w:rsidR="00D176FC">
        <w:t xml:space="preserve"> </w:t>
      </w:r>
      <w:r>
        <w:t>and</w:t>
      </w:r>
      <w:r w:rsidR="00D176FC">
        <w:t xml:space="preserve"> </w:t>
      </w:r>
      <w:r>
        <w:t>more</w:t>
      </w:r>
      <w:r w:rsidR="00D176FC">
        <w:t xml:space="preserve"> </w:t>
      </w:r>
      <w:r>
        <w:t>time</w:t>
      </w:r>
      <w:r w:rsidR="00D176FC">
        <w:t xml:space="preserve"> </w:t>
      </w:r>
      <w:r>
        <w:t>doing.</w:t>
      </w:r>
    </w:p>
    <w:p w:rsidR="00670C30" w:rsidRDefault="007443A6" w:rsidP="007443A6">
      <w:pPr>
        <w:pStyle w:val="ParagraphText"/>
      </w:pPr>
      <w:r>
        <w:t>The</w:t>
      </w:r>
      <w:r w:rsidR="00D176FC">
        <w:t xml:space="preserve"> </w:t>
      </w:r>
      <w:r>
        <w:t>new</w:t>
      </w:r>
      <w:r w:rsidR="00D176FC">
        <w:t xml:space="preserve"> </w:t>
      </w:r>
      <w:r>
        <w:t>Windows</w:t>
      </w:r>
      <w:r w:rsidR="00D176FC">
        <w:t xml:space="preserve"> </w:t>
      </w:r>
      <w:r>
        <w:t>Store</w:t>
      </w:r>
      <w:r w:rsidR="00D176FC">
        <w:t xml:space="preserve"> </w:t>
      </w:r>
      <w:r>
        <w:t>provides</w:t>
      </w:r>
      <w:r w:rsidR="00D176FC">
        <w:t xml:space="preserve"> </w:t>
      </w:r>
      <w:r>
        <w:t>apps</w:t>
      </w:r>
      <w:r w:rsidR="00D176FC">
        <w:t xml:space="preserve"> </w:t>
      </w:r>
      <w:r>
        <w:t>to</w:t>
      </w:r>
      <w:r w:rsidR="00D176FC">
        <w:t xml:space="preserve"> </w:t>
      </w:r>
      <w:r>
        <w:t>help</w:t>
      </w:r>
      <w:r w:rsidR="00D176FC">
        <w:t xml:space="preserve"> </w:t>
      </w:r>
      <w:r>
        <w:t>you</w:t>
      </w:r>
      <w:r w:rsidR="00D176FC">
        <w:t xml:space="preserve"> </w:t>
      </w:r>
      <w:r>
        <w:t>work</w:t>
      </w:r>
      <w:r w:rsidR="00D176FC">
        <w:t xml:space="preserve"> </w:t>
      </w:r>
      <w:r>
        <w:t>more</w:t>
      </w:r>
      <w:r w:rsidR="00D176FC">
        <w:t xml:space="preserve"> </w:t>
      </w:r>
      <w:r>
        <w:t>efficiently,</w:t>
      </w:r>
      <w:r w:rsidR="00D176FC">
        <w:t xml:space="preserve"> </w:t>
      </w:r>
      <w:r>
        <w:t>or</w:t>
      </w:r>
      <w:r w:rsidR="00D176FC">
        <w:t xml:space="preserve"> </w:t>
      </w:r>
      <w:r>
        <w:t>get</w:t>
      </w:r>
      <w:r w:rsidR="00D176FC">
        <w:t xml:space="preserve"> </w:t>
      </w:r>
      <w:r>
        <w:t>you</w:t>
      </w:r>
      <w:r w:rsidR="00D176FC">
        <w:t xml:space="preserve"> </w:t>
      </w:r>
      <w:r>
        <w:t>the</w:t>
      </w:r>
      <w:r w:rsidR="00D176FC">
        <w:t xml:space="preserve"> </w:t>
      </w:r>
      <w:r>
        <w:t>latest</w:t>
      </w:r>
      <w:r w:rsidR="00D176FC">
        <w:t xml:space="preserve"> </w:t>
      </w:r>
      <w:r>
        <w:t>games</w:t>
      </w:r>
      <w:r w:rsidR="00D176FC">
        <w:t xml:space="preserve"> </w:t>
      </w:r>
      <w:r>
        <w:t>so</w:t>
      </w:r>
      <w:r w:rsidR="00D176FC">
        <w:t xml:space="preserve"> </w:t>
      </w:r>
      <w:r>
        <w:t>you</w:t>
      </w:r>
      <w:r w:rsidR="00D176FC">
        <w:t xml:space="preserve"> </w:t>
      </w:r>
      <w:r>
        <w:t>can</w:t>
      </w:r>
      <w:r w:rsidR="00D176FC">
        <w:t xml:space="preserve"> </w:t>
      </w:r>
      <w:r>
        <w:t>compete</w:t>
      </w:r>
      <w:r w:rsidR="00D176FC">
        <w:t xml:space="preserve"> </w:t>
      </w:r>
      <w:r>
        <w:t>with</w:t>
      </w:r>
      <w:r w:rsidR="00D176FC">
        <w:t xml:space="preserve"> </w:t>
      </w:r>
      <w:r>
        <w:t>friends.</w:t>
      </w:r>
      <w:r w:rsidR="00D176FC">
        <w:t xml:space="preserve"> </w:t>
      </w:r>
      <w:r>
        <w:t>Apps</w:t>
      </w:r>
      <w:r w:rsidR="00D176FC">
        <w:t xml:space="preserve"> </w:t>
      </w:r>
      <w:r>
        <w:t>can</w:t>
      </w:r>
      <w:r w:rsidR="00D176FC">
        <w:t xml:space="preserve"> </w:t>
      </w:r>
      <w:r>
        <w:t>work</w:t>
      </w:r>
      <w:r w:rsidR="00D176FC">
        <w:t xml:space="preserve"> </w:t>
      </w:r>
      <w:r>
        <w:t>together,</w:t>
      </w:r>
      <w:r w:rsidR="00D176FC">
        <w:t xml:space="preserve"> </w:t>
      </w:r>
      <w:r>
        <w:t>too,</w:t>
      </w:r>
      <w:r w:rsidR="00D176FC">
        <w:t xml:space="preserve"> </w:t>
      </w:r>
      <w:r>
        <w:t>so</w:t>
      </w:r>
      <w:r w:rsidR="00D176FC">
        <w:t xml:space="preserve"> </w:t>
      </w:r>
      <w:r>
        <w:t>you</w:t>
      </w:r>
      <w:r w:rsidR="00D176FC">
        <w:t xml:space="preserve"> </w:t>
      </w:r>
      <w:r>
        <w:t>can</w:t>
      </w:r>
      <w:r w:rsidR="00D176FC">
        <w:t xml:space="preserve"> </w:t>
      </w:r>
      <w:r>
        <w:t>share</w:t>
      </w:r>
      <w:r w:rsidR="00D176FC">
        <w:t xml:space="preserve"> </w:t>
      </w:r>
      <w:r>
        <w:t>photos,</w:t>
      </w:r>
      <w:r w:rsidR="00D176FC">
        <w:t xml:space="preserve"> </w:t>
      </w:r>
      <w:r>
        <w:t>maps,</w:t>
      </w:r>
      <w:r w:rsidR="00D176FC">
        <w:t xml:space="preserve"> </w:t>
      </w:r>
      <w:r>
        <w:t>contacts,</w:t>
      </w:r>
      <w:r w:rsidR="00D176FC">
        <w:t xml:space="preserve"> </w:t>
      </w:r>
      <w:r>
        <w:t>links,</w:t>
      </w:r>
      <w:r w:rsidR="00D176FC">
        <w:t xml:space="preserve"> </w:t>
      </w:r>
      <w:r>
        <w:t>and</w:t>
      </w:r>
      <w:r w:rsidR="00D176FC">
        <w:t xml:space="preserve"> </w:t>
      </w:r>
      <w:r>
        <w:t>whatever</w:t>
      </w:r>
      <w:r w:rsidR="00D176FC">
        <w:t xml:space="preserve"> </w:t>
      </w:r>
      <w:r>
        <w:t>else</w:t>
      </w:r>
      <w:r w:rsidR="00D176FC">
        <w:t xml:space="preserve"> </w:t>
      </w:r>
      <w:r>
        <w:t>you</w:t>
      </w:r>
      <w:r w:rsidR="00D176FC">
        <w:t xml:space="preserve"> </w:t>
      </w:r>
      <w:r>
        <w:t>want.</w:t>
      </w:r>
    </w:p>
    <w:p w:rsidR="00670C30" w:rsidRDefault="007443A6" w:rsidP="007443A6">
      <w:pPr>
        <w:pStyle w:val="ParagraphText"/>
      </w:pPr>
      <w:r>
        <w:t>No</w:t>
      </w:r>
      <w:r w:rsidR="00D176FC">
        <w:t xml:space="preserve"> </w:t>
      </w:r>
      <w:r>
        <w:t>matter</w:t>
      </w:r>
      <w:r w:rsidR="00D176FC">
        <w:t xml:space="preserve"> </w:t>
      </w:r>
      <w:r>
        <w:t>what</w:t>
      </w:r>
      <w:r w:rsidR="00D176FC">
        <w:t xml:space="preserve"> </w:t>
      </w:r>
      <w:r>
        <w:t>you</w:t>
      </w:r>
      <w:r w:rsidR="00D176FC">
        <w:t xml:space="preserve"> </w:t>
      </w:r>
      <w:r>
        <w:t>want</w:t>
      </w:r>
      <w:r w:rsidR="00D176FC">
        <w:t xml:space="preserve"> </w:t>
      </w:r>
      <w:r>
        <w:t>to</w:t>
      </w:r>
      <w:r w:rsidR="00D176FC">
        <w:t xml:space="preserve"> </w:t>
      </w:r>
      <w:r>
        <w:t>do,</w:t>
      </w:r>
      <w:r w:rsidR="00D176FC">
        <w:t xml:space="preserve"> </w:t>
      </w:r>
      <w:r>
        <w:t>you</w:t>
      </w:r>
      <w:r w:rsidR="00D176FC">
        <w:t xml:space="preserve"> </w:t>
      </w:r>
      <w:r>
        <w:t>can</w:t>
      </w:r>
      <w:r w:rsidR="00D176FC">
        <w:t xml:space="preserve"> </w:t>
      </w:r>
      <w:r>
        <w:t>get</w:t>
      </w:r>
      <w:r w:rsidR="00D176FC">
        <w:t xml:space="preserve"> </w:t>
      </w:r>
      <w:r>
        <w:t>it</w:t>
      </w:r>
      <w:r w:rsidR="00D176FC">
        <w:t xml:space="preserve"> </w:t>
      </w:r>
      <w:r>
        <w:t>done</w:t>
      </w:r>
      <w:r w:rsidR="00D176FC">
        <w:t xml:space="preserve"> </w:t>
      </w:r>
      <w:r>
        <w:t>quickly</w:t>
      </w:r>
      <w:r w:rsidR="00D176FC">
        <w:t xml:space="preserve"> </w:t>
      </w:r>
      <w:r>
        <w:t>in</w:t>
      </w:r>
      <w:r w:rsidR="00D176FC">
        <w:t xml:space="preserve"> </w:t>
      </w:r>
      <w:r>
        <w:t>Windows</w:t>
      </w:r>
      <w:r w:rsidR="00D176FC">
        <w:t xml:space="preserve"> </w:t>
      </w:r>
      <w:r>
        <w:t>8.</w:t>
      </w:r>
      <w:r w:rsidR="00D176FC">
        <w:t xml:space="preserve"> </w:t>
      </w:r>
      <w:r>
        <w:t>Whether</w:t>
      </w:r>
      <w:r w:rsidR="00D176FC">
        <w:t xml:space="preserve"> </w:t>
      </w:r>
      <w:r>
        <w:t>you’re</w:t>
      </w:r>
      <w:r w:rsidR="00D176FC">
        <w:t xml:space="preserve"> </w:t>
      </w:r>
      <w:r>
        <w:t>completing</w:t>
      </w:r>
      <w:r w:rsidR="00D176FC">
        <w:t xml:space="preserve"> </w:t>
      </w:r>
      <w:r>
        <w:t>a</w:t>
      </w:r>
      <w:r w:rsidR="00D176FC">
        <w:t xml:space="preserve"> </w:t>
      </w:r>
      <w:r>
        <w:t>project,</w:t>
      </w:r>
      <w:r w:rsidR="00D176FC">
        <w:t xml:space="preserve"> </w:t>
      </w:r>
      <w:r>
        <w:t>playing</w:t>
      </w:r>
      <w:r w:rsidR="00D176FC">
        <w:t xml:space="preserve"> </w:t>
      </w:r>
      <w:r>
        <w:t>a</w:t>
      </w:r>
      <w:r w:rsidR="00D176FC">
        <w:t xml:space="preserve"> </w:t>
      </w:r>
      <w:r>
        <w:t>game,</w:t>
      </w:r>
      <w:r w:rsidR="00D176FC">
        <w:t xml:space="preserve"> </w:t>
      </w:r>
      <w:r>
        <w:t>or</w:t>
      </w:r>
      <w:r w:rsidR="00D176FC">
        <w:t xml:space="preserve"> </w:t>
      </w:r>
      <w:r>
        <w:t>reading</w:t>
      </w:r>
      <w:r w:rsidR="00D176FC">
        <w:t xml:space="preserve"> </w:t>
      </w:r>
      <w:r>
        <w:t>a</w:t>
      </w:r>
      <w:r w:rsidR="00D176FC">
        <w:t xml:space="preserve"> </w:t>
      </w:r>
      <w:r>
        <w:t>book,</w:t>
      </w:r>
      <w:r w:rsidR="00D176FC">
        <w:t xml:space="preserve"> </w:t>
      </w:r>
      <w:r>
        <w:t>with</w:t>
      </w:r>
      <w:r w:rsidR="00D176FC">
        <w:t xml:space="preserve"> </w:t>
      </w:r>
      <w:r>
        <w:t>Windows</w:t>
      </w:r>
      <w:r w:rsidR="00D176FC">
        <w:t xml:space="preserve"> </w:t>
      </w:r>
      <w:r>
        <w:t>8,</w:t>
      </w:r>
      <w:r w:rsidR="00D176FC">
        <w:t xml:space="preserve"> </w:t>
      </w:r>
      <w:r>
        <w:t>you</w:t>
      </w:r>
      <w:r w:rsidR="00D176FC">
        <w:t xml:space="preserve"> </w:t>
      </w:r>
      <w:r>
        <w:t>can</w:t>
      </w:r>
      <w:r w:rsidR="00D176FC">
        <w:t xml:space="preserve"> </w:t>
      </w:r>
      <w:r>
        <w:t>use</w:t>
      </w:r>
      <w:r w:rsidR="00D176FC">
        <w:t xml:space="preserve"> </w:t>
      </w:r>
      <w:r>
        <w:t>touch,</w:t>
      </w:r>
      <w:r w:rsidR="00D176FC">
        <w:t xml:space="preserve"> </w:t>
      </w:r>
      <w:r>
        <w:t>mouse,</w:t>
      </w:r>
      <w:r w:rsidR="00D176FC">
        <w:t xml:space="preserve"> </w:t>
      </w:r>
      <w:r>
        <w:t>and</w:t>
      </w:r>
      <w:r w:rsidR="00D176FC">
        <w:t xml:space="preserve"> </w:t>
      </w:r>
      <w:r>
        <w:t>keyboard</w:t>
      </w:r>
      <w:r w:rsidR="00D176FC">
        <w:t xml:space="preserve"> </w:t>
      </w:r>
      <w:r>
        <w:t>together—seamlessly—to</w:t>
      </w:r>
      <w:r w:rsidR="00D176FC">
        <w:t xml:space="preserve"> </w:t>
      </w:r>
      <w:r>
        <w:t>do</w:t>
      </w:r>
      <w:r w:rsidR="00D176FC">
        <w:t xml:space="preserve"> </w:t>
      </w:r>
      <w:r>
        <w:t>what</w:t>
      </w:r>
      <w:r w:rsidR="00D176FC">
        <w:t xml:space="preserve"> </w:t>
      </w:r>
      <w:r>
        <w:t>you</w:t>
      </w:r>
      <w:r w:rsidR="00D176FC">
        <w:t xml:space="preserve"> </w:t>
      </w:r>
      <w:r>
        <w:t>want,</w:t>
      </w:r>
      <w:r w:rsidR="00D176FC">
        <w:t xml:space="preserve"> </w:t>
      </w:r>
      <w:r>
        <w:t>the</w:t>
      </w:r>
      <w:r w:rsidR="00D176FC">
        <w:t xml:space="preserve"> </w:t>
      </w:r>
      <w:r>
        <w:t>way</w:t>
      </w:r>
      <w:r w:rsidR="00D176FC">
        <w:t xml:space="preserve"> </w:t>
      </w:r>
      <w:r>
        <w:t>you</w:t>
      </w:r>
      <w:r w:rsidR="00D176FC">
        <w:t xml:space="preserve"> </w:t>
      </w:r>
      <w:r>
        <w:t>want.</w:t>
      </w:r>
      <w:r w:rsidR="00D176FC">
        <w:t xml:space="preserve"> </w:t>
      </w:r>
      <w:r>
        <w:t>No</w:t>
      </w:r>
      <w:r w:rsidR="00D176FC">
        <w:t xml:space="preserve"> </w:t>
      </w:r>
      <w:r>
        <w:t>need</w:t>
      </w:r>
      <w:r w:rsidR="00D176FC">
        <w:t xml:space="preserve"> </w:t>
      </w:r>
      <w:r>
        <w:t>to</w:t>
      </w:r>
      <w:r w:rsidR="00D176FC">
        <w:t xml:space="preserve"> </w:t>
      </w:r>
      <w:r>
        <w:t>choose</w:t>
      </w:r>
      <w:r w:rsidR="00D176FC">
        <w:t xml:space="preserve"> </w:t>
      </w:r>
      <w:r>
        <w:t>one</w:t>
      </w:r>
      <w:r w:rsidR="00D176FC">
        <w:t xml:space="preserve"> </w:t>
      </w:r>
      <w:r>
        <w:t>or</w:t>
      </w:r>
      <w:r w:rsidR="00D176FC">
        <w:t xml:space="preserve"> </w:t>
      </w:r>
      <w:r>
        <w:t>the</w:t>
      </w:r>
      <w:r w:rsidR="00D176FC">
        <w:t xml:space="preserve"> </w:t>
      </w:r>
      <w:r>
        <w:t>other.</w:t>
      </w:r>
      <w:r w:rsidR="00D176FC">
        <w:t xml:space="preserve"> </w:t>
      </w:r>
      <w:r>
        <w:t>It</w:t>
      </w:r>
      <w:r w:rsidR="00D176FC">
        <w:t xml:space="preserve"> </w:t>
      </w:r>
      <w:r>
        <w:t>starts</w:t>
      </w:r>
      <w:r w:rsidR="00D176FC">
        <w:t xml:space="preserve"> </w:t>
      </w:r>
      <w:r>
        <w:t>quickly</w:t>
      </w:r>
      <w:r w:rsidR="00D176FC">
        <w:t xml:space="preserve"> </w:t>
      </w:r>
      <w:r>
        <w:t>and</w:t>
      </w:r>
      <w:r w:rsidR="00D176FC">
        <w:t xml:space="preserve"> </w:t>
      </w:r>
      <w:r>
        <w:t>it’s</w:t>
      </w:r>
      <w:r w:rsidR="00D176FC">
        <w:t xml:space="preserve"> </w:t>
      </w:r>
      <w:r>
        <w:t>cloud-connected</w:t>
      </w:r>
      <w:r w:rsidR="00D176FC">
        <w:t xml:space="preserve"> </w:t>
      </w:r>
      <w:r>
        <w:t>so</w:t>
      </w:r>
      <w:r w:rsidR="00D176FC">
        <w:t xml:space="preserve"> </w:t>
      </w:r>
      <w:r>
        <w:t>you</w:t>
      </w:r>
      <w:r w:rsidR="00D176FC">
        <w:t xml:space="preserve"> </w:t>
      </w:r>
      <w:r>
        <w:t>can</w:t>
      </w:r>
      <w:r w:rsidR="00D176FC">
        <w:t xml:space="preserve"> </w:t>
      </w:r>
      <w:r>
        <w:t>access</w:t>
      </w:r>
      <w:r w:rsidR="00D176FC">
        <w:t xml:space="preserve"> </w:t>
      </w:r>
      <w:r>
        <w:t>your</w:t>
      </w:r>
      <w:r w:rsidR="00D176FC">
        <w:t xml:space="preserve"> </w:t>
      </w:r>
      <w:r>
        <w:t>photos,</w:t>
      </w:r>
      <w:r w:rsidR="00D176FC">
        <w:t xml:space="preserve"> </w:t>
      </w:r>
      <w:r>
        <w:t>documents,</w:t>
      </w:r>
      <w:r w:rsidR="00D176FC">
        <w:t xml:space="preserve"> </w:t>
      </w:r>
      <w:r>
        <w:t>and</w:t>
      </w:r>
      <w:r w:rsidR="00D176FC">
        <w:t xml:space="preserve"> </w:t>
      </w:r>
      <w:r>
        <w:t>settings</w:t>
      </w:r>
      <w:r w:rsidR="00D176FC">
        <w:t xml:space="preserve"> </w:t>
      </w:r>
      <w:r>
        <w:t>on</w:t>
      </w:r>
      <w:r w:rsidR="00D176FC">
        <w:t xml:space="preserve"> </w:t>
      </w:r>
      <w:r>
        <w:t>any</w:t>
      </w:r>
      <w:r w:rsidR="00D176FC">
        <w:t xml:space="preserve"> </w:t>
      </w:r>
      <w:r>
        <w:t>Windows</w:t>
      </w:r>
      <w:r w:rsidR="00D176FC">
        <w:t xml:space="preserve"> </w:t>
      </w:r>
      <w:r>
        <w:t>8</w:t>
      </w:r>
      <w:r w:rsidR="00D176FC">
        <w:t xml:space="preserve"> </w:t>
      </w:r>
      <w:r>
        <w:t>PC.</w:t>
      </w:r>
    </w:p>
    <w:p w:rsidR="00670C30" w:rsidRDefault="0097437E" w:rsidP="0097437E">
      <w:pPr>
        <w:pStyle w:val="Heading3"/>
      </w:pPr>
      <w:bookmarkStart w:id="29" w:name="_Toc333350689"/>
      <w:bookmarkStart w:id="30" w:name="_Toc334543802"/>
      <w:bookmarkStart w:id="31" w:name="_Toc334554834"/>
      <w:bookmarkStart w:id="32" w:name="_Toc334563772"/>
      <w:r>
        <w:t>Discussion:</w:t>
      </w:r>
      <w:r w:rsidR="00D176FC">
        <w:t xml:space="preserve"> </w:t>
      </w:r>
      <w:r>
        <w:t>Review</w:t>
      </w:r>
      <w:r w:rsidR="00D176FC">
        <w:t xml:space="preserve"> </w:t>
      </w:r>
      <w:r>
        <w:t>the</w:t>
      </w:r>
      <w:r w:rsidR="00D176FC">
        <w:t xml:space="preserve"> </w:t>
      </w:r>
      <w:r>
        <w:t>Windows</w:t>
      </w:r>
      <w:r w:rsidR="00D176FC">
        <w:t xml:space="preserve"> </w:t>
      </w:r>
      <w:r>
        <w:t>8</w:t>
      </w:r>
      <w:r w:rsidR="00D176FC">
        <w:t xml:space="preserve"> </w:t>
      </w:r>
      <w:r>
        <w:t>Product</w:t>
      </w:r>
      <w:r w:rsidR="00D176FC">
        <w:t xml:space="preserve"> </w:t>
      </w:r>
      <w:r>
        <w:t>Guide</w:t>
      </w:r>
      <w:bookmarkEnd w:id="29"/>
      <w:bookmarkEnd w:id="30"/>
      <w:bookmarkEnd w:id="31"/>
      <w:bookmarkEnd w:id="32"/>
    </w:p>
    <w:p w:rsidR="00670C30" w:rsidRDefault="0097437E" w:rsidP="0097437E">
      <w:pPr>
        <w:pStyle w:val="ListNumber"/>
      </w:pPr>
      <w:r>
        <w:t>Take</w:t>
      </w:r>
      <w:r w:rsidR="00D176FC">
        <w:t xml:space="preserve"> </w:t>
      </w:r>
      <w:r>
        <w:t>a</w:t>
      </w:r>
      <w:r w:rsidR="00D176FC">
        <w:t xml:space="preserve"> </w:t>
      </w:r>
      <w:r>
        <w:t>few</w:t>
      </w:r>
      <w:r w:rsidR="00D176FC">
        <w:t xml:space="preserve"> </w:t>
      </w:r>
      <w:r>
        <w:t>minutes</w:t>
      </w:r>
      <w:r w:rsidR="00D176FC">
        <w:t xml:space="preserve"> </w:t>
      </w:r>
      <w:r>
        <w:t>to</w:t>
      </w:r>
      <w:r w:rsidR="00D176FC">
        <w:t xml:space="preserve"> </w:t>
      </w:r>
      <w:r>
        <w:t>review</w:t>
      </w:r>
      <w:r w:rsidR="00D176FC">
        <w:t xml:space="preserve"> </w:t>
      </w:r>
      <w:r>
        <w:t>the</w:t>
      </w:r>
      <w:r w:rsidR="00D176FC">
        <w:t xml:space="preserve"> </w:t>
      </w:r>
      <w:r>
        <w:t>Windows</w:t>
      </w:r>
      <w:r w:rsidR="00D176FC">
        <w:t xml:space="preserve"> </w:t>
      </w:r>
      <w:r>
        <w:t>8</w:t>
      </w:r>
      <w:r w:rsidR="00D176FC">
        <w:t xml:space="preserve"> </w:t>
      </w:r>
      <w:r w:rsidR="00B91AEF">
        <w:t>Product</w:t>
      </w:r>
      <w:r w:rsidR="00D176FC">
        <w:t xml:space="preserve"> </w:t>
      </w:r>
      <w:r w:rsidR="00B91AEF">
        <w:t>Guide,</w:t>
      </w:r>
      <w:r w:rsidR="00D176FC">
        <w:t xml:space="preserve"> </w:t>
      </w:r>
      <w:r w:rsidR="00B91AEF">
        <w:t>here:</w:t>
      </w:r>
      <w:r w:rsidR="00D176FC">
        <w:t xml:space="preserve"> </w:t>
      </w:r>
      <w:hyperlink r:id="rId10" w:history="1">
        <w:r w:rsidR="00B91AEF" w:rsidRPr="007307F3">
          <w:rPr>
            <w:rStyle w:val="Hyperlink"/>
          </w:rPr>
          <w:t>http://go.microsoft.com/fwlink/?LinkId=251529</w:t>
        </w:r>
      </w:hyperlink>
    </w:p>
    <w:p w:rsidR="00670C30" w:rsidRDefault="0097437E" w:rsidP="0097437E">
      <w:pPr>
        <w:pStyle w:val="ListNumber"/>
      </w:pPr>
      <w:r>
        <w:t>Discussion</w:t>
      </w:r>
      <w:r w:rsidR="00D176FC">
        <w:t xml:space="preserve"> </w:t>
      </w:r>
      <w:r>
        <w:t>questions:</w:t>
      </w:r>
    </w:p>
    <w:p w:rsidR="00670C30" w:rsidRDefault="0097437E" w:rsidP="0097437E">
      <w:pPr>
        <w:pStyle w:val="ListNumber2"/>
      </w:pPr>
      <w:r>
        <w:t>How</w:t>
      </w:r>
      <w:r w:rsidR="00D176FC">
        <w:t xml:space="preserve"> </w:t>
      </w:r>
      <w:r>
        <w:t>much</w:t>
      </w:r>
      <w:r w:rsidR="00D176FC">
        <w:t xml:space="preserve"> </w:t>
      </w:r>
      <w:r>
        <w:t>experience</w:t>
      </w:r>
      <w:r w:rsidR="00D176FC">
        <w:t xml:space="preserve"> </w:t>
      </w:r>
      <w:r>
        <w:t>do</w:t>
      </w:r>
      <w:r w:rsidR="00D176FC">
        <w:t xml:space="preserve"> </w:t>
      </w:r>
      <w:r>
        <w:t>you</w:t>
      </w:r>
      <w:r w:rsidR="00D176FC">
        <w:t xml:space="preserve"> </w:t>
      </w:r>
      <w:r>
        <w:t>have</w:t>
      </w:r>
      <w:r w:rsidR="00D176FC">
        <w:t xml:space="preserve"> </w:t>
      </w:r>
      <w:r>
        <w:t>with</w:t>
      </w:r>
      <w:r w:rsidR="00D176FC">
        <w:t xml:space="preserve"> </w:t>
      </w:r>
      <w:r>
        <w:t>Windows</w:t>
      </w:r>
      <w:r w:rsidR="00D176FC">
        <w:t xml:space="preserve"> </w:t>
      </w:r>
      <w:r>
        <w:t>8</w:t>
      </w:r>
      <w:r w:rsidR="00D176FC">
        <w:t xml:space="preserve"> </w:t>
      </w:r>
      <w:r>
        <w:t>already?</w:t>
      </w:r>
    </w:p>
    <w:p w:rsidR="00670C30" w:rsidRDefault="0097437E" w:rsidP="0097437E">
      <w:pPr>
        <w:pStyle w:val="ListNumber2"/>
      </w:pPr>
      <w:r>
        <w:t>What</w:t>
      </w:r>
      <w:r w:rsidR="00D176FC">
        <w:t xml:space="preserve"> </w:t>
      </w:r>
      <w:r>
        <w:t>change</w:t>
      </w:r>
      <w:r w:rsidR="00D176FC">
        <w:t xml:space="preserve"> </w:t>
      </w:r>
      <w:r>
        <w:t>areas</w:t>
      </w:r>
      <w:r w:rsidR="00D176FC">
        <w:t xml:space="preserve"> </w:t>
      </w:r>
      <w:r>
        <w:t>are</w:t>
      </w:r>
      <w:r w:rsidR="00D176FC">
        <w:t xml:space="preserve"> </w:t>
      </w:r>
      <w:r>
        <w:t>most</w:t>
      </w:r>
      <w:r w:rsidR="00D176FC">
        <w:t xml:space="preserve"> </w:t>
      </w:r>
      <w:r>
        <w:t>interesting</w:t>
      </w:r>
      <w:r w:rsidR="00D176FC">
        <w:t xml:space="preserve"> </w:t>
      </w:r>
      <w:r>
        <w:t>to</w:t>
      </w:r>
      <w:r w:rsidR="00D176FC">
        <w:t xml:space="preserve"> </w:t>
      </w:r>
      <w:r>
        <w:t>you?</w:t>
      </w:r>
    </w:p>
    <w:p w:rsidR="00670C30" w:rsidRDefault="0097437E" w:rsidP="0097437E">
      <w:pPr>
        <w:pStyle w:val="ListNumber2"/>
      </w:pPr>
      <w:r>
        <w:t>What</w:t>
      </w:r>
      <w:r w:rsidR="00D176FC">
        <w:t xml:space="preserve"> </w:t>
      </w:r>
      <w:r>
        <w:t>do</w:t>
      </w:r>
      <w:r w:rsidR="00D176FC">
        <w:t xml:space="preserve"> </w:t>
      </w:r>
      <w:r>
        <w:t>you</w:t>
      </w:r>
      <w:r w:rsidR="00D176FC">
        <w:t xml:space="preserve"> </w:t>
      </w:r>
      <w:r>
        <w:t>most</w:t>
      </w:r>
      <w:r w:rsidR="00D176FC">
        <w:t xml:space="preserve"> </w:t>
      </w:r>
      <w:r>
        <w:t>want</w:t>
      </w:r>
      <w:r w:rsidR="00D176FC">
        <w:t xml:space="preserve"> </w:t>
      </w:r>
      <w:r>
        <w:t>to</w:t>
      </w:r>
      <w:r w:rsidR="00D176FC">
        <w:t xml:space="preserve"> </w:t>
      </w:r>
      <w:r>
        <w:t>learn</w:t>
      </w:r>
      <w:r w:rsidR="00D176FC">
        <w:t xml:space="preserve"> </w:t>
      </w:r>
      <w:r>
        <w:t>more</w:t>
      </w:r>
      <w:r w:rsidR="00D176FC">
        <w:t xml:space="preserve"> </w:t>
      </w:r>
      <w:r>
        <w:t>about?</w:t>
      </w:r>
    </w:p>
    <w:p w:rsidR="00670C30" w:rsidRDefault="00B91AEF" w:rsidP="00B91AEF">
      <w:pPr>
        <w:pStyle w:val="Heading3"/>
      </w:pPr>
      <w:bookmarkStart w:id="33" w:name="_Toc333350690"/>
      <w:bookmarkStart w:id="34" w:name="_Toc334543803"/>
      <w:bookmarkStart w:id="35" w:name="_Toc334554835"/>
      <w:bookmarkStart w:id="36" w:name="_Toc334563773"/>
      <w:r>
        <w:t>Windows</w:t>
      </w:r>
      <w:r w:rsidR="00D176FC">
        <w:t xml:space="preserve"> </w:t>
      </w:r>
      <w:r>
        <w:t>8</w:t>
      </w:r>
      <w:r w:rsidR="00D176FC">
        <w:t xml:space="preserve"> </w:t>
      </w:r>
      <w:r w:rsidR="00F61B3A">
        <w:t>E</w:t>
      </w:r>
      <w:r>
        <w:t>ditions</w:t>
      </w:r>
      <w:bookmarkEnd w:id="33"/>
      <w:bookmarkEnd w:id="34"/>
      <w:bookmarkEnd w:id="35"/>
      <w:bookmarkEnd w:id="36"/>
    </w:p>
    <w:p w:rsidR="00670C30" w:rsidRDefault="004A6504" w:rsidP="003F71C6">
      <w:pPr>
        <w:pStyle w:val="ParagraphText"/>
        <w:spacing w:after="240"/>
      </w:pPr>
      <w:r>
        <w:t>Windows</w:t>
      </w:r>
      <w:r w:rsidR="00D176FC">
        <w:t xml:space="preserve"> </w:t>
      </w:r>
      <w:r>
        <w:t>8</w:t>
      </w:r>
      <w:r w:rsidR="00D176FC">
        <w:t xml:space="preserve"> </w:t>
      </w:r>
      <w:r>
        <w:t>is</w:t>
      </w:r>
      <w:r w:rsidR="00D176FC">
        <w:t xml:space="preserve"> </w:t>
      </w:r>
      <w:r>
        <w:t>available</w:t>
      </w:r>
      <w:r w:rsidR="00D176FC">
        <w:t xml:space="preserve"> </w:t>
      </w:r>
      <w:r>
        <w:t>for</w:t>
      </w:r>
      <w:r w:rsidR="00D176FC">
        <w:t xml:space="preserve"> </w:t>
      </w:r>
      <w:r>
        <w:t>consumers</w:t>
      </w:r>
      <w:r w:rsidR="00D176FC">
        <w:t xml:space="preserve"> </w:t>
      </w:r>
      <w:r>
        <w:t>in</w:t>
      </w:r>
      <w:r w:rsidR="00D176FC">
        <w:t xml:space="preserve"> </w:t>
      </w:r>
      <w:r w:rsidR="009D0229">
        <w:t>two</w:t>
      </w:r>
      <w:r w:rsidR="00D176FC">
        <w:t xml:space="preserve"> </w:t>
      </w:r>
      <w:r>
        <w:t>editions</w:t>
      </w:r>
      <w:r w:rsidR="00670C30">
        <w:t>.</w:t>
      </w:r>
    </w:p>
    <w:p w:rsidR="002B2340" w:rsidRDefault="002B2340" w:rsidP="002B2340">
      <w:pPr>
        <w:pStyle w:val="Caption"/>
      </w:pPr>
      <w:r>
        <w:t>Table</w:t>
      </w:r>
      <w:r w:rsidR="00D176FC">
        <w:t xml:space="preserve"> </w:t>
      </w:r>
      <w:r w:rsidR="00B74A81">
        <w:fldChar w:fldCharType="begin"/>
      </w:r>
      <w:r w:rsidR="00920AC8">
        <w:instrText xml:space="preserve"> SEQ Table \* ARABIC </w:instrText>
      </w:r>
      <w:r w:rsidR="00B74A81">
        <w:fldChar w:fldCharType="separate"/>
      </w:r>
      <w:r w:rsidR="00D176FC">
        <w:rPr>
          <w:noProof/>
        </w:rPr>
        <w:t>5</w:t>
      </w:r>
      <w:r w:rsidR="00B74A81">
        <w:rPr>
          <w:noProof/>
        </w:rPr>
        <w:fldChar w:fldCharType="end"/>
      </w:r>
      <w:r>
        <w:t>:</w:t>
      </w:r>
      <w:r w:rsidR="00D176FC">
        <w:t xml:space="preserve"> </w:t>
      </w:r>
      <w:r>
        <w:t>Windows</w:t>
      </w:r>
      <w:r w:rsidR="00D176FC">
        <w:t xml:space="preserve"> </w:t>
      </w:r>
      <w:r>
        <w:t>8</w:t>
      </w:r>
      <w:r w:rsidR="00D176FC">
        <w:t xml:space="preserve"> </w:t>
      </w:r>
      <w:r>
        <w:t>editions</w:t>
      </w:r>
    </w:p>
    <w:tbl>
      <w:tblPr>
        <w:tblStyle w:val="TableGrid"/>
        <w:tblW w:w="0" w:type="auto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 w:themeColor="text1"/>
        </w:tblBorders>
        <w:tblLook w:val="04A0"/>
      </w:tblPr>
      <w:tblGrid>
        <w:gridCol w:w="1685"/>
        <w:gridCol w:w="1955"/>
        <w:gridCol w:w="5216"/>
      </w:tblGrid>
      <w:tr w:rsidR="004A6504" w:rsidRPr="002B2340" w:rsidTr="00D176FC">
        <w:tc>
          <w:tcPr>
            <w:tcW w:w="0" w:type="auto"/>
            <w:shd w:val="clear" w:color="auto" w:fill="auto"/>
          </w:tcPr>
          <w:p w:rsidR="004A6504" w:rsidRPr="002B2340" w:rsidRDefault="004A6504" w:rsidP="002B2340">
            <w:pPr>
              <w:pStyle w:val="ParagraphText"/>
              <w:rPr>
                <w:b/>
              </w:rPr>
            </w:pPr>
            <w:r w:rsidRPr="002B2340">
              <w:rPr>
                <w:b/>
              </w:rPr>
              <w:t>Edition</w:t>
            </w:r>
          </w:p>
        </w:tc>
        <w:tc>
          <w:tcPr>
            <w:tcW w:w="0" w:type="auto"/>
            <w:shd w:val="clear" w:color="auto" w:fill="auto"/>
          </w:tcPr>
          <w:p w:rsidR="004A6504" w:rsidRPr="002B2340" w:rsidRDefault="004A6504" w:rsidP="002B2340">
            <w:pPr>
              <w:pStyle w:val="ParagraphText"/>
              <w:rPr>
                <w:b/>
              </w:rPr>
            </w:pPr>
            <w:r w:rsidRPr="002B2340">
              <w:rPr>
                <w:b/>
              </w:rPr>
              <w:t>Architecture</w:t>
            </w:r>
          </w:p>
        </w:tc>
        <w:tc>
          <w:tcPr>
            <w:tcW w:w="0" w:type="auto"/>
            <w:shd w:val="clear" w:color="auto" w:fill="auto"/>
          </w:tcPr>
          <w:p w:rsidR="004A6504" w:rsidRPr="002B2340" w:rsidRDefault="004A6504" w:rsidP="002B2340">
            <w:pPr>
              <w:pStyle w:val="ParagraphText"/>
              <w:rPr>
                <w:b/>
              </w:rPr>
            </w:pPr>
            <w:r w:rsidRPr="002B2340">
              <w:rPr>
                <w:b/>
              </w:rPr>
              <w:t>Description</w:t>
            </w:r>
          </w:p>
        </w:tc>
      </w:tr>
      <w:tr w:rsidR="004A6504" w:rsidRPr="002B2340" w:rsidTr="00D176FC">
        <w:tc>
          <w:tcPr>
            <w:tcW w:w="0" w:type="auto"/>
            <w:shd w:val="clear" w:color="auto" w:fill="auto"/>
          </w:tcPr>
          <w:p w:rsidR="004A6504" w:rsidRPr="002B2340" w:rsidRDefault="004A6504" w:rsidP="002B2340">
            <w:pPr>
              <w:pStyle w:val="ParagraphText"/>
            </w:pPr>
            <w:r w:rsidRPr="002B2340">
              <w:t>Windows</w:t>
            </w:r>
            <w:r w:rsidR="00D176FC">
              <w:t xml:space="preserve"> </w:t>
            </w:r>
            <w:r w:rsidRPr="002B2340">
              <w:t>8</w:t>
            </w:r>
          </w:p>
        </w:tc>
        <w:tc>
          <w:tcPr>
            <w:tcW w:w="0" w:type="auto"/>
            <w:shd w:val="clear" w:color="auto" w:fill="auto"/>
          </w:tcPr>
          <w:p w:rsidR="004A6504" w:rsidRPr="002B2340" w:rsidRDefault="004A6504" w:rsidP="002B2340">
            <w:pPr>
              <w:pStyle w:val="ParagraphText"/>
            </w:pPr>
            <w:r w:rsidRPr="002B2340">
              <w:t>x86/x64</w:t>
            </w:r>
          </w:p>
        </w:tc>
        <w:tc>
          <w:tcPr>
            <w:tcW w:w="0" w:type="auto"/>
            <w:shd w:val="clear" w:color="auto" w:fill="auto"/>
          </w:tcPr>
          <w:p w:rsidR="004A6504" w:rsidRPr="002B2340" w:rsidRDefault="004A6504" w:rsidP="002B2340">
            <w:pPr>
              <w:pStyle w:val="ParagraphText"/>
            </w:pPr>
            <w:r w:rsidRPr="002B2340">
              <w:t>This</w:t>
            </w:r>
            <w:r w:rsidR="00D176FC">
              <w:t xml:space="preserve"> </w:t>
            </w:r>
            <w:r w:rsidRPr="002B2340">
              <w:t>is</w:t>
            </w:r>
            <w:r w:rsidR="00D176FC">
              <w:t xml:space="preserve"> </w:t>
            </w:r>
            <w:r w:rsidRPr="002B2340">
              <w:t>the</w:t>
            </w:r>
            <w:r w:rsidR="00D176FC">
              <w:t xml:space="preserve"> </w:t>
            </w:r>
            <w:r w:rsidRPr="002B2340">
              <w:t>mainstream</w:t>
            </w:r>
            <w:r w:rsidR="00D176FC">
              <w:t xml:space="preserve"> </w:t>
            </w:r>
            <w:r w:rsidRPr="002B2340">
              <w:t>consumer</w:t>
            </w:r>
            <w:r w:rsidR="00D176FC">
              <w:t xml:space="preserve"> </w:t>
            </w:r>
            <w:r w:rsidRPr="002B2340">
              <w:t>version</w:t>
            </w:r>
            <w:r w:rsidR="00D176FC">
              <w:t xml:space="preserve"> </w:t>
            </w:r>
            <w:r w:rsidRPr="002B2340">
              <w:t>of</w:t>
            </w:r>
            <w:r w:rsidR="00D176FC">
              <w:t xml:space="preserve"> </w:t>
            </w:r>
            <w:r w:rsidRPr="002B2340">
              <w:t>Windows</w:t>
            </w:r>
            <w:r w:rsidR="00D176FC">
              <w:t xml:space="preserve"> </w:t>
            </w:r>
            <w:r w:rsidRPr="002B2340">
              <w:t>8.</w:t>
            </w:r>
            <w:r w:rsidR="00D176FC">
              <w:t xml:space="preserve"> </w:t>
            </w:r>
            <w:r w:rsidRPr="002B2340">
              <w:t>It</w:t>
            </w:r>
            <w:r w:rsidR="00D176FC">
              <w:t xml:space="preserve"> </w:t>
            </w:r>
            <w:r w:rsidRPr="002B2340">
              <w:t>provides</w:t>
            </w:r>
            <w:r w:rsidR="00D176FC">
              <w:t xml:space="preserve"> </w:t>
            </w:r>
            <w:r w:rsidRPr="002B2340">
              <w:t>all</w:t>
            </w:r>
            <w:r w:rsidR="00D176FC">
              <w:t xml:space="preserve"> </w:t>
            </w:r>
            <w:r w:rsidRPr="002B2340">
              <w:t>of</w:t>
            </w:r>
            <w:r w:rsidR="00D176FC">
              <w:t xml:space="preserve"> </w:t>
            </w:r>
            <w:r w:rsidRPr="002B2340">
              <w:t>the</w:t>
            </w:r>
            <w:r w:rsidR="00D176FC">
              <w:t xml:space="preserve"> </w:t>
            </w:r>
            <w:r w:rsidRPr="002B2340">
              <w:t>main</w:t>
            </w:r>
            <w:r w:rsidR="00D176FC">
              <w:t xml:space="preserve"> </w:t>
            </w:r>
            <w:r w:rsidRPr="002B2340">
              <w:t>benefits</w:t>
            </w:r>
            <w:r w:rsidR="00D176FC">
              <w:t xml:space="preserve"> </w:t>
            </w:r>
            <w:r w:rsidRPr="002B2340">
              <w:t>of</w:t>
            </w:r>
            <w:r w:rsidR="00D176FC">
              <w:t xml:space="preserve"> </w:t>
            </w:r>
            <w:r w:rsidRPr="002B2340">
              <w:t>Windows</w:t>
            </w:r>
            <w:r w:rsidR="00D176FC">
              <w:t xml:space="preserve"> </w:t>
            </w:r>
            <w:r w:rsidRPr="002B2340">
              <w:t>8</w:t>
            </w:r>
            <w:r w:rsidR="00D176FC">
              <w:t xml:space="preserve"> </w:t>
            </w:r>
            <w:r w:rsidRPr="002B2340">
              <w:t>discussed</w:t>
            </w:r>
            <w:r w:rsidR="00D176FC">
              <w:t xml:space="preserve"> </w:t>
            </w:r>
            <w:r w:rsidR="00670C30" w:rsidRPr="002B2340">
              <w:t>earlier</w:t>
            </w:r>
            <w:r w:rsidRPr="002B2340">
              <w:t>.</w:t>
            </w:r>
          </w:p>
        </w:tc>
      </w:tr>
      <w:tr w:rsidR="004A6504" w:rsidRPr="002B2340" w:rsidTr="00D176FC">
        <w:tc>
          <w:tcPr>
            <w:tcW w:w="0" w:type="auto"/>
            <w:shd w:val="clear" w:color="auto" w:fill="auto"/>
          </w:tcPr>
          <w:p w:rsidR="004A6504" w:rsidRPr="002B2340" w:rsidRDefault="004A6504" w:rsidP="002B2340">
            <w:pPr>
              <w:pStyle w:val="ParagraphText"/>
            </w:pPr>
            <w:r w:rsidRPr="002B2340">
              <w:t>Windows</w:t>
            </w:r>
            <w:r w:rsidR="00D176FC">
              <w:t xml:space="preserve"> </w:t>
            </w:r>
            <w:r w:rsidRPr="002B2340">
              <w:t>8</w:t>
            </w:r>
            <w:r w:rsidR="00D176FC">
              <w:t xml:space="preserve"> </w:t>
            </w:r>
            <w:r w:rsidRPr="002B2340">
              <w:t>Pro</w:t>
            </w:r>
          </w:p>
        </w:tc>
        <w:tc>
          <w:tcPr>
            <w:tcW w:w="0" w:type="auto"/>
            <w:shd w:val="clear" w:color="auto" w:fill="auto"/>
          </w:tcPr>
          <w:p w:rsidR="004A6504" w:rsidRPr="002B2340" w:rsidRDefault="004A6504" w:rsidP="002B2340">
            <w:pPr>
              <w:pStyle w:val="ParagraphText"/>
            </w:pPr>
            <w:r w:rsidRPr="002B2340">
              <w:t>x86/x64</w:t>
            </w:r>
          </w:p>
        </w:tc>
        <w:tc>
          <w:tcPr>
            <w:tcW w:w="0" w:type="auto"/>
            <w:shd w:val="clear" w:color="auto" w:fill="auto"/>
          </w:tcPr>
          <w:p w:rsidR="00670C30" w:rsidRPr="002B2340" w:rsidRDefault="004A6504" w:rsidP="002B2340">
            <w:pPr>
              <w:pStyle w:val="ParagraphText"/>
            </w:pPr>
            <w:r w:rsidRPr="002B2340">
              <w:t>Windows</w:t>
            </w:r>
            <w:r w:rsidR="00D176FC">
              <w:t xml:space="preserve"> </w:t>
            </w:r>
            <w:r w:rsidRPr="002B2340">
              <w:t>8</w:t>
            </w:r>
            <w:r w:rsidR="00D176FC">
              <w:t xml:space="preserve"> </w:t>
            </w:r>
            <w:r w:rsidRPr="002B2340">
              <w:t>Pro</w:t>
            </w:r>
            <w:r w:rsidR="00D176FC">
              <w:t xml:space="preserve"> </w:t>
            </w:r>
            <w:r w:rsidRPr="002B2340">
              <w:t>includes</w:t>
            </w:r>
            <w:r w:rsidR="00D176FC">
              <w:t xml:space="preserve"> </w:t>
            </w:r>
            <w:r w:rsidRPr="002B2340">
              <w:t>all</w:t>
            </w:r>
            <w:r w:rsidR="00D176FC">
              <w:t xml:space="preserve"> </w:t>
            </w:r>
            <w:r w:rsidRPr="002B2340">
              <w:t>the</w:t>
            </w:r>
            <w:r w:rsidR="00D176FC">
              <w:t xml:space="preserve"> </w:t>
            </w:r>
            <w:r w:rsidRPr="002B2340">
              <w:t>features</w:t>
            </w:r>
            <w:r w:rsidR="00D176FC">
              <w:t xml:space="preserve"> </w:t>
            </w:r>
            <w:r w:rsidR="00670C30" w:rsidRPr="002B2340">
              <w:t>of</w:t>
            </w:r>
            <w:r w:rsidR="00D176FC">
              <w:t xml:space="preserve"> </w:t>
            </w:r>
            <w:r w:rsidR="00670C30" w:rsidRPr="002B2340">
              <w:t>Windows</w:t>
            </w:r>
            <w:r w:rsidR="00D176FC">
              <w:t xml:space="preserve"> </w:t>
            </w:r>
            <w:r w:rsidR="00670C30" w:rsidRPr="002B2340">
              <w:t>8</w:t>
            </w:r>
            <w:r w:rsidRPr="002B2340">
              <w:t>,</w:t>
            </w:r>
            <w:r w:rsidR="00D176FC">
              <w:t xml:space="preserve"> </w:t>
            </w:r>
            <w:r w:rsidRPr="002B2340">
              <w:t>plus</w:t>
            </w:r>
            <w:r w:rsidR="00D176FC">
              <w:t xml:space="preserve"> </w:t>
            </w:r>
            <w:r w:rsidRPr="002B2340">
              <w:t>features</w:t>
            </w:r>
            <w:r w:rsidR="00D176FC">
              <w:t xml:space="preserve"> </w:t>
            </w:r>
            <w:r w:rsidRPr="002B2340">
              <w:t>for</w:t>
            </w:r>
            <w:r w:rsidR="00D176FC">
              <w:t xml:space="preserve"> </w:t>
            </w:r>
            <w:r w:rsidRPr="002B2340">
              <w:t>encryption,</w:t>
            </w:r>
            <w:r w:rsidR="00D176FC">
              <w:t xml:space="preserve"> </w:t>
            </w:r>
            <w:r w:rsidRPr="002B2340">
              <w:t>virtualization,</w:t>
            </w:r>
            <w:r w:rsidR="00D176FC">
              <w:t xml:space="preserve"> </w:t>
            </w:r>
            <w:r w:rsidRPr="002B2340">
              <w:t>PC</w:t>
            </w:r>
            <w:r w:rsidR="00D176FC">
              <w:t xml:space="preserve"> </w:t>
            </w:r>
            <w:r w:rsidRPr="002B2340">
              <w:t>management</w:t>
            </w:r>
            <w:r w:rsidR="00670C30" w:rsidRPr="002B2340">
              <w:t>,</w:t>
            </w:r>
            <w:r w:rsidR="00D176FC">
              <w:t xml:space="preserve"> </w:t>
            </w:r>
            <w:r w:rsidRPr="002B2340">
              <w:t>and</w:t>
            </w:r>
            <w:r w:rsidR="00D176FC">
              <w:t xml:space="preserve"> </w:t>
            </w:r>
            <w:r w:rsidRPr="002B2340">
              <w:t>domain</w:t>
            </w:r>
            <w:r w:rsidR="00D176FC">
              <w:t xml:space="preserve"> </w:t>
            </w:r>
            <w:r w:rsidRPr="002B2340">
              <w:t>connectivity.</w:t>
            </w:r>
            <w:r w:rsidR="00D176FC">
              <w:t xml:space="preserve"> </w:t>
            </w:r>
            <w:r w:rsidRPr="002B2340">
              <w:t>Windows</w:t>
            </w:r>
            <w:r w:rsidR="00D176FC">
              <w:t xml:space="preserve"> </w:t>
            </w:r>
            <w:r w:rsidRPr="002B2340">
              <w:t>Media</w:t>
            </w:r>
            <w:r w:rsidR="00D176FC">
              <w:t xml:space="preserve"> </w:t>
            </w:r>
            <w:r w:rsidRPr="002B2340">
              <w:t>Center</w:t>
            </w:r>
            <w:r w:rsidR="00D176FC">
              <w:t xml:space="preserve"> </w:t>
            </w:r>
            <w:r w:rsidRPr="002B2340">
              <w:t>is</w:t>
            </w:r>
            <w:r w:rsidR="00D176FC">
              <w:t xml:space="preserve"> </w:t>
            </w:r>
            <w:r w:rsidRPr="002B2340">
              <w:t>available</w:t>
            </w:r>
            <w:r w:rsidR="00D176FC">
              <w:t xml:space="preserve"> </w:t>
            </w:r>
            <w:r w:rsidR="00E22A31" w:rsidRPr="002B2340">
              <w:t>for</w:t>
            </w:r>
            <w:r w:rsidR="00D176FC">
              <w:t xml:space="preserve"> </w:t>
            </w:r>
            <w:r w:rsidR="00E22A31" w:rsidRPr="002B2340">
              <w:t>purchase</w:t>
            </w:r>
            <w:r w:rsidR="00D176FC">
              <w:t xml:space="preserve"> </w:t>
            </w:r>
            <w:r w:rsidRPr="002B2340">
              <w:t>as</w:t>
            </w:r>
            <w:r w:rsidR="00D176FC">
              <w:t xml:space="preserve"> </w:t>
            </w:r>
            <w:r w:rsidRPr="002B2340">
              <w:t>an</w:t>
            </w:r>
            <w:r w:rsidR="00D176FC">
              <w:t xml:space="preserve"> </w:t>
            </w:r>
            <w:r w:rsidRPr="002B2340">
              <w:t>economical</w:t>
            </w:r>
            <w:r w:rsidR="00D176FC">
              <w:t xml:space="preserve"> </w:t>
            </w:r>
            <w:r w:rsidRPr="002B2340">
              <w:t>“media</w:t>
            </w:r>
            <w:r w:rsidR="00D176FC">
              <w:t xml:space="preserve"> </w:t>
            </w:r>
            <w:r w:rsidRPr="002B2340">
              <w:t>pack”</w:t>
            </w:r>
            <w:r w:rsidR="00D176FC">
              <w:t xml:space="preserve"> </w:t>
            </w:r>
            <w:r w:rsidRPr="002B2340">
              <w:t>add-on</w:t>
            </w:r>
            <w:r w:rsidR="00D176FC">
              <w:t xml:space="preserve"> </w:t>
            </w:r>
            <w:r w:rsidRPr="002B2340">
              <w:t>to</w:t>
            </w:r>
            <w:r w:rsidR="00D176FC">
              <w:t xml:space="preserve"> </w:t>
            </w:r>
            <w:r w:rsidRPr="002B2340">
              <w:t>Windows</w:t>
            </w:r>
            <w:r w:rsidR="00D176FC">
              <w:t xml:space="preserve"> </w:t>
            </w:r>
            <w:r w:rsidRPr="002B2340">
              <w:t>8</w:t>
            </w:r>
            <w:r w:rsidR="00D176FC">
              <w:t xml:space="preserve"> </w:t>
            </w:r>
            <w:r w:rsidRPr="002B2340">
              <w:t>Pro.</w:t>
            </w:r>
          </w:p>
          <w:p w:rsidR="004A6504" w:rsidRPr="002B2340" w:rsidRDefault="004A6504" w:rsidP="002B2340">
            <w:pPr>
              <w:pStyle w:val="ParagraphText"/>
            </w:pPr>
            <w:r w:rsidRPr="002B2340">
              <w:t>If</w:t>
            </w:r>
            <w:r w:rsidR="00D176FC">
              <w:t xml:space="preserve"> </w:t>
            </w:r>
            <w:r w:rsidRPr="002B2340">
              <w:t>you</w:t>
            </w:r>
            <w:r w:rsidR="00D176FC">
              <w:t xml:space="preserve"> </w:t>
            </w:r>
            <w:r w:rsidRPr="002B2340">
              <w:t>are</w:t>
            </w:r>
            <w:r w:rsidR="00D176FC">
              <w:t xml:space="preserve"> </w:t>
            </w:r>
            <w:r w:rsidRPr="002B2340">
              <w:t>an</w:t>
            </w:r>
            <w:r w:rsidR="00D176FC">
              <w:t xml:space="preserve"> </w:t>
            </w:r>
            <w:r w:rsidRPr="002B2340">
              <w:t>enthusiast</w:t>
            </w:r>
            <w:r w:rsidR="00D176FC">
              <w:t xml:space="preserve"> </w:t>
            </w:r>
            <w:r w:rsidRPr="002B2340">
              <w:t>or</w:t>
            </w:r>
            <w:r w:rsidR="00D176FC">
              <w:t xml:space="preserve"> </w:t>
            </w:r>
            <w:r w:rsidRPr="002B2340">
              <w:t>you</w:t>
            </w:r>
            <w:r w:rsidR="00D176FC">
              <w:t xml:space="preserve"> </w:t>
            </w:r>
            <w:r w:rsidRPr="002B2340">
              <w:t>want</w:t>
            </w:r>
            <w:r w:rsidR="00D176FC">
              <w:t xml:space="preserve"> </w:t>
            </w:r>
            <w:r w:rsidRPr="002B2340">
              <w:t>to</w:t>
            </w:r>
            <w:r w:rsidR="00D176FC">
              <w:t xml:space="preserve"> </w:t>
            </w:r>
            <w:r w:rsidRPr="002B2340">
              <w:t>use</w:t>
            </w:r>
            <w:r w:rsidR="00D176FC">
              <w:t xml:space="preserve"> </w:t>
            </w:r>
            <w:r w:rsidRPr="002B2340">
              <w:t>your</w:t>
            </w:r>
            <w:r w:rsidR="00D176FC">
              <w:t xml:space="preserve"> </w:t>
            </w:r>
            <w:r w:rsidRPr="002B2340">
              <w:t>PC</w:t>
            </w:r>
            <w:r w:rsidR="00D176FC">
              <w:t xml:space="preserve"> </w:t>
            </w:r>
            <w:r w:rsidRPr="002B2340">
              <w:t>in</w:t>
            </w:r>
            <w:r w:rsidR="00D176FC">
              <w:t xml:space="preserve"> </w:t>
            </w:r>
            <w:r w:rsidRPr="002B2340">
              <w:t>a</w:t>
            </w:r>
            <w:r w:rsidR="00D176FC">
              <w:t xml:space="preserve"> </w:t>
            </w:r>
            <w:r w:rsidRPr="002B2340">
              <w:t>business</w:t>
            </w:r>
            <w:r w:rsidR="00D176FC">
              <w:t xml:space="preserve"> </w:t>
            </w:r>
            <w:r w:rsidRPr="002B2340">
              <w:t>environment,</w:t>
            </w:r>
            <w:r w:rsidR="00D176FC">
              <w:t xml:space="preserve"> </w:t>
            </w:r>
            <w:r w:rsidRPr="002B2340">
              <w:t>you</w:t>
            </w:r>
            <w:r w:rsidR="00D176FC">
              <w:t xml:space="preserve"> </w:t>
            </w:r>
            <w:r w:rsidRPr="002B2340">
              <w:t>will</w:t>
            </w:r>
            <w:r w:rsidR="00D176FC">
              <w:t xml:space="preserve"> </w:t>
            </w:r>
            <w:r w:rsidRPr="002B2340">
              <w:t>want</w:t>
            </w:r>
            <w:r w:rsidR="00D176FC">
              <w:t xml:space="preserve"> </w:t>
            </w:r>
            <w:r w:rsidRPr="002B2340">
              <w:t>Windows</w:t>
            </w:r>
            <w:r w:rsidR="00D176FC">
              <w:t xml:space="preserve"> </w:t>
            </w:r>
            <w:r w:rsidRPr="002B2340">
              <w:t>8</w:t>
            </w:r>
            <w:r w:rsidR="00D176FC">
              <w:t xml:space="preserve"> </w:t>
            </w:r>
            <w:r w:rsidRPr="002B2340">
              <w:t>Pro.</w:t>
            </w:r>
          </w:p>
        </w:tc>
      </w:tr>
    </w:tbl>
    <w:p w:rsidR="009D0229" w:rsidRDefault="009D0229" w:rsidP="009D0229">
      <w:pPr>
        <w:pStyle w:val="Heading3"/>
      </w:pPr>
      <w:bookmarkStart w:id="37" w:name="_Toc334543804"/>
      <w:bookmarkStart w:id="38" w:name="_Toc334554836"/>
      <w:bookmarkStart w:id="39" w:name="_Toc334563774"/>
      <w:r>
        <w:t>Windows</w:t>
      </w:r>
      <w:r w:rsidR="00D176FC">
        <w:t xml:space="preserve"> </w:t>
      </w:r>
      <w:r>
        <w:t>RT</w:t>
      </w:r>
      <w:bookmarkEnd w:id="37"/>
      <w:bookmarkEnd w:id="38"/>
      <w:bookmarkEnd w:id="39"/>
    </w:p>
    <w:p w:rsidR="009D0229" w:rsidRPr="009D0229" w:rsidRDefault="009D0229" w:rsidP="009D0229">
      <w:pPr>
        <w:pStyle w:val="ParagraphText"/>
      </w:pPr>
      <w:r>
        <w:t>Windows</w:t>
      </w:r>
      <w:r w:rsidR="00D176FC">
        <w:t xml:space="preserve"> </w:t>
      </w:r>
      <w:r>
        <w:t>RT</w:t>
      </w:r>
      <w:r w:rsidR="00D176FC">
        <w:t xml:space="preserve"> </w:t>
      </w:r>
      <w:r>
        <w:t>is</w:t>
      </w:r>
      <w:r w:rsidR="00D176FC">
        <w:t xml:space="preserve"> </w:t>
      </w:r>
      <w:r>
        <w:t>a</w:t>
      </w:r>
      <w:r w:rsidR="00D176FC">
        <w:t xml:space="preserve"> </w:t>
      </w:r>
      <w:r>
        <w:t>new</w:t>
      </w:r>
      <w:r w:rsidR="00D176FC">
        <w:t xml:space="preserve"> </w:t>
      </w:r>
      <w:r>
        <w:t>family</w:t>
      </w:r>
      <w:r w:rsidR="00D176FC">
        <w:t xml:space="preserve"> </w:t>
      </w:r>
      <w:r>
        <w:t>of</w:t>
      </w:r>
      <w:r w:rsidR="00D176FC">
        <w:t xml:space="preserve"> </w:t>
      </w:r>
      <w:r>
        <w:t>Windows</w:t>
      </w:r>
      <w:r w:rsidR="00D176FC">
        <w:t xml:space="preserve"> </w:t>
      </w:r>
      <w:r>
        <w:t>(like</w:t>
      </w:r>
      <w:r w:rsidR="00D176FC">
        <w:t xml:space="preserve"> </w:t>
      </w:r>
      <w:r>
        <w:t>Windows</w:t>
      </w:r>
      <w:r w:rsidR="00D176FC">
        <w:t xml:space="preserve"> </w:t>
      </w:r>
      <w:r>
        <w:t>Phone</w:t>
      </w:r>
      <w:r w:rsidR="00D176FC">
        <w:t xml:space="preserve"> </w:t>
      </w:r>
      <w:r>
        <w:t>or</w:t>
      </w:r>
      <w:r w:rsidR="00D176FC">
        <w:t xml:space="preserve"> </w:t>
      </w:r>
      <w:r>
        <w:t>Windows</w:t>
      </w:r>
      <w:r w:rsidR="00D176FC">
        <w:t xml:space="preserve"> </w:t>
      </w:r>
      <w:r>
        <w:t>Embedded).</w:t>
      </w:r>
      <w:r w:rsidR="00D176FC">
        <w:t xml:space="preserve"> </w:t>
      </w:r>
      <w:r>
        <w:t>While</w:t>
      </w:r>
      <w:r w:rsidR="00D176FC">
        <w:t xml:space="preserve"> </w:t>
      </w:r>
      <w:r>
        <w:t>the</w:t>
      </w:r>
      <w:r w:rsidR="00D176FC">
        <w:t xml:space="preserve"> </w:t>
      </w:r>
      <w:r>
        <w:t>interface</w:t>
      </w:r>
      <w:r w:rsidR="00D176FC">
        <w:t xml:space="preserve"> </w:t>
      </w:r>
      <w:r>
        <w:t>for</w:t>
      </w:r>
      <w:r w:rsidR="00D176FC">
        <w:t xml:space="preserve"> </w:t>
      </w:r>
      <w:r>
        <w:t>Windows</w:t>
      </w:r>
      <w:r w:rsidR="00D176FC">
        <w:t xml:space="preserve"> </w:t>
      </w:r>
      <w:r>
        <w:t>RT</w:t>
      </w:r>
      <w:r w:rsidR="00D176FC">
        <w:t xml:space="preserve"> </w:t>
      </w:r>
      <w:r>
        <w:t>is</w:t>
      </w:r>
      <w:r w:rsidR="00D176FC">
        <w:t xml:space="preserve"> </w:t>
      </w:r>
      <w:r>
        <w:t>nearly</w:t>
      </w:r>
      <w:r w:rsidR="00D176FC">
        <w:t xml:space="preserve"> </w:t>
      </w:r>
      <w:r>
        <w:t>identical</w:t>
      </w:r>
      <w:r w:rsidR="00D176FC">
        <w:t xml:space="preserve"> </w:t>
      </w:r>
      <w:r>
        <w:t>to</w:t>
      </w:r>
      <w:r w:rsidR="00D176FC">
        <w:t xml:space="preserve"> </w:t>
      </w:r>
      <w:r>
        <w:t>Windows</w:t>
      </w:r>
      <w:r w:rsidR="00D176FC">
        <w:t xml:space="preserve"> </w:t>
      </w:r>
      <w:r>
        <w:t>8,</w:t>
      </w:r>
      <w:r w:rsidR="00D176FC">
        <w:t xml:space="preserve"> </w:t>
      </w:r>
      <w:r>
        <w:t>Windows</w:t>
      </w:r>
      <w:r w:rsidR="00D176FC">
        <w:t xml:space="preserve"> </w:t>
      </w:r>
      <w:r>
        <w:t>RT</w:t>
      </w:r>
      <w:r w:rsidR="00D176FC">
        <w:t xml:space="preserve"> </w:t>
      </w:r>
      <w:r>
        <w:t>is</w:t>
      </w:r>
      <w:r w:rsidR="00D176FC">
        <w:t xml:space="preserve"> </w:t>
      </w:r>
      <w:r>
        <w:t>not</w:t>
      </w:r>
      <w:r w:rsidR="00D176FC">
        <w:t xml:space="preserve"> </w:t>
      </w:r>
      <w:r>
        <w:t>considered</w:t>
      </w:r>
      <w:r w:rsidR="00D176FC">
        <w:t xml:space="preserve"> </w:t>
      </w:r>
      <w:r>
        <w:t>to</w:t>
      </w:r>
      <w:r w:rsidR="00D176FC">
        <w:t xml:space="preserve"> </w:t>
      </w:r>
      <w:r>
        <w:t>be</w:t>
      </w:r>
      <w:r w:rsidR="00D176FC">
        <w:t xml:space="preserve"> </w:t>
      </w:r>
      <w:r>
        <w:t>an</w:t>
      </w:r>
      <w:r w:rsidR="00D176FC">
        <w:t xml:space="preserve"> </w:t>
      </w:r>
      <w:r>
        <w:t>edition</w:t>
      </w:r>
      <w:r w:rsidR="00D176FC">
        <w:t xml:space="preserve"> </w:t>
      </w:r>
      <w:r>
        <w:t>of</w:t>
      </w:r>
      <w:r w:rsidR="00D176FC">
        <w:t xml:space="preserve"> </w:t>
      </w:r>
      <w:r>
        <w:t>Windows</w:t>
      </w:r>
      <w:r w:rsidR="00D176FC">
        <w:t xml:space="preserve"> </w:t>
      </w:r>
      <w:r>
        <w:t>8.</w:t>
      </w:r>
    </w:p>
    <w:p w:rsidR="009D0229" w:rsidRDefault="009D0229" w:rsidP="009D0229">
      <w:pPr>
        <w:pStyle w:val="Caption"/>
      </w:pPr>
      <w:r>
        <w:t>Table</w:t>
      </w:r>
      <w:r w:rsidR="00D176FC">
        <w:t xml:space="preserve"> </w:t>
      </w:r>
      <w:r w:rsidR="00B74A81">
        <w:fldChar w:fldCharType="begin"/>
      </w:r>
      <w:r w:rsidR="00920AC8">
        <w:instrText xml:space="preserve"> SEQ Table \* ARABIC </w:instrText>
      </w:r>
      <w:r w:rsidR="00B74A81">
        <w:fldChar w:fldCharType="separate"/>
      </w:r>
      <w:r w:rsidR="00D176FC">
        <w:rPr>
          <w:noProof/>
        </w:rPr>
        <w:t>6</w:t>
      </w:r>
      <w:r w:rsidR="00B74A81">
        <w:rPr>
          <w:noProof/>
        </w:rPr>
        <w:fldChar w:fldCharType="end"/>
      </w:r>
      <w:r>
        <w:t>:</w:t>
      </w:r>
      <w:r w:rsidR="00D176FC">
        <w:t xml:space="preserve"> </w:t>
      </w:r>
      <w:r>
        <w:t>Windows</w:t>
      </w:r>
      <w:r w:rsidR="00D176FC">
        <w:t xml:space="preserve"> </w:t>
      </w:r>
      <w:r>
        <w:t>RT</w:t>
      </w:r>
    </w:p>
    <w:tbl>
      <w:tblPr>
        <w:tblStyle w:val="TableGrid"/>
        <w:tblW w:w="0" w:type="auto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 w:themeColor="text1"/>
        </w:tblBorders>
        <w:tblLook w:val="04A0"/>
      </w:tblPr>
      <w:tblGrid>
        <w:gridCol w:w="1659"/>
        <w:gridCol w:w="1955"/>
        <w:gridCol w:w="5242"/>
      </w:tblGrid>
      <w:tr w:rsidR="009D0229" w:rsidRPr="009D0229" w:rsidTr="00D176FC">
        <w:tc>
          <w:tcPr>
            <w:tcW w:w="0" w:type="auto"/>
            <w:shd w:val="clear" w:color="auto" w:fill="auto"/>
          </w:tcPr>
          <w:p w:rsidR="009D0229" w:rsidRPr="009D0229" w:rsidRDefault="009D0229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Version</w:t>
            </w:r>
          </w:p>
        </w:tc>
        <w:tc>
          <w:tcPr>
            <w:tcW w:w="0" w:type="auto"/>
            <w:shd w:val="clear" w:color="auto" w:fill="auto"/>
          </w:tcPr>
          <w:p w:rsidR="009D0229" w:rsidRPr="009D0229" w:rsidRDefault="009D0229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Architecture</w:t>
            </w:r>
          </w:p>
        </w:tc>
        <w:tc>
          <w:tcPr>
            <w:tcW w:w="0" w:type="auto"/>
            <w:shd w:val="clear" w:color="auto" w:fill="auto"/>
          </w:tcPr>
          <w:p w:rsidR="009D0229" w:rsidRPr="009D0229" w:rsidRDefault="009D0229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Description</w:t>
            </w:r>
          </w:p>
        </w:tc>
      </w:tr>
      <w:tr w:rsidR="009D0229" w:rsidRPr="004A6504" w:rsidTr="00D176FC">
        <w:tc>
          <w:tcPr>
            <w:tcW w:w="0" w:type="auto"/>
            <w:shd w:val="clear" w:color="auto" w:fill="auto"/>
          </w:tcPr>
          <w:p w:rsidR="009D0229" w:rsidRPr="0052787A" w:rsidRDefault="009D0229" w:rsidP="009D0229">
            <w:pPr>
              <w:pStyle w:val="ParagraphText"/>
            </w:pPr>
            <w:r w:rsidRPr="0052787A">
              <w:t>Windows</w:t>
            </w:r>
            <w:r w:rsidR="00D176FC">
              <w:t xml:space="preserve"> </w:t>
            </w:r>
            <w:r w:rsidRPr="0052787A">
              <w:t>RT</w:t>
            </w:r>
          </w:p>
        </w:tc>
        <w:tc>
          <w:tcPr>
            <w:tcW w:w="0" w:type="auto"/>
            <w:shd w:val="clear" w:color="auto" w:fill="auto"/>
          </w:tcPr>
          <w:p w:rsidR="009D0229" w:rsidRPr="0052787A" w:rsidRDefault="009D0229" w:rsidP="009D0229">
            <w:pPr>
              <w:pStyle w:val="ParagraphText"/>
            </w:pPr>
            <w:r w:rsidRPr="0052787A">
              <w:t>ARM</w:t>
            </w:r>
          </w:p>
        </w:tc>
        <w:tc>
          <w:tcPr>
            <w:tcW w:w="0" w:type="auto"/>
            <w:shd w:val="clear" w:color="auto" w:fill="auto"/>
          </w:tcPr>
          <w:p w:rsidR="009D0229" w:rsidRPr="0052787A" w:rsidRDefault="009D0229" w:rsidP="009D0229">
            <w:pPr>
              <w:pStyle w:val="ParagraphText"/>
            </w:pPr>
            <w:r w:rsidRPr="0052787A">
              <w:t>Also</w:t>
            </w:r>
            <w:r w:rsidR="00D176FC">
              <w:t xml:space="preserve"> </w:t>
            </w:r>
            <w:r w:rsidRPr="0052787A">
              <w:t>known</w:t>
            </w:r>
            <w:r w:rsidR="00D176FC">
              <w:t xml:space="preserve"> </w:t>
            </w:r>
            <w:r w:rsidRPr="0052787A">
              <w:t>as</w:t>
            </w:r>
            <w:r w:rsidR="00D176FC">
              <w:t xml:space="preserve"> </w:t>
            </w:r>
            <w:r w:rsidRPr="0052787A">
              <w:t>Windows</w:t>
            </w:r>
            <w:r w:rsidR="00D176FC">
              <w:t xml:space="preserve"> </w:t>
            </w:r>
            <w:r w:rsidRPr="0052787A">
              <w:t>on</w:t>
            </w:r>
            <w:r w:rsidR="00D176FC">
              <w:t xml:space="preserve"> </w:t>
            </w:r>
            <w:r w:rsidRPr="0052787A">
              <w:t>ARM</w:t>
            </w:r>
            <w:r w:rsidR="00D176FC">
              <w:t xml:space="preserve"> </w:t>
            </w:r>
            <w:r w:rsidRPr="0052787A">
              <w:t>or</w:t>
            </w:r>
            <w:r w:rsidR="00D176FC">
              <w:t xml:space="preserve"> </w:t>
            </w:r>
            <w:r w:rsidRPr="0052787A">
              <w:t>WOA.</w:t>
            </w:r>
            <w:r w:rsidR="00D176FC">
              <w:t xml:space="preserve"> </w:t>
            </w:r>
            <w:r w:rsidRPr="0052787A">
              <w:t>This</w:t>
            </w:r>
            <w:r w:rsidR="00D176FC">
              <w:t xml:space="preserve"> </w:t>
            </w:r>
            <w:r w:rsidRPr="0052787A">
              <w:t>edition</w:t>
            </w:r>
            <w:r w:rsidR="00D176FC">
              <w:t xml:space="preserve"> </w:t>
            </w:r>
            <w:r w:rsidRPr="0052787A">
              <w:t>is</w:t>
            </w:r>
            <w:r w:rsidR="00D176FC">
              <w:t xml:space="preserve"> </w:t>
            </w:r>
            <w:r w:rsidRPr="0052787A">
              <w:t>available</w:t>
            </w:r>
            <w:r w:rsidR="00D176FC">
              <w:t xml:space="preserve"> </w:t>
            </w:r>
            <w:r w:rsidRPr="0052787A">
              <w:t>pre-installed</w:t>
            </w:r>
            <w:r w:rsidR="00D176FC">
              <w:t xml:space="preserve"> </w:t>
            </w:r>
            <w:r w:rsidRPr="0052787A">
              <w:t>on</w:t>
            </w:r>
            <w:r w:rsidR="00D176FC">
              <w:t xml:space="preserve"> </w:t>
            </w:r>
            <w:r w:rsidRPr="0052787A">
              <w:t>PCs</w:t>
            </w:r>
            <w:r w:rsidR="00D176FC">
              <w:t xml:space="preserve"> </w:t>
            </w:r>
            <w:r w:rsidRPr="0052787A">
              <w:t>and</w:t>
            </w:r>
            <w:r w:rsidR="00D176FC">
              <w:t xml:space="preserve"> </w:t>
            </w:r>
            <w:r w:rsidRPr="0052787A">
              <w:t>tablets</w:t>
            </w:r>
            <w:r w:rsidR="00D176FC">
              <w:t xml:space="preserve"> </w:t>
            </w:r>
            <w:r w:rsidRPr="0052787A">
              <w:t>powered</w:t>
            </w:r>
            <w:r w:rsidR="00D176FC">
              <w:t xml:space="preserve"> </w:t>
            </w:r>
            <w:r w:rsidRPr="0052787A">
              <w:t>by</w:t>
            </w:r>
            <w:r w:rsidR="00D176FC">
              <w:t xml:space="preserve"> </w:t>
            </w:r>
            <w:r w:rsidRPr="0052787A">
              <w:t>ARM</w:t>
            </w:r>
            <w:r w:rsidR="00D176FC">
              <w:t xml:space="preserve"> </w:t>
            </w:r>
            <w:r w:rsidRPr="0052787A">
              <w:t>processors.</w:t>
            </w:r>
            <w:r w:rsidR="00D176FC">
              <w:t xml:space="preserve"> </w:t>
            </w:r>
            <w:r w:rsidRPr="0052787A">
              <w:t>It</w:t>
            </w:r>
            <w:r w:rsidR="00D176FC">
              <w:t xml:space="preserve"> </w:t>
            </w:r>
            <w:r w:rsidRPr="0052787A">
              <w:t>helps</w:t>
            </w:r>
            <w:r w:rsidR="00D176FC">
              <w:t xml:space="preserve"> </w:t>
            </w:r>
            <w:r w:rsidRPr="0052787A">
              <w:t>enable</w:t>
            </w:r>
            <w:r w:rsidR="00D176FC">
              <w:t xml:space="preserve"> </w:t>
            </w:r>
            <w:r w:rsidRPr="0052787A">
              <w:t>new</w:t>
            </w:r>
            <w:r w:rsidR="00D176FC">
              <w:t xml:space="preserve"> </w:t>
            </w:r>
            <w:r w:rsidRPr="0052787A">
              <w:t>thin</w:t>
            </w:r>
            <w:r w:rsidR="00D176FC">
              <w:t xml:space="preserve"> </w:t>
            </w:r>
            <w:r w:rsidRPr="0052787A">
              <w:t>and</w:t>
            </w:r>
            <w:r w:rsidR="00D176FC">
              <w:t xml:space="preserve"> </w:t>
            </w:r>
            <w:r w:rsidRPr="0052787A">
              <w:t>lightweight</w:t>
            </w:r>
            <w:r w:rsidR="00D176FC">
              <w:t xml:space="preserve"> </w:t>
            </w:r>
            <w:r w:rsidRPr="0052787A">
              <w:t>form</w:t>
            </w:r>
            <w:r w:rsidR="00D176FC">
              <w:t xml:space="preserve"> </w:t>
            </w:r>
            <w:r w:rsidRPr="0052787A">
              <w:t>factors</w:t>
            </w:r>
            <w:r w:rsidR="00D176FC">
              <w:t xml:space="preserve"> </w:t>
            </w:r>
            <w:r w:rsidRPr="0052787A">
              <w:t>with</w:t>
            </w:r>
            <w:r w:rsidR="00D176FC">
              <w:t xml:space="preserve"> </w:t>
            </w:r>
            <w:r w:rsidRPr="0052787A">
              <w:t>impressive</w:t>
            </w:r>
            <w:r w:rsidR="00D176FC">
              <w:t xml:space="preserve"> </w:t>
            </w:r>
            <w:r w:rsidRPr="0052787A">
              <w:t>battery</w:t>
            </w:r>
            <w:r w:rsidR="00D176FC">
              <w:t xml:space="preserve"> </w:t>
            </w:r>
            <w:r w:rsidRPr="0052787A">
              <w:t>life.</w:t>
            </w:r>
          </w:p>
          <w:p w:rsidR="009D0229" w:rsidRPr="0052787A" w:rsidRDefault="009D0229" w:rsidP="009D0229">
            <w:pPr>
              <w:pStyle w:val="ParagraphText"/>
            </w:pPr>
            <w:r w:rsidRPr="0052787A">
              <w:t>Windows</w:t>
            </w:r>
            <w:r w:rsidR="00D176FC">
              <w:t xml:space="preserve"> </w:t>
            </w:r>
            <w:r w:rsidRPr="0052787A">
              <w:t>RT</w:t>
            </w:r>
            <w:r w:rsidR="00D176FC">
              <w:t xml:space="preserve"> </w:t>
            </w:r>
            <w:r w:rsidRPr="0052787A">
              <w:t>includes</w:t>
            </w:r>
            <w:r w:rsidR="00D176FC">
              <w:t xml:space="preserve"> </w:t>
            </w:r>
            <w:r w:rsidRPr="0052787A">
              <w:t>touch-optimized</w:t>
            </w:r>
            <w:r w:rsidR="00D176FC">
              <w:t xml:space="preserve"> </w:t>
            </w:r>
            <w:r w:rsidRPr="0052787A">
              <w:t>desktop</w:t>
            </w:r>
            <w:r w:rsidR="00D176FC">
              <w:t xml:space="preserve"> </w:t>
            </w:r>
            <w:r w:rsidRPr="0052787A">
              <w:t>versions</w:t>
            </w:r>
            <w:r w:rsidR="00D176FC">
              <w:t xml:space="preserve"> </w:t>
            </w:r>
            <w:r w:rsidRPr="0052787A">
              <w:t>of</w:t>
            </w:r>
            <w:r w:rsidR="00D176FC">
              <w:t xml:space="preserve"> </w:t>
            </w:r>
            <w:r w:rsidRPr="0052787A">
              <w:t>the</w:t>
            </w:r>
            <w:r w:rsidR="00D176FC">
              <w:t xml:space="preserve"> </w:t>
            </w:r>
            <w:r w:rsidRPr="0052787A">
              <w:t>new</w:t>
            </w:r>
            <w:r w:rsidR="00D176FC">
              <w:t xml:space="preserve"> </w:t>
            </w:r>
            <w:r w:rsidRPr="0052787A">
              <w:t>Microsoft</w:t>
            </w:r>
            <w:r w:rsidR="00D176FC">
              <w:t xml:space="preserve"> </w:t>
            </w:r>
            <w:r w:rsidRPr="0052787A">
              <w:t>Word,</w:t>
            </w:r>
            <w:r w:rsidR="00D176FC">
              <w:t xml:space="preserve"> </w:t>
            </w:r>
            <w:r w:rsidRPr="0052787A">
              <w:t>Excel,</w:t>
            </w:r>
            <w:r w:rsidR="00D176FC">
              <w:t xml:space="preserve"> </w:t>
            </w:r>
            <w:r w:rsidRPr="0052787A">
              <w:t>PowerPoint,</w:t>
            </w:r>
            <w:r w:rsidR="00D176FC">
              <w:t xml:space="preserve"> </w:t>
            </w:r>
            <w:r w:rsidRPr="0052787A">
              <w:t>and</w:t>
            </w:r>
            <w:r w:rsidR="00D176FC">
              <w:t xml:space="preserve"> </w:t>
            </w:r>
            <w:r w:rsidRPr="0052787A">
              <w:t>OneNote.</w:t>
            </w:r>
          </w:p>
        </w:tc>
      </w:tr>
    </w:tbl>
    <w:p w:rsidR="00670C30" w:rsidRDefault="007D53EA" w:rsidP="00B91AEF">
      <w:pPr>
        <w:pStyle w:val="Heading4"/>
      </w:pPr>
      <w:r>
        <w:t>Upgrade</w:t>
      </w:r>
      <w:r w:rsidR="00D176FC">
        <w:t xml:space="preserve"> </w:t>
      </w:r>
      <w:r w:rsidR="00F61B3A">
        <w:t>P</w:t>
      </w:r>
      <w:r>
        <w:t>aths</w:t>
      </w:r>
    </w:p>
    <w:p w:rsidR="00670C30" w:rsidRDefault="007D53EA" w:rsidP="007D53EA">
      <w:pPr>
        <w:pStyle w:val="ParagraphText"/>
      </w:pPr>
      <w:r>
        <w:t>One</w:t>
      </w:r>
      <w:r w:rsidR="00D176FC">
        <w:t xml:space="preserve"> </w:t>
      </w:r>
      <w:r>
        <w:t>question</w:t>
      </w:r>
      <w:r w:rsidR="00D176FC">
        <w:t xml:space="preserve"> </w:t>
      </w:r>
      <w:r>
        <w:t>that</w:t>
      </w:r>
      <w:r w:rsidR="00D176FC">
        <w:t xml:space="preserve"> </w:t>
      </w:r>
      <w:r>
        <w:t>frequently</w:t>
      </w:r>
      <w:r w:rsidR="00D176FC">
        <w:t xml:space="preserve"> </w:t>
      </w:r>
      <w:r>
        <w:t>follows</w:t>
      </w:r>
      <w:r w:rsidR="00D176FC">
        <w:t xml:space="preserve"> </w:t>
      </w:r>
      <w:r>
        <w:t>a</w:t>
      </w:r>
      <w:r w:rsidR="00D176FC">
        <w:t xml:space="preserve"> </w:t>
      </w:r>
      <w:r>
        <w:t>discussion</w:t>
      </w:r>
      <w:r w:rsidR="00D176FC">
        <w:t xml:space="preserve"> </w:t>
      </w:r>
      <w:r>
        <w:t>of</w:t>
      </w:r>
      <w:r w:rsidR="00D176FC">
        <w:t xml:space="preserve"> </w:t>
      </w:r>
      <w:r w:rsidR="007212EA">
        <w:t>e</w:t>
      </w:r>
      <w:r>
        <w:t>ditions</w:t>
      </w:r>
      <w:r w:rsidR="00D176FC">
        <w:t xml:space="preserve"> </w:t>
      </w:r>
      <w:r>
        <w:t>is</w:t>
      </w:r>
      <w:r w:rsidR="00D176FC">
        <w:t xml:space="preserve"> </w:t>
      </w:r>
      <w:r>
        <w:t>“What</w:t>
      </w:r>
      <w:r w:rsidR="00D176FC">
        <w:t xml:space="preserve"> </w:t>
      </w:r>
      <w:r>
        <w:t>are</w:t>
      </w:r>
      <w:r w:rsidR="00D176FC">
        <w:t xml:space="preserve"> </w:t>
      </w:r>
      <w:r>
        <w:t>the</w:t>
      </w:r>
      <w:r w:rsidR="00D176FC">
        <w:t xml:space="preserve"> </w:t>
      </w:r>
      <w:r>
        <w:t>paths</w:t>
      </w:r>
      <w:r w:rsidR="00D176FC">
        <w:t xml:space="preserve"> </w:t>
      </w:r>
      <w:r>
        <w:t>to</w:t>
      </w:r>
      <w:r w:rsidR="00D176FC">
        <w:t xml:space="preserve"> </w:t>
      </w:r>
      <w:r>
        <w:t>upgrade</w:t>
      </w:r>
      <w:r w:rsidR="00D176FC">
        <w:t xml:space="preserve"> </w:t>
      </w:r>
      <w:r>
        <w:t>to</w:t>
      </w:r>
      <w:r w:rsidR="00D176FC">
        <w:t xml:space="preserve"> </w:t>
      </w:r>
      <w:r>
        <w:t>these</w:t>
      </w:r>
      <w:r w:rsidR="00D176FC">
        <w:t xml:space="preserve"> </w:t>
      </w:r>
      <w:r>
        <w:t>editions?”</w:t>
      </w:r>
      <w:r w:rsidR="00D176FC">
        <w:t xml:space="preserve"> </w:t>
      </w:r>
      <w:r>
        <w:t>A</w:t>
      </w:r>
      <w:r w:rsidR="00D176FC">
        <w:t xml:space="preserve"> </w:t>
      </w:r>
      <w:r>
        <w:t>table</w:t>
      </w:r>
      <w:r w:rsidR="00D176FC">
        <w:t xml:space="preserve"> </w:t>
      </w:r>
      <w:r>
        <w:t>is</w:t>
      </w:r>
      <w:r w:rsidR="00D176FC">
        <w:t xml:space="preserve"> </w:t>
      </w:r>
      <w:r>
        <w:t>provided</w:t>
      </w:r>
      <w:r w:rsidR="00D176FC">
        <w:t xml:space="preserve"> </w:t>
      </w:r>
      <w:r>
        <w:t>below.</w:t>
      </w:r>
    </w:p>
    <w:p w:rsidR="00670C30" w:rsidRDefault="007D53EA" w:rsidP="007D53EA">
      <w:pPr>
        <w:pStyle w:val="ParagraphText"/>
      </w:pPr>
      <w:r>
        <w:t>In</w:t>
      </w:r>
      <w:r w:rsidR="00D176FC">
        <w:t xml:space="preserve"> </w:t>
      </w:r>
      <w:r>
        <w:t>addition</w:t>
      </w:r>
      <w:r w:rsidR="00D176FC">
        <w:t xml:space="preserve"> </w:t>
      </w:r>
      <w:r>
        <w:t>to</w:t>
      </w:r>
      <w:r w:rsidR="00D176FC">
        <w:t xml:space="preserve"> </w:t>
      </w:r>
      <w:r>
        <w:t>upgrade</w:t>
      </w:r>
      <w:r w:rsidR="00D176FC">
        <w:t xml:space="preserve"> </w:t>
      </w:r>
      <w:r>
        <w:t>paths,</w:t>
      </w:r>
      <w:r w:rsidR="00D176FC">
        <w:t xml:space="preserve"> </w:t>
      </w:r>
      <w:r>
        <w:t>Windows</w:t>
      </w:r>
      <w:r w:rsidR="00D176FC">
        <w:t xml:space="preserve"> </w:t>
      </w:r>
      <w:r>
        <w:t>8</w:t>
      </w:r>
      <w:r w:rsidR="00D176FC">
        <w:t xml:space="preserve"> </w:t>
      </w:r>
      <w:r>
        <w:t>provides</w:t>
      </w:r>
      <w:r w:rsidR="00D176FC">
        <w:t xml:space="preserve"> </w:t>
      </w:r>
      <w:r>
        <w:t>“Migration”</w:t>
      </w:r>
      <w:r w:rsidR="00D176FC">
        <w:t xml:space="preserve"> </w:t>
      </w:r>
      <w:r>
        <w:t>options</w:t>
      </w:r>
      <w:r w:rsidR="00D176FC">
        <w:t xml:space="preserve"> </w:t>
      </w:r>
      <w:r>
        <w:t>during</w:t>
      </w:r>
      <w:r w:rsidR="00D176FC">
        <w:t xml:space="preserve"> </w:t>
      </w:r>
      <w:r>
        <w:t>installation.</w:t>
      </w:r>
      <w:r w:rsidR="00D176FC">
        <w:t xml:space="preserve"> </w:t>
      </w:r>
      <w:r>
        <w:t>This</w:t>
      </w:r>
      <w:r w:rsidR="00D176FC">
        <w:t xml:space="preserve"> </w:t>
      </w:r>
      <w:r>
        <w:t>helps</w:t>
      </w:r>
      <w:r w:rsidR="00D176FC">
        <w:t xml:space="preserve"> </w:t>
      </w:r>
      <w:r>
        <w:t>make</w:t>
      </w:r>
      <w:r w:rsidR="00D176FC">
        <w:t xml:space="preserve"> </w:t>
      </w:r>
      <w:r>
        <w:t>it</w:t>
      </w:r>
      <w:r w:rsidR="00D176FC">
        <w:t xml:space="preserve"> </w:t>
      </w:r>
      <w:r>
        <w:t>much</w:t>
      </w:r>
      <w:r w:rsidR="00D176FC">
        <w:t xml:space="preserve"> </w:t>
      </w:r>
      <w:r>
        <w:t>easier</w:t>
      </w:r>
      <w:r w:rsidR="00D176FC">
        <w:t xml:space="preserve"> </w:t>
      </w:r>
      <w:r>
        <w:t>to</w:t>
      </w:r>
      <w:r w:rsidR="00D176FC">
        <w:t xml:space="preserve"> </w:t>
      </w:r>
      <w:r>
        <w:t>get</w:t>
      </w:r>
      <w:r w:rsidR="00D176FC">
        <w:t xml:space="preserve"> </w:t>
      </w:r>
      <w:r>
        <w:t>Windows</w:t>
      </w:r>
      <w:r w:rsidR="00D176FC">
        <w:t xml:space="preserve"> </w:t>
      </w:r>
      <w:r>
        <w:t>8</w:t>
      </w:r>
      <w:r w:rsidR="00D176FC">
        <w:t xml:space="preserve"> </w:t>
      </w:r>
      <w:r>
        <w:t>installed</w:t>
      </w:r>
      <w:r w:rsidR="00D176FC">
        <w:t xml:space="preserve"> </w:t>
      </w:r>
      <w:r>
        <w:t>and</w:t>
      </w:r>
      <w:r w:rsidR="00D176FC">
        <w:t xml:space="preserve"> </w:t>
      </w:r>
      <w:r>
        <w:t>retain</w:t>
      </w:r>
      <w:r w:rsidR="00D176FC">
        <w:t xml:space="preserve"> </w:t>
      </w:r>
      <w:r>
        <w:t>your</w:t>
      </w:r>
      <w:r w:rsidR="00D176FC">
        <w:t xml:space="preserve"> </w:t>
      </w:r>
      <w:r>
        <w:t>user</w:t>
      </w:r>
      <w:r w:rsidR="00D176FC">
        <w:t xml:space="preserve"> </w:t>
      </w:r>
      <w:r>
        <w:t>accounts,</w:t>
      </w:r>
      <w:r w:rsidR="00D176FC">
        <w:t xml:space="preserve"> </w:t>
      </w:r>
      <w:r>
        <w:t>files,</w:t>
      </w:r>
      <w:r w:rsidR="00D176FC">
        <w:t xml:space="preserve"> </w:t>
      </w:r>
      <w:r>
        <w:t>and</w:t>
      </w:r>
      <w:r w:rsidR="00D176FC">
        <w:t xml:space="preserve"> </w:t>
      </w:r>
      <w:r>
        <w:t>configuration</w:t>
      </w:r>
      <w:r w:rsidR="00D176FC">
        <w:t xml:space="preserve"> </w:t>
      </w:r>
      <w:r>
        <w:t>options,</w:t>
      </w:r>
      <w:r w:rsidR="00D176FC">
        <w:t xml:space="preserve"> </w:t>
      </w:r>
      <w:r>
        <w:t>even</w:t>
      </w:r>
      <w:r w:rsidR="00D176FC">
        <w:t xml:space="preserve"> </w:t>
      </w:r>
      <w:r>
        <w:t>when</w:t>
      </w:r>
      <w:r w:rsidR="00D176FC">
        <w:t xml:space="preserve"> </w:t>
      </w:r>
      <w:r>
        <w:t>your</w:t>
      </w:r>
      <w:r w:rsidR="00D176FC">
        <w:t xml:space="preserve"> </w:t>
      </w:r>
      <w:r>
        <w:t>current</w:t>
      </w:r>
      <w:r w:rsidR="00D176FC">
        <w:t xml:space="preserve"> </w:t>
      </w:r>
      <w:r>
        <w:t>Windows</w:t>
      </w:r>
      <w:r w:rsidR="00D176FC">
        <w:t xml:space="preserve"> </w:t>
      </w:r>
      <w:r>
        <w:t>version</w:t>
      </w:r>
      <w:r w:rsidR="00D176FC">
        <w:t xml:space="preserve"> </w:t>
      </w:r>
      <w:r>
        <w:t>does</w:t>
      </w:r>
      <w:r w:rsidR="00D176FC">
        <w:t xml:space="preserve"> </w:t>
      </w:r>
      <w:r>
        <w:t>not</w:t>
      </w:r>
      <w:r w:rsidR="00D176FC">
        <w:t xml:space="preserve"> </w:t>
      </w:r>
      <w:r>
        <w:t>have</w:t>
      </w:r>
      <w:r w:rsidR="00D176FC">
        <w:t xml:space="preserve"> </w:t>
      </w:r>
      <w:r>
        <w:t>a</w:t>
      </w:r>
      <w:r w:rsidR="00D176FC">
        <w:t xml:space="preserve"> </w:t>
      </w:r>
      <w:r>
        <w:t>direct</w:t>
      </w:r>
      <w:r w:rsidR="00D176FC">
        <w:t xml:space="preserve"> </w:t>
      </w:r>
      <w:r>
        <w:t>upgrade</w:t>
      </w:r>
      <w:r w:rsidR="00D176FC">
        <w:t xml:space="preserve"> </w:t>
      </w:r>
      <w:r>
        <w:t>path</w:t>
      </w:r>
      <w:r w:rsidR="00D176FC">
        <w:t xml:space="preserve"> </w:t>
      </w:r>
      <w:r>
        <w:t>to</w:t>
      </w:r>
      <w:r w:rsidR="00D176FC">
        <w:t xml:space="preserve"> </w:t>
      </w:r>
      <w:r>
        <w:t>your</w:t>
      </w:r>
      <w:r w:rsidR="00D176FC">
        <w:t xml:space="preserve"> </w:t>
      </w:r>
      <w:r>
        <w:t>desired</w:t>
      </w:r>
      <w:r w:rsidR="00D176FC">
        <w:t xml:space="preserve"> </w:t>
      </w:r>
      <w:r>
        <w:t>Windows</w:t>
      </w:r>
      <w:r w:rsidR="00D176FC">
        <w:t xml:space="preserve"> </w:t>
      </w:r>
      <w:r>
        <w:t>8</w:t>
      </w:r>
      <w:r w:rsidR="00D176FC">
        <w:t xml:space="preserve"> </w:t>
      </w:r>
      <w:r>
        <w:t>edition.</w:t>
      </w:r>
    </w:p>
    <w:p w:rsidR="00670C30" w:rsidRDefault="006C30E8" w:rsidP="007D53EA">
      <w:pPr>
        <w:pStyle w:val="ParagraphText"/>
      </w:pPr>
      <w:r>
        <w:t>The</w:t>
      </w:r>
      <w:r w:rsidR="00D176FC">
        <w:t xml:space="preserve"> </w:t>
      </w:r>
      <w:r>
        <w:t>table</w:t>
      </w:r>
      <w:r w:rsidR="00D176FC">
        <w:t xml:space="preserve"> </w:t>
      </w:r>
      <w:r>
        <w:t>uses</w:t>
      </w:r>
      <w:r w:rsidR="00D176FC">
        <w:t xml:space="preserve"> </w:t>
      </w:r>
      <w:r>
        <w:t>the</w:t>
      </w:r>
      <w:r w:rsidR="00D176FC">
        <w:t xml:space="preserve"> </w:t>
      </w:r>
      <w:r>
        <w:t>following</w:t>
      </w:r>
      <w:r w:rsidR="00D176FC">
        <w:t xml:space="preserve"> </w:t>
      </w:r>
      <w:r>
        <w:t>values:</w:t>
      </w:r>
    </w:p>
    <w:p w:rsidR="00670C30" w:rsidRDefault="006C30E8" w:rsidP="00F3300D">
      <w:pPr>
        <w:pStyle w:val="ListBullet"/>
      </w:pPr>
      <w:r w:rsidRPr="00C86398">
        <w:rPr>
          <w:b/>
        </w:rPr>
        <w:t>Yes</w:t>
      </w:r>
      <w:r>
        <w:t>:</w:t>
      </w:r>
      <w:r w:rsidR="00D176FC">
        <w:t xml:space="preserve"> </w:t>
      </w:r>
      <w:r>
        <w:t>Upgrade</w:t>
      </w:r>
      <w:r w:rsidR="00D176FC">
        <w:t xml:space="preserve"> </w:t>
      </w:r>
      <w:r>
        <w:t>path.</w:t>
      </w:r>
    </w:p>
    <w:p w:rsidR="00670C30" w:rsidRDefault="00BF68ED" w:rsidP="00F3300D">
      <w:pPr>
        <w:pStyle w:val="ListBullet"/>
      </w:pPr>
      <w:r>
        <w:rPr>
          <w:b/>
        </w:rPr>
        <w:t>Mig</w:t>
      </w:r>
      <w:r w:rsidR="006C30E8">
        <w:t>:</w:t>
      </w:r>
      <w:r w:rsidR="00D176FC">
        <w:t xml:space="preserve"> </w:t>
      </w:r>
      <w:r w:rsidR="006C30E8">
        <w:t>Setup</w:t>
      </w:r>
      <w:r w:rsidR="00D176FC">
        <w:t xml:space="preserve"> </w:t>
      </w:r>
      <w:r w:rsidR="006C30E8">
        <w:t>offers</w:t>
      </w:r>
      <w:r w:rsidR="00D176FC">
        <w:t xml:space="preserve"> </w:t>
      </w:r>
      <w:r w:rsidR="006C30E8">
        <w:t>to</w:t>
      </w:r>
      <w:r w:rsidR="00D176FC">
        <w:t xml:space="preserve"> </w:t>
      </w:r>
      <w:r w:rsidR="006C30E8">
        <w:t>migrate</w:t>
      </w:r>
      <w:r w:rsidR="00D176FC">
        <w:t xml:space="preserve"> </w:t>
      </w:r>
      <w:r w:rsidR="006C30E8">
        <w:t>files</w:t>
      </w:r>
      <w:r>
        <w:t>,</w:t>
      </w:r>
      <w:r w:rsidR="00D176FC">
        <w:t xml:space="preserve"> </w:t>
      </w:r>
      <w:r>
        <w:t>or</w:t>
      </w:r>
      <w:r w:rsidR="00D176FC">
        <w:t xml:space="preserve"> </w:t>
      </w:r>
      <w:r>
        <w:t>files</w:t>
      </w:r>
      <w:r w:rsidR="00D176FC">
        <w:t xml:space="preserve"> </w:t>
      </w:r>
      <w:r>
        <w:t>and</w:t>
      </w:r>
      <w:r w:rsidR="00D176FC">
        <w:t xml:space="preserve"> </w:t>
      </w:r>
      <w:r>
        <w:t>settings</w:t>
      </w:r>
      <w:r w:rsidR="006C30E8">
        <w:t>.</w:t>
      </w:r>
    </w:p>
    <w:p w:rsidR="00670C30" w:rsidRDefault="006C30E8" w:rsidP="00F3300D">
      <w:pPr>
        <w:pStyle w:val="ListBullet"/>
      </w:pPr>
      <w:r w:rsidRPr="00FA4A5F">
        <w:rPr>
          <w:b/>
        </w:rPr>
        <w:t>FP</w:t>
      </w:r>
      <w:r>
        <w:t>:</w:t>
      </w:r>
      <w:r w:rsidR="00D176FC">
        <w:t xml:space="preserve"> </w:t>
      </w:r>
      <w:r>
        <w:t>There</w:t>
      </w:r>
      <w:r w:rsidR="00D176FC">
        <w:t xml:space="preserve"> </w:t>
      </w:r>
      <w:r>
        <w:t>is</w:t>
      </w:r>
      <w:r w:rsidR="00D176FC">
        <w:t xml:space="preserve"> </w:t>
      </w:r>
      <w:r>
        <w:t>a</w:t>
      </w:r>
      <w:r w:rsidR="00D176FC">
        <w:t xml:space="preserve"> </w:t>
      </w:r>
      <w:r>
        <w:t>feature</w:t>
      </w:r>
      <w:r w:rsidR="00D176FC">
        <w:t xml:space="preserve"> </w:t>
      </w:r>
      <w:r>
        <w:t>pack</w:t>
      </w:r>
      <w:r w:rsidR="00D176FC">
        <w:t xml:space="preserve"> </w:t>
      </w:r>
      <w:r>
        <w:t>you</w:t>
      </w:r>
      <w:r w:rsidR="00D176FC">
        <w:t xml:space="preserve"> </w:t>
      </w:r>
      <w:r>
        <w:t>can</w:t>
      </w:r>
      <w:r w:rsidR="00D176FC">
        <w:t xml:space="preserve"> </w:t>
      </w:r>
      <w:r>
        <w:t>install</w:t>
      </w:r>
      <w:r w:rsidR="00D176FC">
        <w:t xml:space="preserve"> </w:t>
      </w:r>
      <w:r>
        <w:t>for</w:t>
      </w:r>
      <w:r w:rsidR="00D176FC">
        <w:t xml:space="preserve"> </w:t>
      </w:r>
      <w:r>
        <w:t>this</w:t>
      </w:r>
      <w:r w:rsidR="00D176FC">
        <w:t xml:space="preserve"> </w:t>
      </w:r>
      <w:r>
        <w:t>path.</w:t>
      </w:r>
    </w:p>
    <w:p w:rsidR="00670C30" w:rsidRDefault="006C30E8" w:rsidP="00F3300D">
      <w:pPr>
        <w:pStyle w:val="ListBullet"/>
      </w:pPr>
      <w:r w:rsidRPr="0052787A">
        <w:rPr>
          <w:b/>
        </w:rPr>
        <w:t>-</w:t>
      </w:r>
      <w:r>
        <w:t>:</w:t>
      </w:r>
      <w:r w:rsidR="00D176FC">
        <w:t xml:space="preserve"> </w:t>
      </w:r>
      <w:r>
        <w:t>No</w:t>
      </w:r>
      <w:r w:rsidR="00D176FC">
        <w:t xml:space="preserve"> </w:t>
      </w:r>
      <w:r>
        <w:t>migration</w:t>
      </w:r>
      <w:r w:rsidR="00D176FC">
        <w:t xml:space="preserve"> </w:t>
      </w:r>
      <w:r>
        <w:t>path.</w:t>
      </w:r>
    </w:p>
    <w:p w:rsidR="002B2340" w:rsidRDefault="002B2340" w:rsidP="002B2340">
      <w:pPr>
        <w:pStyle w:val="Caption"/>
      </w:pPr>
      <w:r>
        <w:t>Table</w:t>
      </w:r>
      <w:r w:rsidR="00D176FC">
        <w:t xml:space="preserve"> </w:t>
      </w:r>
      <w:r w:rsidR="00B74A81">
        <w:fldChar w:fldCharType="begin"/>
      </w:r>
      <w:r w:rsidR="00920AC8">
        <w:instrText xml:space="preserve"> SEQ Table \* ARABIC </w:instrText>
      </w:r>
      <w:r w:rsidR="00B74A81">
        <w:fldChar w:fldCharType="separate"/>
      </w:r>
      <w:r w:rsidR="00D176FC">
        <w:rPr>
          <w:noProof/>
        </w:rPr>
        <w:t>7</w:t>
      </w:r>
      <w:r w:rsidR="00B74A81">
        <w:rPr>
          <w:noProof/>
        </w:rPr>
        <w:fldChar w:fldCharType="end"/>
      </w:r>
      <w:r>
        <w:t>:</w:t>
      </w:r>
      <w:r w:rsidR="00D176FC">
        <w:t xml:space="preserve"> </w:t>
      </w:r>
      <w:r>
        <w:t>Windows</w:t>
      </w:r>
      <w:r w:rsidR="00D176FC">
        <w:t xml:space="preserve"> </w:t>
      </w:r>
      <w:r>
        <w:t>8</w:t>
      </w:r>
      <w:r w:rsidR="00D176FC">
        <w:t xml:space="preserve"> </w:t>
      </w:r>
      <w:r>
        <w:t>and</w:t>
      </w:r>
      <w:r w:rsidR="00D176FC">
        <w:t xml:space="preserve"> </w:t>
      </w:r>
      <w:r>
        <w:t>Windows</w:t>
      </w:r>
      <w:r w:rsidR="00D176FC">
        <w:t xml:space="preserve"> </w:t>
      </w:r>
      <w:r>
        <w:t>RT</w:t>
      </w:r>
      <w:r w:rsidR="00D176FC">
        <w:t xml:space="preserve"> </w:t>
      </w:r>
      <w:r>
        <w:t>upgrade</w:t>
      </w:r>
      <w:r w:rsidR="00D176FC">
        <w:t xml:space="preserve"> </w:t>
      </w:r>
      <w:r>
        <w:t>paths</w:t>
      </w:r>
    </w:p>
    <w:tbl>
      <w:tblPr>
        <w:tblStyle w:val="TableGrid"/>
        <w:tblW w:w="0" w:type="auto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 w:themeColor="text1"/>
        </w:tblBorders>
        <w:tblLook w:val="04A0"/>
      </w:tblPr>
      <w:tblGrid>
        <w:gridCol w:w="3452"/>
        <w:gridCol w:w="1733"/>
        <w:gridCol w:w="1885"/>
        <w:gridCol w:w="1786"/>
      </w:tblGrid>
      <w:tr w:rsidR="007D53EA" w:rsidRPr="002B2340" w:rsidTr="00D176FC">
        <w:tc>
          <w:tcPr>
            <w:tcW w:w="0" w:type="auto"/>
            <w:shd w:val="clear" w:color="auto" w:fill="auto"/>
          </w:tcPr>
          <w:p w:rsidR="007D53EA" w:rsidRPr="002B2340" w:rsidRDefault="007D53EA" w:rsidP="002B2340">
            <w:pPr>
              <w:pStyle w:val="ParagraphText"/>
              <w:rPr>
                <w:b/>
              </w:rPr>
            </w:pPr>
            <w:r w:rsidRPr="002B2340">
              <w:rPr>
                <w:b/>
              </w:rPr>
              <w:t>Upgrade</w:t>
            </w:r>
            <w:r w:rsidR="00D176FC">
              <w:rPr>
                <w:b/>
              </w:rPr>
              <w:t xml:space="preserve"> </w:t>
            </w:r>
            <w:r w:rsidRPr="002B2340">
              <w:rPr>
                <w:b/>
              </w:rPr>
              <w:t>From:</w:t>
            </w:r>
          </w:p>
        </w:tc>
        <w:tc>
          <w:tcPr>
            <w:tcW w:w="0" w:type="auto"/>
            <w:shd w:val="clear" w:color="auto" w:fill="auto"/>
          </w:tcPr>
          <w:p w:rsidR="007D53EA" w:rsidRPr="002B2340" w:rsidRDefault="007D53EA" w:rsidP="002B2340">
            <w:pPr>
              <w:pStyle w:val="ParagraphText"/>
              <w:rPr>
                <w:b/>
              </w:rPr>
            </w:pPr>
            <w:r w:rsidRPr="002B2340">
              <w:rPr>
                <w:b/>
              </w:rPr>
              <w:t>Windows</w:t>
            </w:r>
            <w:r w:rsidR="00D176FC">
              <w:rPr>
                <w:b/>
              </w:rPr>
              <w:t xml:space="preserve"> </w:t>
            </w:r>
            <w:r w:rsidRPr="002B2340">
              <w:rPr>
                <w:b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7D53EA" w:rsidRPr="002B2340" w:rsidRDefault="007D53EA" w:rsidP="002B2340">
            <w:pPr>
              <w:pStyle w:val="ParagraphText"/>
              <w:rPr>
                <w:b/>
              </w:rPr>
            </w:pPr>
            <w:r w:rsidRPr="002B2340">
              <w:rPr>
                <w:b/>
              </w:rPr>
              <w:t>Windows</w:t>
            </w:r>
            <w:r w:rsidR="00D176FC">
              <w:rPr>
                <w:b/>
              </w:rPr>
              <w:t xml:space="preserve"> </w:t>
            </w:r>
            <w:r w:rsidRPr="002B2340">
              <w:rPr>
                <w:b/>
              </w:rPr>
              <w:t>8</w:t>
            </w:r>
            <w:r w:rsidR="00D176FC">
              <w:rPr>
                <w:b/>
              </w:rPr>
              <w:t xml:space="preserve"> </w:t>
            </w:r>
            <w:r w:rsidRPr="002B2340">
              <w:rPr>
                <w:b/>
              </w:rPr>
              <w:t>Pro</w:t>
            </w:r>
          </w:p>
        </w:tc>
        <w:tc>
          <w:tcPr>
            <w:tcW w:w="0" w:type="auto"/>
            <w:shd w:val="clear" w:color="auto" w:fill="auto"/>
          </w:tcPr>
          <w:p w:rsidR="007D53EA" w:rsidRPr="002B2340" w:rsidRDefault="007D53EA" w:rsidP="002B2340">
            <w:pPr>
              <w:pStyle w:val="ParagraphText"/>
              <w:rPr>
                <w:b/>
              </w:rPr>
            </w:pPr>
            <w:r w:rsidRPr="002B2340">
              <w:rPr>
                <w:b/>
              </w:rPr>
              <w:t>Windows</w:t>
            </w:r>
            <w:r w:rsidR="00D176FC">
              <w:rPr>
                <w:b/>
              </w:rPr>
              <w:t xml:space="preserve"> </w:t>
            </w:r>
            <w:r w:rsidRPr="002B2340">
              <w:rPr>
                <w:b/>
              </w:rPr>
              <w:t>RT</w:t>
            </w:r>
          </w:p>
        </w:tc>
      </w:tr>
      <w:tr w:rsidR="00E22A31" w:rsidRPr="002B2340" w:rsidTr="00D176FC">
        <w:tc>
          <w:tcPr>
            <w:tcW w:w="0" w:type="auto"/>
            <w:shd w:val="clear" w:color="auto" w:fill="auto"/>
          </w:tcPr>
          <w:p w:rsidR="00E22A31" w:rsidRPr="002B2340" w:rsidRDefault="00E22A31" w:rsidP="002B2340">
            <w:pPr>
              <w:pStyle w:val="ParagraphText"/>
            </w:pPr>
            <w:r w:rsidRPr="002B2340">
              <w:t>Windows</w:t>
            </w:r>
            <w:r w:rsidR="00D176FC">
              <w:t xml:space="preserve"> </w:t>
            </w:r>
            <w:r w:rsidRPr="002B2340">
              <w:t>XP</w:t>
            </w:r>
            <w:r w:rsidR="00D176FC">
              <w:t xml:space="preserve"> </w:t>
            </w:r>
            <w:r w:rsidRPr="002B2340">
              <w:t>SP3+</w:t>
            </w:r>
          </w:p>
        </w:tc>
        <w:tc>
          <w:tcPr>
            <w:tcW w:w="0" w:type="auto"/>
            <w:shd w:val="clear" w:color="auto" w:fill="auto"/>
          </w:tcPr>
          <w:p w:rsidR="00E22A31" w:rsidRPr="002B2340" w:rsidRDefault="00BF68ED" w:rsidP="002B2340">
            <w:pPr>
              <w:pStyle w:val="ParagraphText"/>
            </w:pPr>
            <w:r w:rsidRPr="002B2340">
              <w:t>Mig</w:t>
            </w:r>
          </w:p>
        </w:tc>
        <w:tc>
          <w:tcPr>
            <w:tcW w:w="0" w:type="auto"/>
            <w:shd w:val="clear" w:color="auto" w:fill="auto"/>
          </w:tcPr>
          <w:p w:rsidR="00E22A31" w:rsidRPr="002B2340" w:rsidRDefault="00BF68ED" w:rsidP="002B2340">
            <w:pPr>
              <w:pStyle w:val="ParagraphText"/>
            </w:pPr>
            <w:r w:rsidRPr="002B2340">
              <w:t>Mig</w:t>
            </w:r>
          </w:p>
        </w:tc>
        <w:tc>
          <w:tcPr>
            <w:tcW w:w="0" w:type="auto"/>
            <w:shd w:val="clear" w:color="auto" w:fill="auto"/>
          </w:tcPr>
          <w:p w:rsidR="00E22A31" w:rsidRPr="002B2340" w:rsidRDefault="00E22A31" w:rsidP="002B2340">
            <w:pPr>
              <w:pStyle w:val="ParagraphText"/>
            </w:pPr>
            <w:r w:rsidRPr="002B2340">
              <w:t>-</w:t>
            </w:r>
          </w:p>
        </w:tc>
      </w:tr>
      <w:tr w:rsidR="00B73B52" w:rsidRPr="002B2340" w:rsidTr="00D176FC">
        <w:tc>
          <w:tcPr>
            <w:tcW w:w="0" w:type="auto"/>
            <w:shd w:val="clear" w:color="auto" w:fill="auto"/>
          </w:tcPr>
          <w:p w:rsidR="00B73B52" w:rsidRPr="002B2340" w:rsidRDefault="00B73B52" w:rsidP="002B2340">
            <w:pPr>
              <w:pStyle w:val="ParagraphText"/>
            </w:pPr>
            <w:r w:rsidRPr="002B2340">
              <w:t>Windows</w:t>
            </w:r>
            <w:r w:rsidR="00D176FC">
              <w:t xml:space="preserve"> </w:t>
            </w:r>
            <w:r w:rsidRPr="002B2340">
              <w:t>Vista</w:t>
            </w:r>
            <w:r w:rsidR="007A5E29" w:rsidRPr="002B2340">
              <w:t>®</w:t>
            </w:r>
            <w:r w:rsidR="00D176FC">
              <w:t xml:space="preserve"> </w:t>
            </w:r>
            <w:r w:rsidRPr="002B2340">
              <w:t>SP1+</w:t>
            </w:r>
          </w:p>
        </w:tc>
        <w:tc>
          <w:tcPr>
            <w:tcW w:w="0" w:type="auto"/>
            <w:shd w:val="clear" w:color="auto" w:fill="auto"/>
          </w:tcPr>
          <w:p w:rsidR="00B73B52" w:rsidRPr="002B2340" w:rsidRDefault="00BF68ED" w:rsidP="002B2340">
            <w:pPr>
              <w:pStyle w:val="ParagraphText"/>
            </w:pPr>
            <w:r w:rsidRPr="002B2340">
              <w:t>Mig</w:t>
            </w:r>
          </w:p>
        </w:tc>
        <w:tc>
          <w:tcPr>
            <w:tcW w:w="0" w:type="auto"/>
            <w:shd w:val="clear" w:color="auto" w:fill="auto"/>
          </w:tcPr>
          <w:p w:rsidR="00B73B52" w:rsidRPr="002B2340" w:rsidRDefault="00BF68ED" w:rsidP="002B2340">
            <w:pPr>
              <w:pStyle w:val="ParagraphText"/>
            </w:pPr>
            <w:r w:rsidRPr="002B2340">
              <w:t>Mig</w:t>
            </w:r>
          </w:p>
        </w:tc>
        <w:tc>
          <w:tcPr>
            <w:tcW w:w="0" w:type="auto"/>
            <w:shd w:val="clear" w:color="auto" w:fill="auto"/>
          </w:tcPr>
          <w:p w:rsidR="00B73B52" w:rsidRPr="002B2340" w:rsidRDefault="00B73B52" w:rsidP="002B2340">
            <w:pPr>
              <w:pStyle w:val="ParagraphText"/>
            </w:pPr>
            <w:r w:rsidRPr="002B2340">
              <w:t>-</w:t>
            </w:r>
          </w:p>
        </w:tc>
      </w:tr>
      <w:tr w:rsidR="00E22A31" w:rsidRPr="002B2340" w:rsidTr="00D176FC">
        <w:tc>
          <w:tcPr>
            <w:tcW w:w="0" w:type="auto"/>
            <w:shd w:val="clear" w:color="auto" w:fill="auto"/>
          </w:tcPr>
          <w:p w:rsidR="00E22A31" w:rsidRPr="002B2340" w:rsidRDefault="00E22A31" w:rsidP="002B2340">
            <w:pPr>
              <w:pStyle w:val="ParagraphText"/>
            </w:pPr>
            <w:r w:rsidRPr="002B2340">
              <w:t>Windows</w:t>
            </w:r>
            <w:r w:rsidR="00D176FC">
              <w:t xml:space="preserve"> </w:t>
            </w:r>
            <w:r w:rsidRPr="002B2340">
              <w:t>7</w:t>
            </w:r>
            <w:r w:rsidR="00D176FC">
              <w:t xml:space="preserve"> </w:t>
            </w:r>
            <w:r w:rsidRPr="002B2340">
              <w:t>Starter,</w:t>
            </w:r>
            <w:r w:rsidR="00D176FC">
              <w:t xml:space="preserve"> </w:t>
            </w:r>
            <w:r w:rsidRPr="002B2340">
              <w:t>Home</w:t>
            </w:r>
            <w:r w:rsidR="00D176FC">
              <w:t xml:space="preserve"> </w:t>
            </w:r>
            <w:r w:rsidRPr="002B2340">
              <w:t>Basic,</w:t>
            </w:r>
            <w:r w:rsidR="00D176FC">
              <w:t xml:space="preserve"> </w:t>
            </w:r>
            <w:r w:rsidRPr="002B2340">
              <w:t>Home</w:t>
            </w:r>
            <w:r w:rsidR="00D176FC">
              <w:t xml:space="preserve"> </w:t>
            </w:r>
            <w:r w:rsidRPr="002B2340">
              <w:t>Premium</w:t>
            </w:r>
          </w:p>
        </w:tc>
        <w:tc>
          <w:tcPr>
            <w:tcW w:w="0" w:type="auto"/>
            <w:shd w:val="clear" w:color="auto" w:fill="auto"/>
          </w:tcPr>
          <w:p w:rsidR="00E22A31" w:rsidRPr="002B2340" w:rsidRDefault="00E22A31" w:rsidP="002B2340">
            <w:pPr>
              <w:pStyle w:val="ParagraphText"/>
            </w:pPr>
            <w:r w:rsidRPr="002B2340">
              <w:t>Yes</w:t>
            </w:r>
          </w:p>
        </w:tc>
        <w:tc>
          <w:tcPr>
            <w:tcW w:w="0" w:type="auto"/>
            <w:shd w:val="clear" w:color="auto" w:fill="auto"/>
          </w:tcPr>
          <w:p w:rsidR="00E22A31" w:rsidRPr="002B2340" w:rsidRDefault="00E22A31" w:rsidP="002B2340">
            <w:pPr>
              <w:pStyle w:val="ParagraphText"/>
            </w:pPr>
            <w:r w:rsidRPr="002B2340">
              <w:t>Yes</w:t>
            </w:r>
          </w:p>
        </w:tc>
        <w:tc>
          <w:tcPr>
            <w:tcW w:w="0" w:type="auto"/>
            <w:shd w:val="clear" w:color="auto" w:fill="auto"/>
          </w:tcPr>
          <w:p w:rsidR="00E22A31" w:rsidRPr="002B2340" w:rsidRDefault="00E22A31" w:rsidP="002B2340">
            <w:pPr>
              <w:pStyle w:val="ParagraphText"/>
            </w:pPr>
            <w:r w:rsidRPr="002B2340">
              <w:t>-</w:t>
            </w:r>
          </w:p>
        </w:tc>
      </w:tr>
      <w:tr w:rsidR="006C30E8" w:rsidRPr="002B2340" w:rsidTr="00D176FC">
        <w:tc>
          <w:tcPr>
            <w:tcW w:w="0" w:type="auto"/>
            <w:shd w:val="clear" w:color="auto" w:fill="auto"/>
          </w:tcPr>
          <w:p w:rsidR="006C30E8" w:rsidRPr="002B2340" w:rsidRDefault="006C30E8" w:rsidP="002B2340">
            <w:pPr>
              <w:pStyle w:val="ParagraphText"/>
            </w:pPr>
            <w:r w:rsidRPr="002B2340">
              <w:t>Windows</w:t>
            </w:r>
            <w:r w:rsidR="00D176FC">
              <w:t xml:space="preserve"> </w:t>
            </w:r>
            <w:r w:rsidRPr="002B2340">
              <w:t>7</w:t>
            </w:r>
            <w:r w:rsidR="00D176FC">
              <w:t xml:space="preserve"> </w:t>
            </w:r>
            <w:r w:rsidRPr="002B2340">
              <w:t>Professional,</w:t>
            </w:r>
            <w:r w:rsidR="00D176FC">
              <w:t xml:space="preserve"> </w:t>
            </w:r>
            <w:r w:rsidRPr="002B2340">
              <w:t>Ultimate</w:t>
            </w:r>
          </w:p>
        </w:tc>
        <w:tc>
          <w:tcPr>
            <w:tcW w:w="0" w:type="auto"/>
            <w:shd w:val="clear" w:color="auto" w:fill="auto"/>
          </w:tcPr>
          <w:p w:rsidR="006C30E8" w:rsidRPr="002B2340" w:rsidRDefault="00BF68ED" w:rsidP="002B2340">
            <w:pPr>
              <w:pStyle w:val="ParagraphText"/>
            </w:pPr>
            <w:r w:rsidRPr="002B2340">
              <w:t>Mig</w:t>
            </w:r>
          </w:p>
        </w:tc>
        <w:tc>
          <w:tcPr>
            <w:tcW w:w="0" w:type="auto"/>
            <w:shd w:val="clear" w:color="auto" w:fill="auto"/>
          </w:tcPr>
          <w:p w:rsidR="006C30E8" w:rsidRPr="002B2340" w:rsidRDefault="006C30E8" w:rsidP="002B2340">
            <w:pPr>
              <w:pStyle w:val="ParagraphText"/>
            </w:pPr>
            <w:r w:rsidRPr="002B2340">
              <w:t>Yes</w:t>
            </w:r>
          </w:p>
        </w:tc>
        <w:tc>
          <w:tcPr>
            <w:tcW w:w="0" w:type="auto"/>
            <w:shd w:val="clear" w:color="auto" w:fill="auto"/>
          </w:tcPr>
          <w:p w:rsidR="006C30E8" w:rsidRPr="002B2340" w:rsidRDefault="006C30E8" w:rsidP="002B2340">
            <w:pPr>
              <w:pStyle w:val="ParagraphText"/>
            </w:pPr>
            <w:r w:rsidRPr="002B2340">
              <w:t>-</w:t>
            </w:r>
          </w:p>
        </w:tc>
      </w:tr>
      <w:tr w:rsidR="006C30E8" w:rsidRPr="002B2340" w:rsidTr="00D176FC">
        <w:tc>
          <w:tcPr>
            <w:tcW w:w="0" w:type="auto"/>
            <w:shd w:val="clear" w:color="auto" w:fill="auto"/>
          </w:tcPr>
          <w:p w:rsidR="0052787A" w:rsidRPr="002B2340" w:rsidRDefault="0052787A" w:rsidP="002B2340">
            <w:pPr>
              <w:pStyle w:val="ParagraphText"/>
            </w:pPr>
            <w:r w:rsidRPr="002B2340">
              <w:t>Windows</w:t>
            </w:r>
            <w:r w:rsidR="00D176FC">
              <w:t xml:space="preserve"> </w:t>
            </w:r>
            <w:r w:rsidRPr="002B2340">
              <w:t>8</w:t>
            </w:r>
            <w:r w:rsidR="00D176FC">
              <w:t xml:space="preserve"> </w:t>
            </w:r>
            <w:r w:rsidRPr="002B2340">
              <w:t>Preview</w:t>
            </w:r>
            <w:r w:rsidR="00D176FC">
              <w:t xml:space="preserve"> </w:t>
            </w:r>
            <w:r w:rsidRPr="002B2340">
              <w:t>Editions</w:t>
            </w:r>
          </w:p>
          <w:p w:rsidR="006C30E8" w:rsidRPr="002B2340" w:rsidRDefault="006C30E8" w:rsidP="002B2340">
            <w:pPr>
              <w:pStyle w:val="ParagraphText"/>
            </w:pPr>
            <w:r w:rsidRPr="002B2340">
              <w:t>(Developer</w:t>
            </w:r>
            <w:r w:rsidR="00D176FC">
              <w:t xml:space="preserve"> </w:t>
            </w:r>
            <w:r w:rsidRPr="002B2340">
              <w:t>Preview,</w:t>
            </w:r>
            <w:r w:rsidR="00D176FC">
              <w:t xml:space="preserve"> </w:t>
            </w:r>
            <w:r w:rsidRPr="002B2340">
              <w:t>Consumer</w:t>
            </w:r>
            <w:r w:rsidR="00D176FC">
              <w:t xml:space="preserve"> </w:t>
            </w:r>
            <w:r w:rsidRPr="002B2340">
              <w:t>Preview,</w:t>
            </w:r>
            <w:r w:rsidR="00D176FC">
              <w:t xml:space="preserve"> </w:t>
            </w:r>
            <w:r w:rsidRPr="002B2340">
              <w:t>Release</w:t>
            </w:r>
            <w:r w:rsidR="00D176FC">
              <w:t xml:space="preserve"> </w:t>
            </w:r>
            <w:r w:rsidRPr="002B2340">
              <w:t>Preview)</w:t>
            </w:r>
          </w:p>
        </w:tc>
        <w:tc>
          <w:tcPr>
            <w:tcW w:w="0" w:type="auto"/>
            <w:shd w:val="clear" w:color="auto" w:fill="auto"/>
          </w:tcPr>
          <w:p w:rsidR="006C30E8" w:rsidRPr="002B2340" w:rsidRDefault="00BF68ED" w:rsidP="002B2340">
            <w:pPr>
              <w:pStyle w:val="ParagraphText"/>
            </w:pPr>
            <w:r w:rsidRPr="002B2340">
              <w:t>Mig</w:t>
            </w:r>
          </w:p>
        </w:tc>
        <w:tc>
          <w:tcPr>
            <w:tcW w:w="0" w:type="auto"/>
            <w:shd w:val="clear" w:color="auto" w:fill="auto"/>
          </w:tcPr>
          <w:p w:rsidR="006C30E8" w:rsidRPr="002B2340" w:rsidRDefault="00BF68ED" w:rsidP="002B2340">
            <w:pPr>
              <w:pStyle w:val="ParagraphText"/>
            </w:pPr>
            <w:r w:rsidRPr="002B2340">
              <w:t>Mig</w:t>
            </w:r>
          </w:p>
        </w:tc>
        <w:tc>
          <w:tcPr>
            <w:tcW w:w="0" w:type="auto"/>
            <w:shd w:val="clear" w:color="auto" w:fill="auto"/>
          </w:tcPr>
          <w:p w:rsidR="006C30E8" w:rsidRPr="002B2340" w:rsidRDefault="006C30E8" w:rsidP="002B2340">
            <w:pPr>
              <w:pStyle w:val="ParagraphText"/>
            </w:pPr>
            <w:r w:rsidRPr="002B2340">
              <w:t>-</w:t>
            </w:r>
          </w:p>
        </w:tc>
      </w:tr>
      <w:tr w:rsidR="00E22A31" w:rsidRPr="002B2340" w:rsidTr="00D176FC">
        <w:tc>
          <w:tcPr>
            <w:tcW w:w="0" w:type="auto"/>
            <w:shd w:val="clear" w:color="auto" w:fill="auto"/>
          </w:tcPr>
          <w:p w:rsidR="00E22A31" w:rsidRPr="002B2340" w:rsidRDefault="00E22A31" w:rsidP="002B2340">
            <w:pPr>
              <w:pStyle w:val="ParagraphText"/>
            </w:pPr>
            <w:r w:rsidRPr="002B2340">
              <w:t>Windows</w:t>
            </w:r>
            <w:r w:rsidR="00D176FC">
              <w:t xml:space="preserve"> </w:t>
            </w:r>
            <w:r w:rsidRPr="002B2340">
              <w:t>8</w:t>
            </w:r>
          </w:p>
        </w:tc>
        <w:tc>
          <w:tcPr>
            <w:tcW w:w="0" w:type="auto"/>
            <w:shd w:val="clear" w:color="auto" w:fill="auto"/>
          </w:tcPr>
          <w:p w:rsidR="00E22A31" w:rsidRPr="002B2340" w:rsidRDefault="00E22A31" w:rsidP="002B2340">
            <w:pPr>
              <w:pStyle w:val="ParagraphText"/>
            </w:pPr>
            <w:r w:rsidRPr="002B2340">
              <w:t>Yes</w:t>
            </w:r>
          </w:p>
        </w:tc>
        <w:tc>
          <w:tcPr>
            <w:tcW w:w="0" w:type="auto"/>
            <w:shd w:val="clear" w:color="auto" w:fill="auto"/>
          </w:tcPr>
          <w:p w:rsidR="00E22A31" w:rsidRPr="002B2340" w:rsidRDefault="006C30E8" w:rsidP="002B2340">
            <w:pPr>
              <w:pStyle w:val="ParagraphText"/>
            </w:pPr>
            <w:r w:rsidRPr="002B2340">
              <w:t>FP</w:t>
            </w:r>
          </w:p>
        </w:tc>
        <w:tc>
          <w:tcPr>
            <w:tcW w:w="0" w:type="auto"/>
            <w:shd w:val="clear" w:color="auto" w:fill="auto"/>
          </w:tcPr>
          <w:p w:rsidR="00E22A31" w:rsidRPr="002B2340" w:rsidRDefault="00E22A31" w:rsidP="002B2340">
            <w:pPr>
              <w:pStyle w:val="ParagraphText"/>
            </w:pPr>
            <w:r w:rsidRPr="002B2340">
              <w:t>-</w:t>
            </w:r>
          </w:p>
        </w:tc>
      </w:tr>
      <w:tr w:rsidR="006C30E8" w:rsidRPr="002B2340" w:rsidTr="00D176FC">
        <w:tc>
          <w:tcPr>
            <w:tcW w:w="0" w:type="auto"/>
            <w:shd w:val="clear" w:color="auto" w:fill="auto"/>
          </w:tcPr>
          <w:p w:rsidR="006C30E8" w:rsidRPr="002B2340" w:rsidRDefault="006C30E8" w:rsidP="002B2340">
            <w:pPr>
              <w:pStyle w:val="ParagraphText"/>
            </w:pPr>
            <w:r w:rsidRPr="002B2340">
              <w:t>Windows</w:t>
            </w:r>
            <w:r w:rsidR="00D176FC">
              <w:t xml:space="preserve"> </w:t>
            </w:r>
            <w:r w:rsidRPr="002B2340">
              <w:t>8</w:t>
            </w:r>
            <w:r w:rsidR="00D176FC">
              <w:t xml:space="preserve"> </w:t>
            </w:r>
            <w:r w:rsidRPr="002B2340">
              <w:t>Pro</w:t>
            </w:r>
          </w:p>
        </w:tc>
        <w:tc>
          <w:tcPr>
            <w:tcW w:w="0" w:type="auto"/>
            <w:shd w:val="clear" w:color="auto" w:fill="auto"/>
          </w:tcPr>
          <w:p w:rsidR="006C30E8" w:rsidRPr="002B2340" w:rsidRDefault="00BF68ED" w:rsidP="002B2340">
            <w:pPr>
              <w:pStyle w:val="ParagraphText"/>
            </w:pPr>
            <w:r w:rsidRPr="002B2340">
              <w:t>Mig</w:t>
            </w:r>
          </w:p>
        </w:tc>
        <w:tc>
          <w:tcPr>
            <w:tcW w:w="0" w:type="auto"/>
            <w:shd w:val="clear" w:color="auto" w:fill="auto"/>
          </w:tcPr>
          <w:p w:rsidR="006C30E8" w:rsidRPr="002B2340" w:rsidRDefault="006C30E8" w:rsidP="002B2340">
            <w:pPr>
              <w:pStyle w:val="ParagraphText"/>
            </w:pPr>
            <w:r w:rsidRPr="002B2340">
              <w:t>Yes</w:t>
            </w:r>
          </w:p>
        </w:tc>
        <w:tc>
          <w:tcPr>
            <w:tcW w:w="0" w:type="auto"/>
            <w:shd w:val="clear" w:color="auto" w:fill="auto"/>
          </w:tcPr>
          <w:p w:rsidR="006C30E8" w:rsidRPr="002B2340" w:rsidRDefault="006C30E8" w:rsidP="002B2340">
            <w:pPr>
              <w:pStyle w:val="ParagraphText"/>
            </w:pPr>
            <w:r w:rsidRPr="002B2340">
              <w:t>-</w:t>
            </w:r>
          </w:p>
        </w:tc>
      </w:tr>
      <w:tr w:rsidR="00E22A31" w:rsidRPr="002B2340" w:rsidTr="00D176FC">
        <w:tc>
          <w:tcPr>
            <w:tcW w:w="0" w:type="auto"/>
            <w:shd w:val="clear" w:color="auto" w:fill="auto"/>
          </w:tcPr>
          <w:p w:rsidR="00E22A31" w:rsidRPr="002B2340" w:rsidRDefault="00E22A31" w:rsidP="002B2340">
            <w:pPr>
              <w:pStyle w:val="ParagraphText"/>
            </w:pPr>
            <w:r w:rsidRPr="002B2340">
              <w:t>Windows</w:t>
            </w:r>
            <w:r w:rsidR="00D176FC">
              <w:t xml:space="preserve"> </w:t>
            </w:r>
            <w:r w:rsidRPr="002B2340">
              <w:t>RT</w:t>
            </w:r>
          </w:p>
        </w:tc>
        <w:tc>
          <w:tcPr>
            <w:tcW w:w="0" w:type="auto"/>
            <w:shd w:val="clear" w:color="auto" w:fill="auto"/>
          </w:tcPr>
          <w:p w:rsidR="00E22A31" w:rsidRPr="002B2340" w:rsidRDefault="00E22A31" w:rsidP="002B2340">
            <w:pPr>
              <w:pStyle w:val="ParagraphText"/>
            </w:pPr>
            <w:r w:rsidRPr="002B2340">
              <w:t>-</w:t>
            </w:r>
          </w:p>
        </w:tc>
        <w:tc>
          <w:tcPr>
            <w:tcW w:w="0" w:type="auto"/>
            <w:shd w:val="clear" w:color="auto" w:fill="auto"/>
          </w:tcPr>
          <w:p w:rsidR="00E22A31" w:rsidRPr="002B2340" w:rsidRDefault="00E22A31" w:rsidP="002B2340">
            <w:pPr>
              <w:pStyle w:val="ParagraphText"/>
            </w:pPr>
            <w:r w:rsidRPr="002B2340">
              <w:t>-</w:t>
            </w:r>
          </w:p>
        </w:tc>
        <w:tc>
          <w:tcPr>
            <w:tcW w:w="0" w:type="auto"/>
            <w:shd w:val="clear" w:color="auto" w:fill="auto"/>
          </w:tcPr>
          <w:p w:rsidR="00E22A31" w:rsidRPr="002B2340" w:rsidRDefault="00E22A31" w:rsidP="002B2340">
            <w:pPr>
              <w:pStyle w:val="ParagraphText"/>
            </w:pPr>
            <w:r w:rsidRPr="002B2340">
              <w:t>-</w:t>
            </w:r>
          </w:p>
        </w:tc>
      </w:tr>
    </w:tbl>
    <w:p w:rsidR="00670C30" w:rsidRDefault="006C30E8" w:rsidP="007D53EA">
      <w:pPr>
        <w:pStyle w:val="ParagraphText"/>
      </w:pPr>
      <w:r>
        <w:t>I</w:t>
      </w:r>
      <w:r w:rsidR="007D53EA">
        <w:t>n</w:t>
      </w:r>
      <w:r w:rsidR="00D176FC">
        <w:t xml:space="preserve"> </w:t>
      </w:r>
      <w:r w:rsidR="007D53EA">
        <w:t>Windows</w:t>
      </w:r>
      <w:r w:rsidR="00D176FC">
        <w:t xml:space="preserve"> </w:t>
      </w:r>
      <w:r w:rsidR="007D53EA">
        <w:t>7</w:t>
      </w:r>
      <w:r w:rsidR="00D176FC">
        <w:t xml:space="preserve"> </w:t>
      </w:r>
      <w:r w:rsidR="00E22A31">
        <w:t>you</w:t>
      </w:r>
      <w:r w:rsidR="00D176FC">
        <w:t xml:space="preserve"> </w:t>
      </w:r>
      <w:r w:rsidR="00E22A31">
        <w:t>can</w:t>
      </w:r>
      <w:r w:rsidR="00D176FC">
        <w:t xml:space="preserve"> </w:t>
      </w:r>
      <w:r w:rsidR="007D53EA">
        <w:t>move</w:t>
      </w:r>
      <w:r w:rsidR="00D176FC">
        <w:t xml:space="preserve"> </w:t>
      </w:r>
      <w:r w:rsidR="007D53EA">
        <w:t>between</w:t>
      </w:r>
      <w:r w:rsidR="00D176FC">
        <w:t xml:space="preserve"> </w:t>
      </w:r>
      <w:r w:rsidR="007D53EA">
        <w:t>editions</w:t>
      </w:r>
      <w:r w:rsidR="00D176FC">
        <w:t xml:space="preserve"> </w:t>
      </w:r>
      <w:r w:rsidR="00E22A31">
        <w:t>with</w:t>
      </w:r>
      <w:r w:rsidR="00D176FC">
        <w:t xml:space="preserve">  </w:t>
      </w:r>
      <w:r w:rsidR="007D53EA">
        <w:t>Windows</w:t>
      </w:r>
      <w:r w:rsidR="00D176FC">
        <w:t xml:space="preserve"> </w:t>
      </w:r>
      <w:r w:rsidR="007D53EA">
        <w:t>Anytime</w:t>
      </w:r>
      <w:r w:rsidR="00D176FC">
        <w:t xml:space="preserve"> </w:t>
      </w:r>
      <w:r w:rsidR="007D53EA">
        <w:t>Upgrade</w:t>
      </w:r>
      <w:r w:rsidR="00D176FC">
        <w:t xml:space="preserve"> </w:t>
      </w:r>
      <w:r w:rsidR="007D53EA">
        <w:t>(WAU).</w:t>
      </w:r>
      <w:r w:rsidR="00D176FC">
        <w:t xml:space="preserve"> </w:t>
      </w:r>
      <w:r>
        <w:t>Windows</w:t>
      </w:r>
      <w:r w:rsidR="00D176FC">
        <w:t xml:space="preserve"> </w:t>
      </w:r>
      <w:r>
        <w:t>8</w:t>
      </w:r>
      <w:r w:rsidR="00D176FC">
        <w:t xml:space="preserve"> </w:t>
      </w:r>
      <w:r>
        <w:t>uses</w:t>
      </w:r>
      <w:r w:rsidR="00D176FC">
        <w:t xml:space="preserve"> </w:t>
      </w:r>
      <w:r>
        <w:t>a</w:t>
      </w:r>
      <w:r w:rsidR="00D176FC">
        <w:t xml:space="preserve"> </w:t>
      </w:r>
      <w:r>
        <w:t>similar</w:t>
      </w:r>
      <w:r w:rsidR="00D176FC">
        <w:t xml:space="preserve"> </w:t>
      </w:r>
      <w:r>
        <w:t>mechanism</w:t>
      </w:r>
      <w:r w:rsidR="00970567">
        <w:rPr>
          <w:rFonts w:cs="Segoe UI"/>
        </w:rPr>
        <w:t>―</w:t>
      </w:r>
      <w:r>
        <w:t>feature</w:t>
      </w:r>
      <w:r w:rsidR="00D176FC">
        <w:t xml:space="preserve"> </w:t>
      </w:r>
      <w:r>
        <w:t>packs.</w:t>
      </w:r>
      <w:r w:rsidR="00D176FC">
        <w:t xml:space="preserve"> </w:t>
      </w:r>
      <w:r w:rsidR="007D53EA">
        <w:t>This</w:t>
      </w:r>
      <w:r w:rsidR="00D176FC">
        <w:t xml:space="preserve"> </w:t>
      </w:r>
      <w:r w:rsidR="007D53EA">
        <w:t>is</w:t>
      </w:r>
      <w:r w:rsidR="00D176FC">
        <w:t xml:space="preserve"> </w:t>
      </w:r>
      <w:r w:rsidR="007D53EA">
        <w:t>discussed</w:t>
      </w:r>
      <w:r w:rsidR="00D176FC">
        <w:t xml:space="preserve"> </w:t>
      </w:r>
      <w:r w:rsidR="007D53EA">
        <w:t>in</w:t>
      </w:r>
      <w:r w:rsidR="00D176FC">
        <w:t xml:space="preserve"> </w:t>
      </w:r>
      <w:r w:rsidR="00092522">
        <w:t>the</w:t>
      </w:r>
      <w:r w:rsidR="00D176FC">
        <w:t xml:space="preserve"> </w:t>
      </w:r>
      <w:r w:rsidR="00092522">
        <w:t>“Add</w:t>
      </w:r>
      <w:r w:rsidR="00D176FC">
        <w:t xml:space="preserve"> </w:t>
      </w:r>
      <w:r w:rsidR="00092522">
        <w:t>Features</w:t>
      </w:r>
      <w:r w:rsidR="00D176FC">
        <w:t xml:space="preserve"> </w:t>
      </w:r>
      <w:r w:rsidR="00092522">
        <w:t>to</w:t>
      </w:r>
      <w:r w:rsidR="00D176FC">
        <w:t xml:space="preserve"> </w:t>
      </w:r>
      <w:r w:rsidR="00092522">
        <w:t>Windows</w:t>
      </w:r>
      <w:r w:rsidR="00D176FC">
        <w:t xml:space="preserve"> </w:t>
      </w:r>
      <w:r w:rsidR="00092522">
        <w:t>8”</w:t>
      </w:r>
      <w:r w:rsidR="00D176FC">
        <w:t xml:space="preserve"> </w:t>
      </w:r>
      <w:r w:rsidR="00092522">
        <w:t>topic</w:t>
      </w:r>
      <w:r w:rsidR="00D176FC">
        <w:t xml:space="preserve"> </w:t>
      </w:r>
      <w:r w:rsidR="007D53EA">
        <w:t>in</w:t>
      </w:r>
      <w:r w:rsidR="00D176FC">
        <w:t xml:space="preserve"> </w:t>
      </w:r>
      <w:r w:rsidR="007D53EA">
        <w:t>the</w:t>
      </w:r>
      <w:r w:rsidR="00D176FC">
        <w:t xml:space="preserve"> </w:t>
      </w:r>
      <w:r w:rsidR="007D53EA">
        <w:t>Activation</w:t>
      </w:r>
      <w:r w:rsidR="00D176FC">
        <w:t xml:space="preserve"> </w:t>
      </w:r>
      <w:r w:rsidR="007D53EA">
        <w:t>module</w:t>
      </w:r>
      <w:r w:rsidR="00D176FC">
        <w:t xml:space="preserve"> </w:t>
      </w:r>
      <w:r w:rsidR="007D53EA">
        <w:t>of</w:t>
      </w:r>
      <w:r w:rsidR="00D176FC">
        <w:t xml:space="preserve"> </w:t>
      </w:r>
      <w:r w:rsidR="007D53EA">
        <w:t>this</w:t>
      </w:r>
      <w:r w:rsidR="00D176FC">
        <w:t xml:space="preserve"> </w:t>
      </w:r>
      <w:r w:rsidR="007D53EA">
        <w:t>course.</w:t>
      </w:r>
      <w:r w:rsidR="00D176FC">
        <w:t xml:space="preserve"> </w:t>
      </w:r>
      <w:r w:rsidR="00E22A31">
        <w:t>Because</w:t>
      </w:r>
      <w:r w:rsidR="00D176FC">
        <w:t xml:space="preserve"> </w:t>
      </w:r>
      <w:r w:rsidR="00E22A31">
        <w:t>Windows</w:t>
      </w:r>
      <w:r w:rsidR="00D176FC">
        <w:t xml:space="preserve"> </w:t>
      </w:r>
      <w:r w:rsidR="00E22A31">
        <w:t>8</w:t>
      </w:r>
      <w:r w:rsidR="00D176FC">
        <w:t xml:space="preserve"> </w:t>
      </w:r>
      <w:r w:rsidR="00E22A31">
        <w:t>now</w:t>
      </w:r>
      <w:r w:rsidR="00D176FC">
        <w:t xml:space="preserve"> </w:t>
      </w:r>
      <w:r w:rsidR="00E22A31">
        <w:t>provides</w:t>
      </w:r>
      <w:r w:rsidR="00D176FC">
        <w:t xml:space="preserve"> </w:t>
      </w:r>
      <w:r w:rsidR="00E22A31">
        <w:t>easier</w:t>
      </w:r>
      <w:r w:rsidR="00D176FC">
        <w:t xml:space="preserve"> </w:t>
      </w:r>
      <w:r w:rsidR="00E22A31">
        <w:t>migration</w:t>
      </w:r>
      <w:r w:rsidR="00D176FC">
        <w:t xml:space="preserve"> </w:t>
      </w:r>
      <w:r w:rsidR="00E22A31">
        <w:t>paths</w:t>
      </w:r>
      <w:r w:rsidR="00D176FC">
        <w:t xml:space="preserve"> </w:t>
      </w:r>
      <w:r w:rsidR="00E22A31">
        <w:t>even</w:t>
      </w:r>
      <w:r w:rsidR="00D176FC">
        <w:t xml:space="preserve"> </w:t>
      </w:r>
      <w:r w:rsidR="00E22A31">
        <w:t>when</w:t>
      </w:r>
      <w:r w:rsidR="00D176FC">
        <w:t xml:space="preserve"> </w:t>
      </w:r>
      <w:r w:rsidR="00E22A31">
        <w:t>there</w:t>
      </w:r>
      <w:r w:rsidR="00D176FC">
        <w:t xml:space="preserve"> </w:t>
      </w:r>
      <w:r w:rsidR="00E22A31">
        <w:t>is</w:t>
      </w:r>
      <w:r w:rsidR="00D176FC">
        <w:t xml:space="preserve"> </w:t>
      </w:r>
      <w:r w:rsidR="00E22A31">
        <w:t>not</w:t>
      </w:r>
      <w:r w:rsidR="00D176FC">
        <w:t xml:space="preserve"> </w:t>
      </w:r>
      <w:r w:rsidR="00E22A31">
        <w:t>a</w:t>
      </w:r>
      <w:r w:rsidR="00D176FC">
        <w:t xml:space="preserve"> </w:t>
      </w:r>
      <w:r w:rsidR="00E22A31">
        <w:t>direct</w:t>
      </w:r>
      <w:r w:rsidR="00D176FC">
        <w:t xml:space="preserve"> </w:t>
      </w:r>
      <w:r w:rsidR="00E22A31">
        <w:t>upgrade</w:t>
      </w:r>
      <w:r w:rsidR="00D176FC">
        <w:t xml:space="preserve"> </w:t>
      </w:r>
      <w:r w:rsidR="00E22A31">
        <w:t>path,</w:t>
      </w:r>
      <w:r w:rsidR="00D176FC">
        <w:t xml:space="preserve"> </w:t>
      </w:r>
      <w:r w:rsidR="00E22A31">
        <w:t>you</w:t>
      </w:r>
      <w:r w:rsidR="00D176FC">
        <w:t xml:space="preserve"> </w:t>
      </w:r>
      <w:r w:rsidR="00E22A31">
        <w:t>can</w:t>
      </w:r>
      <w:r w:rsidR="00D176FC">
        <w:t xml:space="preserve"> </w:t>
      </w:r>
      <w:r w:rsidR="00E22A31">
        <w:t>also</w:t>
      </w:r>
      <w:r w:rsidR="00D176FC">
        <w:t xml:space="preserve"> </w:t>
      </w:r>
      <w:r w:rsidR="00E22A31">
        <w:t>move</w:t>
      </w:r>
      <w:r w:rsidR="00D176FC">
        <w:t xml:space="preserve"> </w:t>
      </w:r>
      <w:r w:rsidR="00E22A31">
        <w:t>between</w:t>
      </w:r>
      <w:r w:rsidR="00D176FC">
        <w:t xml:space="preserve"> </w:t>
      </w:r>
      <w:r w:rsidR="00E22A31">
        <w:t>editions</w:t>
      </w:r>
      <w:r w:rsidR="00D176FC">
        <w:t xml:space="preserve"> </w:t>
      </w:r>
      <w:r w:rsidR="00E22A31">
        <w:t>and</w:t>
      </w:r>
      <w:r w:rsidR="00D176FC">
        <w:t xml:space="preserve"> </w:t>
      </w:r>
      <w:r w:rsidR="00E22A31">
        <w:t>retain</w:t>
      </w:r>
      <w:r w:rsidR="00D176FC">
        <w:t xml:space="preserve"> </w:t>
      </w:r>
      <w:r w:rsidR="00E22A31">
        <w:t>your</w:t>
      </w:r>
      <w:r w:rsidR="00D176FC">
        <w:t xml:space="preserve"> </w:t>
      </w:r>
      <w:r w:rsidR="00E22A31">
        <w:t>files</w:t>
      </w:r>
      <w:r w:rsidR="00D176FC">
        <w:t xml:space="preserve"> </w:t>
      </w:r>
      <w:r w:rsidR="00E22A31">
        <w:t>and</w:t>
      </w:r>
      <w:r w:rsidR="00D176FC">
        <w:t xml:space="preserve"> </w:t>
      </w:r>
      <w:r w:rsidR="00E22A31">
        <w:t>settings.</w:t>
      </w:r>
      <w:r w:rsidR="00D176FC">
        <w:t xml:space="preserve"> </w:t>
      </w:r>
      <w:r>
        <w:t>See</w:t>
      </w:r>
      <w:r w:rsidR="00D176FC">
        <w:t xml:space="preserve"> </w:t>
      </w:r>
      <w:r>
        <w:t>the</w:t>
      </w:r>
      <w:r w:rsidR="00D176FC">
        <w:t xml:space="preserve"> </w:t>
      </w:r>
      <w:r>
        <w:t>Setup</w:t>
      </w:r>
      <w:r w:rsidR="00D176FC">
        <w:t xml:space="preserve"> </w:t>
      </w:r>
      <w:r>
        <w:t>module</w:t>
      </w:r>
      <w:r w:rsidR="00D176FC">
        <w:t xml:space="preserve"> </w:t>
      </w:r>
      <w:r>
        <w:t>in</w:t>
      </w:r>
      <w:r w:rsidR="00D176FC">
        <w:t xml:space="preserve"> </w:t>
      </w:r>
      <w:r>
        <w:t>this</w:t>
      </w:r>
      <w:r w:rsidR="00D176FC">
        <w:t xml:space="preserve"> </w:t>
      </w:r>
      <w:r>
        <w:t>course</w:t>
      </w:r>
      <w:r w:rsidR="00D176FC">
        <w:t xml:space="preserve"> </w:t>
      </w:r>
      <w:r>
        <w:t>for</w:t>
      </w:r>
      <w:r w:rsidR="00D176FC">
        <w:t xml:space="preserve"> </w:t>
      </w:r>
      <w:r>
        <w:t>more</w:t>
      </w:r>
      <w:r w:rsidR="00D176FC">
        <w:t xml:space="preserve"> </w:t>
      </w:r>
      <w:r>
        <w:t>information</w:t>
      </w:r>
      <w:r w:rsidR="00D176FC">
        <w:t xml:space="preserve"> </w:t>
      </w:r>
      <w:r>
        <w:t>on</w:t>
      </w:r>
      <w:r w:rsidR="00D176FC">
        <w:t xml:space="preserve"> </w:t>
      </w:r>
      <w:r>
        <w:t>Migration</w:t>
      </w:r>
      <w:r w:rsidR="00D176FC">
        <w:t xml:space="preserve"> </w:t>
      </w:r>
      <w:r>
        <w:t>options.</w:t>
      </w:r>
    </w:p>
    <w:p w:rsidR="00670C30" w:rsidRDefault="00B91AEF" w:rsidP="00B91AEF">
      <w:pPr>
        <w:pStyle w:val="Heading4"/>
      </w:pPr>
      <w:r>
        <w:t>Features</w:t>
      </w:r>
    </w:p>
    <w:p w:rsidR="00670C30" w:rsidRDefault="00C35296" w:rsidP="003F71C6">
      <w:pPr>
        <w:pStyle w:val="ParagraphText"/>
        <w:spacing w:after="240"/>
      </w:pPr>
      <w:r>
        <w:t>The</w:t>
      </w:r>
      <w:r w:rsidR="00D176FC">
        <w:t xml:space="preserve"> </w:t>
      </w:r>
      <w:r>
        <w:t>table</w:t>
      </w:r>
      <w:r w:rsidR="00D176FC">
        <w:t xml:space="preserve"> </w:t>
      </w:r>
      <w:r>
        <w:t>below</w:t>
      </w:r>
      <w:r w:rsidR="00D176FC">
        <w:t xml:space="preserve"> </w:t>
      </w:r>
      <w:r>
        <w:t>shows</w:t>
      </w:r>
      <w:r w:rsidR="00D176FC">
        <w:t xml:space="preserve"> </w:t>
      </w:r>
      <w:r>
        <w:t>a</w:t>
      </w:r>
      <w:r w:rsidR="00D176FC">
        <w:t xml:space="preserve"> </w:t>
      </w:r>
      <w:r>
        <w:t>more</w:t>
      </w:r>
      <w:r w:rsidR="00D176FC">
        <w:t xml:space="preserve"> </w:t>
      </w:r>
      <w:r>
        <w:t>detailed</w:t>
      </w:r>
      <w:r w:rsidR="00D176FC">
        <w:t xml:space="preserve"> </w:t>
      </w:r>
      <w:r>
        <w:t>list</w:t>
      </w:r>
      <w:r w:rsidR="00D176FC">
        <w:t xml:space="preserve"> </w:t>
      </w:r>
      <w:r>
        <w:t>of</w:t>
      </w:r>
      <w:r w:rsidR="00D176FC">
        <w:t xml:space="preserve"> </w:t>
      </w:r>
      <w:r>
        <w:t>features,</w:t>
      </w:r>
      <w:r w:rsidR="00D176FC">
        <w:t xml:space="preserve"> </w:t>
      </w:r>
      <w:r>
        <w:t>with</w:t>
      </w:r>
      <w:r w:rsidR="00D176FC">
        <w:t xml:space="preserve"> </w:t>
      </w:r>
      <w:r>
        <w:t>an</w:t>
      </w:r>
      <w:r w:rsidR="00D176FC">
        <w:t xml:space="preserve"> </w:t>
      </w:r>
      <w:r>
        <w:t>indication</w:t>
      </w:r>
      <w:r w:rsidR="00D176FC">
        <w:t xml:space="preserve"> </w:t>
      </w:r>
      <w:r>
        <w:t>of</w:t>
      </w:r>
      <w:r w:rsidR="00D176FC">
        <w:t xml:space="preserve"> </w:t>
      </w:r>
      <w:r>
        <w:t>which</w:t>
      </w:r>
      <w:r w:rsidR="00D176FC">
        <w:t xml:space="preserve"> </w:t>
      </w:r>
      <w:r w:rsidR="009D0229">
        <w:t>version</w:t>
      </w:r>
      <w:r w:rsidR="00D176FC">
        <w:t xml:space="preserve"> </w:t>
      </w:r>
      <w:r>
        <w:t>include</w:t>
      </w:r>
      <w:r w:rsidR="009D0229">
        <w:t>s</w:t>
      </w:r>
      <w:r w:rsidR="00D176FC">
        <w:t xml:space="preserve"> </w:t>
      </w:r>
      <w:r>
        <w:t>each</w:t>
      </w:r>
      <w:r w:rsidR="00D176FC">
        <w:t xml:space="preserve"> </w:t>
      </w:r>
      <w:r>
        <w:t>feature.</w:t>
      </w:r>
    </w:p>
    <w:p w:rsidR="009D0229" w:rsidRDefault="009D0229" w:rsidP="009D0229">
      <w:pPr>
        <w:pStyle w:val="Caption"/>
      </w:pPr>
      <w:r>
        <w:t>Table</w:t>
      </w:r>
      <w:r w:rsidR="00D176FC">
        <w:t xml:space="preserve"> </w:t>
      </w:r>
      <w:r w:rsidR="00B74A81">
        <w:fldChar w:fldCharType="begin"/>
      </w:r>
      <w:r w:rsidR="00920AC8">
        <w:instrText xml:space="preserve"> SEQ Table \* ARABIC </w:instrText>
      </w:r>
      <w:r w:rsidR="00B74A81">
        <w:fldChar w:fldCharType="separate"/>
      </w:r>
      <w:r w:rsidR="00D176FC">
        <w:rPr>
          <w:noProof/>
        </w:rPr>
        <w:t>8</w:t>
      </w:r>
      <w:r w:rsidR="00B74A81">
        <w:rPr>
          <w:noProof/>
        </w:rPr>
        <w:fldChar w:fldCharType="end"/>
      </w:r>
      <w:r>
        <w:t>:</w:t>
      </w:r>
      <w:r w:rsidR="00D176FC">
        <w:t xml:space="preserve"> </w:t>
      </w:r>
      <w:r>
        <w:t>Windows</w:t>
      </w:r>
      <w:r w:rsidR="00D176FC">
        <w:t xml:space="preserve"> </w:t>
      </w:r>
      <w:r>
        <w:t>8</w:t>
      </w:r>
      <w:r w:rsidR="00D176FC">
        <w:t xml:space="preserve"> </w:t>
      </w:r>
      <w:r>
        <w:t>and</w:t>
      </w:r>
      <w:r w:rsidR="00D176FC">
        <w:t xml:space="preserve"> </w:t>
      </w:r>
      <w:r>
        <w:t>Windows</w:t>
      </w:r>
      <w:r w:rsidR="00D176FC">
        <w:t xml:space="preserve"> </w:t>
      </w:r>
      <w:r>
        <w:t>RT</w:t>
      </w:r>
      <w:r w:rsidR="00D176FC">
        <w:t xml:space="preserve"> </w:t>
      </w:r>
      <w:r>
        <w:t>feature</w:t>
      </w:r>
    </w:p>
    <w:tbl>
      <w:tblPr>
        <w:tblStyle w:val="TableGrid"/>
        <w:tblW w:w="0" w:type="auto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 w:themeColor="text1"/>
        </w:tblBorders>
        <w:tblLook w:val="04A0"/>
      </w:tblPr>
      <w:tblGrid>
        <w:gridCol w:w="3603"/>
        <w:gridCol w:w="1708"/>
        <w:gridCol w:w="1804"/>
        <w:gridCol w:w="1741"/>
      </w:tblGrid>
      <w:tr w:rsidR="004A6504" w:rsidRPr="009D0229" w:rsidTr="00D176FC">
        <w:tc>
          <w:tcPr>
            <w:tcW w:w="0" w:type="auto"/>
            <w:shd w:val="clear" w:color="auto" w:fill="auto"/>
          </w:tcPr>
          <w:p w:rsidR="004A6504" w:rsidRPr="009D0229" w:rsidRDefault="004A6504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Feature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:rsidR="004A6504" w:rsidRPr="009D0229" w:rsidRDefault="004A6504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Windows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4A6504" w:rsidRPr="009D0229" w:rsidRDefault="004A6504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Windows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8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Pro</w:t>
            </w:r>
          </w:p>
        </w:tc>
        <w:tc>
          <w:tcPr>
            <w:tcW w:w="0" w:type="auto"/>
            <w:shd w:val="clear" w:color="auto" w:fill="auto"/>
          </w:tcPr>
          <w:p w:rsidR="004A6504" w:rsidRPr="009D0229" w:rsidRDefault="004A6504" w:rsidP="009D0229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Windows</w:t>
            </w:r>
            <w:r w:rsidR="00D176FC">
              <w:rPr>
                <w:b/>
              </w:rPr>
              <w:t xml:space="preserve"> </w:t>
            </w:r>
            <w:r w:rsidRPr="009D0229">
              <w:rPr>
                <w:b/>
              </w:rPr>
              <w:t>RT</w:t>
            </w: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Start</w:t>
            </w:r>
            <w:r w:rsidR="00D176FC">
              <w:t xml:space="preserve"> </w:t>
            </w:r>
            <w:r w:rsidRPr="004A6504">
              <w:t>screen,</w:t>
            </w:r>
            <w:r w:rsidR="00D176FC">
              <w:t xml:space="preserve"> </w:t>
            </w:r>
            <w:r w:rsidRPr="004A6504">
              <w:t>Semantic</w:t>
            </w:r>
            <w:r w:rsidR="00D176FC">
              <w:t xml:space="preserve"> </w:t>
            </w:r>
            <w:r w:rsidRPr="004A6504">
              <w:t>Zoom,</w:t>
            </w:r>
            <w:r w:rsidR="00D176FC">
              <w:t xml:space="preserve"> </w:t>
            </w:r>
            <w:r w:rsidRPr="004A6504">
              <w:t>Live</w:t>
            </w:r>
            <w:r w:rsidR="00D176FC">
              <w:t xml:space="preserve"> </w:t>
            </w:r>
            <w:r w:rsidRPr="004A6504">
              <w:t>Tiles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Windows</w:t>
            </w:r>
            <w:r w:rsidR="00D176FC">
              <w:t xml:space="preserve"> </w:t>
            </w:r>
            <w:r w:rsidRPr="004A6504">
              <w:t>Store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Apps</w:t>
            </w:r>
            <w:r w:rsidR="00D176FC">
              <w:t xml:space="preserve"> </w:t>
            </w:r>
            <w:r w:rsidRPr="004A6504">
              <w:t>(Mail,</w:t>
            </w:r>
            <w:r w:rsidR="00D176FC">
              <w:t xml:space="preserve"> </w:t>
            </w:r>
            <w:r w:rsidRPr="004A6504">
              <w:t>Calendar,</w:t>
            </w:r>
            <w:r w:rsidR="00D176FC">
              <w:t xml:space="preserve"> </w:t>
            </w:r>
            <w:r w:rsidRPr="004A6504">
              <w:t>People,</w:t>
            </w:r>
            <w:r w:rsidR="00D176FC">
              <w:t xml:space="preserve"> </w:t>
            </w:r>
            <w:r w:rsidRPr="004A6504">
              <w:t>Messaging,</w:t>
            </w:r>
            <w:r w:rsidR="00D176FC">
              <w:t xml:space="preserve"> </w:t>
            </w:r>
            <w:r w:rsidRPr="004A6504">
              <w:t>Photos,</w:t>
            </w:r>
            <w:r w:rsidR="00D176FC">
              <w:t xml:space="preserve"> </w:t>
            </w:r>
            <w:r w:rsidRPr="004A6504">
              <w:t>SkyDrive</w:t>
            </w:r>
            <w:r w:rsidR="007A5E29" w:rsidRPr="007A5E29">
              <w:rPr>
                <w:rFonts w:cs="Segoe UI"/>
              </w:rPr>
              <w:t>®</w:t>
            </w:r>
            <w:r w:rsidRPr="004A6504">
              <w:t>,</w:t>
            </w:r>
            <w:r w:rsidR="00D176FC">
              <w:t xml:space="preserve"> </w:t>
            </w:r>
            <w:r w:rsidRPr="004A6504">
              <w:t>Reader,</w:t>
            </w:r>
            <w:r w:rsidR="00D176FC">
              <w:t xml:space="preserve"> </w:t>
            </w:r>
            <w:r w:rsidRPr="004A6504">
              <w:t>Music,</w:t>
            </w:r>
            <w:r w:rsidR="00D176FC">
              <w:t xml:space="preserve"> </w:t>
            </w:r>
            <w:r w:rsidRPr="004A6504">
              <w:t>Video)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Microsoft</w:t>
            </w:r>
            <w:r w:rsidR="00D176FC">
              <w:t xml:space="preserve"> </w:t>
            </w:r>
            <w:r w:rsidRPr="004A6504">
              <w:t>Office</w:t>
            </w:r>
            <w:r w:rsidR="00D176FC">
              <w:t xml:space="preserve"> </w:t>
            </w:r>
            <w:r w:rsidRPr="004A6504">
              <w:t>(Word,</w:t>
            </w:r>
            <w:r w:rsidR="00D176FC">
              <w:t xml:space="preserve"> </w:t>
            </w:r>
            <w:r w:rsidRPr="004A6504">
              <w:t>Excel</w:t>
            </w:r>
            <w:r w:rsidR="007A5E29" w:rsidRPr="007A5E29">
              <w:rPr>
                <w:rFonts w:cs="Segoe UI"/>
              </w:rPr>
              <w:t>®</w:t>
            </w:r>
            <w:r w:rsidRPr="004A6504">
              <w:t>,</w:t>
            </w:r>
            <w:r w:rsidR="00D176FC">
              <w:t xml:space="preserve"> </w:t>
            </w:r>
            <w:r w:rsidRPr="004A6504">
              <w:t>PowerPoint</w:t>
            </w:r>
            <w:r w:rsidR="007A5E29" w:rsidRPr="007A5E29">
              <w:rPr>
                <w:rFonts w:cs="Segoe UI"/>
              </w:rPr>
              <w:t>®</w:t>
            </w:r>
            <w:r w:rsidRPr="004A6504">
              <w:t>,</w:t>
            </w:r>
            <w:r w:rsidR="00D176FC">
              <w:t xml:space="preserve"> </w:t>
            </w:r>
            <w:r w:rsidRPr="004A6504">
              <w:t>OneNote</w:t>
            </w:r>
            <w:r w:rsidR="007A5E29" w:rsidRPr="007A5E29">
              <w:rPr>
                <w:rFonts w:cs="Segoe UI"/>
              </w:rPr>
              <w:t>®</w:t>
            </w:r>
            <w:r w:rsidRPr="004A6504">
              <w:t>)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Internet</w:t>
            </w:r>
            <w:r w:rsidR="00D176FC">
              <w:t xml:space="preserve"> </w:t>
            </w:r>
            <w:r w:rsidRPr="004A6504">
              <w:t>Explorer</w:t>
            </w:r>
            <w:r w:rsidR="007A5E29" w:rsidRPr="007A5E29">
              <w:rPr>
                <w:rFonts w:cs="Segoe UI"/>
              </w:rPr>
              <w:t>®</w:t>
            </w:r>
            <w:r w:rsidR="00D176FC">
              <w:t xml:space="preserve"> </w:t>
            </w:r>
            <w:r w:rsidRPr="004A6504">
              <w:t>10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Device</w:t>
            </w:r>
            <w:r w:rsidR="00D176FC">
              <w:t xml:space="preserve"> </w:t>
            </w:r>
            <w:r w:rsidRPr="004A6504">
              <w:t>encryption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Connected</w:t>
            </w:r>
            <w:r w:rsidR="00D176FC">
              <w:t xml:space="preserve"> </w:t>
            </w:r>
            <w:r w:rsidRPr="004A6504">
              <w:t>standby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Microsoft</w:t>
            </w:r>
            <w:r w:rsidR="00D176FC">
              <w:t xml:space="preserve"> </w:t>
            </w:r>
            <w:r w:rsidRPr="004A6504">
              <w:t>account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Desktop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Installation</w:t>
            </w:r>
            <w:r w:rsidR="00D176FC">
              <w:t xml:space="preserve"> </w:t>
            </w:r>
            <w:r w:rsidRPr="004A6504">
              <w:t>of</w:t>
            </w:r>
            <w:r w:rsidR="00D176FC">
              <w:t xml:space="preserve"> </w:t>
            </w:r>
            <w:r w:rsidRPr="004A6504">
              <w:t>x86/64</w:t>
            </w:r>
            <w:r w:rsidR="00D176FC">
              <w:t xml:space="preserve"> </w:t>
            </w:r>
            <w:r w:rsidRPr="004A6504">
              <w:t>and</w:t>
            </w:r>
            <w:r w:rsidR="00D176FC">
              <w:t xml:space="preserve"> </w:t>
            </w:r>
            <w:r w:rsidRPr="004A6504">
              <w:t>desktop</w:t>
            </w:r>
            <w:r w:rsidR="00D176FC">
              <w:t xml:space="preserve"> </w:t>
            </w:r>
            <w:r w:rsidRPr="004A6504">
              <w:t>software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Updated</w:t>
            </w:r>
            <w:r w:rsidR="00D176FC">
              <w:t xml:space="preserve"> </w:t>
            </w:r>
            <w:r w:rsidRPr="004A6504">
              <w:t>Windows</w:t>
            </w:r>
            <w:r w:rsidR="00D176FC">
              <w:t xml:space="preserve"> </w:t>
            </w:r>
            <w:r w:rsidRPr="004A6504">
              <w:t>Explorer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Windows</w:t>
            </w:r>
            <w:r w:rsidR="00D176FC">
              <w:t xml:space="preserve"> </w:t>
            </w:r>
            <w:r w:rsidRPr="004A6504">
              <w:t>Defender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SmartScreen</w:t>
            </w:r>
            <w:r w:rsidR="007A5E29" w:rsidRPr="007A5E29">
              <w:rPr>
                <w:rFonts w:cs="Segoe UI"/>
              </w:rPr>
              <w:t>®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Windows</w:t>
            </w:r>
            <w:r w:rsidR="00D176FC">
              <w:t xml:space="preserve"> </w:t>
            </w:r>
            <w:r w:rsidRPr="004A6504">
              <w:t>Update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Enhanced</w:t>
            </w:r>
            <w:r w:rsidR="00D176FC">
              <w:t xml:space="preserve"> </w:t>
            </w:r>
            <w:r w:rsidRPr="004A6504">
              <w:t>Task</w:t>
            </w:r>
            <w:r w:rsidR="00D176FC">
              <w:t xml:space="preserve"> </w:t>
            </w:r>
            <w:r w:rsidRPr="004A6504">
              <w:t>Manager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Switch</w:t>
            </w:r>
            <w:r w:rsidR="00D176FC">
              <w:t xml:space="preserve"> </w:t>
            </w:r>
            <w:r w:rsidRPr="004A6504">
              <w:t>languages</w:t>
            </w:r>
            <w:r w:rsidR="00D176FC">
              <w:t xml:space="preserve"> </w:t>
            </w:r>
            <w:r w:rsidRPr="004A6504">
              <w:t>on</w:t>
            </w:r>
            <w:r w:rsidR="00D176FC">
              <w:t xml:space="preserve"> </w:t>
            </w:r>
            <w:r w:rsidRPr="004A6504">
              <w:t>the</w:t>
            </w:r>
            <w:r w:rsidR="00D176FC">
              <w:t xml:space="preserve"> </w:t>
            </w:r>
            <w:r w:rsidRPr="004A6504">
              <w:t>fly</w:t>
            </w:r>
            <w:r w:rsidR="00D176FC">
              <w:t xml:space="preserve"> </w:t>
            </w:r>
            <w:r w:rsidRPr="004A6504">
              <w:t>(</w:t>
            </w:r>
            <w:r w:rsidR="00273E13">
              <w:t>l</w:t>
            </w:r>
            <w:r w:rsidRPr="004A6504">
              <w:t>anguage</w:t>
            </w:r>
            <w:r w:rsidR="00D176FC">
              <w:t xml:space="preserve"> </w:t>
            </w:r>
            <w:r w:rsidR="00273E13">
              <w:t>p</w:t>
            </w:r>
            <w:r w:rsidRPr="004A6504">
              <w:t>acks)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Better</w:t>
            </w:r>
            <w:r w:rsidR="00D176FC">
              <w:t xml:space="preserve"> </w:t>
            </w:r>
            <w:r w:rsidRPr="004A6504">
              <w:t>multiple</w:t>
            </w:r>
            <w:r w:rsidR="00D176FC">
              <w:t xml:space="preserve"> </w:t>
            </w:r>
            <w:r w:rsidRPr="004A6504">
              <w:t>monitor</w:t>
            </w:r>
            <w:r w:rsidR="00D176FC">
              <w:t xml:space="preserve"> </w:t>
            </w:r>
            <w:r w:rsidRPr="004A6504">
              <w:t>support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Storage</w:t>
            </w:r>
            <w:r w:rsidR="00D176FC">
              <w:t xml:space="preserve"> </w:t>
            </w:r>
            <w:r w:rsidR="00273E13">
              <w:t>s</w:t>
            </w:r>
            <w:r w:rsidRPr="004A6504">
              <w:t>paces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Windows</w:t>
            </w:r>
            <w:r w:rsidR="00D176FC">
              <w:t xml:space="preserve"> </w:t>
            </w:r>
            <w:r w:rsidRPr="004A6504">
              <w:t>Media</w:t>
            </w:r>
            <w:r w:rsidR="00D176FC">
              <w:t xml:space="preserve"> </w:t>
            </w:r>
            <w:r w:rsidRPr="004A6504">
              <w:t>Player</w:t>
            </w:r>
            <w:r w:rsidR="00D176FC"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Exchange</w:t>
            </w:r>
            <w:r w:rsidR="00D176FC">
              <w:t xml:space="preserve"> </w:t>
            </w:r>
            <w:r w:rsidRPr="004A6504">
              <w:t>ActiveSync</w:t>
            </w:r>
            <w:r w:rsidR="007A5E29" w:rsidRPr="007A5E29">
              <w:rPr>
                <w:rFonts w:cs="Segoe UI"/>
              </w:rPr>
              <w:t>®</w:t>
            </w:r>
            <w:r w:rsidR="00D176FC"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File</w:t>
            </w:r>
            <w:r w:rsidR="00D176FC">
              <w:t xml:space="preserve"> </w:t>
            </w:r>
            <w:r w:rsidRPr="004A6504">
              <w:t>history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ISO</w:t>
            </w:r>
            <w:r w:rsidR="00D176FC">
              <w:t xml:space="preserve"> </w:t>
            </w:r>
            <w:r w:rsidRPr="004A6504">
              <w:t>/</w:t>
            </w:r>
            <w:r w:rsidR="00D176FC">
              <w:t xml:space="preserve"> </w:t>
            </w:r>
            <w:r w:rsidRPr="004A6504">
              <w:t>VHD</w:t>
            </w:r>
            <w:r w:rsidR="00D176FC">
              <w:t xml:space="preserve"> </w:t>
            </w:r>
            <w:r w:rsidRPr="004A6504">
              <w:t>mount</w:t>
            </w:r>
            <w:r w:rsidR="00D176FC"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Mobile</w:t>
            </w:r>
            <w:r w:rsidR="00D176FC">
              <w:t xml:space="preserve"> </w:t>
            </w:r>
            <w:r w:rsidRPr="004A6504">
              <w:t>broadband</w:t>
            </w:r>
            <w:r w:rsidR="00D176FC">
              <w:t xml:space="preserve"> </w:t>
            </w:r>
            <w:r w:rsidRPr="004A6504">
              <w:t>features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Picture</w:t>
            </w:r>
            <w:r w:rsidR="00D176FC">
              <w:t xml:space="preserve"> </w:t>
            </w:r>
            <w:r w:rsidRPr="004A6504">
              <w:t>password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Play</w:t>
            </w:r>
            <w:r w:rsidR="00D176FC">
              <w:t xml:space="preserve"> </w:t>
            </w:r>
            <w:r w:rsidRPr="004A6504">
              <w:t>To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Remote</w:t>
            </w:r>
            <w:r w:rsidR="00D176FC">
              <w:t xml:space="preserve"> </w:t>
            </w:r>
            <w:r w:rsidRPr="004A6504">
              <w:t>Desktop</w:t>
            </w:r>
            <w:r w:rsidR="00D176FC">
              <w:t xml:space="preserve"> </w:t>
            </w:r>
            <w:r w:rsidRPr="004A6504">
              <w:t>(client)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Reset</w:t>
            </w:r>
            <w:r w:rsidR="00D176FC">
              <w:t xml:space="preserve"> </w:t>
            </w:r>
            <w:r w:rsidRPr="004A6504">
              <w:t>and</w:t>
            </w:r>
            <w:r w:rsidR="00D176FC">
              <w:t xml:space="preserve"> </w:t>
            </w:r>
            <w:r w:rsidRPr="004A6504">
              <w:t>refresh</w:t>
            </w:r>
            <w:r w:rsidR="00D176FC">
              <w:t xml:space="preserve"> </w:t>
            </w:r>
            <w:r w:rsidRPr="004A6504">
              <w:t>your</w:t>
            </w:r>
            <w:r w:rsidR="00D176FC">
              <w:t xml:space="preserve"> </w:t>
            </w:r>
            <w:r w:rsidRPr="004A6504">
              <w:t>PC</w:t>
            </w:r>
            <w:r w:rsidR="00D176FC"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Snap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Touch</w:t>
            </w:r>
            <w:r w:rsidR="00D176FC">
              <w:t xml:space="preserve"> </w:t>
            </w:r>
            <w:r w:rsidRPr="004A6504">
              <w:t>and</w:t>
            </w:r>
            <w:r w:rsidR="00D176FC">
              <w:t xml:space="preserve"> </w:t>
            </w:r>
            <w:r w:rsidRPr="004A6504">
              <w:t>Thumb</w:t>
            </w:r>
            <w:r w:rsidR="00D176FC">
              <w:t xml:space="preserve"> </w:t>
            </w:r>
            <w:r w:rsidRPr="004A6504">
              <w:t>keyboard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Trusted</w:t>
            </w:r>
            <w:r w:rsidR="00D176FC">
              <w:t xml:space="preserve"> </w:t>
            </w:r>
            <w:r w:rsidRPr="004A6504">
              <w:t>boot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VPN</w:t>
            </w:r>
            <w:r w:rsidR="00D176FC">
              <w:t xml:space="preserve"> </w:t>
            </w:r>
            <w:r w:rsidRPr="004A6504">
              <w:t>client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BitLocker</w:t>
            </w:r>
            <w:r w:rsidR="007A5E29" w:rsidRPr="007A5E29">
              <w:rPr>
                <w:rFonts w:cs="Segoe UI"/>
              </w:rPr>
              <w:t>®</w:t>
            </w:r>
            <w:r w:rsidR="00D176FC">
              <w:t xml:space="preserve"> </w:t>
            </w:r>
            <w:r w:rsidRPr="004A6504">
              <w:t>and</w:t>
            </w:r>
            <w:r w:rsidR="00D176FC">
              <w:t xml:space="preserve"> </w:t>
            </w:r>
            <w:r w:rsidRPr="004A6504">
              <w:t>BitLocker</w:t>
            </w:r>
            <w:r w:rsidR="00D176FC">
              <w:t xml:space="preserve"> </w:t>
            </w:r>
            <w:r w:rsidRPr="004A6504">
              <w:t>To</w:t>
            </w:r>
            <w:r w:rsidR="00D176FC">
              <w:t xml:space="preserve"> </w:t>
            </w:r>
            <w:r w:rsidRPr="004A6504">
              <w:t>Go</w:t>
            </w:r>
            <w:r w:rsidR="007A5E29" w:rsidRPr="007A5E29">
              <w:rPr>
                <w:rFonts w:cs="Segoe UI"/>
              </w:rPr>
              <w:t>®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Boot</w:t>
            </w:r>
            <w:r w:rsidR="00D176FC">
              <w:t xml:space="preserve"> </w:t>
            </w:r>
            <w:r w:rsidRPr="004A6504">
              <w:t>from</w:t>
            </w:r>
            <w:r w:rsidR="00D176FC">
              <w:t xml:space="preserve"> </w:t>
            </w:r>
            <w:r w:rsidRPr="004A6504">
              <w:t>VHD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Client</w:t>
            </w:r>
            <w:r w:rsidR="00D176FC">
              <w:t xml:space="preserve"> </w:t>
            </w:r>
            <w:r w:rsidRPr="004A6504">
              <w:t>Hyper-V</w:t>
            </w:r>
            <w:r w:rsidR="007A5E29" w:rsidRPr="007A5E29">
              <w:rPr>
                <w:rFonts w:cs="Segoe UI"/>
              </w:rPr>
              <w:t>®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Domain</w:t>
            </w:r>
            <w:r w:rsidR="00D176FC">
              <w:t xml:space="preserve"> </w:t>
            </w:r>
            <w:r w:rsidRPr="004A6504">
              <w:t>Join</w:t>
            </w:r>
            <w:r w:rsidR="00D176FC"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Encrypting</w:t>
            </w:r>
            <w:r w:rsidR="00D176FC">
              <w:t xml:space="preserve"> </w:t>
            </w:r>
            <w:r w:rsidRPr="004A6504">
              <w:t>File</w:t>
            </w:r>
            <w:r w:rsidR="00D176FC">
              <w:t xml:space="preserve"> </w:t>
            </w:r>
            <w:r w:rsidRPr="004A6504">
              <w:t>System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Group</w:t>
            </w:r>
            <w:r w:rsidR="00D176FC">
              <w:t xml:space="preserve"> </w:t>
            </w:r>
            <w:r w:rsidRPr="004A6504">
              <w:t>Policy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</w:p>
        </w:tc>
      </w:tr>
      <w:tr w:rsidR="004A6504" w:rsidRPr="004A6504" w:rsidTr="00D176FC"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Remote</w:t>
            </w:r>
            <w:r w:rsidR="00D176FC">
              <w:t xml:space="preserve"> </w:t>
            </w:r>
            <w:r w:rsidRPr="004A6504">
              <w:t>Desktop</w:t>
            </w:r>
            <w:r w:rsidR="00D176FC">
              <w:t xml:space="preserve"> </w:t>
            </w:r>
            <w:r w:rsidRPr="004A6504">
              <w:t>(host)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  <w:r w:rsidRPr="004A6504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4A6504" w:rsidRDefault="004A6504" w:rsidP="009D0229">
            <w:pPr>
              <w:pStyle w:val="ParagraphText"/>
            </w:pPr>
          </w:p>
        </w:tc>
      </w:tr>
    </w:tbl>
    <w:p w:rsidR="00670C30" w:rsidRDefault="00E513D3" w:rsidP="003F71C6">
      <w:pPr>
        <w:pStyle w:val="ParagraphText"/>
        <w:spacing w:after="240"/>
      </w:pPr>
      <w:r>
        <w:t>Many</w:t>
      </w:r>
      <w:r w:rsidR="00D176FC">
        <w:t xml:space="preserve"> </w:t>
      </w:r>
      <w:r>
        <w:t>of</w:t>
      </w:r>
      <w:r w:rsidR="00D176FC">
        <w:t xml:space="preserve"> </w:t>
      </w:r>
      <w:r>
        <w:t>the</w:t>
      </w:r>
      <w:r w:rsidR="00D176FC">
        <w:t xml:space="preserve"> </w:t>
      </w:r>
      <w:r>
        <w:t>features</w:t>
      </w:r>
      <w:r w:rsidR="00D176FC">
        <w:t xml:space="preserve"> </w:t>
      </w:r>
      <w:r>
        <w:t>listed</w:t>
      </w:r>
      <w:r w:rsidR="00D176FC">
        <w:t xml:space="preserve"> </w:t>
      </w:r>
      <w:r w:rsidR="00520A61">
        <w:t>in</w:t>
      </w:r>
      <w:r w:rsidR="00D176FC">
        <w:t xml:space="preserve"> </w:t>
      </w:r>
      <w:r w:rsidR="00520A61">
        <w:t>the</w:t>
      </w:r>
      <w:r w:rsidR="00D176FC">
        <w:t xml:space="preserve"> </w:t>
      </w:r>
      <w:r w:rsidR="00520A61">
        <w:t>preceding</w:t>
      </w:r>
      <w:r w:rsidR="00D176FC">
        <w:t xml:space="preserve"> </w:t>
      </w:r>
      <w:r w:rsidR="00520A61">
        <w:t>table</w:t>
      </w:r>
      <w:r w:rsidR="00D176FC">
        <w:t xml:space="preserve"> </w:t>
      </w:r>
      <w:r>
        <w:t>will</w:t>
      </w:r>
      <w:r w:rsidR="00D176FC">
        <w:t xml:space="preserve"> </w:t>
      </w:r>
      <w:r>
        <w:t>be</w:t>
      </w:r>
      <w:r w:rsidR="00D176FC">
        <w:t xml:space="preserve"> </w:t>
      </w:r>
      <w:r>
        <w:t>familiar</w:t>
      </w:r>
      <w:r w:rsidR="00D176FC">
        <w:t xml:space="preserve"> </w:t>
      </w:r>
      <w:r>
        <w:t>to</w:t>
      </w:r>
      <w:r w:rsidR="00D176FC">
        <w:t xml:space="preserve"> </w:t>
      </w:r>
      <w:r>
        <w:t>you</w:t>
      </w:r>
      <w:r w:rsidR="00D176FC">
        <w:t xml:space="preserve"> </w:t>
      </w:r>
      <w:r>
        <w:t>alread</w:t>
      </w:r>
      <w:r w:rsidR="00946448">
        <w:t>y</w:t>
      </w:r>
      <w:r>
        <w:t>.</w:t>
      </w:r>
      <w:r w:rsidR="00D176FC">
        <w:t xml:space="preserve"> </w:t>
      </w:r>
      <w:r>
        <w:t>Those</w:t>
      </w:r>
      <w:r w:rsidR="00D176FC">
        <w:t xml:space="preserve"> </w:t>
      </w:r>
      <w:r w:rsidR="00520A61">
        <w:t>that</w:t>
      </w:r>
      <w:r w:rsidR="00D176FC">
        <w:t xml:space="preserve"> </w:t>
      </w:r>
      <w:r>
        <w:t>are</w:t>
      </w:r>
      <w:r w:rsidR="00D176FC">
        <w:t xml:space="preserve"> </w:t>
      </w:r>
      <w:r>
        <w:t>new</w:t>
      </w:r>
      <w:r w:rsidR="00D176FC">
        <w:t xml:space="preserve"> </w:t>
      </w:r>
      <w:r>
        <w:t>on</w:t>
      </w:r>
      <w:r w:rsidR="00D176FC">
        <w:t xml:space="preserve"> </w:t>
      </w:r>
      <w:r>
        <w:t>Windows</w:t>
      </w:r>
      <w:r w:rsidR="00D176FC">
        <w:t xml:space="preserve"> </w:t>
      </w:r>
      <w:r>
        <w:t>8</w:t>
      </w:r>
      <w:r w:rsidR="00D176FC">
        <w:t xml:space="preserve"> </w:t>
      </w:r>
      <w:r>
        <w:t>will</w:t>
      </w:r>
      <w:r w:rsidR="00D176FC">
        <w:t xml:space="preserve"> </w:t>
      </w:r>
      <w:r>
        <w:t>be</w:t>
      </w:r>
      <w:r w:rsidR="00D176FC">
        <w:t xml:space="preserve"> </w:t>
      </w:r>
      <w:r>
        <w:t>discussed</w:t>
      </w:r>
      <w:r w:rsidR="00D176FC">
        <w:t xml:space="preserve"> </w:t>
      </w:r>
      <w:r>
        <w:t>in</w:t>
      </w:r>
      <w:r w:rsidR="00D176FC">
        <w:t xml:space="preserve"> </w:t>
      </w:r>
      <w:r>
        <w:t>this</w:t>
      </w:r>
      <w:r w:rsidR="00D176FC">
        <w:t xml:space="preserve"> </w:t>
      </w:r>
      <w:r>
        <w:t>course.</w:t>
      </w:r>
    </w:p>
    <w:p w:rsidR="00670C30" w:rsidRDefault="00697700" w:rsidP="00697700">
      <w:pPr>
        <w:pStyle w:val="Heading3"/>
      </w:pPr>
      <w:bookmarkStart w:id="40" w:name="_Toc333350691"/>
      <w:bookmarkStart w:id="41" w:name="_Toc334543805"/>
      <w:bookmarkStart w:id="42" w:name="_Toc334554837"/>
      <w:bookmarkStart w:id="43" w:name="_Toc334563775"/>
      <w:r>
        <w:t>Removed</w:t>
      </w:r>
      <w:r w:rsidR="00D176FC">
        <w:t xml:space="preserve"> </w:t>
      </w:r>
      <w:r w:rsidR="00F61B3A">
        <w:t>F</w:t>
      </w:r>
      <w:r>
        <w:t>eatures</w:t>
      </w:r>
      <w:bookmarkEnd w:id="40"/>
      <w:bookmarkEnd w:id="41"/>
      <w:bookmarkEnd w:id="42"/>
      <w:bookmarkEnd w:id="43"/>
    </w:p>
    <w:p w:rsidR="00670C30" w:rsidRDefault="0016586A" w:rsidP="00697700">
      <w:pPr>
        <w:pStyle w:val="ParagraphText"/>
      </w:pPr>
      <w:r>
        <w:t>Windows</w:t>
      </w:r>
      <w:r w:rsidR="00D176FC">
        <w:t xml:space="preserve"> </w:t>
      </w:r>
      <w:r>
        <w:t>8</w:t>
      </w:r>
      <w:r w:rsidR="00D176FC">
        <w:t xml:space="preserve"> </w:t>
      </w:r>
      <w:r>
        <w:t>also</w:t>
      </w:r>
      <w:r w:rsidR="00D176FC">
        <w:t xml:space="preserve"> </w:t>
      </w:r>
      <w:r>
        <w:t>removes</w:t>
      </w:r>
      <w:r w:rsidR="00D176FC">
        <w:t xml:space="preserve"> </w:t>
      </w:r>
      <w:r>
        <w:t>some</w:t>
      </w:r>
      <w:r w:rsidR="00D176FC">
        <w:t xml:space="preserve"> </w:t>
      </w:r>
      <w:r>
        <w:t>features</w:t>
      </w:r>
      <w:r w:rsidR="00D176FC">
        <w:t xml:space="preserve"> </w:t>
      </w:r>
      <w:r w:rsidR="00520A61">
        <w:t>that</w:t>
      </w:r>
      <w:r w:rsidR="00D176FC">
        <w:t xml:space="preserve"> </w:t>
      </w:r>
      <w:r>
        <w:t>were</w:t>
      </w:r>
      <w:r w:rsidR="00D176FC">
        <w:t xml:space="preserve"> </w:t>
      </w:r>
      <w:r>
        <w:t>present</w:t>
      </w:r>
      <w:r w:rsidR="00D176FC">
        <w:t xml:space="preserve"> </w:t>
      </w:r>
      <w:r>
        <w:t>in</w:t>
      </w:r>
      <w:r w:rsidR="00D176FC">
        <w:t xml:space="preserve"> </w:t>
      </w:r>
      <w:r>
        <w:t>previous</w:t>
      </w:r>
      <w:r w:rsidR="00D176FC">
        <w:t xml:space="preserve"> </w:t>
      </w:r>
      <w:r>
        <w:t>Windows</w:t>
      </w:r>
      <w:r w:rsidR="00D176FC">
        <w:t xml:space="preserve"> </w:t>
      </w:r>
      <w:r>
        <w:t>releases.</w:t>
      </w:r>
      <w:r w:rsidR="00D176FC">
        <w:t xml:space="preserve"> </w:t>
      </w:r>
      <w:r w:rsidR="00485782">
        <w:t>See</w:t>
      </w:r>
      <w:r w:rsidR="00D176FC">
        <w:t xml:space="preserve"> </w:t>
      </w:r>
      <w:r w:rsidR="00485782">
        <w:t>the</w:t>
      </w:r>
      <w:r w:rsidR="00D176FC">
        <w:t xml:space="preserve"> </w:t>
      </w:r>
      <w:r w:rsidR="00520A61">
        <w:t>following</w:t>
      </w:r>
      <w:r w:rsidR="00D176FC">
        <w:t xml:space="preserve"> </w:t>
      </w:r>
      <w:r w:rsidR="00485782">
        <w:t>table</w:t>
      </w:r>
      <w:r w:rsidR="00D176FC">
        <w:t xml:space="preserve"> </w:t>
      </w:r>
      <w:r w:rsidR="00485782">
        <w:t>for</w:t>
      </w:r>
      <w:r w:rsidR="00D176FC">
        <w:t xml:space="preserve"> </w:t>
      </w:r>
      <w:r w:rsidR="00485782">
        <w:t>a</w:t>
      </w:r>
      <w:r w:rsidR="00D176FC">
        <w:t xml:space="preserve"> </w:t>
      </w:r>
      <w:r w:rsidR="00485782">
        <w:t>description</w:t>
      </w:r>
      <w:r w:rsidR="00D176FC">
        <w:t xml:space="preserve"> </w:t>
      </w:r>
      <w:r w:rsidR="00485782">
        <w:t>of</w:t>
      </w:r>
      <w:r w:rsidR="00D176FC">
        <w:t xml:space="preserve"> </w:t>
      </w:r>
      <w:r w:rsidR="00485782">
        <w:t>these</w:t>
      </w:r>
      <w:r w:rsidR="00D176FC">
        <w:t xml:space="preserve"> </w:t>
      </w:r>
      <w:r w:rsidR="00485782">
        <w:t>changes.</w:t>
      </w:r>
    </w:p>
    <w:p w:rsidR="0052787A" w:rsidRDefault="0052787A" w:rsidP="0052787A">
      <w:pPr>
        <w:pStyle w:val="Caption"/>
      </w:pPr>
      <w:r>
        <w:t>Table</w:t>
      </w:r>
      <w:r w:rsidR="00D176FC">
        <w:t xml:space="preserve"> </w:t>
      </w:r>
      <w:r w:rsidR="00B74A81">
        <w:fldChar w:fldCharType="begin"/>
      </w:r>
      <w:r w:rsidR="00920AC8">
        <w:instrText xml:space="preserve"> SEQ Table \* ARABIC </w:instrText>
      </w:r>
      <w:r w:rsidR="00B74A81">
        <w:fldChar w:fldCharType="separate"/>
      </w:r>
      <w:r w:rsidR="00D176FC">
        <w:rPr>
          <w:noProof/>
        </w:rPr>
        <w:t>9</w:t>
      </w:r>
      <w:r w:rsidR="00B74A81">
        <w:rPr>
          <w:noProof/>
        </w:rPr>
        <w:fldChar w:fldCharType="end"/>
      </w:r>
      <w:r>
        <w:t>:</w:t>
      </w:r>
      <w:r w:rsidR="00D176FC">
        <w:t xml:space="preserve"> </w:t>
      </w:r>
      <w:r>
        <w:t>Features</w:t>
      </w:r>
      <w:r w:rsidR="00D176FC">
        <w:t xml:space="preserve"> </w:t>
      </w:r>
      <w:r>
        <w:t>removed</w:t>
      </w:r>
      <w:r w:rsidR="00D176FC">
        <w:t xml:space="preserve"> </w:t>
      </w:r>
      <w:r>
        <w:t>from</w:t>
      </w:r>
      <w:r w:rsidR="00D176FC">
        <w:t xml:space="preserve"> </w:t>
      </w:r>
      <w:r>
        <w:t>Windows</w:t>
      </w:r>
      <w:r w:rsidR="00D176FC">
        <w:t xml:space="preserve"> </w:t>
      </w:r>
      <w:r>
        <w:t>8</w:t>
      </w:r>
    </w:p>
    <w:tbl>
      <w:tblPr>
        <w:tblStyle w:val="TableGrid"/>
        <w:tblW w:w="0" w:type="auto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auto"/>
        </w:tblBorders>
        <w:tblLook w:val="04A0"/>
      </w:tblPr>
      <w:tblGrid>
        <w:gridCol w:w="2023"/>
        <w:gridCol w:w="2346"/>
        <w:gridCol w:w="4487"/>
      </w:tblGrid>
      <w:tr w:rsidR="00485782" w:rsidRPr="0052787A" w:rsidTr="00D176FC">
        <w:tc>
          <w:tcPr>
            <w:tcW w:w="0" w:type="auto"/>
            <w:shd w:val="clear" w:color="auto" w:fill="auto"/>
          </w:tcPr>
          <w:p w:rsidR="00485782" w:rsidRPr="0052787A" w:rsidRDefault="00485782" w:rsidP="0052787A">
            <w:pPr>
              <w:pStyle w:val="ParagraphText"/>
              <w:rPr>
                <w:b/>
                <w:bCs/>
              </w:rPr>
            </w:pPr>
            <w:r w:rsidRPr="0052787A">
              <w:rPr>
                <w:b/>
                <w:bCs/>
              </w:rPr>
              <w:t>Area</w:t>
            </w:r>
          </w:p>
        </w:tc>
        <w:tc>
          <w:tcPr>
            <w:tcW w:w="0" w:type="auto"/>
            <w:shd w:val="clear" w:color="auto" w:fill="auto"/>
          </w:tcPr>
          <w:p w:rsidR="00485782" w:rsidRPr="0052787A" w:rsidRDefault="00485782" w:rsidP="0052787A">
            <w:pPr>
              <w:pStyle w:val="ParagraphText"/>
              <w:rPr>
                <w:b/>
                <w:bCs/>
              </w:rPr>
            </w:pPr>
            <w:r w:rsidRPr="0052787A">
              <w:rPr>
                <w:b/>
                <w:bCs/>
              </w:rPr>
              <w:t>Removed</w:t>
            </w:r>
            <w:r w:rsidR="00D176FC">
              <w:rPr>
                <w:b/>
                <w:bCs/>
              </w:rPr>
              <w:t xml:space="preserve"> </w:t>
            </w:r>
            <w:r w:rsidRPr="0052787A">
              <w:rPr>
                <w:b/>
                <w:bCs/>
              </w:rPr>
              <w:t>Feature</w:t>
            </w:r>
          </w:p>
        </w:tc>
        <w:tc>
          <w:tcPr>
            <w:tcW w:w="0" w:type="auto"/>
            <w:shd w:val="clear" w:color="auto" w:fill="auto"/>
          </w:tcPr>
          <w:p w:rsidR="00485782" w:rsidRPr="0052787A" w:rsidRDefault="00485782" w:rsidP="0052787A">
            <w:pPr>
              <w:pStyle w:val="ParagraphText"/>
              <w:rPr>
                <w:b/>
                <w:bCs/>
              </w:rPr>
            </w:pPr>
            <w:r w:rsidRPr="0052787A">
              <w:rPr>
                <w:b/>
                <w:bCs/>
              </w:rPr>
              <w:t>Description</w:t>
            </w:r>
          </w:p>
        </w:tc>
      </w:tr>
      <w:tr w:rsidR="00383943" w:rsidRPr="0052787A" w:rsidTr="00D176FC">
        <w:tc>
          <w:tcPr>
            <w:tcW w:w="0" w:type="auto"/>
            <w:vMerge w:val="restart"/>
            <w:shd w:val="clear" w:color="auto" w:fill="auto"/>
          </w:tcPr>
          <w:p w:rsidR="00383943" w:rsidRPr="0052787A" w:rsidRDefault="00383943" w:rsidP="0052787A">
            <w:pPr>
              <w:pStyle w:val="ParagraphText"/>
            </w:pPr>
            <w:r w:rsidRPr="0052787A">
              <w:t>User</w:t>
            </w:r>
            <w:r w:rsidR="00D176FC">
              <w:t xml:space="preserve"> </w:t>
            </w:r>
            <w:r w:rsidRPr="0052787A">
              <w:t>Interface</w:t>
            </w:r>
          </w:p>
        </w:tc>
        <w:tc>
          <w:tcPr>
            <w:tcW w:w="0" w:type="auto"/>
            <w:shd w:val="clear" w:color="auto" w:fill="auto"/>
          </w:tcPr>
          <w:p w:rsidR="00383943" w:rsidRPr="0052787A" w:rsidRDefault="00383943" w:rsidP="0052787A">
            <w:pPr>
              <w:pStyle w:val="ParagraphText"/>
              <w:rPr>
                <w:b/>
                <w:bCs/>
              </w:rPr>
            </w:pPr>
            <w:r w:rsidRPr="0052787A">
              <w:rPr>
                <w:b/>
                <w:bCs/>
              </w:rPr>
              <w:t>Start</w:t>
            </w:r>
            <w:r w:rsidR="00D176FC">
              <w:rPr>
                <w:b/>
                <w:bCs/>
              </w:rPr>
              <w:t xml:space="preserve"> </w:t>
            </w:r>
            <w:r w:rsidR="007212EA" w:rsidRPr="0052787A">
              <w:rPr>
                <w:b/>
                <w:bCs/>
              </w:rPr>
              <w:t>b</w:t>
            </w:r>
            <w:r w:rsidRPr="0052787A">
              <w:rPr>
                <w:b/>
                <w:bCs/>
              </w:rPr>
              <w:t>utton</w:t>
            </w:r>
            <w:r w:rsidR="00D176FC">
              <w:rPr>
                <w:b/>
                <w:bCs/>
              </w:rPr>
              <w:t xml:space="preserve"> </w:t>
            </w:r>
            <w:r w:rsidRPr="0052787A">
              <w:rPr>
                <w:b/>
                <w:bCs/>
              </w:rPr>
              <w:t>and</w:t>
            </w:r>
            <w:r w:rsidR="00D176FC">
              <w:rPr>
                <w:b/>
                <w:bCs/>
              </w:rPr>
              <w:t xml:space="preserve"> </w:t>
            </w:r>
            <w:r w:rsidRPr="0052787A">
              <w:rPr>
                <w:b/>
                <w:bCs/>
              </w:rPr>
              <w:t>Start</w:t>
            </w:r>
            <w:r w:rsidR="00D176FC">
              <w:rPr>
                <w:b/>
                <w:bCs/>
              </w:rPr>
              <w:t xml:space="preserve"> </w:t>
            </w:r>
            <w:r w:rsidR="007212EA" w:rsidRPr="0052787A">
              <w:rPr>
                <w:b/>
                <w:bCs/>
              </w:rPr>
              <w:t>m</w:t>
            </w:r>
            <w:r w:rsidRPr="0052787A">
              <w:rPr>
                <w:b/>
                <w:bCs/>
              </w:rPr>
              <w:t>enu</w:t>
            </w:r>
          </w:p>
        </w:tc>
        <w:tc>
          <w:tcPr>
            <w:tcW w:w="0" w:type="auto"/>
            <w:shd w:val="clear" w:color="auto" w:fill="auto"/>
          </w:tcPr>
          <w:p w:rsidR="00670C30" w:rsidRPr="0052787A" w:rsidRDefault="00383943" w:rsidP="0052787A">
            <w:pPr>
              <w:pStyle w:val="ParagraphText"/>
            </w:pPr>
            <w:r w:rsidRPr="0052787A">
              <w:t>The</w:t>
            </w:r>
            <w:r w:rsidR="00D176FC">
              <w:t xml:space="preserve"> </w:t>
            </w:r>
            <w:r w:rsidRPr="0052787A">
              <w:t>updated</w:t>
            </w:r>
            <w:r w:rsidR="00D176FC">
              <w:t xml:space="preserve"> </w:t>
            </w:r>
            <w:r w:rsidRPr="0052787A">
              <w:t>user</w:t>
            </w:r>
            <w:r w:rsidR="00D176FC">
              <w:t xml:space="preserve"> </w:t>
            </w:r>
            <w:r w:rsidRPr="0052787A">
              <w:t>interface</w:t>
            </w:r>
            <w:r w:rsidR="00D176FC">
              <w:t xml:space="preserve"> </w:t>
            </w:r>
            <w:r w:rsidRPr="0052787A">
              <w:t>in</w:t>
            </w:r>
            <w:r w:rsidR="00D176FC">
              <w:t xml:space="preserve"> </w:t>
            </w:r>
            <w:r w:rsidRPr="0052787A">
              <w:t>Windows</w:t>
            </w:r>
            <w:r w:rsidR="00D176FC">
              <w:t xml:space="preserve"> </w:t>
            </w:r>
            <w:r w:rsidRPr="0052787A">
              <w:t>8</w:t>
            </w:r>
            <w:r w:rsidR="00D176FC">
              <w:t xml:space="preserve"> </w:t>
            </w:r>
            <w:r w:rsidRPr="0052787A">
              <w:t>replaces</w:t>
            </w:r>
            <w:r w:rsidR="00D176FC">
              <w:t xml:space="preserve"> </w:t>
            </w:r>
            <w:r w:rsidRPr="0052787A">
              <w:t>the</w:t>
            </w:r>
            <w:r w:rsidR="00D176FC">
              <w:t xml:space="preserve"> </w:t>
            </w:r>
            <w:r w:rsidRPr="0052787A">
              <w:t>Start</w:t>
            </w:r>
            <w:r w:rsidR="00D176FC">
              <w:t xml:space="preserve"> </w:t>
            </w:r>
            <w:r w:rsidRPr="0052787A">
              <w:t>button</w:t>
            </w:r>
            <w:r w:rsidR="00D176FC">
              <w:t xml:space="preserve"> </w:t>
            </w:r>
            <w:r w:rsidRPr="0052787A">
              <w:t>and</w:t>
            </w:r>
            <w:r w:rsidR="00D176FC">
              <w:t xml:space="preserve"> </w:t>
            </w:r>
            <w:r w:rsidRPr="0052787A">
              <w:t>Start</w:t>
            </w:r>
            <w:r w:rsidR="00D176FC">
              <w:t xml:space="preserve"> </w:t>
            </w:r>
            <w:r w:rsidR="007212EA" w:rsidRPr="0052787A">
              <w:t>m</w:t>
            </w:r>
            <w:r w:rsidRPr="0052787A">
              <w:t>enu</w:t>
            </w:r>
            <w:r w:rsidR="00D176FC">
              <w:t xml:space="preserve"> </w:t>
            </w:r>
            <w:r w:rsidRPr="0052787A">
              <w:t>with</w:t>
            </w:r>
            <w:r w:rsidR="00D176FC">
              <w:t xml:space="preserve"> </w:t>
            </w:r>
            <w:r w:rsidRPr="0052787A">
              <w:t>the</w:t>
            </w:r>
            <w:r w:rsidR="00D176FC">
              <w:t xml:space="preserve"> </w:t>
            </w:r>
            <w:r w:rsidRPr="0052787A">
              <w:t>new</w:t>
            </w:r>
            <w:r w:rsidR="00D176FC">
              <w:t xml:space="preserve"> </w:t>
            </w:r>
            <w:r w:rsidRPr="0052787A">
              <w:t>Start</w:t>
            </w:r>
            <w:r w:rsidR="00D176FC">
              <w:t xml:space="preserve"> </w:t>
            </w:r>
            <w:r w:rsidRPr="0052787A">
              <w:t>Screen.</w:t>
            </w:r>
          </w:p>
          <w:p w:rsidR="00383943" w:rsidRPr="0052787A" w:rsidRDefault="00383943" w:rsidP="0052787A">
            <w:pPr>
              <w:pStyle w:val="ParagraphText"/>
            </w:pPr>
            <w:r w:rsidRPr="0052787A">
              <w:t>The</w:t>
            </w:r>
            <w:r w:rsidR="00D176FC">
              <w:t xml:space="preserve"> </w:t>
            </w:r>
            <w:r w:rsidRPr="0052787A">
              <w:t>updated</w:t>
            </w:r>
            <w:r w:rsidR="00D176FC">
              <w:t xml:space="preserve"> </w:t>
            </w:r>
            <w:r w:rsidRPr="0052787A">
              <w:t>interface</w:t>
            </w:r>
            <w:r w:rsidR="00D176FC">
              <w:t xml:space="preserve"> </w:t>
            </w:r>
            <w:r w:rsidRPr="0052787A">
              <w:t>is</w:t>
            </w:r>
            <w:r w:rsidR="00D176FC">
              <w:t xml:space="preserve"> </w:t>
            </w:r>
            <w:r w:rsidRPr="0052787A">
              <w:t>covered</w:t>
            </w:r>
            <w:r w:rsidR="00D176FC">
              <w:t xml:space="preserve"> </w:t>
            </w:r>
            <w:r w:rsidRPr="0052787A">
              <w:t>in</w:t>
            </w:r>
            <w:r w:rsidR="00D176FC">
              <w:t xml:space="preserve"> </w:t>
            </w:r>
            <w:r w:rsidRPr="0052787A">
              <w:t>detail</w:t>
            </w:r>
            <w:r w:rsidR="00D176FC">
              <w:t xml:space="preserve"> </w:t>
            </w:r>
            <w:r w:rsidRPr="0052787A">
              <w:t>later</w:t>
            </w:r>
            <w:r w:rsidR="00D176FC">
              <w:t xml:space="preserve"> </w:t>
            </w:r>
            <w:r w:rsidRPr="0052787A">
              <w:t>in</w:t>
            </w:r>
            <w:r w:rsidR="00D176FC">
              <w:t xml:space="preserve"> </w:t>
            </w:r>
            <w:r w:rsidRPr="0052787A">
              <w:t>the</w:t>
            </w:r>
            <w:r w:rsidR="00D176FC">
              <w:t xml:space="preserve"> </w:t>
            </w:r>
            <w:r w:rsidRPr="0052787A">
              <w:t>course.</w:t>
            </w:r>
            <w:r w:rsidR="00D176FC">
              <w:t xml:space="preserve">  </w:t>
            </w:r>
          </w:p>
        </w:tc>
      </w:tr>
      <w:tr w:rsidR="00383943" w:rsidRPr="0052787A" w:rsidTr="00D176FC">
        <w:tc>
          <w:tcPr>
            <w:tcW w:w="0" w:type="auto"/>
            <w:vMerge/>
            <w:shd w:val="clear" w:color="auto" w:fill="auto"/>
          </w:tcPr>
          <w:p w:rsidR="00383943" w:rsidRPr="0052787A" w:rsidRDefault="00383943" w:rsidP="0052787A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383943" w:rsidRPr="0052787A" w:rsidRDefault="00383943" w:rsidP="0052787A">
            <w:pPr>
              <w:pStyle w:val="ParagraphText"/>
              <w:rPr>
                <w:b/>
                <w:bCs/>
              </w:rPr>
            </w:pPr>
            <w:r w:rsidRPr="0052787A">
              <w:rPr>
                <w:b/>
                <w:bCs/>
              </w:rPr>
              <w:t>Downloadable</w:t>
            </w:r>
            <w:r w:rsidR="00D176FC">
              <w:rPr>
                <w:b/>
                <w:bCs/>
              </w:rPr>
              <w:t xml:space="preserve"> </w:t>
            </w:r>
            <w:r w:rsidRPr="0052787A">
              <w:rPr>
                <w:b/>
                <w:bCs/>
              </w:rPr>
              <w:t>support</w:t>
            </w:r>
            <w:r w:rsidR="00D176FC">
              <w:rPr>
                <w:b/>
                <w:bCs/>
              </w:rPr>
              <w:t xml:space="preserve"> </w:t>
            </w:r>
            <w:r w:rsidRPr="0052787A">
              <w:rPr>
                <w:b/>
                <w:bCs/>
              </w:rPr>
              <w:t>for</w:t>
            </w:r>
            <w:r w:rsidR="00D176FC">
              <w:rPr>
                <w:b/>
                <w:bCs/>
              </w:rPr>
              <w:t xml:space="preserve"> </w:t>
            </w:r>
            <w:r w:rsidRPr="0052787A">
              <w:rPr>
                <w:b/>
                <w:bCs/>
              </w:rPr>
              <w:t>.HLP</w:t>
            </w:r>
            <w:r w:rsidR="00D176FC">
              <w:rPr>
                <w:b/>
                <w:bCs/>
              </w:rPr>
              <w:t xml:space="preserve"> </w:t>
            </w:r>
            <w:r w:rsidRPr="0052787A">
              <w:rPr>
                <w:b/>
                <w:bCs/>
              </w:rPr>
              <w:t>files</w:t>
            </w:r>
          </w:p>
        </w:tc>
        <w:tc>
          <w:tcPr>
            <w:tcW w:w="0" w:type="auto"/>
            <w:shd w:val="clear" w:color="auto" w:fill="auto"/>
          </w:tcPr>
          <w:p w:rsidR="00670C30" w:rsidRPr="0052787A" w:rsidRDefault="00383943" w:rsidP="0052787A">
            <w:pPr>
              <w:pStyle w:val="ParagraphText"/>
            </w:pPr>
            <w:r w:rsidRPr="0052787A">
              <w:t>As</w:t>
            </w:r>
            <w:r w:rsidR="00D176FC">
              <w:t xml:space="preserve"> </w:t>
            </w:r>
            <w:r w:rsidRPr="0052787A">
              <w:t>with</w:t>
            </w:r>
            <w:r w:rsidR="00D176FC">
              <w:t xml:space="preserve"> </w:t>
            </w:r>
            <w:r w:rsidRPr="0052787A">
              <w:t>Windows</w:t>
            </w:r>
            <w:r w:rsidR="00D176FC">
              <w:t xml:space="preserve"> </w:t>
            </w:r>
            <w:r w:rsidRPr="0052787A">
              <w:t>7,</w:t>
            </w:r>
            <w:r w:rsidR="00D176FC">
              <w:t xml:space="preserve"> </w:t>
            </w:r>
            <w:r w:rsidRPr="0052787A">
              <w:t>Windows</w:t>
            </w:r>
            <w:r w:rsidR="00D176FC">
              <w:t xml:space="preserve"> </w:t>
            </w:r>
            <w:r w:rsidRPr="0052787A">
              <w:t>8</w:t>
            </w:r>
            <w:r w:rsidR="00D176FC">
              <w:t xml:space="preserve"> </w:t>
            </w:r>
            <w:r w:rsidRPr="0052787A">
              <w:t>does</w:t>
            </w:r>
            <w:r w:rsidR="00D176FC">
              <w:t xml:space="preserve"> </w:t>
            </w:r>
            <w:r w:rsidRPr="0052787A">
              <w:t>not</w:t>
            </w:r>
            <w:r w:rsidR="00D176FC">
              <w:t xml:space="preserve"> </w:t>
            </w:r>
            <w:r w:rsidRPr="0052787A">
              <w:t>support</w:t>
            </w:r>
            <w:r w:rsidR="00D176FC">
              <w:t xml:space="preserve"> </w:t>
            </w:r>
            <w:r w:rsidRPr="0052787A">
              <w:t>old-style</w:t>
            </w:r>
            <w:r w:rsidR="00D176FC">
              <w:t xml:space="preserve"> </w:t>
            </w:r>
            <w:r w:rsidRPr="0052787A">
              <w:t>.HLP</w:t>
            </w:r>
            <w:r w:rsidR="00D176FC">
              <w:t xml:space="preserve"> </w:t>
            </w:r>
            <w:r w:rsidRPr="0052787A">
              <w:t>files</w:t>
            </w:r>
            <w:r w:rsidR="00D176FC">
              <w:t xml:space="preserve"> </w:t>
            </w:r>
            <w:r w:rsidRPr="0052787A">
              <w:t>used</w:t>
            </w:r>
            <w:r w:rsidR="00D176FC">
              <w:t xml:space="preserve"> </w:t>
            </w:r>
            <w:r w:rsidRPr="0052787A">
              <w:t>by</w:t>
            </w:r>
            <w:r w:rsidR="00D176FC">
              <w:t xml:space="preserve"> </w:t>
            </w:r>
            <w:r w:rsidRPr="0052787A">
              <w:t>some</w:t>
            </w:r>
            <w:r w:rsidR="00D176FC">
              <w:t xml:space="preserve"> </w:t>
            </w:r>
            <w:r w:rsidRPr="0052787A">
              <w:t>older</w:t>
            </w:r>
            <w:r w:rsidR="00D176FC">
              <w:t xml:space="preserve"> </w:t>
            </w:r>
            <w:r w:rsidRPr="0052787A">
              <w:t>programs</w:t>
            </w:r>
            <w:r w:rsidR="00D176FC">
              <w:t xml:space="preserve"> </w:t>
            </w:r>
            <w:r w:rsidRPr="0052787A">
              <w:t>to</w:t>
            </w:r>
            <w:r w:rsidR="00D176FC">
              <w:t xml:space="preserve"> </w:t>
            </w:r>
            <w:r w:rsidRPr="0052787A">
              <w:t>display</w:t>
            </w:r>
            <w:r w:rsidR="00D176FC">
              <w:t xml:space="preserve"> </w:t>
            </w:r>
            <w:r w:rsidRPr="0052787A">
              <w:t>help</w:t>
            </w:r>
            <w:r w:rsidR="00D176FC">
              <w:t xml:space="preserve"> </w:t>
            </w:r>
            <w:r w:rsidRPr="0052787A">
              <w:t>content.</w:t>
            </w:r>
          </w:p>
          <w:p w:rsidR="00383943" w:rsidRPr="0052787A" w:rsidRDefault="00383943" w:rsidP="0052787A">
            <w:pPr>
              <w:pStyle w:val="ParagraphText"/>
            </w:pPr>
            <w:r w:rsidRPr="0052787A">
              <w:t>See</w:t>
            </w:r>
            <w:r w:rsidR="00D176FC">
              <w:t xml:space="preserve"> </w:t>
            </w:r>
            <w:r w:rsidRPr="0052787A">
              <w:t>KB</w:t>
            </w:r>
            <w:r w:rsidR="00D176FC">
              <w:t xml:space="preserve"> </w:t>
            </w:r>
            <w:r w:rsidRPr="0052787A">
              <w:t>article</w:t>
            </w:r>
            <w:r w:rsidR="00D176FC">
              <w:t xml:space="preserve"> </w:t>
            </w:r>
            <w:hyperlink r:id="rId11" w:history="1">
              <w:r w:rsidRPr="0052787A">
                <w:rPr>
                  <w:rStyle w:val="Hyperlink"/>
                </w:rPr>
                <w:t>917607</w:t>
              </w:r>
            </w:hyperlink>
            <w:r w:rsidR="00D176FC">
              <w:t xml:space="preserve"> </w:t>
            </w:r>
            <w:r w:rsidRPr="0052787A">
              <w:t>for</w:t>
            </w:r>
            <w:r w:rsidR="00D176FC">
              <w:t xml:space="preserve"> </w:t>
            </w:r>
            <w:r w:rsidRPr="0052787A">
              <w:t>more</w:t>
            </w:r>
            <w:r w:rsidR="00D176FC">
              <w:t xml:space="preserve"> </w:t>
            </w:r>
            <w:r w:rsidRPr="0052787A">
              <w:t>information.</w:t>
            </w:r>
            <w:r w:rsidR="00D176FC">
              <w:t xml:space="preserve"> </w:t>
            </w:r>
          </w:p>
        </w:tc>
      </w:tr>
      <w:tr w:rsidR="006C30E8" w:rsidRPr="0052787A" w:rsidTr="00D176FC">
        <w:tc>
          <w:tcPr>
            <w:tcW w:w="0" w:type="auto"/>
            <w:vMerge w:val="restart"/>
            <w:shd w:val="clear" w:color="auto" w:fill="auto"/>
          </w:tcPr>
          <w:p w:rsidR="006C30E8" w:rsidRPr="0052787A" w:rsidRDefault="006C30E8" w:rsidP="0052787A">
            <w:pPr>
              <w:pStyle w:val="ParagraphText"/>
            </w:pPr>
            <w:r w:rsidRPr="0052787A">
              <w:t>Multimedia</w:t>
            </w:r>
          </w:p>
        </w:tc>
        <w:tc>
          <w:tcPr>
            <w:tcW w:w="0" w:type="auto"/>
            <w:shd w:val="clear" w:color="auto" w:fill="auto"/>
          </w:tcPr>
          <w:p w:rsidR="006C30E8" w:rsidRPr="0052787A" w:rsidRDefault="006C30E8" w:rsidP="0052787A">
            <w:pPr>
              <w:pStyle w:val="ParagraphText"/>
              <w:rPr>
                <w:b/>
                <w:bCs/>
              </w:rPr>
            </w:pPr>
            <w:r w:rsidRPr="0052787A">
              <w:rPr>
                <w:b/>
                <w:bCs/>
              </w:rPr>
              <w:t>Windows</w:t>
            </w:r>
            <w:r w:rsidR="00D176FC">
              <w:rPr>
                <w:b/>
                <w:bCs/>
              </w:rPr>
              <w:t xml:space="preserve"> </w:t>
            </w:r>
            <w:r w:rsidRPr="0052787A">
              <w:rPr>
                <w:b/>
                <w:bCs/>
              </w:rPr>
              <w:t>DVD</w:t>
            </w:r>
            <w:r w:rsidR="00D176FC">
              <w:rPr>
                <w:b/>
                <w:bCs/>
              </w:rPr>
              <w:t xml:space="preserve"> </w:t>
            </w:r>
            <w:r w:rsidRPr="0052787A">
              <w:rPr>
                <w:b/>
                <w:bCs/>
              </w:rPr>
              <w:t>Maker</w:t>
            </w:r>
          </w:p>
        </w:tc>
        <w:tc>
          <w:tcPr>
            <w:tcW w:w="0" w:type="auto"/>
            <w:shd w:val="clear" w:color="auto" w:fill="auto"/>
          </w:tcPr>
          <w:p w:rsidR="00670C30" w:rsidRPr="0052787A" w:rsidRDefault="006C30E8" w:rsidP="0052787A">
            <w:pPr>
              <w:pStyle w:val="ParagraphText"/>
            </w:pPr>
            <w:r w:rsidRPr="0052787A">
              <w:t>Windows</w:t>
            </w:r>
            <w:r w:rsidR="00D176FC">
              <w:t xml:space="preserve"> </w:t>
            </w:r>
            <w:r w:rsidRPr="0052787A">
              <w:t>8</w:t>
            </w:r>
            <w:r w:rsidR="00D176FC">
              <w:t xml:space="preserve"> </w:t>
            </w:r>
            <w:r w:rsidRPr="0052787A">
              <w:t>does</w:t>
            </w:r>
            <w:r w:rsidR="00D176FC">
              <w:t xml:space="preserve"> </w:t>
            </w:r>
            <w:r w:rsidRPr="0052787A">
              <w:t>not</w:t>
            </w:r>
            <w:r w:rsidR="00D176FC">
              <w:t xml:space="preserve"> </w:t>
            </w:r>
            <w:r w:rsidRPr="0052787A">
              <w:t>include</w:t>
            </w:r>
            <w:r w:rsidR="00D176FC">
              <w:t xml:space="preserve"> </w:t>
            </w:r>
            <w:r w:rsidRPr="0052787A">
              <w:t>a</w:t>
            </w:r>
            <w:r w:rsidR="00D176FC">
              <w:t xml:space="preserve"> </w:t>
            </w:r>
            <w:r w:rsidRPr="0052787A">
              <w:t>DVD</w:t>
            </w:r>
            <w:r w:rsidR="00D176FC">
              <w:t xml:space="preserve"> </w:t>
            </w:r>
            <w:r w:rsidRPr="0052787A">
              <w:t>authoring</w:t>
            </w:r>
            <w:r w:rsidR="00D176FC">
              <w:t xml:space="preserve"> </w:t>
            </w:r>
            <w:r w:rsidRPr="0052787A">
              <w:t>solution.</w:t>
            </w:r>
            <w:r w:rsidR="00D176FC">
              <w:t xml:space="preserve"> </w:t>
            </w:r>
            <w:r w:rsidRPr="0052787A">
              <w:t>This</w:t>
            </w:r>
            <w:r w:rsidR="00D176FC">
              <w:t xml:space="preserve"> </w:t>
            </w:r>
            <w:r w:rsidRPr="0052787A">
              <w:t>means</w:t>
            </w:r>
            <w:r w:rsidR="00D176FC">
              <w:t xml:space="preserve"> </w:t>
            </w:r>
            <w:r w:rsidRPr="0052787A">
              <w:t>that</w:t>
            </w:r>
            <w:r w:rsidR="00D176FC">
              <w:t xml:space="preserve"> </w:t>
            </w:r>
            <w:r w:rsidRPr="0052787A">
              <w:t>you</w:t>
            </w:r>
            <w:r w:rsidR="00D176FC">
              <w:t xml:space="preserve"> </w:t>
            </w:r>
            <w:r w:rsidRPr="0052787A">
              <w:t>cannot</w:t>
            </w:r>
            <w:r w:rsidR="00D176FC">
              <w:t xml:space="preserve"> </w:t>
            </w:r>
            <w:r w:rsidRPr="0052787A">
              <w:t>create</w:t>
            </w:r>
            <w:r w:rsidR="00D176FC">
              <w:t xml:space="preserve"> </w:t>
            </w:r>
            <w:r w:rsidRPr="0052787A">
              <w:t>DVD</w:t>
            </w:r>
            <w:r w:rsidR="00D176FC">
              <w:t xml:space="preserve"> </w:t>
            </w:r>
            <w:r w:rsidRPr="0052787A">
              <w:t>movie</w:t>
            </w:r>
            <w:r w:rsidR="00D176FC">
              <w:t xml:space="preserve"> </w:t>
            </w:r>
            <w:r w:rsidRPr="0052787A">
              <w:t>discs</w:t>
            </w:r>
            <w:r w:rsidR="00D176FC">
              <w:t xml:space="preserve"> </w:t>
            </w:r>
            <w:r w:rsidRPr="0052787A">
              <w:t>ready</w:t>
            </w:r>
            <w:r w:rsidR="00D176FC">
              <w:t xml:space="preserve"> </w:t>
            </w:r>
            <w:r w:rsidRPr="0052787A">
              <w:t>for</w:t>
            </w:r>
            <w:r w:rsidR="00D176FC">
              <w:t xml:space="preserve"> </w:t>
            </w:r>
            <w:r w:rsidRPr="0052787A">
              <w:t>playback</w:t>
            </w:r>
            <w:r w:rsidR="00D176FC">
              <w:t xml:space="preserve"> </w:t>
            </w:r>
            <w:r w:rsidRPr="0052787A">
              <w:t>on</w:t>
            </w:r>
            <w:r w:rsidR="00D176FC">
              <w:t xml:space="preserve"> </w:t>
            </w:r>
            <w:r w:rsidRPr="0052787A">
              <w:t>a</w:t>
            </w:r>
            <w:r w:rsidR="00D176FC">
              <w:t xml:space="preserve"> </w:t>
            </w:r>
            <w:r w:rsidRPr="0052787A">
              <w:t>DVD</w:t>
            </w:r>
            <w:r w:rsidR="00D176FC">
              <w:t xml:space="preserve"> </w:t>
            </w:r>
            <w:r w:rsidRPr="0052787A">
              <w:t>video</w:t>
            </w:r>
            <w:r w:rsidR="00D176FC">
              <w:t xml:space="preserve"> </w:t>
            </w:r>
            <w:r w:rsidRPr="0052787A">
              <w:t>player</w:t>
            </w:r>
            <w:r w:rsidR="00D176FC">
              <w:t xml:space="preserve"> </w:t>
            </w:r>
            <w:r w:rsidRPr="0052787A">
              <w:t>without</w:t>
            </w:r>
            <w:r w:rsidR="00D176FC">
              <w:t xml:space="preserve"> </w:t>
            </w:r>
            <w:r w:rsidRPr="0052787A">
              <w:t>installing</w:t>
            </w:r>
            <w:r w:rsidR="00D176FC">
              <w:t xml:space="preserve"> </w:t>
            </w:r>
            <w:r w:rsidRPr="0052787A">
              <w:t>additional</w:t>
            </w:r>
            <w:r w:rsidR="00D176FC">
              <w:t xml:space="preserve"> </w:t>
            </w:r>
            <w:r w:rsidRPr="0052787A">
              <w:t>software.</w:t>
            </w:r>
          </w:p>
          <w:p w:rsidR="006C30E8" w:rsidRPr="0052787A" w:rsidRDefault="006C30E8" w:rsidP="0052787A">
            <w:pPr>
              <w:pStyle w:val="ParagraphText"/>
            </w:pPr>
            <w:r w:rsidRPr="0052787A">
              <w:t>You</w:t>
            </w:r>
            <w:r w:rsidR="00D176FC">
              <w:t xml:space="preserve"> </w:t>
            </w:r>
            <w:r w:rsidRPr="0052787A">
              <w:t>can</w:t>
            </w:r>
            <w:r w:rsidR="00D176FC">
              <w:t xml:space="preserve"> </w:t>
            </w:r>
            <w:r w:rsidRPr="0052787A">
              <w:t>still</w:t>
            </w:r>
            <w:r w:rsidR="00D176FC">
              <w:t xml:space="preserve"> </w:t>
            </w:r>
            <w:r w:rsidRPr="0052787A">
              <w:t>use</w:t>
            </w:r>
            <w:r w:rsidR="00D176FC">
              <w:t xml:space="preserve"> </w:t>
            </w:r>
            <w:r w:rsidRPr="0052787A">
              <w:t>Windows</w:t>
            </w:r>
            <w:r w:rsidR="00D176FC">
              <w:t xml:space="preserve"> </w:t>
            </w:r>
            <w:r w:rsidRPr="0052787A">
              <w:t>8</w:t>
            </w:r>
            <w:r w:rsidR="00D176FC">
              <w:t xml:space="preserve"> </w:t>
            </w:r>
            <w:r w:rsidRPr="0052787A">
              <w:t>to</w:t>
            </w:r>
            <w:r w:rsidR="00D176FC">
              <w:t xml:space="preserve"> </w:t>
            </w:r>
            <w:r w:rsidRPr="0052787A">
              <w:t>write</w:t>
            </w:r>
            <w:r w:rsidR="00D176FC">
              <w:t xml:space="preserve"> </w:t>
            </w:r>
            <w:r w:rsidRPr="0052787A">
              <w:t>DVD</w:t>
            </w:r>
            <w:r w:rsidR="00D176FC">
              <w:t xml:space="preserve"> </w:t>
            </w:r>
            <w:r w:rsidRPr="0052787A">
              <w:t>data</w:t>
            </w:r>
            <w:r w:rsidR="00D176FC">
              <w:t xml:space="preserve"> </w:t>
            </w:r>
            <w:r w:rsidRPr="0052787A">
              <w:t>discs</w:t>
            </w:r>
            <w:r w:rsidR="00D176FC">
              <w:t xml:space="preserve"> </w:t>
            </w:r>
            <w:r w:rsidRPr="0052787A">
              <w:t>without</w:t>
            </w:r>
            <w:r w:rsidR="00D176FC">
              <w:t xml:space="preserve"> </w:t>
            </w:r>
            <w:r w:rsidRPr="0052787A">
              <w:t>additional</w:t>
            </w:r>
            <w:r w:rsidR="00D176FC">
              <w:t xml:space="preserve"> </w:t>
            </w:r>
            <w:r w:rsidRPr="0052787A">
              <w:t>software.</w:t>
            </w:r>
          </w:p>
        </w:tc>
      </w:tr>
      <w:tr w:rsidR="006C30E8" w:rsidRPr="0052787A" w:rsidTr="00D176FC">
        <w:tc>
          <w:tcPr>
            <w:tcW w:w="0" w:type="auto"/>
            <w:vMerge/>
            <w:shd w:val="clear" w:color="auto" w:fill="auto"/>
          </w:tcPr>
          <w:p w:rsidR="006C30E8" w:rsidRPr="0052787A" w:rsidRDefault="006C30E8" w:rsidP="0052787A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6C30E8" w:rsidRPr="0052787A" w:rsidRDefault="006C30E8" w:rsidP="0052787A">
            <w:pPr>
              <w:pStyle w:val="ParagraphText"/>
              <w:rPr>
                <w:b/>
                <w:bCs/>
              </w:rPr>
            </w:pPr>
            <w:r w:rsidRPr="0052787A">
              <w:rPr>
                <w:b/>
                <w:bCs/>
              </w:rPr>
              <w:t>DVD</w:t>
            </w:r>
            <w:r w:rsidR="00D176FC">
              <w:rPr>
                <w:b/>
                <w:bCs/>
              </w:rPr>
              <w:t xml:space="preserve"> </w:t>
            </w:r>
            <w:r w:rsidRPr="0052787A">
              <w:rPr>
                <w:b/>
                <w:bCs/>
              </w:rPr>
              <w:t>Decoder</w:t>
            </w:r>
          </w:p>
        </w:tc>
        <w:tc>
          <w:tcPr>
            <w:tcW w:w="0" w:type="auto"/>
            <w:shd w:val="clear" w:color="auto" w:fill="auto"/>
          </w:tcPr>
          <w:p w:rsidR="00670C30" w:rsidRPr="0052787A" w:rsidRDefault="006C30E8" w:rsidP="0052787A">
            <w:pPr>
              <w:pStyle w:val="ParagraphText"/>
            </w:pPr>
            <w:r w:rsidRPr="0052787A">
              <w:t>Windows</w:t>
            </w:r>
            <w:r w:rsidR="00D176FC">
              <w:t xml:space="preserve"> </w:t>
            </w:r>
            <w:r w:rsidRPr="0052787A">
              <w:t>8</w:t>
            </w:r>
            <w:r w:rsidR="00D176FC">
              <w:t xml:space="preserve"> </w:t>
            </w:r>
            <w:r w:rsidRPr="0052787A">
              <w:t>does</w:t>
            </w:r>
            <w:r w:rsidR="00D176FC">
              <w:t xml:space="preserve"> </w:t>
            </w:r>
            <w:r w:rsidRPr="0052787A">
              <w:t>not</w:t>
            </w:r>
            <w:r w:rsidR="00D176FC">
              <w:t xml:space="preserve"> </w:t>
            </w:r>
            <w:r w:rsidRPr="0052787A">
              <w:t>include</w:t>
            </w:r>
            <w:r w:rsidR="00D176FC">
              <w:t xml:space="preserve"> </w:t>
            </w:r>
            <w:r w:rsidRPr="0052787A">
              <w:t>software</w:t>
            </w:r>
            <w:r w:rsidR="00D176FC">
              <w:t xml:space="preserve"> </w:t>
            </w:r>
            <w:r w:rsidRPr="0052787A">
              <w:t>for</w:t>
            </w:r>
            <w:r w:rsidR="00D176FC">
              <w:t xml:space="preserve"> </w:t>
            </w:r>
            <w:r w:rsidRPr="0052787A">
              <w:t>viewing</w:t>
            </w:r>
            <w:r w:rsidR="00D176FC">
              <w:t xml:space="preserve"> </w:t>
            </w:r>
            <w:r w:rsidRPr="0052787A">
              <w:t>DVD</w:t>
            </w:r>
            <w:r w:rsidR="00D176FC">
              <w:t xml:space="preserve"> </w:t>
            </w:r>
            <w:r w:rsidRPr="0052787A">
              <w:t>video.</w:t>
            </w:r>
            <w:r w:rsidR="00D176FC">
              <w:t xml:space="preserve"> </w:t>
            </w:r>
            <w:r w:rsidRPr="0052787A">
              <w:t>This</w:t>
            </w:r>
            <w:r w:rsidR="00D176FC">
              <w:t xml:space="preserve"> </w:t>
            </w:r>
            <w:r w:rsidRPr="0052787A">
              <w:t>is</w:t>
            </w:r>
            <w:r w:rsidR="00D176FC">
              <w:t xml:space="preserve"> </w:t>
            </w:r>
            <w:r w:rsidRPr="0052787A">
              <w:t>offered</w:t>
            </w:r>
            <w:r w:rsidR="00D176FC">
              <w:t xml:space="preserve"> </w:t>
            </w:r>
            <w:r w:rsidRPr="0052787A">
              <w:t>for</w:t>
            </w:r>
            <w:r w:rsidR="00D176FC">
              <w:t xml:space="preserve"> </w:t>
            </w:r>
            <w:r w:rsidRPr="0052787A">
              <w:t>purchase</w:t>
            </w:r>
            <w:r w:rsidR="00D176FC">
              <w:t xml:space="preserve"> </w:t>
            </w:r>
            <w:r w:rsidRPr="0052787A">
              <w:t>as</w:t>
            </w:r>
            <w:r w:rsidR="00D176FC">
              <w:t xml:space="preserve"> </w:t>
            </w:r>
            <w:r w:rsidRPr="0052787A">
              <w:t>an</w:t>
            </w:r>
            <w:r w:rsidR="00D176FC">
              <w:t xml:space="preserve"> </w:t>
            </w:r>
            <w:r w:rsidRPr="0052787A">
              <w:t>added</w:t>
            </w:r>
            <w:r w:rsidR="00D176FC">
              <w:t xml:space="preserve"> </w:t>
            </w:r>
            <w:r w:rsidRPr="0052787A">
              <w:t>feature</w:t>
            </w:r>
            <w:r w:rsidR="00D176FC">
              <w:t xml:space="preserve"> </w:t>
            </w:r>
            <w:r w:rsidRPr="0052787A">
              <w:t>pack,</w:t>
            </w:r>
            <w:r w:rsidR="00D176FC">
              <w:t xml:space="preserve"> </w:t>
            </w:r>
            <w:r w:rsidRPr="0052787A">
              <w:t>or</w:t>
            </w:r>
            <w:r w:rsidR="00D176FC">
              <w:t xml:space="preserve"> </w:t>
            </w:r>
            <w:r w:rsidRPr="0052787A">
              <w:t>a</w:t>
            </w:r>
            <w:r w:rsidR="00D176FC">
              <w:t xml:space="preserve"> </w:t>
            </w:r>
            <w:r w:rsidRPr="0052787A">
              <w:t>third</w:t>
            </w:r>
            <w:r w:rsidR="00D176FC">
              <w:t xml:space="preserve"> </w:t>
            </w:r>
            <w:r w:rsidRPr="0052787A">
              <w:t>party</w:t>
            </w:r>
            <w:r w:rsidR="00D176FC">
              <w:t xml:space="preserve"> </w:t>
            </w:r>
            <w:r w:rsidRPr="0052787A">
              <w:t>DVD</w:t>
            </w:r>
            <w:r w:rsidR="00D176FC">
              <w:t xml:space="preserve"> </w:t>
            </w:r>
            <w:r w:rsidRPr="0052787A">
              <w:t>decoder</w:t>
            </w:r>
            <w:r w:rsidR="00D176FC">
              <w:t xml:space="preserve"> </w:t>
            </w:r>
            <w:r w:rsidRPr="0052787A">
              <w:t>can</w:t>
            </w:r>
            <w:r w:rsidR="00D176FC">
              <w:t xml:space="preserve"> </w:t>
            </w:r>
            <w:r w:rsidRPr="0052787A">
              <w:t>be</w:t>
            </w:r>
            <w:r w:rsidR="00D176FC">
              <w:t xml:space="preserve"> </w:t>
            </w:r>
            <w:r w:rsidRPr="0052787A">
              <w:t>installed.</w:t>
            </w:r>
          </w:p>
          <w:p w:rsidR="006C30E8" w:rsidRPr="0052787A" w:rsidRDefault="006C30E8" w:rsidP="0052787A">
            <w:pPr>
              <w:pStyle w:val="ParagraphText"/>
            </w:pPr>
            <w:r w:rsidRPr="0052787A">
              <w:t>See</w:t>
            </w:r>
            <w:r w:rsidR="00D176FC">
              <w:t xml:space="preserve"> </w:t>
            </w:r>
            <w:r w:rsidRPr="0052787A">
              <w:t>the</w:t>
            </w:r>
            <w:r w:rsidR="00D176FC">
              <w:t xml:space="preserve"> </w:t>
            </w:r>
            <w:r w:rsidRPr="0052787A">
              <w:t>Media</w:t>
            </w:r>
            <w:r w:rsidR="00D176FC">
              <w:t xml:space="preserve"> </w:t>
            </w:r>
            <w:r w:rsidRPr="0052787A">
              <w:t>section</w:t>
            </w:r>
            <w:r w:rsidR="00D176FC">
              <w:t xml:space="preserve"> </w:t>
            </w:r>
            <w:r w:rsidRPr="0052787A">
              <w:t>of</w:t>
            </w:r>
            <w:r w:rsidR="00D176FC">
              <w:t xml:space="preserve"> </w:t>
            </w:r>
            <w:r w:rsidRPr="0052787A">
              <w:t>this</w:t>
            </w:r>
            <w:r w:rsidR="00D176FC">
              <w:t xml:space="preserve"> </w:t>
            </w:r>
            <w:r w:rsidRPr="0052787A">
              <w:t>course</w:t>
            </w:r>
            <w:r w:rsidR="00D176FC">
              <w:t xml:space="preserve"> </w:t>
            </w:r>
            <w:r w:rsidRPr="0052787A">
              <w:t>for</w:t>
            </w:r>
            <w:r w:rsidR="00D176FC">
              <w:t xml:space="preserve"> </w:t>
            </w:r>
            <w:r w:rsidRPr="0052787A">
              <w:t>more</w:t>
            </w:r>
            <w:r w:rsidR="00D176FC">
              <w:t xml:space="preserve"> </w:t>
            </w:r>
            <w:r w:rsidRPr="0052787A">
              <w:t>information.</w:t>
            </w:r>
            <w:r w:rsidR="00D176FC">
              <w:t xml:space="preserve"> </w:t>
            </w:r>
          </w:p>
        </w:tc>
      </w:tr>
      <w:tr w:rsidR="00383943" w:rsidRPr="0052787A" w:rsidTr="00D176FC">
        <w:tc>
          <w:tcPr>
            <w:tcW w:w="0" w:type="auto"/>
            <w:vMerge w:val="restart"/>
            <w:shd w:val="clear" w:color="auto" w:fill="auto"/>
          </w:tcPr>
          <w:p w:rsidR="00383943" w:rsidRPr="0052787A" w:rsidRDefault="00383943" w:rsidP="0052787A">
            <w:pPr>
              <w:pStyle w:val="ParagraphText"/>
            </w:pPr>
            <w:r w:rsidRPr="0052787A">
              <w:t>Hardware</w:t>
            </w:r>
            <w:r w:rsidR="00D176FC">
              <w:t xml:space="preserve"> </w:t>
            </w:r>
            <w:r w:rsidRPr="0052787A">
              <w:t>and</w:t>
            </w:r>
            <w:r w:rsidR="00D176FC">
              <w:t xml:space="preserve"> </w:t>
            </w:r>
            <w:r w:rsidRPr="0052787A">
              <w:t>Drivers</w:t>
            </w:r>
          </w:p>
        </w:tc>
        <w:tc>
          <w:tcPr>
            <w:tcW w:w="0" w:type="auto"/>
            <w:shd w:val="clear" w:color="auto" w:fill="auto"/>
          </w:tcPr>
          <w:p w:rsidR="00383943" w:rsidRPr="0052787A" w:rsidRDefault="00383943" w:rsidP="0052787A">
            <w:pPr>
              <w:pStyle w:val="ParagraphText"/>
              <w:rPr>
                <w:b/>
                <w:bCs/>
              </w:rPr>
            </w:pPr>
            <w:r w:rsidRPr="0052787A">
              <w:rPr>
                <w:b/>
                <w:bCs/>
              </w:rPr>
              <w:t>Standard</w:t>
            </w:r>
            <w:r w:rsidR="00D176FC">
              <w:rPr>
                <w:b/>
                <w:bCs/>
              </w:rPr>
              <w:t xml:space="preserve"> </w:t>
            </w:r>
            <w:r w:rsidRPr="0052787A">
              <w:rPr>
                <w:b/>
                <w:bCs/>
              </w:rPr>
              <w:t>VGA</w:t>
            </w:r>
            <w:r w:rsidR="00D176FC">
              <w:rPr>
                <w:b/>
                <w:bCs/>
              </w:rPr>
              <w:t xml:space="preserve"> </w:t>
            </w:r>
            <w:r w:rsidRPr="0052787A">
              <w:rPr>
                <w:b/>
                <w:bCs/>
              </w:rPr>
              <w:t>Driver</w:t>
            </w:r>
            <w:r w:rsidR="00D176FC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670C30" w:rsidRPr="0052787A" w:rsidRDefault="00383943" w:rsidP="0052787A">
            <w:pPr>
              <w:pStyle w:val="ParagraphText"/>
            </w:pPr>
            <w:r w:rsidRPr="0052787A">
              <w:t>Windows</w:t>
            </w:r>
            <w:r w:rsidR="00D176FC">
              <w:t xml:space="preserve"> </w:t>
            </w:r>
            <w:r w:rsidRPr="0052787A">
              <w:t>8</w:t>
            </w:r>
            <w:r w:rsidR="00D176FC">
              <w:t xml:space="preserve"> </w:t>
            </w:r>
            <w:r w:rsidRPr="0052787A">
              <w:t>does</w:t>
            </w:r>
            <w:r w:rsidR="00D176FC">
              <w:t xml:space="preserve"> </w:t>
            </w:r>
            <w:r w:rsidRPr="0052787A">
              <w:t>not</w:t>
            </w:r>
            <w:r w:rsidR="00D176FC">
              <w:t xml:space="preserve"> </w:t>
            </w:r>
            <w:r w:rsidRPr="0052787A">
              <w:t>include</w:t>
            </w:r>
            <w:r w:rsidR="00D176FC">
              <w:t xml:space="preserve"> </w:t>
            </w:r>
            <w:r w:rsidRPr="0052787A">
              <w:t>the</w:t>
            </w:r>
            <w:r w:rsidR="00D176FC">
              <w:t xml:space="preserve"> </w:t>
            </w:r>
            <w:r w:rsidRPr="0052787A">
              <w:t>Standard</w:t>
            </w:r>
            <w:r w:rsidR="00D176FC">
              <w:t xml:space="preserve"> </w:t>
            </w:r>
            <w:r w:rsidRPr="0052787A">
              <w:t>VGA</w:t>
            </w:r>
            <w:r w:rsidR="00D176FC">
              <w:t xml:space="preserve"> </w:t>
            </w:r>
            <w:r w:rsidRPr="0052787A">
              <w:t>display</w:t>
            </w:r>
            <w:r w:rsidR="00D176FC">
              <w:t xml:space="preserve"> </w:t>
            </w:r>
            <w:r w:rsidRPr="0052787A">
              <w:t>driver.</w:t>
            </w:r>
            <w:r w:rsidR="00D176FC">
              <w:t xml:space="preserve"> </w:t>
            </w:r>
            <w:r w:rsidRPr="0052787A">
              <w:t>This</w:t>
            </w:r>
            <w:r w:rsidR="00D176FC">
              <w:t xml:space="preserve"> </w:t>
            </w:r>
            <w:r w:rsidRPr="0052787A">
              <w:t>has</w:t>
            </w:r>
            <w:r w:rsidR="00D176FC">
              <w:t xml:space="preserve"> </w:t>
            </w:r>
            <w:r w:rsidRPr="0052787A">
              <w:t>been</w:t>
            </w:r>
            <w:r w:rsidR="00D176FC">
              <w:t xml:space="preserve"> </w:t>
            </w:r>
            <w:r w:rsidRPr="0052787A">
              <w:t>replaced</w:t>
            </w:r>
            <w:r w:rsidR="00D176FC">
              <w:t xml:space="preserve"> </w:t>
            </w:r>
            <w:r w:rsidRPr="0052787A">
              <w:t>with</w:t>
            </w:r>
            <w:r w:rsidR="00D176FC">
              <w:t xml:space="preserve"> </w:t>
            </w:r>
            <w:r w:rsidRPr="0052787A">
              <w:t>the</w:t>
            </w:r>
            <w:r w:rsidR="00D176FC">
              <w:t xml:space="preserve"> </w:t>
            </w:r>
            <w:r w:rsidRPr="0052787A">
              <w:t>“Microsoft</w:t>
            </w:r>
            <w:r w:rsidR="00D176FC">
              <w:t xml:space="preserve"> </w:t>
            </w:r>
            <w:r w:rsidRPr="0052787A">
              <w:t>Basic</w:t>
            </w:r>
            <w:r w:rsidR="00D176FC">
              <w:t xml:space="preserve"> </w:t>
            </w:r>
            <w:r w:rsidRPr="0052787A">
              <w:t>Display</w:t>
            </w:r>
            <w:r w:rsidR="00D176FC">
              <w:t xml:space="preserve"> </w:t>
            </w:r>
            <w:r w:rsidRPr="0052787A">
              <w:t>Adapter”</w:t>
            </w:r>
            <w:r w:rsidR="00D176FC">
              <w:t xml:space="preserve"> </w:t>
            </w:r>
            <w:r w:rsidRPr="0052787A">
              <w:t>driver.</w:t>
            </w:r>
          </w:p>
          <w:p w:rsidR="00383943" w:rsidRPr="0052787A" w:rsidRDefault="00383943" w:rsidP="0052787A">
            <w:pPr>
              <w:pStyle w:val="ParagraphText"/>
            </w:pPr>
            <w:r w:rsidRPr="0052787A">
              <w:t>This</w:t>
            </w:r>
            <w:r w:rsidR="00D176FC">
              <w:t xml:space="preserve"> </w:t>
            </w:r>
            <w:r w:rsidRPr="0052787A">
              <w:t>Basic</w:t>
            </w:r>
            <w:r w:rsidR="00D176FC">
              <w:t xml:space="preserve"> </w:t>
            </w:r>
            <w:r w:rsidRPr="0052787A">
              <w:t>driver</w:t>
            </w:r>
            <w:r w:rsidR="00D176FC">
              <w:t xml:space="preserve"> </w:t>
            </w:r>
            <w:r w:rsidRPr="0052787A">
              <w:t>provides</w:t>
            </w:r>
            <w:r w:rsidR="00D176FC">
              <w:t xml:space="preserve"> </w:t>
            </w:r>
            <w:r w:rsidRPr="0052787A">
              <w:t>a</w:t>
            </w:r>
            <w:r w:rsidR="00D176FC">
              <w:t xml:space="preserve"> </w:t>
            </w:r>
            <w:r w:rsidRPr="0052787A">
              <w:t>high</w:t>
            </w:r>
            <w:r w:rsidR="00D176FC">
              <w:t xml:space="preserve"> </w:t>
            </w:r>
            <w:r w:rsidRPr="0052787A">
              <w:t>level</w:t>
            </w:r>
            <w:r w:rsidR="00D176FC">
              <w:t xml:space="preserve"> </w:t>
            </w:r>
            <w:r w:rsidRPr="0052787A">
              <w:t>of</w:t>
            </w:r>
            <w:r w:rsidR="00D176FC">
              <w:t xml:space="preserve"> </w:t>
            </w:r>
            <w:r w:rsidRPr="0052787A">
              <w:t>compatibility</w:t>
            </w:r>
            <w:r w:rsidR="00D176FC">
              <w:t xml:space="preserve"> </w:t>
            </w:r>
            <w:r w:rsidRPr="0052787A">
              <w:t>by</w:t>
            </w:r>
            <w:r w:rsidR="00D176FC">
              <w:t xml:space="preserve"> </w:t>
            </w:r>
            <w:r w:rsidRPr="0052787A">
              <w:t>performing</w:t>
            </w:r>
            <w:r w:rsidR="00D176FC">
              <w:t xml:space="preserve"> </w:t>
            </w:r>
            <w:r w:rsidRPr="0052787A">
              <w:t>rendering</w:t>
            </w:r>
            <w:r w:rsidR="00D176FC">
              <w:t xml:space="preserve"> </w:t>
            </w:r>
            <w:r w:rsidRPr="0052787A">
              <w:t>in</w:t>
            </w:r>
            <w:r w:rsidR="00D176FC">
              <w:t xml:space="preserve"> </w:t>
            </w:r>
            <w:r w:rsidRPr="0052787A">
              <w:t>the</w:t>
            </w:r>
            <w:r w:rsidR="00D176FC">
              <w:t xml:space="preserve"> </w:t>
            </w:r>
            <w:r w:rsidRPr="0052787A">
              <w:t>CPU</w:t>
            </w:r>
            <w:r w:rsidR="00D176FC">
              <w:t xml:space="preserve"> </w:t>
            </w:r>
            <w:r w:rsidRPr="0052787A">
              <w:t>rather</w:t>
            </w:r>
            <w:r w:rsidR="00D176FC">
              <w:t xml:space="preserve"> </w:t>
            </w:r>
            <w:r w:rsidRPr="0052787A">
              <w:t>than</w:t>
            </w:r>
            <w:r w:rsidR="00D176FC">
              <w:t xml:space="preserve"> </w:t>
            </w:r>
            <w:r w:rsidRPr="0052787A">
              <w:t>the</w:t>
            </w:r>
            <w:r w:rsidR="00D176FC">
              <w:t xml:space="preserve"> </w:t>
            </w:r>
            <w:r w:rsidRPr="0052787A">
              <w:t>GPU.</w:t>
            </w:r>
            <w:r w:rsidR="00D176FC">
              <w:t xml:space="preserve"> </w:t>
            </w:r>
            <w:r w:rsidR="00476CDF" w:rsidRPr="0052787A">
              <w:t>This</w:t>
            </w:r>
            <w:r w:rsidR="00D176FC">
              <w:t xml:space="preserve"> </w:t>
            </w:r>
            <w:r w:rsidR="00476CDF" w:rsidRPr="0052787A">
              <w:t>will</w:t>
            </w:r>
            <w:r w:rsidR="00D176FC">
              <w:t xml:space="preserve"> </w:t>
            </w:r>
            <w:r w:rsidR="00476CDF" w:rsidRPr="0052787A">
              <w:t>result</w:t>
            </w:r>
            <w:r w:rsidR="00D176FC">
              <w:t xml:space="preserve"> </w:t>
            </w:r>
            <w:r w:rsidR="00476CDF" w:rsidRPr="0052787A">
              <w:t>in</w:t>
            </w:r>
            <w:r w:rsidR="00D176FC">
              <w:t xml:space="preserve"> </w:t>
            </w:r>
            <w:r w:rsidR="00476CDF" w:rsidRPr="0052787A">
              <w:t>reduced</w:t>
            </w:r>
            <w:r w:rsidR="00D176FC">
              <w:t xml:space="preserve"> </w:t>
            </w:r>
            <w:r w:rsidR="00476CDF" w:rsidRPr="0052787A">
              <w:t>performance</w:t>
            </w:r>
            <w:r w:rsidR="00D176FC">
              <w:t xml:space="preserve"> </w:t>
            </w:r>
            <w:r w:rsidR="00476CDF" w:rsidRPr="0052787A">
              <w:t>compared</w:t>
            </w:r>
            <w:r w:rsidR="00D176FC">
              <w:t xml:space="preserve"> </w:t>
            </w:r>
            <w:r w:rsidR="00476CDF" w:rsidRPr="0052787A">
              <w:t>with</w:t>
            </w:r>
            <w:r w:rsidR="00D176FC">
              <w:t xml:space="preserve"> </w:t>
            </w:r>
            <w:r w:rsidR="00476CDF" w:rsidRPr="0052787A">
              <w:t>a</w:t>
            </w:r>
            <w:r w:rsidR="00D176FC">
              <w:t xml:space="preserve"> </w:t>
            </w:r>
            <w:r w:rsidR="00476CDF" w:rsidRPr="0052787A">
              <w:t>chipset-specific</w:t>
            </w:r>
            <w:r w:rsidR="00D176FC">
              <w:t xml:space="preserve"> </w:t>
            </w:r>
            <w:r w:rsidR="00476CDF" w:rsidRPr="0052787A">
              <w:t>driver,</w:t>
            </w:r>
            <w:r w:rsidR="00D176FC">
              <w:t xml:space="preserve"> </w:t>
            </w:r>
            <w:r w:rsidR="00476CDF" w:rsidRPr="0052787A">
              <w:t>so</w:t>
            </w:r>
            <w:r w:rsidR="00D176FC">
              <w:t xml:space="preserve"> </w:t>
            </w:r>
            <w:r w:rsidR="00476CDF" w:rsidRPr="0052787A">
              <w:t>using</w:t>
            </w:r>
            <w:r w:rsidR="00D176FC">
              <w:t xml:space="preserve"> </w:t>
            </w:r>
            <w:r w:rsidR="00476CDF" w:rsidRPr="0052787A">
              <w:t>Windows</w:t>
            </w:r>
            <w:r w:rsidR="00D176FC">
              <w:t xml:space="preserve"> </w:t>
            </w:r>
            <w:r w:rsidR="00476CDF" w:rsidRPr="0052787A">
              <w:t>8</w:t>
            </w:r>
            <w:r w:rsidR="00D176FC">
              <w:t xml:space="preserve"> </w:t>
            </w:r>
            <w:r w:rsidR="00476CDF" w:rsidRPr="0052787A">
              <w:t>with</w:t>
            </w:r>
            <w:r w:rsidR="00D176FC">
              <w:t xml:space="preserve"> </w:t>
            </w:r>
            <w:r w:rsidR="00476CDF" w:rsidRPr="0052787A">
              <w:t>a</w:t>
            </w:r>
            <w:r w:rsidR="00D176FC">
              <w:t xml:space="preserve"> </w:t>
            </w:r>
            <w:r w:rsidR="00476CDF" w:rsidRPr="0052787A">
              <w:t>WDDM-supported</w:t>
            </w:r>
            <w:r w:rsidR="00D176FC">
              <w:t xml:space="preserve"> </w:t>
            </w:r>
            <w:r w:rsidR="00476CDF" w:rsidRPr="0052787A">
              <w:t>display</w:t>
            </w:r>
            <w:r w:rsidR="00D176FC">
              <w:t xml:space="preserve"> </w:t>
            </w:r>
            <w:r w:rsidR="00476CDF" w:rsidRPr="0052787A">
              <w:t>adapter</w:t>
            </w:r>
            <w:r w:rsidR="00D176FC">
              <w:t xml:space="preserve"> </w:t>
            </w:r>
            <w:r w:rsidR="00476CDF" w:rsidRPr="0052787A">
              <w:t>is</w:t>
            </w:r>
            <w:r w:rsidR="00D176FC">
              <w:t xml:space="preserve"> </w:t>
            </w:r>
            <w:r w:rsidR="00476CDF" w:rsidRPr="0052787A">
              <w:t>recommended.</w:t>
            </w:r>
            <w:r w:rsidR="00D176FC">
              <w:t xml:space="preserve"> </w:t>
            </w:r>
          </w:p>
        </w:tc>
      </w:tr>
      <w:tr w:rsidR="00383943" w:rsidRPr="0052787A" w:rsidTr="00D176FC">
        <w:tc>
          <w:tcPr>
            <w:tcW w:w="0" w:type="auto"/>
            <w:vMerge/>
            <w:shd w:val="clear" w:color="auto" w:fill="auto"/>
          </w:tcPr>
          <w:p w:rsidR="00383943" w:rsidRPr="0052787A" w:rsidRDefault="00383943" w:rsidP="0052787A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383943" w:rsidRPr="0052787A" w:rsidRDefault="00383943" w:rsidP="0052787A">
            <w:pPr>
              <w:pStyle w:val="ParagraphText"/>
              <w:rPr>
                <w:b/>
                <w:bCs/>
              </w:rPr>
            </w:pPr>
            <w:r w:rsidRPr="0052787A">
              <w:rPr>
                <w:b/>
                <w:bCs/>
              </w:rPr>
              <w:t>Support</w:t>
            </w:r>
            <w:r w:rsidR="00D176FC">
              <w:rPr>
                <w:b/>
                <w:bCs/>
              </w:rPr>
              <w:t xml:space="preserve"> </w:t>
            </w:r>
            <w:r w:rsidRPr="0052787A">
              <w:rPr>
                <w:b/>
                <w:bCs/>
              </w:rPr>
              <w:t>for</w:t>
            </w:r>
            <w:r w:rsidR="00D176FC">
              <w:rPr>
                <w:b/>
                <w:bCs/>
              </w:rPr>
              <w:t xml:space="preserve"> </w:t>
            </w:r>
            <w:r w:rsidRPr="0052787A">
              <w:rPr>
                <w:b/>
                <w:bCs/>
              </w:rPr>
              <w:t>XPDM</w:t>
            </w:r>
            <w:r w:rsidR="00D176FC">
              <w:rPr>
                <w:b/>
                <w:bCs/>
              </w:rPr>
              <w:t xml:space="preserve"> </w:t>
            </w:r>
            <w:r w:rsidRPr="0052787A">
              <w:rPr>
                <w:b/>
                <w:bCs/>
              </w:rPr>
              <w:t>Drivers</w:t>
            </w:r>
          </w:p>
        </w:tc>
        <w:tc>
          <w:tcPr>
            <w:tcW w:w="0" w:type="auto"/>
            <w:shd w:val="clear" w:color="auto" w:fill="auto"/>
          </w:tcPr>
          <w:p w:rsidR="00670C30" w:rsidRPr="0052787A" w:rsidRDefault="00383943" w:rsidP="0052787A">
            <w:pPr>
              <w:pStyle w:val="ParagraphText"/>
            </w:pPr>
            <w:r w:rsidRPr="0052787A">
              <w:t>The</w:t>
            </w:r>
            <w:r w:rsidR="00D176FC">
              <w:t xml:space="preserve"> </w:t>
            </w:r>
            <w:r w:rsidRPr="0052787A">
              <w:t>Windows</w:t>
            </w:r>
            <w:r w:rsidR="00D176FC">
              <w:t xml:space="preserve"> </w:t>
            </w:r>
            <w:r w:rsidRPr="0052787A">
              <w:t>Display</w:t>
            </w:r>
            <w:r w:rsidR="00D176FC">
              <w:t xml:space="preserve"> </w:t>
            </w:r>
            <w:r w:rsidRPr="0052787A">
              <w:t>Driver</w:t>
            </w:r>
            <w:r w:rsidR="00D176FC">
              <w:t xml:space="preserve"> </w:t>
            </w:r>
            <w:r w:rsidRPr="0052787A">
              <w:t>Model</w:t>
            </w:r>
            <w:r w:rsidR="00D176FC">
              <w:t xml:space="preserve"> </w:t>
            </w:r>
            <w:r w:rsidRPr="0052787A">
              <w:t>(WDDM),</w:t>
            </w:r>
            <w:r w:rsidR="00D176FC">
              <w:t xml:space="preserve"> </w:t>
            </w:r>
            <w:r w:rsidRPr="0052787A">
              <w:t>which</w:t>
            </w:r>
            <w:r w:rsidR="00D176FC">
              <w:t xml:space="preserve"> </w:t>
            </w:r>
            <w:r w:rsidRPr="0052787A">
              <w:t>changed</w:t>
            </w:r>
            <w:r w:rsidR="00D176FC">
              <w:t xml:space="preserve"> </w:t>
            </w:r>
            <w:r w:rsidRPr="0052787A">
              <w:t>the</w:t>
            </w:r>
            <w:r w:rsidR="00D176FC">
              <w:t xml:space="preserve"> </w:t>
            </w:r>
            <w:r w:rsidRPr="0052787A">
              <w:t>architecture</w:t>
            </w:r>
            <w:r w:rsidR="00D176FC">
              <w:t xml:space="preserve"> </w:t>
            </w:r>
            <w:r w:rsidRPr="0052787A">
              <w:t>for</w:t>
            </w:r>
            <w:r w:rsidR="00D176FC">
              <w:t xml:space="preserve"> </w:t>
            </w:r>
            <w:r w:rsidRPr="0052787A">
              <w:t>display</w:t>
            </w:r>
            <w:r w:rsidR="00D176FC">
              <w:t xml:space="preserve"> </w:t>
            </w:r>
            <w:r w:rsidRPr="0052787A">
              <w:t>drivers,</w:t>
            </w:r>
            <w:r w:rsidR="00D176FC">
              <w:t xml:space="preserve"> </w:t>
            </w:r>
            <w:r w:rsidRPr="0052787A">
              <w:t>was</w:t>
            </w:r>
            <w:r w:rsidR="00D176FC">
              <w:t xml:space="preserve"> </w:t>
            </w:r>
            <w:r w:rsidRPr="0052787A">
              <w:t>introduced</w:t>
            </w:r>
            <w:r w:rsidR="00D176FC">
              <w:t xml:space="preserve"> </w:t>
            </w:r>
            <w:r w:rsidRPr="0052787A">
              <w:t>with</w:t>
            </w:r>
            <w:r w:rsidR="00D176FC">
              <w:t xml:space="preserve"> </w:t>
            </w:r>
            <w:r w:rsidRPr="0052787A">
              <w:t>Windows</w:t>
            </w:r>
            <w:r w:rsidR="00D176FC">
              <w:t xml:space="preserve"> </w:t>
            </w:r>
            <w:r w:rsidRPr="0052787A">
              <w:t>Vista.</w:t>
            </w:r>
            <w:r w:rsidR="00D176FC">
              <w:t xml:space="preserve"> </w:t>
            </w:r>
            <w:r w:rsidRPr="0052787A">
              <w:t>Drivers</w:t>
            </w:r>
            <w:r w:rsidR="00D176FC">
              <w:t xml:space="preserve"> </w:t>
            </w:r>
            <w:r w:rsidRPr="0052787A">
              <w:t>using</w:t>
            </w:r>
            <w:r w:rsidR="00D176FC">
              <w:t xml:space="preserve"> </w:t>
            </w:r>
            <w:r w:rsidRPr="0052787A">
              <w:t>the</w:t>
            </w:r>
            <w:r w:rsidR="00D176FC">
              <w:t xml:space="preserve"> </w:t>
            </w:r>
            <w:r w:rsidRPr="0052787A">
              <w:t>older</w:t>
            </w:r>
            <w:r w:rsidR="00D176FC">
              <w:t xml:space="preserve"> </w:t>
            </w:r>
            <w:r w:rsidRPr="0052787A">
              <w:t>Windows</w:t>
            </w:r>
            <w:r w:rsidR="00D176FC">
              <w:t xml:space="preserve"> </w:t>
            </w:r>
            <w:r w:rsidRPr="0052787A">
              <w:t>XP</w:t>
            </w:r>
            <w:r w:rsidR="00D176FC">
              <w:t xml:space="preserve"> </w:t>
            </w:r>
            <w:r w:rsidRPr="0052787A">
              <w:t>model</w:t>
            </w:r>
            <w:r w:rsidR="00D176FC">
              <w:t xml:space="preserve"> </w:t>
            </w:r>
            <w:r w:rsidRPr="0052787A">
              <w:t>are</w:t>
            </w:r>
            <w:r w:rsidR="00D176FC">
              <w:t xml:space="preserve"> </w:t>
            </w:r>
            <w:r w:rsidRPr="0052787A">
              <w:t>called</w:t>
            </w:r>
            <w:r w:rsidR="00D176FC">
              <w:t xml:space="preserve"> </w:t>
            </w:r>
            <w:r w:rsidRPr="0052787A">
              <w:t>Windows</w:t>
            </w:r>
            <w:r w:rsidR="00D176FC">
              <w:t xml:space="preserve"> </w:t>
            </w:r>
            <w:r w:rsidRPr="0052787A">
              <w:t>XP</w:t>
            </w:r>
            <w:r w:rsidR="00D176FC">
              <w:t xml:space="preserve"> </w:t>
            </w:r>
            <w:r w:rsidRPr="0052787A">
              <w:t>Driver</w:t>
            </w:r>
            <w:r w:rsidR="00D176FC">
              <w:t xml:space="preserve"> </w:t>
            </w:r>
            <w:r w:rsidRPr="0052787A">
              <w:t>Model</w:t>
            </w:r>
            <w:r w:rsidR="00D176FC">
              <w:t xml:space="preserve"> </w:t>
            </w:r>
            <w:r w:rsidRPr="0052787A">
              <w:t>(XPDM)</w:t>
            </w:r>
            <w:r w:rsidR="00D176FC">
              <w:t xml:space="preserve"> </w:t>
            </w:r>
            <w:r w:rsidRPr="0052787A">
              <w:t>drivers.</w:t>
            </w:r>
          </w:p>
          <w:p w:rsidR="00383943" w:rsidRPr="0052787A" w:rsidRDefault="00383943" w:rsidP="0052787A">
            <w:pPr>
              <w:pStyle w:val="ParagraphText"/>
            </w:pPr>
            <w:r w:rsidRPr="0052787A">
              <w:t>Windows</w:t>
            </w:r>
            <w:r w:rsidR="00D176FC">
              <w:t xml:space="preserve"> </w:t>
            </w:r>
            <w:r w:rsidRPr="0052787A">
              <w:t>8</w:t>
            </w:r>
            <w:r w:rsidR="00D176FC">
              <w:t xml:space="preserve"> </w:t>
            </w:r>
            <w:r w:rsidRPr="0052787A">
              <w:t>is</w:t>
            </w:r>
            <w:r w:rsidR="00D176FC">
              <w:t xml:space="preserve"> </w:t>
            </w:r>
            <w:r w:rsidRPr="0052787A">
              <w:t>the</w:t>
            </w:r>
            <w:r w:rsidR="00D176FC">
              <w:t xml:space="preserve"> </w:t>
            </w:r>
            <w:r w:rsidRPr="0052787A">
              <w:t>first</w:t>
            </w:r>
            <w:r w:rsidR="00D176FC">
              <w:t xml:space="preserve"> </w:t>
            </w:r>
            <w:r w:rsidRPr="0052787A">
              <w:t>version</w:t>
            </w:r>
            <w:r w:rsidR="00D176FC">
              <w:t xml:space="preserve"> </w:t>
            </w:r>
            <w:r w:rsidRPr="0052787A">
              <w:t>that</w:t>
            </w:r>
            <w:r w:rsidR="00D176FC">
              <w:t xml:space="preserve"> </w:t>
            </w:r>
            <w:r w:rsidRPr="0052787A">
              <w:t>does</w:t>
            </w:r>
            <w:r w:rsidR="00D176FC">
              <w:t xml:space="preserve"> </w:t>
            </w:r>
            <w:r w:rsidRPr="0052787A">
              <w:t>not</w:t>
            </w:r>
            <w:r w:rsidR="00D176FC">
              <w:t xml:space="preserve"> </w:t>
            </w:r>
            <w:r w:rsidRPr="0052787A">
              <w:t>support</w:t>
            </w:r>
            <w:r w:rsidR="00D176FC">
              <w:t xml:space="preserve"> </w:t>
            </w:r>
            <w:r w:rsidRPr="0052787A">
              <w:t>this</w:t>
            </w:r>
            <w:r w:rsidR="00D176FC">
              <w:t xml:space="preserve"> </w:t>
            </w:r>
            <w:r w:rsidRPr="0052787A">
              <w:t>older</w:t>
            </w:r>
            <w:r w:rsidR="00D176FC">
              <w:t xml:space="preserve"> </w:t>
            </w:r>
            <w:r w:rsidRPr="0052787A">
              <w:t>type</w:t>
            </w:r>
            <w:r w:rsidR="00D176FC">
              <w:t xml:space="preserve"> </w:t>
            </w:r>
            <w:r w:rsidRPr="0052787A">
              <w:t>of</w:t>
            </w:r>
            <w:r w:rsidR="00D176FC">
              <w:t xml:space="preserve"> </w:t>
            </w:r>
            <w:r w:rsidRPr="0052787A">
              <w:t>drivers.</w:t>
            </w:r>
            <w:r w:rsidR="00D176FC">
              <w:t xml:space="preserve"> </w:t>
            </w:r>
            <w:r w:rsidRPr="0052787A">
              <w:t>This</w:t>
            </w:r>
            <w:r w:rsidR="00D176FC">
              <w:t xml:space="preserve"> </w:t>
            </w:r>
            <w:r w:rsidRPr="0052787A">
              <w:t>means</w:t>
            </w:r>
            <w:r w:rsidR="00D176FC">
              <w:t xml:space="preserve"> </w:t>
            </w:r>
            <w:r w:rsidRPr="0052787A">
              <w:t>that</w:t>
            </w:r>
            <w:r w:rsidR="00D176FC">
              <w:t xml:space="preserve"> </w:t>
            </w:r>
            <w:r w:rsidRPr="0052787A">
              <w:t>if</w:t>
            </w:r>
            <w:r w:rsidR="00D176FC">
              <w:t xml:space="preserve"> </w:t>
            </w:r>
            <w:r w:rsidRPr="0052787A">
              <w:t>you</w:t>
            </w:r>
            <w:r w:rsidR="00D176FC">
              <w:t xml:space="preserve"> </w:t>
            </w:r>
            <w:r w:rsidRPr="0052787A">
              <w:t>have</w:t>
            </w:r>
            <w:r w:rsidR="00D176FC">
              <w:t xml:space="preserve"> </w:t>
            </w:r>
            <w:r w:rsidRPr="0052787A">
              <w:t>an</w:t>
            </w:r>
            <w:r w:rsidR="00D176FC">
              <w:t xml:space="preserve"> </w:t>
            </w:r>
            <w:r w:rsidRPr="0052787A">
              <w:t>older</w:t>
            </w:r>
            <w:r w:rsidR="00D176FC">
              <w:t xml:space="preserve"> </w:t>
            </w:r>
            <w:r w:rsidRPr="0052787A">
              <w:t>video</w:t>
            </w:r>
            <w:r w:rsidR="00D176FC">
              <w:t xml:space="preserve"> </w:t>
            </w:r>
            <w:r w:rsidRPr="0052787A">
              <w:t>card</w:t>
            </w:r>
            <w:r w:rsidR="00D176FC">
              <w:t xml:space="preserve"> </w:t>
            </w:r>
            <w:r w:rsidRPr="0052787A">
              <w:t>or</w:t>
            </w:r>
            <w:r w:rsidR="00D176FC">
              <w:t xml:space="preserve"> </w:t>
            </w:r>
            <w:r w:rsidRPr="0052787A">
              <w:t>older</w:t>
            </w:r>
            <w:r w:rsidR="00D176FC">
              <w:t xml:space="preserve"> </w:t>
            </w:r>
            <w:r w:rsidRPr="0052787A">
              <w:t>PC</w:t>
            </w:r>
            <w:r w:rsidR="00D176FC">
              <w:t xml:space="preserve"> </w:t>
            </w:r>
            <w:r w:rsidRPr="0052787A">
              <w:t>with</w:t>
            </w:r>
            <w:r w:rsidR="00D176FC">
              <w:t xml:space="preserve"> </w:t>
            </w:r>
            <w:r w:rsidRPr="0052787A">
              <w:t>only</w:t>
            </w:r>
            <w:r w:rsidR="00D176FC">
              <w:t xml:space="preserve"> </w:t>
            </w:r>
            <w:r w:rsidRPr="0052787A">
              <w:t>XPDM</w:t>
            </w:r>
            <w:r w:rsidR="00D176FC">
              <w:t xml:space="preserve"> </w:t>
            </w:r>
            <w:r w:rsidRPr="0052787A">
              <w:t>driver</w:t>
            </w:r>
            <w:r w:rsidR="00D176FC">
              <w:t xml:space="preserve"> </w:t>
            </w:r>
            <w:r w:rsidRPr="0052787A">
              <w:t>support,</w:t>
            </w:r>
            <w:r w:rsidR="00D176FC">
              <w:t xml:space="preserve"> </w:t>
            </w:r>
            <w:r w:rsidRPr="0052787A">
              <w:t>you</w:t>
            </w:r>
            <w:r w:rsidR="00D176FC">
              <w:t xml:space="preserve"> </w:t>
            </w:r>
            <w:r w:rsidRPr="0052787A">
              <w:t>will</w:t>
            </w:r>
            <w:r w:rsidR="00D176FC">
              <w:t xml:space="preserve"> </w:t>
            </w:r>
            <w:r w:rsidRPr="0052787A">
              <w:t>be</w:t>
            </w:r>
            <w:r w:rsidR="00D176FC">
              <w:t xml:space="preserve"> </w:t>
            </w:r>
            <w:r w:rsidRPr="0052787A">
              <w:t>limited</w:t>
            </w:r>
            <w:r w:rsidR="00D176FC">
              <w:t xml:space="preserve"> </w:t>
            </w:r>
            <w:r w:rsidRPr="0052787A">
              <w:t>to</w:t>
            </w:r>
            <w:r w:rsidR="00D176FC">
              <w:t xml:space="preserve"> </w:t>
            </w:r>
            <w:r w:rsidRPr="0052787A">
              <w:t>the</w:t>
            </w:r>
            <w:r w:rsidR="00D176FC">
              <w:t xml:space="preserve"> </w:t>
            </w:r>
            <w:r w:rsidRPr="0052787A">
              <w:t>built-in</w:t>
            </w:r>
            <w:r w:rsidR="00D176FC">
              <w:t xml:space="preserve"> </w:t>
            </w:r>
            <w:r w:rsidRPr="0052787A">
              <w:t>Basic</w:t>
            </w:r>
            <w:r w:rsidR="00D176FC">
              <w:t xml:space="preserve"> </w:t>
            </w:r>
            <w:r w:rsidRPr="0052787A">
              <w:t>driver</w:t>
            </w:r>
            <w:r w:rsidR="00D176FC">
              <w:t xml:space="preserve"> </w:t>
            </w:r>
            <w:r w:rsidRPr="0052787A">
              <w:t>in</w:t>
            </w:r>
            <w:r w:rsidR="00D176FC">
              <w:t xml:space="preserve"> </w:t>
            </w:r>
            <w:r w:rsidRPr="0052787A">
              <w:t>Windows</w:t>
            </w:r>
            <w:r w:rsidR="00D176FC">
              <w:t xml:space="preserve"> </w:t>
            </w:r>
            <w:r w:rsidRPr="0052787A">
              <w:t>8.</w:t>
            </w:r>
            <w:r w:rsidR="00D176FC">
              <w:t xml:space="preserve"> </w:t>
            </w:r>
          </w:p>
        </w:tc>
      </w:tr>
      <w:tr w:rsidR="00383943" w:rsidRPr="0052787A" w:rsidTr="00D176FC">
        <w:tc>
          <w:tcPr>
            <w:tcW w:w="0" w:type="auto"/>
            <w:shd w:val="clear" w:color="auto" w:fill="auto"/>
          </w:tcPr>
          <w:p w:rsidR="00383943" w:rsidRPr="0052787A" w:rsidRDefault="00383943" w:rsidP="0052787A">
            <w:pPr>
              <w:pStyle w:val="ParagraphText"/>
            </w:pPr>
            <w:r w:rsidRPr="0052787A">
              <w:t>Startup</w:t>
            </w:r>
          </w:p>
        </w:tc>
        <w:tc>
          <w:tcPr>
            <w:tcW w:w="0" w:type="auto"/>
            <w:shd w:val="clear" w:color="auto" w:fill="auto"/>
          </w:tcPr>
          <w:p w:rsidR="00383943" w:rsidRPr="0052787A" w:rsidRDefault="00383943" w:rsidP="0052787A">
            <w:pPr>
              <w:pStyle w:val="ParagraphText"/>
              <w:rPr>
                <w:b/>
                <w:bCs/>
              </w:rPr>
            </w:pPr>
            <w:r w:rsidRPr="0052787A">
              <w:rPr>
                <w:b/>
                <w:bCs/>
              </w:rPr>
              <w:t>F8</w:t>
            </w:r>
            <w:r w:rsidR="00D176FC">
              <w:rPr>
                <w:b/>
                <w:bCs/>
              </w:rPr>
              <w:t xml:space="preserve"> </w:t>
            </w:r>
            <w:r w:rsidRPr="0052787A">
              <w:rPr>
                <w:b/>
                <w:bCs/>
              </w:rPr>
              <w:t>during</w:t>
            </w:r>
            <w:r w:rsidR="00D176FC">
              <w:rPr>
                <w:b/>
                <w:bCs/>
              </w:rPr>
              <w:t xml:space="preserve"> </w:t>
            </w:r>
            <w:r w:rsidRPr="0052787A">
              <w:rPr>
                <w:b/>
                <w:bCs/>
              </w:rPr>
              <w:t>Startup</w:t>
            </w:r>
          </w:p>
        </w:tc>
        <w:tc>
          <w:tcPr>
            <w:tcW w:w="0" w:type="auto"/>
            <w:shd w:val="clear" w:color="auto" w:fill="auto"/>
          </w:tcPr>
          <w:p w:rsidR="00670C30" w:rsidRPr="0052787A" w:rsidRDefault="00383943" w:rsidP="0052787A">
            <w:pPr>
              <w:pStyle w:val="ParagraphText"/>
            </w:pPr>
            <w:r w:rsidRPr="0052787A">
              <w:t>Pressing</w:t>
            </w:r>
            <w:r w:rsidR="00D176FC">
              <w:t xml:space="preserve"> </w:t>
            </w:r>
            <w:r w:rsidRPr="0052787A">
              <w:t>the</w:t>
            </w:r>
            <w:r w:rsidR="00D176FC">
              <w:t xml:space="preserve"> </w:t>
            </w:r>
            <w:r w:rsidRPr="0052787A">
              <w:t>F8</w:t>
            </w:r>
            <w:r w:rsidR="00D176FC">
              <w:t xml:space="preserve"> </w:t>
            </w:r>
            <w:r w:rsidRPr="0052787A">
              <w:t>key</w:t>
            </w:r>
            <w:r w:rsidR="00D176FC">
              <w:t xml:space="preserve"> </w:t>
            </w:r>
            <w:r w:rsidRPr="0052787A">
              <w:t>during</w:t>
            </w:r>
            <w:r w:rsidR="00D176FC">
              <w:t xml:space="preserve"> </w:t>
            </w:r>
            <w:r w:rsidRPr="0052787A">
              <w:t>startup</w:t>
            </w:r>
            <w:r w:rsidR="00D176FC">
              <w:t xml:space="preserve"> </w:t>
            </w:r>
            <w:r w:rsidRPr="0052787A">
              <w:t>does</w:t>
            </w:r>
            <w:r w:rsidR="00D176FC">
              <w:t xml:space="preserve"> </w:t>
            </w:r>
            <w:r w:rsidRPr="0052787A">
              <w:t>not</w:t>
            </w:r>
            <w:r w:rsidR="00D176FC">
              <w:t xml:space="preserve"> </w:t>
            </w:r>
            <w:r w:rsidRPr="0052787A">
              <w:t>invoke</w:t>
            </w:r>
            <w:r w:rsidR="00D176FC">
              <w:t xml:space="preserve"> </w:t>
            </w:r>
            <w:r w:rsidRPr="0052787A">
              <w:t>the</w:t>
            </w:r>
            <w:r w:rsidR="00D176FC">
              <w:t xml:space="preserve"> </w:t>
            </w:r>
            <w:r w:rsidRPr="0052787A">
              <w:t>boot</w:t>
            </w:r>
            <w:r w:rsidR="00D176FC">
              <w:t xml:space="preserve"> </w:t>
            </w:r>
            <w:r w:rsidRPr="0052787A">
              <w:t>menu</w:t>
            </w:r>
            <w:r w:rsidR="00D176FC">
              <w:t xml:space="preserve"> </w:t>
            </w:r>
            <w:r w:rsidRPr="0052787A">
              <w:t>on</w:t>
            </w:r>
            <w:r w:rsidR="00D176FC">
              <w:t xml:space="preserve"> </w:t>
            </w:r>
            <w:r w:rsidRPr="0052787A">
              <w:t>Windows</w:t>
            </w:r>
            <w:r w:rsidR="00D176FC">
              <w:t xml:space="preserve"> </w:t>
            </w:r>
            <w:r w:rsidRPr="0052787A">
              <w:t>8.</w:t>
            </w:r>
            <w:r w:rsidR="00D176FC">
              <w:t xml:space="preserve"> </w:t>
            </w:r>
            <w:r w:rsidRPr="0052787A">
              <w:t>This</w:t>
            </w:r>
            <w:r w:rsidR="00D176FC">
              <w:t xml:space="preserve"> </w:t>
            </w:r>
            <w:r w:rsidRPr="0052787A">
              <w:t>was</w:t>
            </w:r>
            <w:r w:rsidR="00D176FC">
              <w:t xml:space="preserve"> </w:t>
            </w:r>
            <w:r w:rsidRPr="0052787A">
              <w:t>becoming</w:t>
            </w:r>
            <w:r w:rsidR="00D176FC">
              <w:t xml:space="preserve"> </w:t>
            </w:r>
            <w:r w:rsidRPr="0052787A">
              <w:t>increasingly</w:t>
            </w:r>
            <w:r w:rsidR="00D176FC">
              <w:t xml:space="preserve"> </w:t>
            </w:r>
            <w:r w:rsidRPr="0052787A">
              <w:t>difficult</w:t>
            </w:r>
            <w:r w:rsidR="00D176FC">
              <w:t xml:space="preserve"> </w:t>
            </w:r>
            <w:r w:rsidR="00476CDF" w:rsidRPr="0052787A">
              <w:t>due</w:t>
            </w:r>
            <w:r w:rsidR="00D176FC">
              <w:t xml:space="preserve"> </w:t>
            </w:r>
            <w:r w:rsidRPr="0052787A">
              <w:t>to</w:t>
            </w:r>
            <w:r w:rsidR="00D176FC">
              <w:t xml:space="preserve"> </w:t>
            </w:r>
            <w:r w:rsidRPr="0052787A">
              <w:t>faster</w:t>
            </w:r>
            <w:r w:rsidR="00D176FC">
              <w:t xml:space="preserve"> </w:t>
            </w:r>
            <w:r w:rsidRPr="0052787A">
              <w:t>startup</w:t>
            </w:r>
            <w:r w:rsidR="00D176FC">
              <w:t xml:space="preserve"> </w:t>
            </w:r>
            <w:r w:rsidRPr="0052787A">
              <w:t>performance.</w:t>
            </w:r>
            <w:r w:rsidR="00D176FC">
              <w:t xml:space="preserve"> </w:t>
            </w:r>
            <w:r w:rsidRPr="0052787A">
              <w:t>It</w:t>
            </w:r>
            <w:r w:rsidR="00D176FC">
              <w:t xml:space="preserve"> </w:t>
            </w:r>
            <w:r w:rsidRPr="0052787A">
              <w:t>is</w:t>
            </w:r>
            <w:r w:rsidR="00D176FC">
              <w:t xml:space="preserve"> </w:t>
            </w:r>
            <w:r w:rsidRPr="0052787A">
              <w:t>also</w:t>
            </w:r>
            <w:r w:rsidR="00D176FC">
              <w:t xml:space="preserve"> </w:t>
            </w:r>
            <w:r w:rsidRPr="0052787A">
              <w:t>needed</w:t>
            </w:r>
            <w:r w:rsidR="00D176FC">
              <w:t xml:space="preserve"> </w:t>
            </w:r>
            <w:r w:rsidRPr="0052787A">
              <w:t>less</w:t>
            </w:r>
            <w:r w:rsidR="00D176FC">
              <w:t xml:space="preserve"> </w:t>
            </w:r>
            <w:r w:rsidR="007212EA" w:rsidRPr="0052787A">
              <w:t>frequently</w:t>
            </w:r>
            <w:r w:rsidRPr="0052787A">
              <w:t>,</w:t>
            </w:r>
            <w:r w:rsidR="00D176FC">
              <w:t xml:space="preserve"> </w:t>
            </w:r>
            <w:r w:rsidRPr="0052787A">
              <w:t>now</w:t>
            </w:r>
            <w:r w:rsidR="00D176FC">
              <w:t xml:space="preserve"> </w:t>
            </w:r>
            <w:r w:rsidRPr="0052787A">
              <w:t>that</w:t>
            </w:r>
            <w:r w:rsidR="00D176FC">
              <w:t xml:space="preserve"> </w:t>
            </w:r>
            <w:r w:rsidR="004267C3" w:rsidRPr="0052787A">
              <w:t>startup</w:t>
            </w:r>
            <w:r w:rsidR="00D176FC">
              <w:t xml:space="preserve"> </w:t>
            </w:r>
            <w:r w:rsidR="004267C3" w:rsidRPr="0052787A">
              <w:t>troubleshooting</w:t>
            </w:r>
            <w:r w:rsidR="00D176FC">
              <w:t xml:space="preserve"> </w:t>
            </w:r>
            <w:r w:rsidR="004267C3" w:rsidRPr="0052787A">
              <w:t>options</w:t>
            </w:r>
            <w:r w:rsidR="00D176FC">
              <w:t xml:space="preserve"> </w:t>
            </w:r>
            <w:r w:rsidR="004267C3" w:rsidRPr="0052787A">
              <w:t>are</w:t>
            </w:r>
            <w:r w:rsidR="00D176FC">
              <w:t xml:space="preserve"> </w:t>
            </w:r>
            <w:r w:rsidR="004267C3" w:rsidRPr="0052787A">
              <w:t>automatically</w:t>
            </w:r>
            <w:r w:rsidR="00D176FC">
              <w:t xml:space="preserve"> </w:t>
            </w:r>
            <w:r w:rsidR="004267C3" w:rsidRPr="0052787A">
              <w:t>offered</w:t>
            </w:r>
            <w:r w:rsidR="00D176FC">
              <w:t xml:space="preserve"> </w:t>
            </w:r>
            <w:r w:rsidR="004267C3" w:rsidRPr="0052787A">
              <w:t>in</w:t>
            </w:r>
            <w:r w:rsidR="00D176FC">
              <w:t xml:space="preserve"> </w:t>
            </w:r>
            <w:r w:rsidR="004267C3" w:rsidRPr="0052787A">
              <w:t>the</w:t>
            </w:r>
            <w:r w:rsidR="00D176FC">
              <w:t xml:space="preserve"> </w:t>
            </w:r>
            <w:r w:rsidR="004267C3" w:rsidRPr="0052787A">
              <w:t>event</w:t>
            </w:r>
            <w:r w:rsidR="00D176FC">
              <w:t xml:space="preserve"> </w:t>
            </w:r>
            <w:r w:rsidR="004267C3" w:rsidRPr="0052787A">
              <w:t>of</w:t>
            </w:r>
            <w:r w:rsidR="00D176FC">
              <w:t xml:space="preserve"> </w:t>
            </w:r>
            <w:r w:rsidR="004267C3" w:rsidRPr="0052787A">
              <w:t>a</w:t>
            </w:r>
            <w:r w:rsidR="00D176FC">
              <w:t xml:space="preserve"> </w:t>
            </w:r>
            <w:r w:rsidR="004267C3" w:rsidRPr="0052787A">
              <w:t>startup</w:t>
            </w:r>
            <w:r w:rsidR="00D176FC">
              <w:t xml:space="preserve"> </w:t>
            </w:r>
            <w:r w:rsidR="0036459B">
              <w:t>issue</w:t>
            </w:r>
            <w:r w:rsidR="004267C3" w:rsidRPr="0052787A">
              <w:t>.</w:t>
            </w:r>
          </w:p>
          <w:p w:rsidR="00F4379A" w:rsidRPr="0052787A" w:rsidRDefault="00F4379A" w:rsidP="0052787A">
            <w:pPr>
              <w:pStyle w:val="ParagraphText"/>
            </w:pPr>
            <w:r w:rsidRPr="0052787A">
              <w:t>This</w:t>
            </w:r>
            <w:r w:rsidR="00D176FC">
              <w:t xml:space="preserve"> </w:t>
            </w:r>
            <w:r w:rsidRPr="0052787A">
              <w:t>is</w:t>
            </w:r>
            <w:r w:rsidR="00D176FC">
              <w:t xml:space="preserve"> </w:t>
            </w:r>
            <w:r w:rsidRPr="0052787A">
              <w:t>discussed</w:t>
            </w:r>
            <w:r w:rsidR="00D176FC">
              <w:t xml:space="preserve"> </w:t>
            </w:r>
            <w:r w:rsidRPr="0052787A">
              <w:t>more</w:t>
            </w:r>
            <w:r w:rsidR="00D176FC">
              <w:t xml:space="preserve"> </w:t>
            </w:r>
            <w:r w:rsidRPr="0052787A">
              <w:t>in</w:t>
            </w:r>
            <w:r w:rsidR="00D176FC">
              <w:t xml:space="preserve"> </w:t>
            </w:r>
            <w:r w:rsidRPr="0052787A">
              <w:t>the</w:t>
            </w:r>
            <w:r w:rsidR="00D176FC">
              <w:t xml:space="preserve"> </w:t>
            </w:r>
            <w:r w:rsidRPr="0052787A">
              <w:t>Startup</w:t>
            </w:r>
            <w:r w:rsidR="00D176FC">
              <w:t xml:space="preserve"> </w:t>
            </w:r>
            <w:r w:rsidRPr="0052787A">
              <w:t>section</w:t>
            </w:r>
            <w:r w:rsidR="00D176FC">
              <w:t xml:space="preserve"> </w:t>
            </w:r>
            <w:r w:rsidRPr="0052787A">
              <w:t>of</w:t>
            </w:r>
            <w:r w:rsidR="00D176FC">
              <w:t xml:space="preserve"> </w:t>
            </w:r>
            <w:r w:rsidRPr="0052787A">
              <w:t>the</w:t>
            </w:r>
            <w:r w:rsidR="00D176FC">
              <w:t xml:space="preserve"> </w:t>
            </w:r>
            <w:r w:rsidRPr="0052787A">
              <w:t>course.</w:t>
            </w:r>
            <w:r w:rsidR="00D176FC">
              <w:t xml:space="preserve"> </w:t>
            </w:r>
          </w:p>
        </w:tc>
      </w:tr>
      <w:tr w:rsidR="00485782" w:rsidRPr="0052787A" w:rsidTr="00D176FC">
        <w:tc>
          <w:tcPr>
            <w:tcW w:w="0" w:type="auto"/>
            <w:shd w:val="clear" w:color="auto" w:fill="auto"/>
          </w:tcPr>
          <w:p w:rsidR="00485782" w:rsidRPr="0052787A" w:rsidRDefault="00DE780B" w:rsidP="0052787A">
            <w:pPr>
              <w:pStyle w:val="ParagraphText"/>
            </w:pPr>
            <w:r w:rsidRPr="0052787A">
              <w:t>Storage</w:t>
            </w:r>
          </w:p>
        </w:tc>
        <w:tc>
          <w:tcPr>
            <w:tcW w:w="0" w:type="auto"/>
            <w:shd w:val="clear" w:color="auto" w:fill="auto"/>
          </w:tcPr>
          <w:p w:rsidR="00485782" w:rsidRPr="0052787A" w:rsidRDefault="00485782" w:rsidP="0052787A">
            <w:pPr>
              <w:pStyle w:val="ParagraphText"/>
              <w:rPr>
                <w:b/>
                <w:bCs/>
              </w:rPr>
            </w:pPr>
            <w:r w:rsidRPr="0052787A">
              <w:rPr>
                <w:b/>
                <w:bCs/>
              </w:rPr>
              <w:t>Previous</w:t>
            </w:r>
            <w:r w:rsidR="00D176FC">
              <w:rPr>
                <w:b/>
                <w:bCs/>
              </w:rPr>
              <w:t xml:space="preserve"> </w:t>
            </w:r>
            <w:r w:rsidRPr="0052787A">
              <w:rPr>
                <w:b/>
                <w:bCs/>
              </w:rPr>
              <w:t>Versions</w:t>
            </w:r>
          </w:p>
        </w:tc>
        <w:tc>
          <w:tcPr>
            <w:tcW w:w="0" w:type="auto"/>
            <w:shd w:val="clear" w:color="auto" w:fill="auto"/>
          </w:tcPr>
          <w:p w:rsidR="00670C30" w:rsidRPr="0052787A" w:rsidRDefault="00F4379A" w:rsidP="0052787A">
            <w:pPr>
              <w:pStyle w:val="ParagraphText"/>
            </w:pPr>
            <w:r w:rsidRPr="0052787A">
              <w:t>The</w:t>
            </w:r>
            <w:r w:rsidR="00D176FC">
              <w:t xml:space="preserve"> </w:t>
            </w:r>
            <w:r w:rsidRPr="0052787A">
              <w:t>Previous</w:t>
            </w:r>
            <w:r w:rsidR="00D176FC">
              <w:t xml:space="preserve"> </w:t>
            </w:r>
            <w:r w:rsidRPr="0052787A">
              <w:t>Versions</w:t>
            </w:r>
            <w:r w:rsidR="00D176FC">
              <w:t xml:space="preserve"> </w:t>
            </w:r>
            <w:r w:rsidR="00476CDF" w:rsidRPr="0052787A">
              <w:t>feature</w:t>
            </w:r>
            <w:r w:rsidR="00D176FC">
              <w:t xml:space="preserve"> </w:t>
            </w:r>
            <w:r w:rsidRPr="0052787A">
              <w:t>and</w:t>
            </w:r>
            <w:r w:rsidR="00D176FC">
              <w:t xml:space="preserve"> </w:t>
            </w:r>
            <w:r w:rsidRPr="0052787A">
              <w:t>related</w:t>
            </w:r>
            <w:r w:rsidR="00D176FC">
              <w:t xml:space="preserve"> </w:t>
            </w:r>
            <w:r w:rsidRPr="0052787A">
              <w:t>functionality</w:t>
            </w:r>
            <w:r w:rsidR="00D176FC">
              <w:t xml:space="preserve"> </w:t>
            </w:r>
            <w:r w:rsidRPr="0052787A">
              <w:t>for</w:t>
            </w:r>
            <w:r w:rsidR="00D176FC">
              <w:t xml:space="preserve"> </w:t>
            </w:r>
            <w:r w:rsidRPr="0052787A">
              <w:t>persistent</w:t>
            </w:r>
            <w:r w:rsidR="00D176FC">
              <w:t xml:space="preserve"> </w:t>
            </w:r>
            <w:r w:rsidRPr="0052787A">
              <w:t>restore</w:t>
            </w:r>
            <w:r w:rsidR="00D176FC">
              <w:t xml:space="preserve"> </w:t>
            </w:r>
            <w:r w:rsidRPr="0052787A">
              <w:t>point</w:t>
            </w:r>
            <w:r w:rsidR="00D176FC">
              <w:t xml:space="preserve"> </w:t>
            </w:r>
            <w:r w:rsidRPr="0052787A">
              <w:t>creation</w:t>
            </w:r>
            <w:r w:rsidR="00D176FC">
              <w:t xml:space="preserve"> </w:t>
            </w:r>
            <w:r w:rsidRPr="0052787A">
              <w:t>has</w:t>
            </w:r>
            <w:r w:rsidR="00D176FC">
              <w:t xml:space="preserve"> </w:t>
            </w:r>
            <w:r w:rsidRPr="0052787A">
              <w:t>been</w:t>
            </w:r>
            <w:r w:rsidR="00D176FC">
              <w:t xml:space="preserve"> </w:t>
            </w:r>
            <w:r w:rsidRPr="0052787A">
              <w:t>removed</w:t>
            </w:r>
            <w:r w:rsidR="00D176FC">
              <w:t xml:space="preserve"> </w:t>
            </w:r>
            <w:r w:rsidRPr="0052787A">
              <w:t>in</w:t>
            </w:r>
            <w:r w:rsidR="00D176FC">
              <w:t xml:space="preserve"> </w:t>
            </w:r>
            <w:r w:rsidRPr="0052787A">
              <w:t>Windows</w:t>
            </w:r>
            <w:r w:rsidR="00D176FC">
              <w:t xml:space="preserve"> </w:t>
            </w:r>
            <w:r w:rsidRPr="0052787A">
              <w:t>8.</w:t>
            </w:r>
          </w:p>
          <w:p w:rsidR="00485782" w:rsidRPr="0052787A" w:rsidRDefault="00FE59C8" w:rsidP="0052787A">
            <w:pPr>
              <w:pStyle w:val="ParagraphText"/>
            </w:pPr>
            <w:r w:rsidRPr="0052787A">
              <w:t>The</w:t>
            </w:r>
            <w:r w:rsidR="00D176FC">
              <w:t xml:space="preserve"> </w:t>
            </w:r>
            <w:r w:rsidRPr="0052787A">
              <w:t>new</w:t>
            </w:r>
            <w:r w:rsidR="00D176FC">
              <w:t xml:space="preserve"> </w:t>
            </w:r>
            <w:r w:rsidRPr="0052787A">
              <w:t>File</w:t>
            </w:r>
            <w:r w:rsidR="00D176FC">
              <w:t xml:space="preserve"> </w:t>
            </w:r>
            <w:r w:rsidRPr="0052787A">
              <w:t>History</w:t>
            </w:r>
            <w:r w:rsidR="00D176FC">
              <w:t xml:space="preserve"> </w:t>
            </w:r>
            <w:r w:rsidRPr="0052787A">
              <w:t>feature</w:t>
            </w:r>
            <w:r w:rsidR="00D176FC">
              <w:t xml:space="preserve"> </w:t>
            </w:r>
            <w:r w:rsidRPr="0052787A">
              <w:t>in</w:t>
            </w:r>
            <w:r w:rsidR="00D176FC">
              <w:t xml:space="preserve"> </w:t>
            </w:r>
            <w:r w:rsidRPr="0052787A">
              <w:t>Windows</w:t>
            </w:r>
            <w:r w:rsidR="00D176FC">
              <w:t xml:space="preserve"> </w:t>
            </w:r>
            <w:r w:rsidRPr="0052787A">
              <w:t>8</w:t>
            </w:r>
            <w:r w:rsidR="00D176FC">
              <w:t xml:space="preserve"> </w:t>
            </w:r>
            <w:r w:rsidR="00F4379A" w:rsidRPr="0052787A">
              <w:t>bridges</w:t>
            </w:r>
            <w:r w:rsidR="00D176FC">
              <w:t xml:space="preserve"> </w:t>
            </w:r>
            <w:r w:rsidR="00F4379A" w:rsidRPr="0052787A">
              <w:t>the</w:t>
            </w:r>
            <w:r w:rsidR="00D176FC">
              <w:t xml:space="preserve"> </w:t>
            </w:r>
            <w:r w:rsidR="00F4379A" w:rsidRPr="0052787A">
              <w:t>gap</w:t>
            </w:r>
            <w:r w:rsidR="00D176FC">
              <w:t xml:space="preserve"> </w:t>
            </w:r>
            <w:r w:rsidR="00F4379A" w:rsidRPr="0052787A">
              <w:t>between</w:t>
            </w:r>
            <w:r w:rsidR="00D176FC">
              <w:t xml:space="preserve"> </w:t>
            </w:r>
            <w:r w:rsidR="00F4379A" w:rsidRPr="0052787A">
              <w:t>Previous</w:t>
            </w:r>
            <w:r w:rsidR="00D176FC">
              <w:t xml:space="preserve"> </w:t>
            </w:r>
            <w:r w:rsidR="00F4379A" w:rsidRPr="0052787A">
              <w:t>Versions</w:t>
            </w:r>
            <w:r w:rsidR="00D176FC">
              <w:t xml:space="preserve"> </w:t>
            </w:r>
            <w:r w:rsidR="00F4379A" w:rsidRPr="0052787A">
              <w:t>and</w:t>
            </w:r>
            <w:r w:rsidR="00D176FC">
              <w:t xml:space="preserve"> </w:t>
            </w:r>
            <w:r w:rsidR="00F4379A" w:rsidRPr="0052787A">
              <w:t>Backup</w:t>
            </w:r>
            <w:r w:rsidRPr="0052787A">
              <w:t>.</w:t>
            </w:r>
            <w:r w:rsidR="00D176FC">
              <w:t xml:space="preserve"> </w:t>
            </w:r>
            <w:r w:rsidRPr="0052787A">
              <w:t>See</w:t>
            </w:r>
            <w:r w:rsidR="00D176FC">
              <w:t xml:space="preserve"> </w:t>
            </w:r>
            <w:r w:rsidRPr="0052787A">
              <w:t>the</w:t>
            </w:r>
            <w:r w:rsidR="00D176FC">
              <w:t xml:space="preserve"> </w:t>
            </w:r>
            <w:r w:rsidRPr="0052787A">
              <w:t>Recovery</w:t>
            </w:r>
            <w:r w:rsidR="00D176FC">
              <w:t xml:space="preserve"> </w:t>
            </w:r>
            <w:r w:rsidRPr="0052787A">
              <w:t>and</w:t>
            </w:r>
            <w:r w:rsidR="00D176FC">
              <w:t xml:space="preserve"> </w:t>
            </w:r>
            <w:r w:rsidRPr="0052787A">
              <w:t>Troubleshooting</w:t>
            </w:r>
            <w:r w:rsidR="00D176FC">
              <w:t xml:space="preserve"> </w:t>
            </w:r>
            <w:r w:rsidRPr="0052787A">
              <w:t>module</w:t>
            </w:r>
            <w:r w:rsidR="00D176FC">
              <w:t xml:space="preserve"> </w:t>
            </w:r>
            <w:r w:rsidRPr="0052787A">
              <w:t>for</w:t>
            </w:r>
            <w:r w:rsidR="00D176FC">
              <w:t xml:space="preserve"> </w:t>
            </w:r>
            <w:r w:rsidRPr="0052787A">
              <w:t>more</w:t>
            </w:r>
            <w:r w:rsidR="00D176FC">
              <w:t xml:space="preserve"> </w:t>
            </w:r>
            <w:r w:rsidRPr="0052787A">
              <w:t>information</w:t>
            </w:r>
            <w:r w:rsidR="00D176FC">
              <w:t xml:space="preserve"> </w:t>
            </w:r>
            <w:r w:rsidRPr="0052787A">
              <w:t>on</w:t>
            </w:r>
            <w:r w:rsidR="00D176FC">
              <w:t xml:space="preserve"> </w:t>
            </w:r>
            <w:r w:rsidRPr="0052787A">
              <w:t>this</w:t>
            </w:r>
            <w:r w:rsidR="00D176FC">
              <w:t xml:space="preserve"> </w:t>
            </w:r>
            <w:r w:rsidRPr="0052787A">
              <w:t>feature.</w:t>
            </w:r>
            <w:r w:rsidR="00D176FC">
              <w:t xml:space="preserve">  </w:t>
            </w:r>
          </w:p>
        </w:tc>
      </w:tr>
      <w:tr w:rsidR="00383943" w:rsidRPr="0052787A" w:rsidTr="00D176FC">
        <w:tc>
          <w:tcPr>
            <w:tcW w:w="0" w:type="auto"/>
            <w:vMerge w:val="restart"/>
            <w:shd w:val="clear" w:color="auto" w:fill="auto"/>
          </w:tcPr>
          <w:p w:rsidR="00383943" w:rsidRPr="0052787A" w:rsidRDefault="00383943" w:rsidP="0052787A">
            <w:pPr>
              <w:pStyle w:val="ParagraphText"/>
            </w:pPr>
            <w:r w:rsidRPr="0052787A">
              <w:t>Networking</w:t>
            </w:r>
          </w:p>
        </w:tc>
        <w:tc>
          <w:tcPr>
            <w:tcW w:w="0" w:type="auto"/>
            <w:shd w:val="clear" w:color="auto" w:fill="auto"/>
          </w:tcPr>
          <w:p w:rsidR="00383943" w:rsidRPr="0052787A" w:rsidRDefault="00383943" w:rsidP="0052787A">
            <w:pPr>
              <w:pStyle w:val="ParagraphText"/>
              <w:rPr>
                <w:b/>
                <w:bCs/>
              </w:rPr>
            </w:pPr>
            <w:r w:rsidRPr="0052787A">
              <w:rPr>
                <w:b/>
                <w:bCs/>
              </w:rPr>
              <w:t>Network</w:t>
            </w:r>
            <w:r w:rsidR="00D176FC">
              <w:rPr>
                <w:b/>
                <w:bCs/>
              </w:rPr>
              <w:t xml:space="preserve"> </w:t>
            </w:r>
            <w:r w:rsidRPr="0052787A">
              <w:rPr>
                <w:b/>
                <w:bCs/>
              </w:rPr>
              <w:t>Map</w:t>
            </w:r>
          </w:p>
        </w:tc>
        <w:tc>
          <w:tcPr>
            <w:tcW w:w="0" w:type="auto"/>
            <w:shd w:val="clear" w:color="auto" w:fill="auto"/>
          </w:tcPr>
          <w:p w:rsidR="00383943" w:rsidRPr="0052787A" w:rsidRDefault="00FE59C8" w:rsidP="0052787A">
            <w:pPr>
              <w:pStyle w:val="ParagraphText"/>
            </w:pPr>
            <w:r w:rsidRPr="0052787A">
              <w:t>This</w:t>
            </w:r>
            <w:r w:rsidR="00D176FC">
              <w:t xml:space="preserve"> </w:t>
            </w:r>
            <w:r w:rsidRPr="0052787A">
              <w:t>feature</w:t>
            </w:r>
            <w:r w:rsidR="00D176FC">
              <w:t xml:space="preserve"> </w:t>
            </w:r>
            <w:r w:rsidRPr="0052787A">
              <w:t>in</w:t>
            </w:r>
            <w:r w:rsidR="00D176FC">
              <w:t xml:space="preserve"> </w:t>
            </w:r>
            <w:r w:rsidRPr="0052787A">
              <w:t>the</w:t>
            </w:r>
            <w:r w:rsidR="00D176FC">
              <w:t xml:space="preserve"> </w:t>
            </w:r>
            <w:r w:rsidRPr="0052787A">
              <w:t>Network</w:t>
            </w:r>
            <w:r w:rsidR="00D176FC">
              <w:t xml:space="preserve"> </w:t>
            </w:r>
            <w:r w:rsidRPr="0052787A">
              <w:t>and</w:t>
            </w:r>
            <w:r w:rsidR="00D176FC">
              <w:t xml:space="preserve"> </w:t>
            </w:r>
            <w:r w:rsidRPr="0052787A">
              <w:t>Sharing</w:t>
            </w:r>
            <w:r w:rsidR="00D176FC">
              <w:t xml:space="preserve"> </w:t>
            </w:r>
            <w:r w:rsidRPr="0052787A">
              <w:t>Center</w:t>
            </w:r>
            <w:r w:rsidR="00D176FC">
              <w:t xml:space="preserve"> </w:t>
            </w:r>
            <w:r w:rsidRPr="0052787A">
              <w:t>in</w:t>
            </w:r>
            <w:r w:rsidR="00D176FC">
              <w:t xml:space="preserve"> </w:t>
            </w:r>
            <w:r w:rsidRPr="0052787A">
              <w:t>Windows</w:t>
            </w:r>
            <w:r w:rsidR="00D176FC">
              <w:t xml:space="preserve"> </w:t>
            </w:r>
            <w:r w:rsidRPr="0052787A">
              <w:t>7</w:t>
            </w:r>
            <w:r w:rsidR="00D176FC">
              <w:t xml:space="preserve"> </w:t>
            </w:r>
            <w:r w:rsidRPr="0052787A">
              <w:t>has</w:t>
            </w:r>
            <w:r w:rsidR="00D176FC">
              <w:t xml:space="preserve"> </w:t>
            </w:r>
            <w:r w:rsidRPr="0052787A">
              <w:t>been</w:t>
            </w:r>
            <w:r w:rsidR="00D176FC">
              <w:t xml:space="preserve"> </w:t>
            </w:r>
            <w:r w:rsidRPr="0052787A">
              <w:t>removed</w:t>
            </w:r>
            <w:r w:rsidR="00D176FC">
              <w:t xml:space="preserve"> </w:t>
            </w:r>
            <w:r w:rsidRPr="0052787A">
              <w:t>from</w:t>
            </w:r>
            <w:r w:rsidR="00D176FC">
              <w:t xml:space="preserve"> </w:t>
            </w:r>
            <w:r w:rsidRPr="0052787A">
              <w:t>Windows</w:t>
            </w:r>
            <w:r w:rsidR="00D176FC">
              <w:t xml:space="preserve"> </w:t>
            </w:r>
            <w:r w:rsidRPr="0052787A">
              <w:t>8.</w:t>
            </w:r>
            <w:r w:rsidR="00D176FC">
              <w:t xml:space="preserve"> </w:t>
            </w:r>
          </w:p>
        </w:tc>
      </w:tr>
      <w:tr w:rsidR="00383943" w:rsidRPr="0052787A" w:rsidTr="00D176FC">
        <w:tc>
          <w:tcPr>
            <w:tcW w:w="0" w:type="auto"/>
            <w:vMerge/>
            <w:shd w:val="clear" w:color="auto" w:fill="auto"/>
          </w:tcPr>
          <w:p w:rsidR="00383943" w:rsidRPr="0052787A" w:rsidRDefault="00383943" w:rsidP="0052787A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383943" w:rsidRPr="0052787A" w:rsidRDefault="00FE59C8" w:rsidP="0052787A">
            <w:pPr>
              <w:pStyle w:val="ParagraphText"/>
              <w:rPr>
                <w:b/>
                <w:bCs/>
              </w:rPr>
            </w:pPr>
            <w:r w:rsidRPr="0052787A">
              <w:rPr>
                <w:b/>
                <w:bCs/>
              </w:rPr>
              <w:t>Ad-hoc</w:t>
            </w:r>
            <w:r w:rsidR="00D176FC">
              <w:rPr>
                <w:b/>
                <w:bCs/>
              </w:rPr>
              <w:t xml:space="preserve"> </w:t>
            </w:r>
            <w:r w:rsidR="00476CDF" w:rsidRPr="0052787A">
              <w:rPr>
                <w:b/>
                <w:bCs/>
              </w:rPr>
              <w:t>Wi-Fi</w:t>
            </w:r>
            <w:r w:rsidR="00D176FC">
              <w:rPr>
                <w:b/>
                <w:bCs/>
              </w:rPr>
              <w:t xml:space="preserve"> </w:t>
            </w:r>
            <w:r w:rsidRPr="0052787A">
              <w:rPr>
                <w:b/>
                <w:bCs/>
              </w:rPr>
              <w:t>networks</w:t>
            </w:r>
          </w:p>
        </w:tc>
        <w:tc>
          <w:tcPr>
            <w:tcW w:w="0" w:type="auto"/>
            <w:shd w:val="clear" w:color="auto" w:fill="auto"/>
          </w:tcPr>
          <w:p w:rsidR="00383943" w:rsidRPr="0052787A" w:rsidRDefault="00FE59C8" w:rsidP="0052787A">
            <w:pPr>
              <w:pStyle w:val="ParagraphText"/>
            </w:pPr>
            <w:r w:rsidRPr="0052787A">
              <w:t>Ad-hoc</w:t>
            </w:r>
            <w:r w:rsidR="00D176FC">
              <w:t xml:space="preserve"> </w:t>
            </w:r>
            <w:r w:rsidRPr="0052787A">
              <w:t>networks</w:t>
            </w:r>
            <w:r w:rsidR="00D176FC">
              <w:t xml:space="preserve"> </w:t>
            </w:r>
            <w:r w:rsidRPr="0052787A">
              <w:t>cannot</w:t>
            </w:r>
            <w:r w:rsidR="00D176FC">
              <w:t xml:space="preserve"> </w:t>
            </w:r>
            <w:r w:rsidRPr="0052787A">
              <w:t>be</w:t>
            </w:r>
            <w:r w:rsidR="00D176FC">
              <w:t xml:space="preserve"> </w:t>
            </w:r>
            <w:r w:rsidRPr="0052787A">
              <w:t>created</w:t>
            </w:r>
            <w:r w:rsidR="00D176FC">
              <w:t xml:space="preserve"> </w:t>
            </w:r>
            <w:r w:rsidRPr="0052787A">
              <w:t>using</w:t>
            </w:r>
            <w:r w:rsidR="00D176FC">
              <w:t xml:space="preserve"> </w:t>
            </w:r>
            <w:r w:rsidRPr="0052787A">
              <w:t>the</w:t>
            </w:r>
            <w:r w:rsidR="00D176FC">
              <w:t xml:space="preserve"> </w:t>
            </w:r>
            <w:r w:rsidRPr="0052787A">
              <w:t>main</w:t>
            </w:r>
            <w:r w:rsidR="00D176FC">
              <w:t xml:space="preserve"> </w:t>
            </w:r>
            <w:r w:rsidRPr="0052787A">
              <w:t>networking</w:t>
            </w:r>
            <w:r w:rsidR="00D176FC">
              <w:t xml:space="preserve"> </w:t>
            </w:r>
            <w:r w:rsidRPr="0052787A">
              <w:t>user</w:t>
            </w:r>
            <w:r w:rsidR="00D176FC">
              <w:t xml:space="preserve"> </w:t>
            </w:r>
            <w:r w:rsidRPr="0052787A">
              <w:t>interfaces</w:t>
            </w:r>
            <w:r w:rsidR="00D176FC">
              <w:t xml:space="preserve"> </w:t>
            </w:r>
            <w:r w:rsidRPr="0052787A">
              <w:t>in</w:t>
            </w:r>
            <w:r w:rsidR="00D176FC">
              <w:t xml:space="preserve"> </w:t>
            </w:r>
            <w:r w:rsidRPr="0052787A">
              <w:t>Windows</w:t>
            </w:r>
            <w:r w:rsidR="00D176FC">
              <w:t xml:space="preserve"> </w:t>
            </w:r>
            <w:r w:rsidRPr="0052787A">
              <w:t>8.</w:t>
            </w:r>
            <w:r w:rsidR="00D176FC">
              <w:t xml:space="preserve"> </w:t>
            </w:r>
          </w:p>
        </w:tc>
      </w:tr>
      <w:tr w:rsidR="00383943" w:rsidRPr="0052787A" w:rsidTr="00D176FC">
        <w:tc>
          <w:tcPr>
            <w:tcW w:w="0" w:type="auto"/>
            <w:vMerge/>
            <w:shd w:val="clear" w:color="auto" w:fill="auto"/>
          </w:tcPr>
          <w:p w:rsidR="00383943" w:rsidRPr="0052787A" w:rsidRDefault="00383943" w:rsidP="0052787A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383943" w:rsidRPr="0052787A" w:rsidRDefault="00EA3397" w:rsidP="0052787A">
            <w:pPr>
              <w:pStyle w:val="ParagraphText"/>
              <w:rPr>
                <w:b/>
                <w:bCs/>
              </w:rPr>
            </w:pPr>
            <w:r>
              <w:rPr>
                <w:b/>
                <w:bCs/>
              </w:rPr>
              <w:t>Manage</w:t>
            </w:r>
            <w:r w:rsidR="00D176F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Wireless</w:t>
            </w:r>
            <w:r w:rsidR="00D176F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Networks</w:t>
            </w:r>
            <w:r w:rsidR="00D176F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interface</w:t>
            </w:r>
          </w:p>
        </w:tc>
        <w:tc>
          <w:tcPr>
            <w:tcW w:w="0" w:type="auto"/>
            <w:shd w:val="clear" w:color="auto" w:fill="auto"/>
          </w:tcPr>
          <w:p w:rsidR="00670C30" w:rsidRPr="0052787A" w:rsidRDefault="00FE59C8" w:rsidP="0052787A">
            <w:pPr>
              <w:pStyle w:val="ParagraphText"/>
            </w:pPr>
            <w:r w:rsidRPr="0052787A">
              <w:t>This</w:t>
            </w:r>
            <w:r w:rsidR="00D176FC">
              <w:t xml:space="preserve"> </w:t>
            </w:r>
            <w:r w:rsidRPr="0052787A">
              <w:t>interface</w:t>
            </w:r>
            <w:r w:rsidR="00D176FC">
              <w:t xml:space="preserve"> </w:t>
            </w:r>
            <w:r w:rsidRPr="0052787A">
              <w:t>was</w:t>
            </w:r>
            <w:r w:rsidR="00D176FC">
              <w:t xml:space="preserve"> </w:t>
            </w:r>
            <w:r w:rsidRPr="0052787A">
              <w:t>used</w:t>
            </w:r>
            <w:r w:rsidR="00D176FC">
              <w:t xml:space="preserve"> </w:t>
            </w:r>
            <w:r w:rsidRPr="0052787A">
              <w:t>to</w:t>
            </w:r>
            <w:r w:rsidR="00D176FC">
              <w:t xml:space="preserve"> </w:t>
            </w:r>
            <w:r w:rsidRPr="0052787A">
              <w:t>add,</w:t>
            </w:r>
            <w:r w:rsidR="00D176FC">
              <w:t xml:space="preserve"> </w:t>
            </w:r>
            <w:r w:rsidRPr="0052787A">
              <w:t>delete</w:t>
            </w:r>
            <w:r w:rsidR="00EF7C36">
              <w:t>,</w:t>
            </w:r>
            <w:r w:rsidR="00D176FC">
              <w:t xml:space="preserve"> </w:t>
            </w:r>
            <w:r w:rsidRPr="0052787A">
              <w:t>and</w:t>
            </w:r>
            <w:r w:rsidR="00D176FC">
              <w:t xml:space="preserve"> </w:t>
            </w:r>
            <w:r w:rsidRPr="0052787A">
              <w:t>re-order</w:t>
            </w:r>
            <w:r w:rsidR="00D176FC">
              <w:t xml:space="preserve"> </w:t>
            </w:r>
            <w:r w:rsidRPr="0052787A">
              <w:t>saved</w:t>
            </w:r>
            <w:r w:rsidR="00D176FC">
              <w:t xml:space="preserve"> </w:t>
            </w:r>
            <w:r w:rsidRPr="0052787A">
              <w:t>wireless</w:t>
            </w:r>
            <w:r w:rsidR="00D176FC">
              <w:t xml:space="preserve"> </w:t>
            </w:r>
            <w:r w:rsidRPr="0052787A">
              <w:t>networks.</w:t>
            </w:r>
            <w:r w:rsidR="00D176FC">
              <w:t xml:space="preserve"> </w:t>
            </w:r>
            <w:r w:rsidRPr="0052787A">
              <w:t>It</w:t>
            </w:r>
            <w:r w:rsidR="00D176FC">
              <w:t xml:space="preserve"> </w:t>
            </w:r>
            <w:r w:rsidRPr="0052787A">
              <w:t>has</w:t>
            </w:r>
            <w:r w:rsidR="00D176FC">
              <w:t xml:space="preserve"> </w:t>
            </w:r>
            <w:r w:rsidRPr="0052787A">
              <w:t>been</w:t>
            </w:r>
            <w:r w:rsidR="00D176FC">
              <w:t xml:space="preserve"> </w:t>
            </w:r>
            <w:r w:rsidRPr="0052787A">
              <w:t>removed</w:t>
            </w:r>
            <w:r w:rsidR="00D176FC">
              <w:t xml:space="preserve"> </w:t>
            </w:r>
            <w:r w:rsidRPr="0052787A">
              <w:t>in</w:t>
            </w:r>
            <w:r w:rsidR="00D176FC">
              <w:t xml:space="preserve"> </w:t>
            </w:r>
            <w:r w:rsidRPr="0052787A">
              <w:t>favor</w:t>
            </w:r>
            <w:r w:rsidR="00D176FC">
              <w:t xml:space="preserve"> </w:t>
            </w:r>
            <w:r w:rsidRPr="0052787A">
              <w:t>of</w:t>
            </w:r>
            <w:r w:rsidR="00D176FC">
              <w:t xml:space="preserve"> </w:t>
            </w:r>
            <w:r w:rsidR="00946448" w:rsidRPr="0052787A">
              <w:t>providing</w:t>
            </w:r>
            <w:r w:rsidR="00D176FC">
              <w:t xml:space="preserve"> </w:t>
            </w:r>
            <w:r w:rsidR="00946448" w:rsidRPr="0052787A">
              <w:t>only</w:t>
            </w:r>
            <w:r w:rsidR="00D176FC">
              <w:t xml:space="preserve"> </w:t>
            </w:r>
            <w:r w:rsidR="00946448" w:rsidRPr="0052787A">
              <w:t>the</w:t>
            </w:r>
            <w:r w:rsidR="00D176FC">
              <w:t xml:space="preserve"> </w:t>
            </w:r>
            <w:r w:rsidR="00946448" w:rsidRPr="0052787A">
              <w:t>network</w:t>
            </w:r>
            <w:r w:rsidR="00D176FC">
              <w:t xml:space="preserve"> </w:t>
            </w:r>
            <w:r w:rsidR="00946448" w:rsidRPr="0052787A">
              <w:t>selection</w:t>
            </w:r>
            <w:r w:rsidR="00D176FC">
              <w:t xml:space="preserve"> </w:t>
            </w:r>
            <w:r w:rsidR="00946448" w:rsidRPr="0052787A">
              <w:t>interface,</w:t>
            </w:r>
            <w:r w:rsidR="00D176FC">
              <w:t xml:space="preserve"> </w:t>
            </w:r>
            <w:r w:rsidR="00946448" w:rsidRPr="0052787A">
              <w:t>showing</w:t>
            </w:r>
            <w:r w:rsidR="00D176FC">
              <w:t xml:space="preserve"> </w:t>
            </w:r>
            <w:r w:rsidR="00946448" w:rsidRPr="0052787A">
              <w:t>currently</w:t>
            </w:r>
            <w:r w:rsidR="00D176FC">
              <w:t xml:space="preserve"> </w:t>
            </w:r>
            <w:r w:rsidR="00946448" w:rsidRPr="0052787A">
              <w:t>available</w:t>
            </w:r>
            <w:r w:rsidR="00D176FC">
              <w:t xml:space="preserve"> </w:t>
            </w:r>
            <w:r w:rsidR="00946448" w:rsidRPr="0052787A">
              <w:t>networks.</w:t>
            </w:r>
          </w:p>
          <w:p w:rsidR="00946448" w:rsidRPr="0052787A" w:rsidRDefault="00946448" w:rsidP="0052787A">
            <w:pPr>
              <w:pStyle w:val="ParagraphText"/>
            </w:pPr>
            <w:r w:rsidRPr="0052787A">
              <w:t>Connection</w:t>
            </w:r>
            <w:r w:rsidR="00D176FC">
              <w:t xml:space="preserve"> </w:t>
            </w:r>
            <w:r w:rsidRPr="0052787A">
              <w:t>management</w:t>
            </w:r>
            <w:r w:rsidR="00D176FC">
              <w:t xml:space="preserve"> </w:t>
            </w:r>
            <w:r w:rsidRPr="0052787A">
              <w:t>can</w:t>
            </w:r>
            <w:r w:rsidR="00D176FC">
              <w:t xml:space="preserve"> </w:t>
            </w:r>
            <w:r w:rsidRPr="0052787A">
              <w:t>still</w:t>
            </w:r>
            <w:r w:rsidR="00D176FC">
              <w:t xml:space="preserve"> </w:t>
            </w:r>
            <w:r w:rsidRPr="0052787A">
              <w:t>be</w:t>
            </w:r>
            <w:r w:rsidR="00D176FC">
              <w:t xml:space="preserve"> </w:t>
            </w:r>
            <w:r w:rsidRPr="0052787A">
              <w:t>done</w:t>
            </w:r>
            <w:r w:rsidR="00D176FC">
              <w:t xml:space="preserve"> </w:t>
            </w:r>
            <w:r w:rsidRPr="0052787A">
              <w:t>using</w:t>
            </w:r>
            <w:r w:rsidR="00D176FC">
              <w:t xml:space="preserve"> </w:t>
            </w:r>
            <w:r w:rsidRPr="0052787A">
              <w:t>the</w:t>
            </w:r>
            <w:r w:rsidR="00D176FC">
              <w:t xml:space="preserve"> </w:t>
            </w:r>
            <w:r w:rsidRPr="0052787A">
              <w:t>netsh.exe</w:t>
            </w:r>
            <w:r w:rsidR="00D176FC">
              <w:t xml:space="preserve"> </w:t>
            </w:r>
            <w:r w:rsidRPr="0052787A">
              <w:t>command</w:t>
            </w:r>
            <w:r w:rsidR="00D176FC">
              <w:t xml:space="preserve"> </w:t>
            </w:r>
            <w:r w:rsidRPr="0052787A">
              <w:t>line</w:t>
            </w:r>
            <w:r w:rsidR="00D176FC">
              <w:t xml:space="preserve"> </w:t>
            </w:r>
            <w:r w:rsidRPr="0052787A">
              <w:t>interface.</w:t>
            </w:r>
            <w:r w:rsidR="00D176FC">
              <w:t xml:space="preserve"> </w:t>
            </w:r>
          </w:p>
        </w:tc>
      </w:tr>
      <w:tr w:rsidR="00AA40A8" w:rsidRPr="00AA40A8" w:rsidTr="00D176FC">
        <w:tc>
          <w:tcPr>
            <w:tcW w:w="0" w:type="auto"/>
            <w:vMerge w:val="restart"/>
            <w:shd w:val="clear" w:color="auto" w:fill="auto"/>
          </w:tcPr>
          <w:p w:rsidR="00AA40A8" w:rsidRPr="00AA40A8" w:rsidRDefault="00AA40A8" w:rsidP="00AA40A8">
            <w:pPr>
              <w:ind w:right="144"/>
              <w:rPr>
                <w:rFonts w:eastAsia="Times New Roman" w:cs="Mangal"/>
              </w:rPr>
            </w:pPr>
            <w:r w:rsidRPr="00AA40A8">
              <w:rPr>
                <w:rFonts w:eastAsia="Times New Roman" w:cs="Mangal"/>
              </w:rPr>
              <w:t>Virtualization</w:t>
            </w:r>
          </w:p>
        </w:tc>
        <w:tc>
          <w:tcPr>
            <w:tcW w:w="0" w:type="auto"/>
            <w:shd w:val="clear" w:color="auto" w:fill="auto"/>
          </w:tcPr>
          <w:p w:rsidR="00AA40A8" w:rsidRPr="00AA40A8" w:rsidRDefault="00AA40A8" w:rsidP="00AA40A8">
            <w:pPr>
              <w:ind w:right="144"/>
              <w:rPr>
                <w:rFonts w:eastAsia="Times New Roman" w:cs="Mangal"/>
                <w:b/>
                <w:bCs/>
              </w:rPr>
            </w:pPr>
            <w:r w:rsidRPr="00AA40A8">
              <w:rPr>
                <w:rFonts w:eastAsia="Times New Roman" w:cs="Mangal"/>
                <w:b/>
                <w:bCs/>
              </w:rPr>
              <w:t>Virtual</w:t>
            </w:r>
            <w:r w:rsidR="00D176FC">
              <w:rPr>
                <w:rFonts w:eastAsia="Times New Roman" w:cs="Mangal"/>
                <w:b/>
                <w:bCs/>
              </w:rPr>
              <w:t xml:space="preserve"> </w:t>
            </w:r>
            <w:r w:rsidRPr="00AA40A8">
              <w:rPr>
                <w:rFonts w:eastAsia="Times New Roman" w:cs="Mangal"/>
                <w:b/>
                <w:bCs/>
              </w:rPr>
              <w:t>PC</w:t>
            </w:r>
          </w:p>
        </w:tc>
        <w:tc>
          <w:tcPr>
            <w:tcW w:w="0" w:type="auto"/>
            <w:shd w:val="clear" w:color="auto" w:fill="auto"/>
          </w:tcPr>
          <w:p w:rsidR="00AA40A8" w:rsidRPr="00AA40A8" w:rsidRDefault="00AA40A8" w:rsidP="00AA40A8">
            <w:pPr>
              <w:ind w:right="144"/>
              <w:rPr>
                <w:rFonts w:eastAsia="Times New Roman" w:cs="Mangal"/>
              </w:rPr>
            </w:pPr>
            <w:r w:rsidRPr="00AA40A8">
              <w:rPr>
                <w:rFonts w:eastAsia="Times New Roman" w:cs="Mangal"/>
              </w:rPr>
              <w:t>Virtual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PC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is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not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available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for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installation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on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Windows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8.</w:t>
            </w:r>
            <w:r w:rsidR="00D176FC">
              <w:rPr>
                <w:rFonts w:eastAsia="Times New Roman" w:cs="Mangal"/>
              </w:rPr>
              <w:t xml:space="preserve"> </w:t>
            </w:r>
            <w:r>
              <w:rPr>
                <w:rFonts w:eastAsia="Times New Roman" w:cs="Mangal"/>
              </w:rPr>
              <w:t>Client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Hyper-V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is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the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replacement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virtualization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solution.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See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the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Virtualization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module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for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more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information.</w:t>
            </w:r>
            <w:r w:rsidR="00D176FC">
              <w:rPr>
                <w:rFonts w:eastAsia="Times New Roman" w:cs="Mangal"/>
              </w:rPr>
              <w:t xml:space="preserve"> </w:t>
            </w:r>
          </w:p>
        </w:tc>
      </w:tr>
      <w:tr w:rsidR="00AA40A8" w:rsidRPr="00AA40A8" w:rsidTr="00D176FC">
        <w:tc>
          <w:tcPr>
            <w:tcW w:w="0" w:type="auto"/>
            <w:vMerge/>
            <w:shd w:val="clear" w:color="auto" w:fill="auto"/>
          </w:tcPr>
          <w:p w:rsidR="00AA40A8" w:rsidRPr="00AA40A8" w:rsidRDefault="00AA40A8" w:rsidP="00AA40A8">
            <w:pPr>
              <w:ind w:right="144"/>
              <w:rPr>
                <w:rFonts w:eastAsia="Times New Roman" w:cs="Mangal"/>
              </w:rPr>
            </w:pPr>
          </w:p>
        </w:tc>
        <w:tc>
          <w:tcPr>
            <w:tcW w:w="0" w:type="auto"/>
            <w:shd w:val="clear" w:color="auto" w:fill="auto"/>
          </w:tcPr>
          <w:p w:rsidR="00AA40A8" w:rsidRPr="00AA40A8" w:rsidRDefault="00AA40A8" w:rsidP="00AA40A8">
            <w:pPr>
              <w:ind w:right="144"/>
              <w:rPr>
                <w:rFonts w:eastAsia="Times New Roman" w:cs="Mangal"/>
                <w:b/>
                <w:bCs/>
              </w:rPr>
            </w:pPr>
            <w:r w:rsidRPr="00AA40A8">
              <w:rPr>
                <w:rFonts w:eastAsia="Times New Roman" w:cs="Mangal"/>
                <w:b/>
                <w:bCs/>
              </w:rPr>
              <w:t>Windows</w:t>
            </w:r>
            <w:r w:rsidR="00D176FC">
              <w:rPr>
                <w:rFonts w:eastAsia="Times New Roman" w:cs="Mangal"/>
                <w:b/>
                <w:bCs/>
              </w:rPr>
              <w:t xml:space="preserve"> </w:t>
            </w:r>
            <w:r w:rsidRPr="00AA40A8">
              <w:rPr>
                <w:rFonts w:eastAsia="Times New Roman" w:cs="Mangal"/>
                <w:b/>
                <w:bCs/>
              </w:rPr>
              <w:t>XP</w:t>
            </w:r>
            <w:r w:rsidR="00D176FC">
              <w:rPr>
                <w:rFonts w:eastAsia="Times New Roman" w:cs="Mangal"/>
                <w:b/>
                <w:bCs/>
              </w:rPr>
              <w:t xml:space="preserve"> </w:t>
            </w:r>
            <w:r w:rsidRPr="00AA40A8">
              <w:rPr>
                <w:rFonts w:eastAsia="Times New Roman" w:cs="Mangal"/>
                <w:b/>
                <w:bCs/>
              </w:rPr>
              <w:t>Mode</w:t>
            </w:r>
          </w:p>
        </w:tc>
        <w:tc>
          <w:tcPr>
            <w:tcW w:w="0" w:type="auto"/>
            <w:shd w:val="clear" w:color="auto" w:fill="auto"/>
          </w:tcPr>
          <w:p w:rsidR="00AA40A8" w:rsidRPr="00AA40A8" w:rsidRDefault="00AA40A8" w:rsidP="00AA40A8">
            <w:pPr>
              <w:ind w:right="144"/>
              <w:rPr>
                <w:rFonts w:eastAsia="Times New Roman" w:cs="Mangal"/>
              </w:rPr>
            </w:pPr>
            <w:r w:rsidRPr="00AA40A8">
              <w:rPr>
                <w:rFonts w:eastAsia="Times New Roman" w:cs="Mangal"/>
              </w:rPr>
              <w:t>Along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with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Virtual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PC,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Windows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XP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Mode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is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not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provided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as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an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option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for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use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with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Windows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8.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See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the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Virtualization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module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for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more</w:t>
            </w:r>
            <w:r w:rsidR="00D176FC">
              <w:rPr>
                <w:rFonts w:eastAsia="Times New Roman" w:cs="Mangal"/>
              </w:rPr>
              <w:t xml:space="preserve"> </w:t>
            </w:r>
            <w:r w:rsidRPr="00AA40A8">
              <w:rPr>
                <w:rFonts w:eastAsia="Times New Roman" w:cs="Mangal"/>
              </w:rPr>
              <w:t>information.</w:t>
            </w:r>
          </w:p>
        </w:tc>
      </w:tr>
    </w:tbl>
    <w:p w:rsidR="00670C30" w:rsidRDefault="00670C30" w:rsidP="00670C30">
      <w:pPr>
        <w:pStyle w:val="ParagraphText"/>
      </w:pPr>
    </w:p>
    <w:sectPr w:rsidR="00670C30" w:rsidSect="00FD161D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AC8" w:rsidRDefault="00920AC8" w:rsidP="00BC576D">
      <w:r>
        <w:separator/>
      </w:r>
    </w:p>
  </w:endnote>
  <w:endnote w:type="continuationSeparator" w:id="1">
    <w:p w:rsidR="00920AC8" w:rsidRDefault="00920AC8" w:rsidP="00BC57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Segoe UI Light"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AC8" w:rsidRDefault="00920AC8" w:rsidP="00BC576D">
      <w:r>
        <w:separator/>
      </w:r>
    </w:p>
  </w:footnote>
  <w:footnote w:type="continuationSeparator" w:id="1">
    <w:p w:rsidR="00920AC8" w:rsidRDefault="00920AC8" w:rsidP="00BC57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05865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D015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80"/>
    <w:multiLevelType w:val="singleLevel"/>
    <w:tmpl w:val="A4F00E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24844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A522BA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19565E3"/>
    <w:multiLevelType w:val="hybridMultilevel"/>
    <w:tmpl w:val="E33878E8"/>
    <w:lvl w:ilvl="0" w:tplc="8CF65786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0CD617B7"/>
    <w:multiLevelType w:val="hybridMultilevel"/>
    <w:tmpl w:val="05F265F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132C258C"/>
    <w:multiLevelType w:val="multilevel"/>
    <w:tmpl w:val="98683500"/>
    <w:numStyleLink w:val="PrimaryNumberList"/>
  </w:abstractNum>
  <w:abstractNum w:abstractNumId="8">
    <w:nsid w:val="13C116A7"/>
    <w:multiLevelType w:val="hybridMultilevel"/>
    <w:tmpl w:val="CD7806C2"/>
    <w:lvl w:ilvl="0" w:tplc="AA0C07F8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>
    <w:nsid w:val="151335D5"/>
    <w:multiLevelType w:val="hybridMultilevel"/>
    <w:tmpl w:val="45D8EA86"/>
    <w:lvl w:ilvl="0" w:tplc="C8864164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170E2B5D"/>
    <w:multiLevelType w:val="hybridMultilevel"/>
    <w:tmpl w:val="9FE0C296"/>
    <w:lvl w:ilvl="0" w:tplc="136EA15E">
      <w:start w:val="1"/>
      <w:numFmt w:val="lowerLetter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>
    <w:nsid w:val="1BBF20B2"/>
    <w:multiLevelType w:val="hybridMultilevel"/>
    <w:tmpl w:val="F6245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F831E75"/>
    <w:multiLevelType w:val="multilevel"/>
    <w:tmpl w:val="66682A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0B443A8"/>
    <w:multiLevelType w:val="multilevel"/>
    <w:tmpl w:val="382E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22B1070C"/>
    <w:multiLevelType w:val="multilevel"/>
    <w:tmpl w:val="A9F819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64E38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287546ED"/>
    <w:multiLevelType w:val="multilevel"/>
    <w:tmpl w:val="FF2A8E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8D40AE0"/>
    <w:multiLevelType w:val="multilevel"/>
    <w:tmpl w:val="63841CC2"/>
    <w:numStyleLink w:val="PrimaryBulletList"/>
  </w:abstractNum>
  <w:abstractNum w:abstractNumId="18">
    <w:nsid w:val="2A570F56"/>
    <w:multiLevelType w:val="multilevel"/>
    <w:tmpl w:val="98683500"/>
    <w:styleLink w:val="PrimaryNumberList"/>
    <w:lvl w:ilvl="0">
      <w:start w:val="1"/>
      <w:numFmt w:val="decimal"/>
      <w:pStyle w:val="ListNumb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pStyle w:val="ListNumber4"/>
      <w:lvlText w:val="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pStyle w:val="ListNumber5"/>
      <w:lvlText w:val="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>
    <w:nsid w:val="2B743C18"/>
    <w:multiLevelType w:val="hybridMultilevel"/>
    <w:tmpl w:val="56686FE8"/>
    <w:lvl w:ilvl="0" w:tplc="97F89EC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33E47DF9"/>
    <w:multiLevelType w:val="multilevel"/>
    <w:tmpl w:val="63841CC2"/>
    <w:numStyleLink w:val="PrimaryBulletList"/>
  </w:abstractNum>
  <w:abstractNum w:abstractNumId="21">
    <w:nsid w:val="3A411B82"/>
    <w:multiLevelType w:val="multilevel"/>
    <w:tmpl w:val="98683500"/>
    <w:numStyleLink w:val="PrimaryNumberList"/>
  </w:abstractNum>
  <w:abstractNum w:abstractNumId="22">
    <w:nsid w:val="3AB853CD"/>
    <w:multiLevelType w:val="hybridMultilevel"/>
    <w:tmpl w:val="F3A47A20"/>
    <w:lvl w:ilvl="0" w:tplc="DB12C820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DB63EF9"/>
    <w:multiLevelType w:val="multilevel"/>
    <w:tmpl w:val="63841CC2"/>
    <w:styleLink w:val="PrimaryBulletList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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4">
    <w:nsid w:val="3E574733"/>
    <w:multiLevelType w:val="hybridMultilevel"/>
    <w:tmpl w:val="5046280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3EBB3B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1E93DAB"/>
    <w:multiLevelType w:val="multilevel"/>
    <w:tmpl w:val="FF2A8E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3832FAB"/>
    <w:multiLevelType w:val="multilevel"/>
    <w:tmpl w:val="9F1A4F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6D93D1C"/>
    <w:multiLevelType w:val="hybridMultilevel"/>
    <w:tmpl w:val="234C6F6C"/>
    <w:lvl w:ilvl="0" w:tplc="234CA356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9">
    <w:nsid w:val="486A4336"/>
    <w:multiLevelType w:val="hybridMultilevel"/>
    <w:tmpl w:val="742087EC"/>
    <w:lvl w:ilvl="0" w:tplc="EF38D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2542A">
      <w:start w:val="10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7C1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70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E23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E1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A5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205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F4A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87E4886"/>
    <w:multiLevelType w:val="multilevel"/>
    <w:tmpl w:val="98683500"/>
    <w:numStyleLink w:val="PrimaryNumberList"/>
  </w:abstractNum>
  <w:abstractNum w:abstractNumId="31">
    <w:nsid w:val="4F6D4206"/>
    <w:multiLevelType w:val="hybridMultilevel"/>
    <w:tmpl w:val="3666539E"/>
    <w:lvl w:ilvl="0" w:tplc="5A8657D2">
      <w:start w:val="1"/>
      <w:numFmt w:val="lowerRoman"/>
      <w:lvlText w:val="%1."/>
      <w:lvlJc w:val="righ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2">
    <w:nsid w:val="5BAA4437"/>
    <w:multiLevelType w:val="multilevel"/>
    <w:tmpl w:val="4EDA791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04919FF"/>
    <w:multiLevelType w:val="hybridMultilevel"/>
    <w:tmpl w:val="99F4AEFC"/>
    <w:lvl w:ilvl="0" w:tplc="EA6CD876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61012FD7"/>
    <w:multiLevelType w:val="hybridMultilevel"/>
    <w:tmpl w:val="CB7837A6"/>
    <w:lvl w:ilvl="0" w:tplc="44C251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2E23701"/>
    <w:multiLevelType w:val="hybridMultilevel"/>
    <w:tmpl w:val="9E9C3C48"/>
    <w:lvl w:ilvl="0" w:tplc="1B026CA0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6">
    <w:nsid w:val="65C87002"/>
    <w:multiLevelType w:val="hybridMultilevel"/>
    <w:tmpl w:val="B1E88C3A"/>
    <w:lvl w:ilvl="0" w:tplc="030C2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8CC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EB7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324758">
      <w:start w:val="599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23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F6D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24F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16C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2E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9DD2232"/>
    <w:multiLevelType w:val="hybridMultilevel"/>
    <w:tmpl w:val="477844C0"/>
    <w:lvl w:ilvl="0" w:tplc="3C981362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8">
    <w:nsid w:val="71AC3686"/>
    <w:multiLevelType w:val="hybridMultilevel"/>
    <w:tmpl w:val="DF78A51E"/>
    <w:lvl w:ilvl="0" w:tplc="1E4838AE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9">
    <w:nsid w:val="748976B4"/>
    <w:multiLevelType w:val="hybridMultilevel"/>
    <w:tmpl w:val="39386956"/>
    <w:lvl w:ilvl="0" w:tplc="5398721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>
    <w:nsid w:val="79EE6DAE"/>
    <w:multiLevelType w:val="multilevel"/>
    <w:tmpl w:val="98683500"/>
    <w:numStyleLink w:val="PrimaryNumberList"/>
  </w:abstractNum>
  <w:abstractNum w:abstractNumId="41">
    <w:nsid w:val="79EF0840"/>
    <w:multiLevelType w:val="multilevel"/>
    <w:tmpl w:val="63841CC2"/>
    <w:numStyleLink w:val="PrimaryBulletList"/>
  </w:abstractNum>
  <w:abstractNum w:abstractNumId="42">
    <w:nsid w:val="7C48335B"/>
    <w:multiLevelType w:val="hybridMultilevel"/>
    <w:tmpl w:val="CFBE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E65751"/>
    <w:multiLevelType w:val="multilevel"/>
    <w:tmpl w:val="4EDA7910"/>
    <w:styleLink w:val="MainBulletList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2"/>
  </w:num>
  <w:num w:numId="3">
    <w:abstractNumId w:val="39"/>
  </w:num>
  <w:num w:numId="4">
    <w:abstractNumId w:val="38"/>
  </w:num>
  <w:num w:numId="5">
    <w:abstractNumId w:val="35"/>
  </w:num>
  <w:num w:numId="6">
    <w:abstractNumId w:val="28"/>
  </w:num>
  <w:num w:numId="7">
    <w:abstractNumId w:val="9"/>
  </w:num>
  <w:num w:numId="8">
    <w:abstractNumId w:val="5"/>
  </w:num>
  <w:num w:numId="9">
    <w:abstractNumId w:val="8"/>
  </w:num>
  <w:num w:numId="10">
    <w:abstractNumId w:val="10"/>
  </w:num>
  <w:num w:numId="11">
    <w:abstractNumId w:val="31"/>
  </w:num>
  <w:num w:numId="12">
    <w:abstractNumId w:val="37"/>
  </w:num>
  <w:num w:numId="13">
    <w:abstractNumId w:val="19"/>
  </w:num>
  <w:num w:numId="14">
    <w:abstractNumId w:val="6"/>
  </w:num>
  <w:num w:numId="15">
    <w:abstractNumId w:val="23"/>
  </w:num>
  <w:num w:numId="16">
    <w:abstractNumId w:val="43"/>
  </w:num>
  <w:num w:numId="17">
    <w:abstractNumId w:val="18"/>
  </w:num>
  <w:num w:numId="18">
    <w:abstractNumId w:val="7"/>
  </w:num>
  <w:num w:numId="19">
    <w:abstractNumId w:val="32"/>
  </w:num>
  <w:num w:numId="20">
    <w:abstractNumId w:val="12"/>
  </w:num>
  <w:num w:numId="21">
    <w:abstractNumId w:val="33"/>
  </w:num>
  <w:num w:numId="22">
    <w:abstractNumId w:val="15"/>
  </w:num>
  <w:num w:numId="23">
    <w:abstractNumId w:val="1"/>
  </w:num>
  <w:num w:numId="24">
    <w:abstractNumId w:val="0"/>
  </w:num>
  <w:num w:numId="25">
    <w:abstractNumId w:val="11"/>
  </w:num>
  <w:num w:numId="26">
    <w:abstractNumId w:val="27"/>
  </w:num>
  <w:num w:numId="27">
    <w:abstractNumId w:val="25"/>
  </w:num>
  <w:num w:numId="28">
    <w:abstractNumId w:val="40"/>
  </w:num>
  <w:num w:numId="29">
    <w:abstractNumId w:val="21"/>
  </w:num>
  <w:num w:numId="30">
    <w:abstractNumId w:val="2"/>
  </w:num>
  <w:num w:numId="31">
    <w:abstractNumId w:val="17"/>
  </w:num>
  <w:num w:numId="32">
    <w:abstractNumId w:val="30"/>
  </w:num>
  <w:num w:numId="33">
    <w:abstractNumId w:val="41"/>
  </w:num>
  <w:num w:numId="34">
    <w:abstractNumId w:val="20"/>
  </w:num>
  <w:num w:numId="35">
    <w:abstractNumId w:val="13"/>
  </w:num>
  <w:num w:numId="36">
    <w:abstractNumId w:val="42"/>
  </w:num>
  <w:num w:numId="37">
    <w:abstractNumId w:val="4"/>
  </w:num>
  <w:num w:numId="38">
    <w:abstractNumId w:val="24"/>
  </w:num>
  <w:num w:numId="39">
    <w:abstractNumId w:val="26"/>
  </w:num>
  <w:num w:numId="40">
    <w:abstractNumId w:val="28"/>
    <w:lvlOverride w:ilvl="0">
      <w:startOverride w:val="1"/>
    </w:lvlOverride>
  </w:num>
  <w:num w:numId="41">
    <w:abstractNumId w:val="28"/>
    <w:lvlOverride w:ilvl="0">
      <w:startOverride w:val="1"/>
    </w:lvlOverride>
  </w:num>
  <w:num w:numId="42">
    <w:abstractNumId w:val="29"/>
  </w:num>
  <w:num w:numId="43">
    <w:abstractNumId w:val="36"/>
  </w:num>
  <w:num w:numId="44">
    <w:abstractNumId w:val="14"/>
  </w:num>
  <w:num w:numId="45">
    <w:abstractNumId w:val="16"/>
  </w:num>
  <w:num w:numId="46">
    <w:abstractNumId w:val="3"/>
  </w:num>
  <w:num w:numId="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removePersonalInformation/>
  <w:removeDateAndTime/>
  <w:hideSpellingErrors/>
  <w:hideGrammaticalErrors/>
  <w:attachedTemplate r:id="rId1"/>
  <w:linkStyles/>
  <w:defaultTabStop w:val="720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6A46C1"/>
    <w:rsid w:val="0000716D"/>
    <w:rsid w:val="000108FD"/>
    <w:rsid w:val="00012984"/>
    <w:rsid w:val="00014241"/>
    <w:rsid w:val="00015619"/>
    <w:rsid w:val="0001630B"/>
    <w:rsid w:val="000206CA"/>
    <w:rsid w:val="00020F2A"/>
    <w:rsid w:val="0002145A"/>
    <w:rsid w:val="000216C7"/>
    <w:rsid w:val="00023579"/>
    <w:rsid w:val="00024681"/>
    <w:rsid w:val="000271C7"/>
    <w:rsid w:val="00027F8A"/>
    <w:rsid w:val="00032109"/>
    <w:rsid w:val="00033873"/>
    <w:rsid w:val="000354AB"/>
    <w:rsid w:val="000357BA"/>
    <w:rsid w:val="00037D8E"/>
    <w:rsid w:val="0004008F"/>
    <w:rsid w:val="000446DA"/>
    <w:rsid w:val="00046998"/>
    <w:rsid w:val="000529CB"/>
    <w:rsid w:val="00052C9E"/>
    <w:rsid w:val="00053069"/>
    <w:rsid w:val="000531CB"/>
    <w:rsid w:val="00054293"/>
    <w:rsid w:val="000548B7"/>
    <w:rsid w:val="00055246"/>
    <w:rsid w:val="00057135"/>
    <w:rsid w:val="00057391"/>
    <w:rsid w:val="0005770B"/>
    <w:rsid w:val="000614E9"/>
    <w:rsid w:val="000616C2"/>
    <w:rsid w:val="00065507"/>
    <w:rsid w:val="00065AE1"/>
    <w:rsid w:val="0007173A"/>
    <w:rsid w:val="000764D9"/>
    <w:rsid w:val="00076608"/>
    <w:rsid w:val="00076B89"/>
    <w:rsid w:val="00077E21"/>
    <w:rsid w:val="00082BF7"/>
    <w:rsid w:val="00082E63"/>
    <w:rsid w:val="00092336"/>
    <w:rsid w:val="00092522"/>
    <w:rsid w:val="000947C5"/>
    <w:rsid w:val="000959A4"/>
    <w:rsid w:val="000963F5"/>
    <w:rsid w:val="000A5C16"/>
    <w:rsid w:val="000A7A44"/>
    <w:rsid w:val="000B0A06"/>
    <w:rsid w:val="000B0A72"/>
    <w:rsid w:val="000B0CF7"/>
    <w:rsid w:val="000B1EF6"/>
    <w:rsid w:val="000B3AEB"/>
    <w:rsid w:val="000B3B40"/>
    <w:rsid w:val="000B4B2C"/>
    <w:rsid w:val="000B66C1"/>
    <w:rsid w:val="000B79B7"/>
    <w:rsid w:val="000B7EB8"/>
    <w:rsid w:val="000C6C9F"/>
    <w:rsid w:val="000D1FC7"/>
    <w:rsid w:val="000D28DB"/>
    <w:rsid w:val="000D2CEC"/>
    <w:rsid w:val="000D4A21"/>
    <w:rsid w:val="000D67E9"/>
    <w:rsid w:val="000E12FC"/>
    <w:rsid w:val="000E3398"/>
    <w:rsid w:val="000E3D1D"/>
    <w:rsid w:val="000E61E7"/>
    <w:rsid w:val="000E6632"/>
    <w:rsid w:val="000E6F43"/>
    <w:rsid w:val="000F0934"/>
    <w:rsid w:val="000F1A26"/>
    <w:rsid w:val="000F30BE"/>
    <w:rsid w:val="000F3877"/>
    <w:rsid w:val="000F3B09"/>
    <w:rsid w:val="000F5885"/>
    <w:rsid w:val="000F5E84"/>
    <w:rsid w:val="00100DAA"/>
    <w:rsid w:val="00107F52"/>
    <w:rsid w:val="001104A7"/>
    <w:rsid w:val="001105BF"/>
    <w:rsid w:val="00110DAE"/>
    <w:rsid w:val="001114BC"/>
    <w:rsid w:val="00111D6A"/>
    <w:rsid w:val="001134FF"/>
    <w:rsid w:val="001158DA"/>
    <w:rsid w:val="0012153C"/>
    <w:rsid w:val="00122FC7"/>
    <w:rsid w:val="00124FB5"/>
    <w:rsid w:val="00126B1D"/>
    <w:rsid w:val="001272CE"/>
    <w:rsid w:val="00127BCE"/>
    <w:rsid w:val="00130766"/>
    <w:rsid w:val="001333A6"/>
    <w:rsid w:val="00146A6C"/>
    <w:rsid w:val="00146F93"/>
    <w:rsid w:val="00150419"/>
    <w:rsid w:val="00152265"/>
    <w:rsid w:val="0015272E"/>
    <w:rsid w:val="00152780"/>
    <w:rsid w:val="0015561F"/>
    <w:rsid w:val="001558F3"/>
    <w:rsid w:val="00156B6C"/>
    <w:rsid w:val="00156E00"/>
    <w:rsid w:val="00161F2E"/>
    <w:rsid w:val="00164661"/>
    <w:rsid w:val="0016586A"/>
    <w:rsid w:val="001707D5"/>
    <w:rsid w:val="00170FEE"/>
    <w:rsid w:val="00171003"/>
    <w:rsid w:val="001724BC"/>
    <w:rsid w:val="001739B8"/>
    <w:rsid w:val="00177AA8"/>
    <w:rsid w:val="00182C7E"/>
    <w:rsid w:val="00185B15"/>
    <w:rsid w:val="001904B1"/>
    <w:rsid w:val="00190CE0"/>
    <w:rsid w:val="00195AD7"/>
    <w:rsid w:val="001977CF"/>
    <w:rsid w:val="00197F6D"/>
    <w:rsid w:val="001A06B4"/>
    <w:rsid w:val="001A0C25"/>
    <w:rsid w:val="001A0CEC"/>
    <w:rsid w:val="001A12C7"/>
    <w:rsid w:val="001A2B47"/>
    <w:rsid w:val="001A2BC7"/>
    <w:rsid w:val="001A5E87"/>
    <w:rsid w:val="001A70B0"/>
    <w:rsid w:val="001B2B11"/>
    <w:rsid w:val="001B441D"/>
    <w:rsid w:val="001B7F1D"/>
    <w:rsid w:val="001C1177"/>
    <w:rsid w:val="001C454C"/>
    <w:rsid w:val="001C471A"/>
    <w:rsid w:val="001C52E3"/>
    <w:rsid w:val="001D3EB8"/>
    <w:rsid w:val="001D401F"/>
    <w:rsid w:val="001D50AD"/>
    <w:rsid w:val="001D5DA1"/>
    <w:rsid w:val="001D7925"/>
    <w:rsid w:val="001E1D30"/>
    <w:rsid w:val="001E53F0"/>
    <w:rsid w:val="001E568E"/>
    <w:rsid w:val="001E70F5"/>
    <w:rsid w:val="001F1F94"/>
    <w:rsid w:val="001F3B56"/>
    <w:rsid w:val="001F4115"/>
    <w:rsid w:val="001F5328"/>
    <w:rsid w:val="002006ED"/>
    <w:rsid w:val="002051C6"/>
    <w:rsid w:val="0020608B"/>
    <w:rsid w:val="00210021"/>
    <w:rsid w:val="00210532"/>
    <w:rsid w:val="00212030"/>
    <w:rsid w:val="0021494B"/>
    <w:rsid w:val="00215AD1"/>
    <w:rsid w:val="0021623F"/>
    <w:rsid w:val="0022077B"/>
    <w:rsid w:val="002307D7"/>
    <w:rsid w:val="00233CFF"/>
    <w:rsid w:val="0023677D"/>
    <w:rsid w:val="00237FD4"/>
    <w:rsid w:val="002401C2"/>
    <w:rsid w:val="00244371"/>
    <w:rsid w:val="002462E2"/>
    <w:rsid w:val="00247535"/>
    <w:rsid w:val="002518B4"/>
    <w:rsid w:val="00251C3B"/>
    <w:rsid w:val="00251FC1"/>
    <w:rsid w:val="00262709"/>
    <w:rsid w:val="00270954"/>
    <w:rsid w:val="00271BC5"/>
    <w:rsid w:val="0027287B"/>
    <w:rsid w:val="00273E13"/>
    <w:rsid w:val="0027401A"/>
    <w:rsid w:val="00274E26"/>
    <w:rsid w:val="002755B6"/>
    <w:rsid w:val="00275C3B"/>
    <w:rsid w:val="00277939"/>
    <w:rsid w:val="00277B36"/>
    <w:rsid w:val="002833FF"/>
    <w:rsid w:val="002860B2"/>
    <w:rsid w:val="002865C8"/>
    <w:rsid w:val="00287898"/>
    <w:rsid w:val="00287BED"/>
    <w:rsid w:val="00291030"/>
    <w:rsid w:val="002945F8"/>
    <w:rsid w:val="00294661"/>
    <w:rsid w:val="002947A6"/>
    <w:rsid w:val="00295D52"/>
    <w:rsid w:val="00295E8E"/>
    <w:rsid w:val="002972AB"/>
    <w:rsid w:val="002A211F"/>
    <w:rsid w:val="002A4126"/>
    <w:rsid w:val="002A50F8"/>
    <w:rsid w:val="002A59D0"/>
    <w:rsid w:val="002A5EBA"/>
    <w:rsid w:val="002A7172"/>
    <w:rsid w:val="002B052D"/>
    <w:rsid w:val="002B2340"/>
    <w:rsid w:val="002B52F2"/>
    <w:rsid w:val="002B55F2"/>
    <w:rsid w:val="002B669E"/>
    <w:rsid w:val="002C0866"/>
    <w:rsid w:val="002C27D4"/>
    <w:rsid w:val="002C2C3E"/>
    <w:rsid w:val="002C4310"/>
    <w:rsid w:val="002C488E"/>
    <w:rsid w:val="002C53B2"/>
    <w:rsid w:val="002C687F"/>
    <w:rsid w:val="002C7B3F"/>
    <w:rsid w:val="002D11CE"/>
    <w:rsid w:val="002D1DEE"/>
    <w:rsid w:val="002D41E2"/>
    <w:rsid w:val="002D5020"/>
    <w:rsid w:val="002D74A3"/>
    <w:rsid w:val="002D7D10"/>
    <w:rsid w:val="002E0E4B"/>
    <w:rsid w:val="002E1E6D"/>
    <w:rsid w:val="002E1F97"/>
    <w:rsid w:val="002F05E5"/>
    <w:rsid w:val="002F21FF"/>
    <w:rsid w:val="0030004C"/>
    <w:rsid w:val="003042F9"/>
    <w:rsid w:val="00304666"/>
    <w:rsid w:val="003048D6"/>
    <w:rsid w:val="00304A5B"/>
    <w:rsid w:val="00305579"/>
    <w:rsid w:val="00306534"/>
    <w:rsid w:val="0030654D"/>
    <w:rsid w:val="0030686B"/>
    <w:rsid w:val="003130F0"/>
    <w:rsid w:val="00313C30"/>
    <w:rsid w:val="00316222"/>
    <w:rsid w:val="003233B6"/>
    <w:rsid w:val="00325F4F"/>
    <w:rsid w:val="00326470"/>
    <w:rsid w:val="00326C5E"/>
    <w:rsid w:val="00330A47"/>
    <w:rsid w:val="003321BE"/>
    <w:rsid w:val="003322DF"/>
    <w:rsid w:val="003329CA"/>
    <w:rsid w:val="00332FAE"/>
    <w:rsid w:val="0033387D"/>
    <w:rsid w:val="00333936"/>
    <w:rsid w:val="00335097"/>
    <w:rsid w:val="003400F7"/>
    <w:rsid w:val="003425D1"/>
    <w:rsid w:val="00347BFF"/>
    <w:rsid w:val="003507D6"/>
    <w:rsid w:val="00350F80"/>
    <w:rsid w:val="00351770"/>
    <w:rsid w:val="00353B73"/>
    <w:rsid w:val="00357709"/>
    <w:rsid w:val="003610BE"/>
    <w:rsid w:val="00363326"/>
    <w:rsid w:val="0036459B"/>
    <w:rsid w:val="00366876"/>
    <w:rsid w:val="00367027"/>
    <w:rsid w:val="00367B48"/>
    <w:rsid w:val="00370E3E"/>
    <w:rsid w:val="0037189B"/>
    <w:rsid w:val="00371CBF"/>
    <w:rsid w:val="00372436"/>
    <w:rsid w:val="003739C0"/>
    <w:rsid w:val="00374AFB"/>
    <w:rsid w:val="00375319"/>
    <w:rsid w:val="00375F7B"/>
    <w:rsid w:val="003776EF"/>
    <w:rsid w:val="003803D0"/>
    <w:rsid w:val="00381DB7"/>
    <w:rsid w:val="003832AD"/>
    <w:rsid w:val="00383943"/>
    <w:rsid w:val="0038424C"/>
    <w:rsid w:val="00391237"/>
    <w:rsid w:val="003931EC"/>
    <w:rsid w:val="00393893"/>
    <w:rsid w:val="0039606D"/>
    <w:rsid w:val="003A13D0"/>
    <w:rsid w:val="003A159C"/>
    <w:rsid w:val="003A1D1A"/>
    <w:rsid w:val="003A5588"/>
    <w:rsid w:val="003A7F56"/>
    <w:rsid w:val="003B21F5"/>
    <w:rsid w:val="003B4BF9"/>
    <w:rsid w:val="003B7C97"/>
    <w:rsid w:val="003C2D85"/>
    <w:rsid w:val="003C5F93"/>
    <w:rsid w:val="003C7A32"/>
    <w:rsid w:val="003D0A05"/>
    <w:rsid w:val="003D2DE0"/>
    <w:rsid w:val="003D364A"/>
    <w:rsid w:val="003E2E3C"/>
    <w:rsid w:val="003E7225"/>
    <w:rsid w:val="003F1490"/>
    <w:rsid w:val="003F6F14"/>
    <w:rsid w:val="003F71C6"/>
    <w:rsid w:val="00401A62"/>
    <w:rsid w:val="00404DD8"/>
    <w:rsid w:val="00404FC5"/>
    <w:rsid w:val="0040594A"/>
    <w:rsid w:val="00407D28"/>
    <w:rsid w:val="004103EE"/>
    <w:rsid w:val="0041350E"/>
    <w:rsid w:val="00413D4A"/>
    <w:rsid w:val="004145E2"/>
    <w:rsid w:val="004146FC"/>
    <w:rsid w:val="00420479"/>
    <w:rsid w:val="00420BAF"/>
    <w:rsid w:val="00423A8A"/>
    <w:rsid w:val="00423D54"/>
    <w:rsid w:val="0042419F"/>
    <w:rsid w:val="00424A4D"/>
    <w:rsid w:val="004267C3"/>
    <w:rsid w:val="00427A6D"/>
    <w:rsid w:val="00431E4F"/>
    <w:rsid w:val="00433D29"/>
    <w:rsid w:val="004346FB"/>
    <w:rsid w:val="00434B9F"/>
    <w:rsid w:val="004351D2"/>
    <w:rsid w:val="00436929"/>
    <w:rsid w:val="00436EBE"/>
    <w:rsid w:val="0044462E"/>
    <w:rsid w:val="00445DAA"/>
    <w:rsid w:val="004460C0"/>
    <w:rsid w:val="00447A44"/>
    <w:rsid w:val="0045047A"/>
    <w:rsid w:val="00450F9C"/>
    <w:rsid w:val="004518AB"/>
    <w:rsid w:val="00452594"/>
    <w:rsid w:val="0045385C"/>
    <w:rsid w:val="004538A2"/>
    <w:rsid w:val="0045391F"/>
    <w:rsid w:val="00456C0E"/>
    <w:rsid w:val="00456D1B"/>
    <w:rsid w:val="004572F6"/>
    <w:rsid w:val="004601CB"/>
    <w:rsid w:val="00462491"/>
    <w:rsid w:val="00462E6F"/>
    <w:rsid w:val="0046326B"/>
    <w:rsid w:val="00465CAA"/>
    <w:rsid w:val="00466CEE"/>
    <w:rsid w:val="00467CBA"/>
    <w:rsid w:val="00471B57"/>
    <w:rsid w:val="00472893"/>
    <w:rsid w:val="00474FA8"/>
    <w:rsid w:val="00476CDF"/>
    <w:rsid w:val="00484DE6"/>
    <w:rsid w:val="00485782"/>
    <w:rsid w:val="00490219"/>
    <w:rsid w:val="00490FD9"/>
    <w:rsid w:val="0049169A"/>
    <w:rsid w:val="00493272"/>
    <w:rsid w:val="004938D7"/>
    <w:rsid w:val="004945D8"/>
    <w:rsid w:val="004A1FA6"/>
    <w:rsid w:val="004A3ED7"/>
    <w:rsid w:val="004A4485"/>
    <w:rsid w:val="004A4495"/>
    <w:rsid w:val="004A6504"/>
    <w:rsid w:val="004B1834"/>
    <w:rsid w:val="004B3D4D"/>
    <w:rsid w:val="004B6A92"/>
    <w:rsid w:val="004B725E"/>
    <w:rsid w:val="004C001C"/>
    <w:rsid w:val="004C0447"/>
    <w:rsid w:val="004C1B70"/>
    <w:rsid w:val="004C2AB0"/>
    <w:rsid w:val="004C2BB0"/>
    <w:rsid w:val="004C2D25"/>
    <w:rsid w:val="004C38C0"/>
    <w:rsid w:val="004C3C7F"/>
    <w:rsid w:val="004C51BA"/>
    <w:rsid w:val="004C640C"/>
    <w:rsid w:val="004D2ACD"/>
    <w:rsid w:val="004D3C55"/>
    <w:rsid w:val="004D3F5F"/>
    <w:rsid w:val="004D50AD"/>
    <w:rsid w:val="004D7BAE"/>
    <w:rsid w:val="004E2294"/>
    <w:rsid w:val="004E5C33"/>
    <w:rsid w:val="004E5FFC"/>
    <w:rsid w:val="004E6949"/>
    <w:rsid w:val="004F105D"/>
    <w:rsid w:val="004F26AA"/>
    <w:rsid w:val="004F5A09"/>
    <w:rsid w:val="004F69C9"/>
    <w:rsid w:val="00500901"/>
    <w:rsid w:val="00504513"/>
    <w:rsid w:val="00505EA3"/>
    <w:rsid w:val="0050727E"/>
    <w:rsid w:val="005078DC"/>
    <w:rsid w:val="005078E1"/>
    <w:rsid w:val="005079BC"/>
    <w:rsid w:val="005130B2"/>
    <w:rsid w:val="005157C9"/>
    <w:rsid w:val="0051680B"/>
    <w:rsid w:val="005172DB"/>
    <w:rsid w:val="0051792E"/>
    <w:rsid w:val="00520A61"/>
    <w:rsid w:val="00526817"/>
    <w:rsid w:val="0052787A"/>
    <w:rsid w:val="00531D7A"/>
    <w:rsid w:val="00534ABC"/>
    <w:rsid w:val="00537E17"/>
    <w:rsid w:val="005431C9"/>
    <w:rsid w:val="00543FFC"/>
    <w:rsid w:val="00544503"/>
    <w:rsid w:val="00544986"/>
    <w:rsid w:val="00550774"/>
    <w:rsid w:val="005516B8"/>
    <w:rsid w:val="005518DA"/>
    <w:rsid w:val="00553B71"/>
    <w:rsid w:val="00553E81"/>
    <w:rsid w:val="005540E7"/>
    <w:rsid w:val="00554450"/>
    <w:rsid w:val="005554D2"/>
    <w:rsid w:val="005556F3"/>
    <w:rsid w:val="00555AC9"/>
    <w:rsid w:val="00556EF0"/>
    <w:rsid w:val="0055760D"/>
    <w:rsid w:val="00557CBB"/>
    <w:rsid w:val="00560D8B"/>
    <w:rsid w:val="0056238F"/>
    <w:rsid w:val="00564C14"/>
    <w:rsid w:val="00564F40"/>
    <w:rsid w:val="005720CD"/>
    <w:rsid w:val="00573ADE"/>
    <w:rsid w:val="00575870"/>
    <w:rsid w:val="00576D37"/>
    <w:rsid w:val="00580AA3"/>
    <w:rsid w:val="005822ED"/>
    <w:rsid w:val="005837EE"/>
    <w:rsid w:val="00583CE8"/>
    <w:rsid w:val="00584AF2"/>
    <w:rsid w:val="005858C6"/>
    <w:rsid w:val="005861AD"/>
    <w:rsid w:val="00590E59"/>
    <w:rsid w:val="00597BD7"/>
    <w:rsid w:val="005A6734"/>
    <w:rsid w:val="005A7087"/>
    <w:rsid w:val="005A750F"/>
    <w:rsid w:val="005B040A"/>
    <w:rsid w:val="005B07C9"/>
    <w:rsid w:val="005B0FA0"/>
    <w:rsid w:val="005B5371"/>
    <w:rsid w:val="005B6A59"/>
    <w:rsid w:val="005B6A99"/>
    <w:rsid w:val="005B708B"/>
    <w:rsid w:val="005C19C5"/>
    <w:rsid w:val="005C1ABB"/>
    <w:rsid w:val="005C29A5"/>
    <w:rsid w:val="005C2A18"/>
    <w:rsid w:val="005C5468"/>
    <w:rsid w:val="005C7A10"/>
    <w:rsid w:val="005D0F33"/>
    <w:rsid w:val="005D1466"/>
    <w:rsid w:val="005D15B8"/>
    <w:rsid w:val="005D15DD"/>
    <w:rsid w:val="005D1C08"/>
    <w:rsid w:val="005D2D56"/>
    <w:rsid w:val="005D34F7"/>
    <w:rsid w:val="005D7621"/>
    <w:rsid w:val="005D765E"/>
    <w:rsid w:val="005D7660"/>
    <w:rsid w:val="005D7CE1"/>
    <w:rsid w:val="005E0009"/>
    <w:rsid w:val="005E0C3D"/>
    <w:rsid w:val="005E2E8F"/>
    <w:rsid w:val="005E4003"/>
    <w:rsid w:val="005E4617"/>
    <w:rsid w:val="005E4707"/>
    <w:rsid w:val="005E5373"/>
    <w:rsid w:val="005E53A1"/>
    <w:rsid w:val="005E5439"/>
    <w:rsid w:val="005F1942"/>
    <w:rsid w:val="005F3F20"/>
    <w:rsid w:val="005F4C4F"/>
    <w:rsid w:val="005F7297"/>
    <w:rsid w:val="0060042E"/>
    <w:rsid w:val="00601E2F"/>
    <w:rsid w:val="006025A9"/>
    <w:rsid w:val="00603223"/>
    <w:rsid w:val="006076EC"/>
    <w:rsid w:val="00607CDF"/>
    <w:rsid w:val="0061100C"/>
    <w:rsid w:val="0061187D"/>
    <w:rsid w:val="00611AB1"/>
    <w:rsid w:val="00613A95"/>
    <w:rsid w:val="00614B1C"/>
    <w:rsid w:val="00620ED2"/>
    <w:rsid w:val="006230CA"/>
    <w:rsid w:val="0062530F"/>
    <w:rsid w:val="00625F51"/>
    <w:rsid w:val="00626397"/>
    <w:rsid w:val="00627681"/>
    <w:rsid w:val="00633537"/>
    <w:rsid w:val="00633F77"/>
    <w:rsid w:val="006341ED"/>
    <w:rsid w:val="00636ECB"/>
    <w:rsid w:val="0064024D"/>
    <w:rsid w:val="00640CD5"/>
    <w:rsid w:val="00641460"/>
    <w:rsid w:val="006417BC"/>
    <w:rsid w:val="0064253F"/>
    <w:rsid w:val="0064397D"/>
    <w:rsid w:val="00643A51"/>
    <w:rsid w:val="00643CF9"/>
    <w:rsid w:val="0064635B"/>
    <w:rsid w:val="00646A8D"/>
    <w:rsid w:val="00647133"/>
    <w:rsid w:val="00647212"/>
    <w:rsid w:val="0064728C"/>
    <w:rsid w:val="00647297"/>
    <w:rsid w:val="00647ECA"/>
    <w:rsid w:val="00650588"/>
    <w:rsid w:val="0065102E"/>
    <w:rsid w:val="006515EC"/>
    <w:rsid w:val="00655572"/>
    <w:rsid w:val="0066120D"/>
    <w:rsid w:val="00661FBD"/>
    <w:rsid w:val="00662163"/>
    <w:rsid w:val="006640B6"/>
    <w:rsid w:val="00665FF0"/>
    <w:rsid w:val="00666DBF"/>
    <w:rsid w:val="00666F7D"/>
    <w:rsid w:val="00666FB0"/>
    <w:rsid w:val="006671B5"/>
    <w:rsid w:val="00670C30"/>
    <w:rsid w:val="00670E82"/>
    <w:rsid w:val="006712C8"/>
    <w:rsid w:val="00672591"/>
    <w:rsid w:val="006735DF"/>
    <w:rsid w:val="00675B15"/>
    <w:rsid w:val="00676C88"/>
    <w:rsid w:val="00677244"/>
    <w:rsid w:val="0068196C"/>
    <w:rsid w:val="00683726"/>
    <w:rsid w:val="00683925"/>
    <w:rsid w:val="0068605B"/>
    <w:rsid w:val="006862B0"/>
    <w:rsid w:val="00687A1F"/>
    <w:rsid w:val="0069104C"/>
    <w:rsid w:val="0069206B"/>
    <w:rsid w:val="00692917"/>
    <w:rsid w:val="00692E5F"/>
    <w:rsid w:val="006939F4"/>
    <w:rsid w:val="006949AC"/>
    <w:rsid w:val="0069612D"/>
    <w:rsid w:val="00697700"/>
    <w:rsid w:val="00697FCD"/>
    <w:rsid w:val="006A1722"/>
    <w:rsid w:val="006A25D5"/>
    <w:rsid w:val="006A2CF6"/>
    <w:rsid w:val="006A387E"/>
    <w:rsid w:val="006A3F43"/>
    <w:rsid w:val="006A46C1"/>
    <w:rsid w:val="006A7504"/>
    <w:rsid w:val="006B1726"/>
    <w:rsid w:val="006B1B8C"/>
    <w:rsid w:val="006B53C2"/>
    <w:rsid w:val="006B64F6"/>
    <w:rsid w:val="006B66D0"/>
    <w:rsid w:val="006B7277"/>
    <w:rsid w:val="006B72CE"/>
    <w:rsid w:val="006B73C2"/>
    <w:rsid w:val="006C22CB"/>
    <w:rsid w:val="006C2BF7"/>
    <w:rsid w:val="006C30E8"/>
    <w:rsid w:val="006C44DF"/>
    <w:rsid w:val="006C536D"/>
    <w:rsid w:val="006C616B"/>
    <w:rsid w:val="006D1ACE"/>
    <w:rsid w:val="006D2D1A"/>
    <w:rsid w:val="006D2DCC"/>
    <w:rsid w:val="006D403C"/>
    <w:rsid w:val="006D6884"/>
    <w:rsid w:val="006E0337"/>
    <w:rsid w:val="006E3ADA"/>
    <w:rsid w:val="006E3FFA"/>
    <w:rsid w:val="006F1C5B"/>
    <w:rsid w:val="006F39D7"/>
    <w:rsid w:val="006F6165"/>
    <w:rsid w:val="00700DD0"/>
    <w:rsid w:val="0070169F"/>
    <w:rsid w:val="00705883"/>
    <w:rsid w:val="00707729"/>
    <w:rsid w:val="0071047B"/>
    <w:rsid w:val="00716C4E"/>
    <w:rsid w:val="007209DB"/>
    <w:rsid w:val="007212EA"/>
    <w:rsid w:val="007220AD"/>
    <w:rsid w:val="00726B91"/>
    <w:rsid w:val="0073088A"/>
    <w:rsid w:val="007329C8"/>
    <w:rsid w:val="00733494"/>
    <w:rsid w:val="007335F2"/>
    <w:rsid w:val="00733F26"/>
    <w:rsid w:val="007378C1"/>
    <w:rsid w:val="007417F3"/>
    <w:rsid w:val="00741D68"/>
    <w:rsid w:val="00741F40"/>
    <w:rsid w:val="00742EA7"/>
    <w:rsid w:val="00743C90"/>
    <w:rsid w:val="007443A6"/>
    <w:rsid w:val="007454C3"/>
    <w:rsid w:val="0075178E"/>
    <w:rsid w:val="00752903"/>
    <w:rsid w:val="00754130"/>
    <w:rsid w:val="00756905"/>
    <w:rsid w:val="00757D87"/>
    <w:rsid w:val="0076293D"/>
    <w:rsid w:val="007630A3"/>
    <w:rsid w:val="0076366C"/>
    <w:rsid w:val="007645D7"/>
    <w:rsid w:val="00764669"/>
    <w:rsid w:val="0076500D"/>
    <w:rsid w:val="0076626D"/>
    <w:rsid w:val="007663A3"/>
    <w:rsid w:val="00766C21"/>
    <w:rsid w:val="007671B7"/>
    <w:rsid w:val="00767470"/>
    <w:rsid w:val="00770535"/>
    <w:rsid w:val="00771698"/>
    <w:rsid w:val="007724D0"/>
    <w:rsid w:val="00773620"/>
    <w:rsid w:val="007755CC"/>
    <w:rsid w:val="007767CD"/>
    <w:rsid w:val="007771B7"/>
    <w:rsid w:val="00777DC2"/>
    <w:rsid w:val="00785893"/>
    <w:rsid w:val="00786B66"/>
    <w:rsid w:val="00793CE5"/>
    <w:rsid w:val="007967F5"/>
    <w:rsid w:val="00797A50"/>
    <w:rsid w:val="007A0726"/>
    <w:rsid w:val="007A1940"/>
    <w:rsid w:val="007A419F"/>
    <w:rsid w:val="007A533D"/>
    <w:rsid w:val="007A5E29"/>
    <w:rsid w:val="007A6BA4"/>
    <w:rsid w:val="007B028C"/>
    <w:rsid w:val="007B0D58"/>
    <w:rsid w:val="007B1F20"/>
    <w:rsid w:val="007B301D"/>
    <w:rsid w:val="007B3398"/>
    <w:rsid w:val="007B647D"/>
    <w:rsid w:val="007B6D4C"/>
    <w:rsid w:val="007B7EBB"/>
    <w:rsid w:val="007C3193"/>
    <w:rsid w:val="007C424B"/>
    <w:rsid w:val="007C58C2"/>
    <w:rsid w:val="007C659E"/>
    <w:rsid w:val="007D12C9"/>
    <w:rsid w:val="007D2444"/>
    <w:rsid w:val="007D391F"/>
    <w:rsid w:val="007D53EA"/>
    <w:rsid w:val="007D6236"/>
    <w:rsid w:val="007D7AC6"/>
    <w:rsid w:val="007D7CEC"/>
    <w:rsid w:val="007E06FB"/>
    <w:rsid w:val="007E09CD"/>
    <w:rsid w:val="007E1413"/>
    <w:rsid w:val="007E2410"/>
    <w:rsid w:val="007E3F25"/>
    <w:rsid w:val="007E448B"/>
    <w:rsid w:val="007F11B3"/>
    <w:rsid w:val="007F14AF"/>
    <w:rsid w:val="007F18E8"/>
    <w:rsid w:val="007F2145"/>
    <w:rsid w:val="007F74AD"/>
    <w:rsid w:val="007F77DD"/>
    <w:rsid w:val="00802957"/>
    <w:rsid w:val="008069AE"/>
    <w:rsid w:val="00806B75"/>
    <w:rsid w:val="00807915"/>
    <w:rsid w:val="00807EE4"/>
    <w:rsid w:val="00813216"/>
    <w:rsid w:val="00815504"/>
    <w:rsid w:val="00816301"/>
    <w:rsid w:val="00816E77"/>
    <w:rsid w:val="00816E96"/>
    <w:rsid w:val="00817035"/>
    <w:rsid w:val="008172D2"/>
    <w:rsid w:val="00817906"/>
    <w:rsid w:val="0082150A"/>
    <w:rsid w:val="0082531A"/>
    <w:rsid w:val="00831DE8"/>
    <w:rsid w:val="0083384A"/>
    <w:rsid w:val="0083419D"/>
    <w:rsid w:val="00834F83"/>
    <w:rsid w:val="00836DF2"/>
    <w:rsid w:val="00837B6B"/>
    <w:rsid w:val="008407D7"/>
    <w:rsid w:val="00841266"/>
    <w:rsid w:val="00841372"/>
    <w:rsid w:val="00841697"/>
    <w:rsid w:val="008422F9"/>
    <w:rsid w:val="00843840"/>
    <w:rsid w:val="00843A01"/>
    <w:rsid w:val="00843CCE"/>
    <w:rsid w:val="00844437"/>
    <w:rsid w:val="00844A13"/>
    <w:rsid w:val="00845E00"/>
    <w:rsid w:val="00847C1E"/>
    <w:rsid w:val="00850575"/>
    <w:rsid w:val="00850AAC"/>
    <w:rsid w:val="00853FF9"/>
    <w:rsid w:val="00855EFF"/>
    <w:rsid w:val="008566FC"/>
    <w:rsid w:val="00861AF4"/>
    <w:rsid w:val="008657E0"/>
    <w:rsid w:val="00865FD9"/>
    <w:rsid w:val="00866032"/>
    <w:rsid w:val="0086635A"/>
    <w:rsid w:val="00867894"/>
    <w:rsid w:val="00871124"/>
    <w:rsid w:val="00871404"/>
    <w:rsid w:val="00872237"/>
    <w:rsid w:val="00872705"/>
    <w:rsid w:val="00874174"/>
    <w:rsid w:val="008741A8"/>
    <w:rsid w:val="00874523"/>
    <w:rsid w:val="00874B42"/>
    <w:rsid w:val="00875A48"/>
    <w:rsid w:val="00875AC5"/>
    <w:rsid w:val="00875AEC"/>
    <w:rsid w:val="00876272"/>
    <w:rsid w:val="00877BE4"/>
    <w:rsid w:val="00880806"/>
    <w:rsid w:val="00880B85"/>
    <w:rsid w:val="00881B80"/>
    <w:rsid w:val="00881BDE"/>
    <w:rsid w:val="00882246"/>
    <w:rsid w:val="0088262D"/>
    <w:rsid w:val="0088337B"/>
    <w:rsid w:val="0088589E"/>
    <w:rsid w:val="00890A17"/>
    <w:rsid w:val="008918F2"/>
    <w:rsid w:val="00892768"/>
    <w:rsid w:val="00895D5C"/>
    <w:rsid w:val="00896A2B"/>
    <w:rsid w:val="00896CC4"/>
    <w:rsid w:val="00896DD7"/>
    <w:rsid w:val="008A3566"/>
    <w:rsid w:val="008A3EF8"/>
    <w:rsid w:val="008A44E8"/>
    <w:rsid w:val="008A5D14"/>
    <w:rsid w:val="008A680D"/>
    <w:rsid w:val="008B26D7"/>
    <w:rsid w:val="008B3816"/>
    <w:rsid w:val="008B39B0"/>
    <w:rsid w:val="008B41E8"/>
    <w:rsid w:val="008B4315"/>
    <w:rsid w:val="008B520C"/>
    <w:rsid w:val="008B6713"/>
    <w:rsid w:val="008B7873"/>
    <w:rsid w:val="008C025F"/>
    <w:rsid w:val="008C11EF"/>
    <w:rsid w:val="008C13EE"/>
    <w:rsid w:val="008C2B66"/>
    <w:rsid w:val="008C5FEA"/>
    <w:rsid w:val="008C6CE9"/>
    <w:rsid w:val="008C76A2"/>
    <w:rsid w:val="008D1D26"/>
    <w:rsid w:val="008D6EBE"/>
    <w:rsid w:val="008D7637"/>
    <w:rsid w:val="008E001A"/>
    <w:rsid w:val="008E04DE"/>
    <w:rsid w:val="008E155F"/>
    <w:rsid w:val="008E2AA6"/>
    <w:rsid w:val="008E56E9"/>
    <w:rsid w:val="008E73CE"/>
    <w:rsid w:val="008F0B07"/>
    <w:rsid w:val="008F1335"/>
    <w:rsid w:val="008F22F6"/>
    <w:rsid w:val="008F2A82"/>
    <w:rsid w:val="008F3A28"/>
    <w:rsid w:val="009009E3"/>
    <w:rsid w:val="00901175"/>
    <w:rsid w:val="0090178E"/>
    <w:rsid w:val="00902789"/>
    <w:rsid w:val="00906853"/>
    <w:rsid w:val="009074FA"/>
    <w:rsid w:val="00907E3B"/>
    <w:rsid w:val="00913C66"/>
    <w:rsid w:val="00914B9B"/>
    <w:rsid w:val="00920AC8"/>
    <w:rsid w:val="00924EC5"/>
    <w:rsid w:val="00924F4F"/>
    <w:rsid w:val="00926C7F"/>
    <w:rsid w:val="00927A58"/>
    <w:rsid w:val="00930B69"/>
    <w:rsid w:val="009320A4"/>
    <w:rsid w:val="009337BF"/>
    <w:rsid w:val="00933CDE"/>
    <w:rsid w:val="0093543C"/>
    <w:rsid w:val="0093566A"/>
    <w:rsid w:val="00935CB2"/>
    <w:rsid w:val="00935DD4"/>
    <w:rsid w:val="0093650F"/>
    <w:rsid w:val="00937521"/>
    <w:rsid w:val="009424E4"/>
    <w:rsid w:val="00943308"/>
    <w:rsid w:val="009463AB"/>
    <w:rsid w:val="009463F7"/>
    <w:rsid w:val="00946448"/>
    <w:rsid w:val="00946866"/>
    <w:rsid w:val="00947431"/>
    <w:rsid w:val="00950311"/>
    <w:rsid w:val="009531B9"/>
    <w:rsid w:val="0095389E"/>
    <w:rsid w:val="00955C75"/>
    <w:rsid w:val="009571C0"/>
    <w:rsid w:val="00957658"/>
    <w:rsid w:val="00957E87"/>
    <w:rsid w:val="0096125D"/>
    <w:rsid w:val="00961D66"/>
    <w:rsid w:val="00963164"/>
    <w:rsid w:val="0096493B"/>
    <w:rsid w:val="00964E9F"/>
    <w:rsid w:val="0096648D"/>
    <w:rsid w:val="0096679D"/>
    <w:rsid w:val="00967D81"/>
    <w:rsid w:val="00970567"/>
    <w:rsid w:val="009713B8"/>
    <w:rsid w:val="0097437E"/>
    <w:rsid w:val="00976B01"/>
    <w:rsid w:val="00976D34"/>
    <w:rsid w:val="00977911"/>
    <w:rsid w:val="00977DB1"/>
    <w:rsid w:val="009833A6"/>
    <w:rsid w:val="00983E10"/>
    <w:rsid w:val="009841BD"/>
    <w:rsid w:val="00984836"/>
    <w:rsid w:val="00985F9D"/>
    <w:rsid w:val="009917F9"/>
    <w:rsid w:val="00993EA0"/>
    <w:rsid w:val="0099417D"/>
    <w:rsid w:val="00997468"/>
    <w:rsid w:val="009A1B91"/>
    <w:rsid w:val="009A2E39"/>
    <w:rsid w:val="009A34E9"/>
    <w:rsid w:val="009A4149"/>
    <w:rsid w:val="009A4E88"/>
    <w:rsid w:val="009A5A50"/>
    <w:rsid w:val="009B0D4D"/>
    <w:rsid w:val="009B1E49"/>
    <w:rsid w:val="009B412F"/>
    <w:rsid w:val="009B4CB8"/>
    <w:rsid w:val="009B5D51"/>
    <w:rsid w:val="009B6733"/>
    <w:rsid w:val="009C01A3"/>
    <w:rsid w:val="009C2E07"/>
    <w:rsid w:val="009C3CA9"/>
    <w:rsid w:val="009D0229"/>
    <w:rsid w:val="009D2BB8"/>
    <w:rsid w:val="009D4F56"/>
    <w:rsid w:val="009E1077"/>
    <w:rsid w:val="009E4DD4"/>
    <w:rsid w:val="009E6167"/>
    <w:rsid w:val="009F028A"/>
    <w:rsid w:val="009F39E8"/>
    <w:rsid w:val="009F427C"/>
    <w:rsid w:val="009F45B4"/>
    <w:rsid w:val="009F4B80"/>
    <w:rsid w:val="009F4DC6"/>
    <w:rsid w:val="009F4E34"/>
    <w:rsid w:val="009F577A"/>
    <w:rsid w:val="009F58F4"/>
    <w:rsid w:val="009F5922"/>
    <w:rsid w:val="009F5B85"/>
    <w:rsid w:val="00A00206"/>
    <w:rsid w:val="00A01743"/>
    <w:rsid w:val="00A01B48"/>
    <w:rsid w:val="00A02EA7"/>
    <w:rsid w:val="00A02F99"/>
    <w:rsid w:val="00A07204"/>
    <w:rsid w:val="00A07206"/>
    <w:rsid w:val="00A10763"/>
    <w:rsid w:val="00A12142"/>
    <w:rsid w:val="00A12B95"/>
    <w:rsid w:val="00A16F4F"/>
    <w:rsid w:val="00A20DED"/>
    <w:rsid w:val="00A20E5E"/>
    <w:rsid w:val="00A227A0"/>
    <w:rsid w:val="00A22A5D"/>
    <w:rsid w:val="00A230D7"/>
    <w:rsid w:val="00A255EC"/>
    <w:rsid w:val="00A269C8"/>
    <w:rsid w:val="00A3189D"/>
    <w:rsid w:val="00A33C57"/>
    <w:rsid w:val="00A34839"/>
    <w:rsid w:val="00A3524F"/>
    <w:rsid w:val="00A37F69"/>
    <w:rsid w:val="00A400B3"/>
    <w:rsid w:val="00A415ED"/>
    <w:rsid w:val="00A4181C"/>
    <w:rsid w:val="00A42E16"/>
    <w:rsid w:val="00A431EF"/>
    <w:rsid w:val="00A43944"/>
    <w:rsid w:val="00A44420"/>
    <w:rsid w:val="00A45EB9"/>
    <w:rsid w:val="00A4772E"/>
    <w:rsid w:val="00A50A5C"/>
    <w:rsid w:val="00A50AE6"/>
    <w:rsid w:val="00A52BBB"/>
    <w:rsid w:val="00A55D69"/>
    <w:rsid w:val="00A5718C"/>
    <w:rsid w:val="00A57E68"/>
    <w:rsid w:val="00A6034D"/>
    <w:rsid w:val="00A60743"/>
    <w:rsid w:val="00A61895"/>
    <w:rsid w:val="00A61B24"/>
    <w:rsid w:val="00A63454"/>
    <w:rsid w:val="00A63CB4"/>
    <w:rsid w:val="00A64227"/>
    <w:rsid w:val="00A647BB"/>
    <w:rsid w:val="00A658E5"/>
    <w:rsid w:val="00A664E3"/>
    <w:rsid w:val="00A67AC3"/>
    <w:rsid w:val="00A719A2"/>
    <w:rsid w:val="00A73F9F"/>
    <w:rsid w:val="00A742AD"/>
    <w:rsid w:val="00A74411"/>
    <w:rsid w:val="00A7614E"/>
    <w:rsid w:val="00A77934"/>
    <w:rsid w:val="00A77BA9"/>
    <w:rsid w:val="00A801D7"/>
    <w:rsid w:val="00A86F1E"/>
    <w:rsid w:val="00A9007C"/>
    <w:rsid w:val="00A91060"/>
    <w:rsid w:val="00A92150"/>
    <w:rsid w:val="00A9290E"/>
    <w:rsid w:val="00A92CB0"/>
    <w:rsid w:val="00A93222"/>
    <w:rsid w:val="00A93404"/>
    <w:rsid w:val="00A959BE"/>
    <w:rsid w:val="00A97286"/>
    <w:rsid w:val="00A97374"/>
    <w:rsid w:val="00AA180E"/>
    <w:rsid w:val="00AA32A4"/>
    <w:rsid w:val="00AA366B"/>
    <w:rsid w:val="00AA3CFD"/>
    <w:rsid w:val="00AA403E"/>
    <w:rsid w:val="00AA40A8"/>
    <w:rsid w:val="00AA46CF"/>
    <w:rsid w:val="00AA5A90"/>
    <w:rsid w:val="00AA6E20"/>
    <w:rsid w:val="00AA7BF7"/>
    <w:rsid w:val="00AB0900"/>
    <w:rsid w:val="00AB0DF0"/>
    <w:rsid w:val="00AB166A"/>
    <w:rsid w:val="00AB3D93"/>
    <w:rsid w:val="00AC02E3"/>
    <w:rsid w:val="00AC2F47"/>
    <w:rsid w:val="00AC54F8"/>
    <w:rsid w:val="00AC6122"/>
    <w:rsid w:val="00AD1084"/>
    <w:rsid w:val="00AD1A93"/>
    <w:rsid w:val="00AD3BE3"/>
    <w:rsid w:val="00AD538C"/>
    <w:rsid w:val="00AE0836"/>
    <w:rsid w:val="00AE4A6D"/>
    <w:rsid w:val="00AE567C"/>
    <w:rsid w:val="00AE56B7"/>
    <w:rsid w:val="00AE6CA9"/>
    <w:rsid w:val="00AF0889"/>
    <w:rsid w:val="00AF1515"/>
    <w:rsid w:val="00AF32BA"/>
    <w:rsid w:val="00AF3CD0"/>
    <w:rsid w:val="00AF49CD"/>
    <w:rsid w:val="00AF51F7"/>
    <w:rsid w:val="00B00AD8"/>
    <w:rsid w:val="00B010A4"/>
    <w:rsid w:val="00B01FBC"/>
    <w:rsid w:val="00B020EC"/>
    <w:rsid w:val="00B024E7"/>
    <w:rsid w:val="00B0352C"/>
    <w:rsid w:val="00B0765A"/>
    <w:rsid w:val="00B0771C"/>
    <w:rsid w:val="00B10185"/>
    <w:rsid w:val="00B11B21"/>
    <w:rsid w:val="00B14426"/>
    <w:rsid w:val="00B15F79"/>
    <w:rsid w:val="00B167DD"/>
    <w:rsid w:val="00B211CE"/>
    <w:rsid w:val="00B271B6"/>
    <w:rsid w:val="00B274C3"/>
    <w:rsid w:val="00B30ABA"/>
    <w:rsid w:val="00B33306"/>
    <w:rsid w:val="00B33DB6"/>
    <w:rsid w:val="00B34A4A"/>
    <w:rsid w:val="00B3794F"/>
    <w:rsid w:val="00B45318"/>
    <w:rsid w:val="00B510D1"/>
    <w:rsid w:val="00B516F9"/>
    <w:rsid w:val="00B5303C"/>
    <w:rsid w:val="00B532EA"/>
    <w:rsid w:val="00B53760"/>
    <w:rsid w:val="00B53DEC"/>
    <w:rsid w:val="00B55452"/>
    <w:rsid w:val="00B60477"/>
    <w:rsid w:val="00B628F8"/>
    <w:rsid w:val="00B62917"/>
    <w:rsid w:val="00B641CB"/>
    <w:rsid w:val="00B6449D"/>
    <w:rsid w:val="00B650B4"/>
    <w:rsid w:val="00B66D0F"/>
    <w:rsid w:val="00B67B35"/>
    <w:rsid w:val="00B67E75"/>
    <w:rsid w:val="00B70CD5"/>
    <w:rsid w:val="00B72F62"/>
    <w:rsid w:val="00B73189"/>
    <w:rsid w:val="00B738FA"/>
    <w:rsid w:val="00B73B52"/>
    <w:rsid w:val="00B74A81"/>
    <w:rsid w:val="00B74C8A"/>
    <w:rsid w:val="00B80084"/>
    <w:rsid w:val="00B817B5"/>
    <w:rsid w:val="00B84D75"/>
    <w:rsid w:val="00B85284"/>
    <w:rsid w:val="00B86241"/>
    <w:rsid w:val="00B87E81"/>
    <w:rsid w:val="00B91AEF"/>
    <w:rsid w:val="00B92623"/>
    <w:rsid w:val="00B9303B"/>
    <w:rsid w:val="00B9306D"/>
    <w:rsid w:val="00B9337F"/>
    <w:rsid w:val="00B93778"/>
    <w:rsid w:val="00B94B27"/>
    <w:rsid w:val="00B950DD"/>
    <w:rsid w:val="00BA07BB"/>
    <w:rsid w:val="00BA0984"/>
    <w:rsid w:val="00BA2936"/>
    <w:rsid w:val="00BA35C4"/>
    <w:rsid w:val="00BA3EAD"/>
    <w:rsid w:val="00BA3FBA"/>
    <w:rsid w:val="00BA42F2"/>
    <w:rsid w:val="00BA55EB"/>
    <w:rsid w:val="00BA5BE5"/>
    <w:rsid w:val="00BA6154"/>
    <w:rsid w:val="00BA7D5D"/>
    <w:rsid w:val="00BB192A"/>
    <w:rsid w:val="00BB24FD"/>
    <w:rsid w:val="00BB26F6"/>
    <w:rsid w:val="00BB2D8C"/>
    <w:rsid w:val="00BB5631"/>
    <w:rsid w:val="00BB6241"/>
    <w:rsid w:val="00BB6B8D"/>
    <w:rsid w:val="00BB781E"/>
    <w:rsid w:val="00BC152B"/>
    <w:rsid w:val="00BC2CA9"/>
    <w:rsid w:val="00BC3670"/>
    <w:rsid w:val="00BC3979"/>
    <w:rsid w:val="00BC576D"/>
    <w:rsid w:val="00BC6E2D"/>
    <w:rsid w:val="00BC7498"/>
    <w:rsid w:val="00BD13D6"/>
    <w:rsid w:val="00BD3783"/>
    <w:rsid w:val="00BD3919"/>
    <w:rsid w:val="00BD5467"/>
    <w:rsid w:val="00BD5B86"/>
    <w:rsid w:val="00BD73C7"/>
    <w:rsid w:val="00BE0521"/>
    <w:rsid w:val="00BE057E"/>
    <w:rsid w:val="00BE0E2E"/>
    <w:rsid w:val="00BE35E6"/>
    <w:rsid w:val="00BE444D"/>
    <w:rsid w:val="00BE64EF"/>
    <w:rsid w:val="00BF0241"/>
    <w:rsid w:val="00BF200D"/>
    <w:rsid w:val="00BF474E"/>
    <w:rsid w:val="00BF68ED"/>
    <w:rsid w:val="00BF788B"/>
    <w:rsid w:val="00C01E88"/>
    <w:rsid w:val="00C03C7E"/>
    <w:rsid w:val="00C06F72"/>
    <w:rsid w:val="00C101A9"/>
    <w:rsid w:val="00C10676"/>
    <w:rsid w:val="00C1157F"/>
    <w:rsid w:val="00C11F32"/>
    <w:rsid w:val="00C13E71"/>
    <w:rsid w:val="00C13ED6"/>
    <w:rsid w:val="00C1553D"/>
    <w:rsid w:val="00C163F1"/>
    <w:rsid w:val="00C1746A"/>
    <w:rsid w:val="00C205DC"/>
    <w:rsid w:val="00C20E0D"/>
    <w:rsid w:val="00C21392"/>
    <w:rsid w:val="00C22DA7"/>
    <w:rsid w:val="00C2385E"/>
    <w:rsid w:val="00C25FB8"/>
    <w:rsid w:val="00C26932"/>
    <w:rsid w:val="00C26D38"/>
    <w:rsid w:val="00C33487"/>
    <w:rsid w:val="00C35251"/>
    <w:rsid w:val="00C35296"/>
    <w:rsid w:val="00C3675D"/>
    <w:rsid w:val="00C37791"/>
    <w:rsid w:val="00C40227"/>
    <w:rsid w:val="00C4180B"/>
    <w:rsid w:val="00C42410"/>
    <w:rsid w:val="00C42828"/>
    <w:rsid w:val="00C45772"/>
    <w:rsid w:val="00C4657F"/>
    <w:rsid w:val="00C51CC7"/>
    <w:rsid w:val="00C5667D"/>
    <w:rsid w:val="00C56A1D"/>
    <w:rsid w:val="00C56F8B"/>
    <w:rsid w:val="00C644F1"/>
    <w:rsid w:val="00C64E19"/>
    <w:rsid w:val="00C65E36"/>
    <w:rsid w:val="00C676B6"/>
    <w:rsid w:val="00C70FC2"/>
    <w:rsid w:val="00C72D78"/>
    <w:rsid w:val="00C73B92"/>
    <w:rsid w:val="00C761B9"/>
    <w:rsid w:val="00C80DF6"/>
    <w:rsid w:val="00C80FEF"/>
    <w:rsid w:val="00C81E91"/>
    <w:rsid w:val="00C82F6E"/>
    <w:rsid w:val="00C83261"/>
    <w:rsid w:val="00C8362A"/>
    <w:rsid w:val="00C86398"/>
    <w:rsid w:val="00C87F20"/>
    <w:rsid w:val="00C92519"/>
    <w:rsid w:val="00C964BD"/>
    <w:rsid w:val="00CA0193"/>
    <w:rsid w:val="00CA07AF"/>
    <w:rsid w:val="00CA14AD"/>
    <w:rsid w:val="00CA1663"/>
    <w:rsid w:val="00CA2AAD"/>
    <w:rsid w:val="00CA339A"/>
    <w:rsid w:val="00CA62E6"/>
    <w:rsid w:val="00CA7A8D"/>
    <w:rsid w:val="00CB5267"/>
    <w:rsid w:val="00CB7160"/>
    <w:rsid w:val="00CC14E6"/>
    <w:rsid w:val="00CC229D"/>
    <w:rsid w:val="00CC2E60"/>
    <w:rsid w:val="00CC4702"/>
    <w:rsid w:val="00CC62BA"/>
    <w:rsid w:val="00CD0A3D"/>
    <w:rsid w:val="00CD4DEA"/>
    <w:rsid w:val="00CD681A"/>
    <w:rsid w:val="00CE27B4"/>
    <w:rsid w:val="00CE4096"/>
    <w:rsid w:val="00CE4762"/>
    <w:rsid w:val="00CE6186"/>
    <w:rsid w:val="00CF0D06"/>
    <w:rsid w:val="00CF1880"/>
    <w:rsid w:val="00CF2EC2"/>
    <w:rsid w:val="00CF3458"/>
    <w:rsid w:val="00CF3B69"/>
    <w:rsid w:val="00CF3C94"/>
    <w:rsid w:val="00CF542D"/>
    <w:rsid w:val="00CF6B20"/>
    <w:rsid w:val="00D01285"/>
    <w:rsid w:val="00D03172"/>
    <w:rsid w:val="00D03704"/>
    <w:rsid w:val="00D10F0A"/>
    <w:rsid w:val="00D12572"/>
    <w:rsid w:val="00D1325A"/>
    <w:rsid w:val="00D15A65"/>
    <w:rsid w:val="00D16BF6"/>
    <w:rsid w:val="00D175B7"/>
    <w:rsid w:val="00D176FC"/>
    <w:rsid w:val="00D17994"/>
    <w:rsid w:val="00D17B5D"/>
    <w:rsid w:val="00D225B3"/>
    <w:rsid w:val="00D227E3"/>
    <w:rsid w:val="00D22AB2"/>
    <w:rsid w:val="00D2431D"/>
    <w:rsid w:val="00D25795"/>
    <w:rsid w:val="00D26463"/>
    <w:rsid w:val="00D26D1E"/>
    <w:rsid w:val="00D26F19"/>
    <w:rsid w:val="00D2768D"/>
    <w:rsid w:val="00D310C4"/>
    <w:rsid w:val="00D3191C"/>
    <w:rsid w:val="00D42BD2"/>
    <w:rsid w:val="00D4346A"/>
    <w:rsid w:val="00D45C7B"/>
    <w:rsid w:val="00D5045A"/>
    <w:rsid w:val="00D50DF8"/>
    <w:rsid w:val="00D51833"/>
    <w:rsid w:val="00D53736"/>
    <w:rsid w:val="00D554E3"/>
    <w:rsid w:val="00D64367"/>
    <w:rsid w:val="00D65AB3"/>
    <w:rsid w:val="00D66CB5"/>
    <w:rsid w:val="00D66F60"/>
    <w:rsid w:val="00D67D09"/>
    <w:rsid w:val="00D705D7"/>
    <w:rsid w:val="00D719C6"/>
    <w:rsid w:val="00D71D62"/>
    <w:rsid w:val="00D73F76"/>
    <w:rsid w:val="00D74347"/>
    <w:rsid w:val="00D744F0"/>
    <w:rsid w:val="00D76334"/>
    <w:rsid w:val="00D806CA"/>
    <w:rsid w:val="00D8229E"/>
    <w:rsid w:val="00D85F06"/>
    <w:rsid w:val="00D90B3F"/>
    <w:rsid w:val="00D91713"/>
    <w:rsid w:val="00D92196"/>
    <w:rsid w:val="00D9318A"/>
    <w:rsid w:val="00D953E2"/>
    <w:rsid w:val="00D95882"/>
    <w:rsid w:val="00D95FFE"/>
    <w:rsid w:val="00D96550"/>
    <w:rsid w:val="00DA1BAC"/>
    <w:rsid w:val="00DA1E27"/>
    <w:rsid w:val="00DA2854"/>
    <w:rsid w:val="00DA34FE"/>
    <w:rsid w:val="00DA5DBD"/>
    <w:rsid w:val="00DA6869"/>
    <w:rsid w:val="00DA6EA0"/>
    <w:rsid w:val="00DB0ADD"/>
    <w:rsid w:val="00DB1248"/>
    <w:rsid w:val="00DB158D"/>
    <w:rsid w:val="00DB1C67"/>
    <w:rsid w:val="00DB4C25"/>
    <w:rsid w:val="00DB4CEF"/>
    <w:rsid w:val="00DB5C8E"/>
    <w:rsid w:val="00DB793D"/>
    <w:rsid w:val="00DC115E"/>
    <w:rsid w:val="00DC45D8"/>
    <w:rsid w:val="00DC4F08"/>
    <w:rsid w:val="00DC7980"/>
    <w:rsid w:val="00DD12AA"/>
    <w:rsid w:val="00DD29CB"/>
    <w:rsid w:val="00DD31A6"/>
    <w:rsid w:val="00DD79C7"/>
    <w:rsid w:val="00DE14EF"/>
    <w:rsid w:val="00DE1B0E"/>
    <w:rsid w:val="00DE28A0"/>
    <w:rsid w:val="00DE29AE"/>
    <w:rsid w:val="00DE2AE4"/>
    <w:rsid w:val="00DE2DE1"/>
    <w:rsid w:val="00DE5F8A"/>
    <w:rsid w:val="00DE6240"/>
    <w:rsid w:val="00DE780B"/>
    <w:rsid w:val="00DE7A96"/>
    <w:rsid w:val="00DF291F"/>
    <w:rsid w:val="00DF4B75"/>
    <w:rsid w:val="00DF570C"/>
    <w:rsid w:val="00DF6DB7"/>
    <w:rsid w:val="00DF77EC"/>
    <w:rsid w:val="00E0000D"/>
    <w:rsid w:val="00E055A1"/>
    <w:rsid w:val="00E063DF"/>
    <w:rsid w:val="00E06FDD"/>
    <w:rsid w:val="00E07789"/>
    <w:rsid w:val="00E07E4B"/>
    <w:rsid w:val="00E10AC9"/>
    <w:rsid w:val="00E15137"/>
    <w:rsid w:val="00E1779F"/>
    <w:rsid w:val="00E20F1B"/>
    <w:rsid w:val="00E21F5B"/>
    <w:rsid w:val="00E22A31"/>
    <w:rsid w:val="00E233D6"/>
    <w:rsid w:val="00E238A5"/>
    <w:rsid w:val="00E2425E"/>
    <w:rsid w:val="00E2495D"/>
    <w:rsid w:val="00E24C2D"/>
    <w:rsid w:val="00E26D26"/>
    <w:rsid w:val="00E272CD"/>
    <w:rsid w:val="00E275C8"/>
    <w:rsid w:val="00E303B8"/>
    <w:rsid w:val="00E32CBB"/>
    <w:rsid w:val="00E3437D"/>
    <w:rsid w:val="00E375B5"/>
    <w:rsid w:val="00E400F0"/>
    <w:rsid w:val="00E403F4"/>
    <w:rsid w:val="00E411E8"/>
    <w:rsid w:val="00E43704"/>
    <w:rsid w:val="00E5129B"/>
    <w:rsid w:val="00E513D3"/>
    <w:rsid w:val="00E5187F"/>
    <w:rsid w:val="00E53CD1"/>
    <w:rsid w:val="00E54B2A"/>
    <w:rsid w:val="00E55DFC"/>
    <w:rsid w:val="00E5619C"/>
    <w:rsid w:val="00E57348"/>
    <w:rsid w:val="00E573F2"/>
    <w:rsid w:val="00E6007F"/>
    <w:rsid w:val="00E62686"/>
    <w:rsid w:val="00E62D07"/>
    <w:rsid w:val="00E65904"/>
    <w:rsid w:val="00E65B41"/>
    <w:rsid w:val="00E663E7"/>
    <w:rsid w:val="00E73B5D"/>
    <w:rsid w:val="00E77D27"/>
    <w:rsid w:val="00E800FF"/>
    <w:rsid w:val="00E82351"/>
    <w:rsid w:val="00E90F52"/>
    <w:rsid w:val="00E91341"/>
    <w:rsid w:val="00E91F94"/>
    <w:rsid w:val="00E925CF"/>
    <w:rsid w:val="00E96ED4"/>
    <w:rsid w:val="00EA012C"/>
    <w:rsid w:val="00EA01B1"/>
    <w:rsid w:val="00EA3397"/>
    <w:rsid w:val="00EA5FAB"/>
    <w:rsid w:val="00EB014E"/>
    <w:rsid w:val="00EB24FD"/>
    <w:rsid w:val="00EB2C80"/>
    <w:rsid w:val="00EB6451"/>
    <w:rsid w:val="00EC5729"/>
    <w:rsid w:val="00EC585F"/>
    <w:rsid w:val="00EC6EC2"/>
    <w:rsid w:val="00EC7B0D"/>
    <w:rsid w:val="00ED0410"/>
    <w:rsid w:val="00ED0DC2"/>
    <w:rsid w:val="00ED3214"/>
    <w:rsid w:val="00ED6C12"/>
    <w:rsid w:val="00ED77AB"/>
    <w:rsid w:val="00EE395A"/>
    <w:rsid w:val="00EE4757"/>
    <w:rsid w:val="00EE6141"/>
    <w:rsid w:val="00EE6A02"/>
    <w:rsid w:val="00EE6FB6"/>
    <w:rsid w:val="00EE7EA3"/>
    <w:rsid w:val="00EF0AF1"/>
    <w:rsid w:val="00EF2F2B"/>
    <w:rsid w:val="00EF4556"/>
    <w:rsid w:val="00EF4632"/>
    <w:rsid w:val="00EF4639"/>
    <w:rsid w:val="00EF62DA"/>
    <w:rsid w:val="00EF648C"/>
    <w:rsid w:val="00EF7084"/>
    <w:rsid w:val="00EF7726"/>
    <w:rsid w:val="00EF7C36"/>
    <w:rsid w:val="00EF7F8C"/>
    <w:rsid w:val="00F01527"/>
    <w:rsid w:val="00F01C7C"/>
    <w:rsid w:val="00F02B2A"/>
    <w:rsid w:val="00F0637F"/>
    <w:rsid w:val="00F063E6"/>
    <w:rsid w:val="00F0715B"/>
    <w:rsid w:val="00F0766F"/>
    <w:rsid w:val="00F11F85"/>
    <w:rsid w:val="00F12495"/>
    <w:rsid w:val="00F1330F"/>
    <w:rsid w:val="00F1456C"/>
    <w:rsid w:val="00F17E9B"/>
    <w:rsid w:val="00F17ECB"/>
    <w:rsid w:val="00F204B0"/>
    <w:rsid w:val="00F20720"/>
    <w:rsid w:val="00F22610"/>
    <w:rsid w:val="00F22E09"/>
    <w:rsid w:val="00F24CC4"/>
    <w:rsid w:val="00F267B6"/>
    <w:rsid w:val="00F27343"/>
    <w:rsid w:val="00F30108"/>
    <w:rsid w:val="00F30B25"/>
    <w:rsid w:val="00F3300D"/>
    <w:rsid w:val="00F337C5"/>
    <w:rsid w:val="00F37025"/>
    <w:rsid w:val="00F4379A"/>
    <w:rsid w:val="00F45949"/>
    <w:rsid w:val="00F45CC1"/>
    <w:rsid w:val="00F471F8"/>
    <w:rsid w:val="00F47BBA"/>
    <w:rsid w:val="00F50082"/>
    <w:rsid w:val="00F51108"/>
    <w:rsid w:val="00F5178B"/>
    <w:rsid w:val="00F5637F"/>
    <w:rsid w:val="00F57600"/>
    <w:rsid w:val="00F57A4C"/>
    <w:rsid w:val="00F61B3A"/>
    <w:rsid w:val="00F62CDB"/>
    <w:rsid w:val="00F636B0"/>
    <w:rsid w:val="00F65C43"/>
    <w:rsid w:val="00F7366F"/>
    <w:rsid w:val="00F75332"/>
    <w:rsid w:val="00F77361"/>
    <w:rsid w:val="00F77863"/>
    <w:rsid w:val="00F8033A"/>
    <w:rsid w:val="00F8116B"/>
    <w:rsid w:val="00F816D6"/>
    <w:rsid w:val="00F819C1"/>
    <w:rsid w:val="00F8335C"/>
    <w:rsid w:val="00F840D1"/>
    <w:rsid w:val="00F84181"/>
    <w:rsid w:val="00F84725"/>
    <w:rsid w:val="00F865C4"/>
    <w:rsid w:val="00F87345"/>
    <w:rsid w:val="00F90BDD"/>
    <w:rsid w:val="00F94C21"/>
    <w:rsid w:val="00F96883"/>
    <w:rsid w:val="00F969E6"/>
    <w:rsid w:val="00FA00E3"/>
    <w:rsid w:val="00FA669E"/>
    <w:rsid w:val="00FA6B7F"/>
    <w:rsid w:val="00FB17F6"/>
    <w:rsid w:val="00FB7FD5"/>
    <w:rsid w:val="00FC59AF"/>
    <w:rsid w:val="00FC6007"/>
    <w:rsid w:val="00FC695A"/>
    <w:rsid w:val="00FD161D"/>
    <w:rsid w:val="00FD2629"/>
    <w:rsid w:val="00FD265E"/>
    <w:rsid w:val="00FD2D80"/>
    <w:rsid w:val="00FD2F98"/>
    <w:rsid w:val="00FD7683"/>
    <w:rsid w:val="00FE07C0"/>
    <w:rsid w:val="00FE1CCE"/>
    <w:rsid w:val="00FE272D"/>
    <w:rsid w:val="00FE5869"/>
    <w:rsid w:val="00FE59C8"/>
    <w:rsid w:val="00FE7474"/>
    <w:rsid w:val="00FE761E"/>
    <w:rsid w:val="00FF0DAB"/>
    <w:rsid w:val="00FF11D3"/>
    <w:rsid w:val="00FF1FFC"/>
    <w:rsid w:val="00FF29F0"/>
    <w:rsid w:val="00FF301D"/>
    <w:rsid w:val="00FF3CB9"/>
    <w:rsid w:val="00FF4E48"/>
    <w:rsid w:val="00FF5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FD161D"/>
    <w:pPr>
      <w:spacing w:before="160" w:after="160"/>
      <w:ind w:left="432"/>
      <w:jc w:val="left"/>
    </w:pPr>
    <w:rPr>
      <w:rFonts w:ascii="Segoe UI" w:hAnsi="Segoe UI"/>
      <w:sz w:val="20"/>
      <w:szCs w:val="20"/>
    </w:rPr>
  </w:style>
  <w:style w:type="paragraph" w:styleId="Heading1">
    <w:name w:val="heading 1"/>
    <w:basedOn w:val="Normal"/>
    <w:next w:val="ParagraphText"/>
    <w:link w:val="Heading1Char"/>
    <w:uiPriority w:val="9"/>
    <w:qFormat/>
    <w:rsid w:val="00FD161D"/>
    <w:pPr>
      <w:pBdr>
        <w:bottom w:val="single" w:sz="4" w:space="1" w:color="548DD4" w:themeColor="text2" w:themeTint="99"/>
      </w:pBdr>
      <w:spacing w:before="480" w:after="240"/>
      <w:ind w:left="0"/>
      <w:outlineLvl w:val="0"/>
    </w:pPr>
    <w:rPr>
      <w:b/>
      <w:sz w:val="34"/>
      <w:szCs w:val="34"/>
    </w:rPr>
  </w:style>
  <w:style w:type="paragraph" w:styleId="Heading2">
    <w:name w:val="heading 2"/>
    <w:basedOn w:val="Normal"/>
    <w:next w:val="ParagraphText"/>
    <w:link w:val="Heading2Char"/>
    <w:uiPriority w:val="9"/>
    <w:unhideWhenUsed/>
    <w:qFormat/>
    <w:rsid w:val="00FD161D"/>
    <w:pPr>
      <w:keepNext/>
      <w:keepLines/>
      <w:spacing w:before="240" w:after="120"/>
      <w:ind w:left="0"/>
      <w:outlineLvl w:val="1"/>
    </w:pPr>
    <w:rPr>
      <w:rFonts w:cs="Segoe UI"/>
      <w:b/>
      <w:sz w:val="32"/>
      <w:szCs w:val="36"/>
    </w:rPr>
  </w:style>
  <w:style w:type="paragraph" w:styleId="Heading3">
    <w:name w:val="heading 3"/>
    <w:basedOn w:val="Normal"/>
    <w:next w:val="ParagraphText"/>
    <w:link w:val="Heading3Char"/>
    <w:uiPriority w:val="9"/>
    <w:unhideWhenUsed/>
    <w:qFormat/>
    <w:rsid w:val="00FD161D"/>
    <w:pPr>
      <w:keepNext/>
      <w:keepLines/>
      <w:spacing w:before="240" w:after="120"/>
      <w:ind w:left="0"/>
      <w:outlineLvl w:val="2"/>
    </w:pPr>
    <w:rPr>
      <w:rFonts w:cs="Segoe UI"/>
      <w:b/>
      <w:sz w:val="28"/>
      <w:szCs w:val="28"/>
    </w:rPr>
  </w:style>
  <w:style w:type="paragraph" w:styleId="Heading4">
    <w:name w:val="heading 4"/>
    <w:basedOn w:val="ParagraphText"/>
    <w:next w:val="ParagraphText"/>
    <w:link w:val="Heading4Char"/>
    <w:uiPriority w:val="9"/>
    <w:unhideWhenUsed/>
    <w:qFormat/>
    <w:rsid w:val="00FD161D"/>
    <w:pPr>
      <w:spacing w:before="240" w:after="120" w:line="276" w:lineRule="auto"/>
      <w:ind w:left="0"/>
      <w:jc w:val="both"/>
      <w:outlineLvl w:val="3"/>
    </w:pPr>
    <w:rPr>
      <w:b/>
      <w:sz w:val="24"/>
      <w:szCs w:val="24"/>
    </w:rPr>
  </w:style>
  <w:style w:type="paragraph" w:styleId="Heading5">
    <w:name w:val="heading 5"/>
    <w:basedOn w:val="Heading4"/>
    <w:next w:val="ParagraphText"/>
    <w:link w:val="Heading5Char"/>
    <w:uiPriority w:val="9"/>
    <w:unhideWhenUsed/>
    <w:qFormat/>
    <w:rsid w:val="00FD161D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FD161D"/>
    <w:pPr>
      <w:keepNext/>
      <w:keepLines/>
      <w:spacing w:before="200" w:after="0"/>
      <w:outlineLvl w:val="5"/>
    </w:pPr>
    <w:rPr>
      <w:rFonts w:asciiTheme="minorHAnsi" w:eastAsiaTheme="majorEastAsia" w:hAnsiTheme="minorHAnsi" w:cstheme="majorBidi"/>
      <w:b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D16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D16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6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ParagraphText"/>
    <w:next w:val="ParagraphText"/>
    <w:link w:val="TitleChar"/>
    <w:uiPriority w:val="10"/>
    <w:qFormat/>
    <w:rsid w:val="00FD161D"/>
    <w:pPr>
      <w:spacing w:before="0" w:after="300"/>
      <w:contextualSpacing/>
    </w:pPr>
    <w:rPr>
      <w:rFonts w:asciiTheme="minorHAnsi" w:eastAsiaTheme="majorEastAsia" w:hAnsiTheme="min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61D"/>
    <w:rPr>
      <w:rFonts w:eastAsiaTheme="majorEastAsia" w:cstheme="majorBidi"/>
      <w:spacing w:val="5"/>
      <w:kern w:val="28"/>
      <w:sz w:val="52"/>
      <w:szCs w:val="52"/>
    </w:rPr>
  </w:style>
  <w:style w:type="paragraph" w:customStyle="1" w:styleId="ParagraphText">
    <w:name w:val="Paragraph Text"/>
    <w:basedOn w:val="Normal"/>
    <w:link w:val="ParagraphTextChar"/>
    <w:qFormat/>
    <w:rsid w:val="00FD161D"/>
    <w:pPr>
      <w:ind w:right="144"/>
    </w:pPr>
  </w:style>
  <w:style w:type="character" w:customStyle="1" w:styleId="ParagraphTextChar">
    <w:name w:val="Paragraph Text Char"/>
    <w:basedOn w:val="DefaultParagraphFont"/>
    <w:link w:val="ParagraphText"/>
    <w:rsid w:val="00FD161D"/>
    <w:rPr>
      <w:rFonts w:ascii="Segoe UI" w:hAnsi="Segoe U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161D"/>
    <w:rPr>
      <w:rFonts w:ascii="Segoe UI" w:hAnsi="Segoe UI"/>
      <w:b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FD161D"/>
    <w:rPr>
      <w:rFonts w:ascii="Segoe UI" w:hAnsi="Segoe UI" w:cs="Segoe UI"/>
      <w:b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161D"/>
    <w:rPr>
      <w:rFonts w:ascii="Segoe UI" w:hAnsi="Segoe UI" w:cs="Segoe U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D161D"/>
    <w:rPr>
      <w:rFonts w:ascii="Segoe UI" w:hAnsi="Segoe U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D161D"/>
    <w:rPr>
      <w:rFonts w:ascii="Segoe UI" w:hAnsi="Segoe UI"/>
      <w:b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D161D"/>
    <w:rPr>
      <w:rFonts w:eastAsiaTheme="majorEastAsia" w:cstheme="majorBidi"/>
      <w:b/>
      <w:i/>
      <w:iCs/>
      <w:sz w:val="20"/>
      <w:szCs w:val="20"/>
    </w:rPr>
  </w:style>
  <w:style w:type="paragraph" w:styleId="NoSpacing">
    <w:name w:val="No Spacing"/>
    <w:link w:val="NoSpacingChar"/>
    <w:uiPriority w:val="1"/>
    <w:unhideWhenUsed/>
    <w:qFormat/>
    <w:rsid w:val="00FD161D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D161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61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6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161D"/>
    <w:pPr>
      <w:spacing w:before="120" w:after="120"/>
      <w:ind w:left="288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161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D161D"/>
    <w:rPr>
      <w:rFonts w:ascii="Segoe UI" w:hAnsi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D161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D161D"/>
    <w:rPr>
      <w:rFonts w:ascii="Segoe UI" w:hAnsi="Segoe U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D161D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FD161D"/>
    <w:pPr>
      <w:ind w:left="720"/>
      <w:contextualSpacing/>
    </w:pPr>
  </w:style>
  <w:style w:type="paragraph" w:styleId="TOC5">
    <w:name w:val="toc 5"/>
    <w:basedOn w:val="Normal"/>
    <w:next w:val="Normal"/>
    <w:uiPriority w:val="39"/>
    <w:unhideWhenUsed/>
    <w:rsid w:val="00FD161D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unhideWhenUsed/>
    <w:rsid w:val="00FD161D"/>
    <w:pPr>
      <w:outlineLvl w:val="9"/>
    </w:pPr>
  </w:style>
  <w:style w:type="paragraph" w:styleId="TOC2">
    <w:name w:val="toc 2"/>
    <w:basedOn w:val="Normal"/>
    <w:next w:val="Normal"/>
    <w:uiPriority w:val="39"/>
    <w:unhideWhenUsed/>
    <w:rsid w:val="00FD161D"/>
    <w:pPr>
      <w:spacing w:after="100"/>
      <w:ind w:left="576"/>
    </w:pPr>
    <w:rPr>
      <w:rFonts w:eastAsiaTheme="minorEastAsia"/>
    </w:rPr>
  </w:style>
  <w:style w:type="paragraph" w:styleId="TOC1">
    <w:name w:val="toc 1"/>
    <w:basedOn w:val="Normal"/>
    <w:next w:val="Normal"/>
    <w:uiPriority w:val="39"/>
    <w:unhideWhenUsed/>
    <w:rsid w:val="00FD161D"/>
    <w:pPr>
      <w:spacing w:after="100"/>
    </w:pPr>
    <w:rPr>
      <w:rFonts w:eastAsiaTheme="minorEastAsia"/>
      <w:b/>
    </w:rPr>
  </w:style>
  <w:style w:type="paragraph" w:styleId="TOC3">
    <w:name w:val="toc 3"/>
    <w:basedOn w:val="Normal"/>
    <w:next w:val="Normal"/>
    <w:uiPriority w:val="39"/>
    <w:unhideWhenUsed/>
    <w:rsid w:val="00FD161D"/>
    <w:pPr>
      <w:spacing w:after="100"/>
      <w:ind w:left="720"/>
    </w:pPr>
    <w:rPr>
      <w:rFonts w:eastAsiaTheme="minorEastAsia"/>
    </w:rPr>
  </w:style>
  <w:style w:type="paragraph" w:styleId="TOC4">
    <w:name w:val="toc 4"/>
    <w:basedOn w:val="Normal"/>
    <w:next w:val="Normal"/>
    <w:uiPriority w:val="39"/>
    <w:unhideWhenUsed/>
    <w:rsid w:val="00FD161D"/>
    <w:pPr>
      <w:spacing w:after="100"/>
      <w:ind w:left="660"/>
    </w:pPr>
  </w:style>
  <w:style w:type="character" w:styleId="Hyperlink">
    <w:name w:val="Hyperlink"/>
    <w:basedOn w:val="ParagraphTextChar"/>
    <w:uiPriority w:val="99"/>
    <w:unhideWhenUsed/>
    <w:rsid w:val="00FD161D"/>
    <w:rPr>
      <w:rFonts w:ascii="Segoe UI" w:eastAsiaTheme="minorHAnsi" w:hAnsi="Segoe UI" w:cstheme="minorBidi"/>
      <w:color w:val="0000FF" w:themeColor="hyperlink"/>
      <w:sz w:val="20"/>
      <w:szCs w:val="20"/>
      <w:u w:val="single"/>
    </w:rPr>
  </w:style>
  <w:style w:type="paragraph" w:customStyle="1" w:styleId="Graphic">
    <w:name w:val="Graphic"/>
    <w:next w:val="ParagraphText"/>
    <w:link w:val="GraphicChar"/>
    <w:qFormat/>
    <w:rsid w:val="00FD161D"/>
    <w:pPr>
      <w:keepNext/>
      <w:spacing w:before="240"/>
      <w:ind w:left="720"/>
      <w:jc w:val="left"/>
    </w:pPr>
    <w:rPr>
      <w:rFonts w:ascii="Segoe UI" w:hAnsi="Segoe UI"/>
      <w:b/>
      <w:bCs/>
      <w:sz w:val="20"/>
      <w:szCs w:val="18"/>
    </w:rPr>
  </w:style>
  <w:style w:type="character" w:customStyle="1" w:styleId="GraphicChar">
    <w:name w:val="Graphic Char"/>
    <w:basedOn w:val="ParagraphTextChar"/>
    <w:link w:val="Graphic"/>
    <w:rsid w:val="00FD161D"/>
    <w:rPr>
      <w:rFonts w:ascii="Segoe UI" w:hAnsi="Segoe UI"/>
      <w:b/>
      <w:bCs/>
      <w:sz w:val="20"/>
      <w:szCs w:val="18"/>
    </w:rPr>
  </w:style>
  <w:style w:type="paragraph" w:styleId="Caption">
    <w:name w:val="caption"/>
    <w:basedOn w:val="Normal"/>
    <w:next w:val="ParagraphText"/>
    <w:link w:val="CaptionChar"/>
    <w:uiPriority w:val="35"/>
    <w:qFormat/>
    <w:rsid w:val="00FD161D"/>
    <w:pPr>
      <w:keepNext/>
    </w:pPr>
    <w:rPr>
      <w:b/>
      <w:bCs/>
      <w:color w:val="548DD4" w:themeColor="text2" w:themeTint="99"/>
      <w:sz w:val="18"/>
      <w:szCs w:val="18"/>
    </w:rPr>
  </w:style>
  <w:style w:type="paragraph" w:customStyle="1" w:styleId="code">
    <w:name w:val="code"/>
    <w:basedOn w:val="ParagraphText"/>
    <w:next w:val="ParagraphText"/>
    <w:link w:val="codeChar"/>
    <w:qFormat/>
    <w:rsid w:val="00FD161D"/>
    <w:pPr>
      <w:ind w:left="864"/>
    </w:pPr>
    <w:rPr>
      <w:rFonts w:ascii="Consolas" w:hAnsi="Consolas"/>
      <w:sz w:val="18"/>
      <w:szCs w:val="18"/>
    </w:rPr>
  </w:style>
  <w:style w:type="character" w:customStyle="1" w:styleId="codeChar">
    <w:name w:val="code Char"/>
    <w:basedOn w:val="ParagraphTextChar"/>
    <w:link w:val="code"/>
    <w:rsid w:val="00FD161D"/>
    <w:rPr>
      <w:rFonts w:ascii="Consolas" w:hAnsi="Consolas"/>
      <w:sz w:val="18"/>
      <w:szCs w:val="18"/>
    </w:rPr>
  </w:style>
  <w:style w:type="paragraph" w:styleId="NormalWeb">
    <w:name w:val="Normal (Web)"/>
    <w:basedOn w:val="Normal"/>
    <w:uiPriority w:val="99"/>
    <w:unhideWhenUsed/>
    <w:rsid w:val="00FD161D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D161D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FD16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FD16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D16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161D"/>
  </w:style>
  <w:style w:type="character" w:customStyle="1" w:styleId="CommentTextChar">
    <w:name w:val="Comment Text Char"/>
    <w:basedOn w:val="DefaultParagraphFont"/>
    <w:link w:val="CommentText"/>
    <w:uiPriority w:val="99"/>
    <w:rsid w:val="00FD161D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6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61D"/>
    <w:rPr>
      <w:rFonts w:ascii="Segoe UI" w:hAnsi="Segoe UI"/>
      <w:b/>
      <w:bCs/>
      <w:sz w:val="20"/>
      <w:szCs w:val="20"/>
    </w:rPr>
  </w:style>
  <w:style w:type="paragraph" w:customStyle="1" w:styleId="Note">
    <w:name w:val="Note"/>
    <w:basedOn w:val="ParagraphText"/>
    <w:link w:val="NoteChar"/>
    <w:qFormat/>
    <w:rsid w:val="00FD161D"/>
    <w:pPr>
      <w:ind w:left="864"/>
    </w:pPr>
  </w:style>
  <w:style w:type="paragraph" w:styleId="TOC6">
    <w:name w:val="toc 6"/>
    <w:basedOn w:val="Normal"/>
    <w:next w:val="Normal"/>
    <w:autoRedefine/>
    <w:uiPriority w:val="39"/>
    <w:unhideWhenUsed/>
    <w:rsid w:val="00FD161D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FD161D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FD161D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FD161D"/>
    <w:pPr>
      <w:spacing w:after="100"/>
      <w:ind w:left="1600"/>
    </w:pPr>
  </w:style>
  <w:style w:type="paragraph" w:customStyle="1" w:styleId="ParagraphIndent">
    <w:name w:val="Paragraph Indent"/>
    <w:basedOn w:val="ParagraphText"/>
    <w:rsid w:val="00FD161D"/>
    <w:pPr>
      <w:ind w:left="10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A00E3"/>
    <w:rPr>
      <w:rFonts w:ascii="Segoe UI" w:hAnsi="Segoe UI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FD161D"/>
    <w:pPr>
      <w:spacing w:after="0"/>
      <w:jc w:val="left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D161D"/>
    <w:rPr>
      <w:b/>
      <w:bCs/>
    </w:rPr>
  </w:style>
  <w:style w:type="paragraph" w:styleId="ListNumber">
    <w:name w:val="List Number"/>
    <w:basedOn w:val="Normal"/>
    <w:uiPriority w:val="99"/>
    <w:unhideWhenUsed/>
    <w:rsid w:val="00FD161D"/>
    <w:pPr>
      <w:numPr>
        <w:numId w:val="48"/>
      </w:numPr>
    </w:pPr>
  </w:style>
  <w:style w:type="paragraph" w:styleId="ListNumber2">
    <w:name w:val="List Number 2"/>
    <w:basedOn w:val="Normal"/>
    <w:uiPriority w:val="99"/>
    <w:unhideWhenUsed/>
    <w:rsid w:val="00FD161D"/>
    <w:pPr>
      <w:numPr>
        <w:ilvl w:val="1"/>
        <w:numId w:val="48"/>
      </w:numPr>
    </w:pPr>
  </w:style>
  <w:style w:type="paragraph" w:styleId="ListNumber3">
    <w:name w:val="List Number 3"/>
    <w:basedOn w:val="Normal"/>
    <w:uiPriority w:val="99"/>
    <w:unhideWhenUsed/>
    <w:rsid w:val="00FD161D"/>
    <w:pPr>
      <w:numPr>
        <w:ilvl w:val="2"/>
        <w:numId w:val="48"/>
      </w:numPr>
    </w:pPr>
  </w:style>
  <w:style w:type="paragraph" w:styleId="ListNumber4">
    <w:name w:val="List Number 4"/>
    <w:basedOn w:val="Normal"/>
    <w:uiPriority w:val="99"/>
    <w:unhideWhenUsed/>
    <w:rsid w:val="00FD161D"/>
    <w:pPr>
      <w:numPr>
        <w:ilvl w:val="3"/>
        <w:numId w:val="48"/>
      </w:numPr>
    </w:pPr>
  </w:style>
  <w:style w:type="paragraph" w:styleId="ListNumber5">
    <w:name w:val="List Number 5"/>
    <w:basedOn w:val="Normal"/>
    <w:uiPriority w:val="99"/>
    <w:semiHidden/>
    <w:unhideWhenUsed/>
    <w:rsid w:val="00FD161D"/>
    <w:pPr>
      <w:numPr>
        <w:ilvl w:val="4"/>
        <w:numId w:val="48"/>
      </w:numPr>
      <w:contextualSpacing/>
    </w:pPr>
  </w:style>
  <w:style w:type="paragraph" w:styleId="ListBullet">
    <w:name w:val="List Bullet"/>
    <w:basedOn w:val="ParagraphText"/>
    <w:uiPriority w:val="99"/>
    <w:unhideWhenUsed/>
    <w:rsid w:val="00FD161D"/>
    <w:pPr>
      <w:numPr>
        <w:numId w:val="47"/>
      </w:numPr>
    </w:pPr>
  </w:style>
  <w:style w:type="paragraph" w:styleId="ListBullet2">
    <w:name w:val="List Bullet 2"/>
    <w:basedOn w:val="ParagraphText"/>
    <w:uiPriority w:val="99"/>
    <w:unhideWhenUsed/>
    <w:rsid w:val="00FD161D"/>
    <w:pPr>
      <w:numPr>
        <w:ilvl w:val="1"/>
        <w:numId w:val="47"/>
      </w:numPr>
    </w:pPr>
  </w:style>
  <w:style w:type="paragraph" w:styleId="ListBullet3">
    <w:name w:val="List Bullet 3"/>
    <w:basedOn w:val="ParagraphText"/>
    <w:uiPriority w:val="99"/>
    <w:unhideWhenUsed/>
    <w:rsid w:val="00FD161D"/>
    <w:pPr>
      <w:numPr>
        <w:ilvl w:val="2"/>
        <w:numId w:val="47"/>
      </w:numPr>
    </w:pPr>
  </w:style>
  <w:style w:type="paragraph" w:styleId="ListBullet4">
    <w:name w:val="List Bullet 4"/>
    <w:basedOn w:val="Normal"/>
    <w:uiPriority w:val="99"/>
    <w:unhideWhenUsed/>
    <w:rsid w:val="00FD161D"/>
    <w:pPr>
      <w:numPr>
        <w:ilvl w:val="3"/>
        <w:numId w:val="47"/>
      </w:numPr>
    </w:pPr>
  </w:style>
  <w:style w:type="paragraph" w:styleId="ListBullet5">
    <w:name w:val="List Bullet 5"/>
    <w:basedOn w:val="Normal"/>
    <w:uiPriority w:val="99"/>
    <w:unhideWhenUsed/>
    <w:rsid w:val="00FD161D"/>
    <w:pPr>
      <w:numPr>
        <w:ilvl w:val="4"/>
        <w:numId w:val="47"/>
      </w:numPr>
    </w:pPr>
  </w:style>
  <w:style w:type="numbering" w:customStyle="1" w:styleId="PrimaryBulletList">
    <w:name w:val="Primary Bullet List"/>
    <w:uiPriority w:val="99"/>
    <w:rsid w:val="00FD161D"/>
    <w:pPr>
      <w:numPr>
        <w:numId w:val="15"/>
      </w:numPr>
    </w:pPr>
  </w:style>
  <w:style w:type="numbering" w:customStyle="1" w:styleId="MainBulletList">
    <w:name w:val="MainBulletList"/>
    <w:uiPriority w:val="99"/>
    <w:rsid w:val="00FA00E3"/>
    <w:pPr>
      <w:numPr>
        <w:numId w:val="16"/>
      </w:numPr>
    </w:pPr>
  </w:style>
  <w:style w:type="character" w:customStyle="1" w:styleId="NoteChar">
    <w:name w:val="Note Char"/>
    <w:basedOn w:val="ListParagraphChar"/>
    <w:link w:val="Note"/>
    <w:rsid w:val="00FA00E3"/>
    <w:rPr>
      <w:rFonts w:ascii="Segoe UI" w:hAnsi="Segoe U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6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mportant">
    <w:name w:val="Important"/>
    <w:basedOn w:val="Note"/>
    <w:link w:val="ImportantChar"/>
    <w:qFormat/>
    <w:rsid w:val="00FD161D"/>
    <w:pPr>
      <w:contextualSpacing/>
    </w:pPr>
  </w:style>
  <w:style w:type="character" w:customStyle="1" w:styleId="ImportantChar">
    <w:name w:val="Important Char"/>
    <w:basedOn w:val="DefaultParagraphFont"/>
    <w:link w:val="Important"/>
    <w:rsid w:val="00FD161D"/>
    <w:rPr>
      <w:rFonts w:ascii="Segoe UI" w:hAnsi="Segoe UI"/>
      <w:sz w:val="20"/>
      <w:szCs w:val="20"/>
    </w:rPr>
  </w:style>
  <w:style w:type="paragraph" w:customStyle="1" w:styleId="Warning">
    <w:name w:val="Warning"/>
    <w:basedOn w:val="Note"/>
    <w:next w:val="ParagraphText"/>
    <w:link w:val="WarningChar"/>
    <w:qFormat/>
    <w:rsid w:val="00FD161D"/>
    <w:pPr>
      <w:contextualSpacing/>
    </w:pPr>
  </w:style>
  <w:style w:type="character" w:customStyle="1" w:styleId="WarningChar">
    <w:name w:val="Warning Char"/>
    <w:basedOn w:val="DefaultParagraphFont"/>
    <w:link w:val="Warning"/>
    <w:rsid w:val="00FD161D"/>
    <w:rPr>
      <w:rFonts w:ascii="Segoe UI" w:hAnsi="Segoe UI"/>
      <w:sz w:val="20"/>
      <w:szCs w:val="20"/>
    </w:rPr>
  </w:style>
  <w:style w:type="paragraph" w:customStyle="1" w:styleId="Tip">
    <w:name w:val="Tip"/>
    <w:basedOn w:val="Note"/>
    <w:link w:val="TipChar"/>
    <w:qFormat/>
    <w:rsid w:val="00FD161D"/>
  </w:style>
  <w:style w:type="character" w:customStyle="1" w:styleId="TipChar">
    <w:name w:val="Tip Char"/>
    <w:basedOn w:val="DefaultParagraphFont"/>
    <w:link w:val="Tip"/>
    <w:rsid w:val="00FD161D"/>
    <w:rPr>
      <w:rFonts w:ascii="Segoe UI" w:hAnsi="Segoe UI"/>
      <w:sz w:val="20"/>
      <w:szCs w:val="20"/>
    </w:rPr>
  </w:style>
  <w:style w:type="numbering" w:customStyle="1" w:styleId="PrimaryNumberList">
    <w:name w:val="Primary Number List"/>
    <w:uiPriority w:val="99"/>
    <w:rsid w:val="00FD161D"/>
    <w:pPr>
      <w:numPr>
        <w:numId w:val="17"/>
      </w:numPr>
    </w:pPr>
  </w:style>
  <w:style w:type="table" w:customStyle="1" w:styleId="LessonTable">
    <w:name w:val="Lesson Table"/>
    <w:basedOn w:val="TableNormal"/>
    <w:uiPriority w:val="99"/>
    <w:qFormat/>
    <w:locked/>
    <w:rsid w:val="00FD161D"/>
    <w:pPr>
      <w:spacing w:after="60"/>
      <w:jc w:val="left"/>
    </w:pPr>
    <w:rPr>
      <w:rFonts w:ascii="Calibri" w:hAnsi="Calibri"/>
      <w:sz w:val="21"/>
      <w:szCs w:val="20"/>
    </w:rPr>
    <w:tblPr>
      <w:tblStyleRowBandSize w:val="1"/>
      <w:tblStyleColBandSize w:val="1"/>
      <w:tblInd w:w="144" w:type="dxa"/>
      <w:tblBorders>
        <w:top w:val="single" w:sz="6" w:space="0" w:color="4F81BD" w:themeColor="accent1"/>
        <w:left w:val="single" w:sz="6" w:space="0" w:color="4F81BD" w:themeColor="accent1"/>
        <w:bottom w:val="single" w:sz="6" w:space="0" w:color="4F81BD" w:themeColor="accent1"/>
        <w:right w:val="single" w:sz="6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72" w:type="dxa"/>
        <w:left w:w="86" w:type="dxa"/>
        <w:bottom w:w="14" w:type="dxa"/>
        <w:right w:w="86" w:type="dxa"/>
      </w:tblCellMar>
    </w:tblPr>
    <w:trPr>
      <w:cantSplit/>
    </w:trPr>
    <w:tcPr>
      <w:shd w:val="clear" w:color="auto" w:fill="auto"/>
    </w:tcPr>
    <w:tblStylePr w:type="firstRow">
      <w:pPr>
        <w:wordWrap/>
        <w:spacing w:beforeLines="0" w:beforeAutospacing="0" w:afterLines="0" w:afterAutospacing="0"/>
      </w:pPr>
      <w:rPr>
        <w:rFonts w:ascii="Calibri" w:hAnsi="Calibri"/>
        <w:b/>
        <w:sz w:val="21"/>
      </w:rPr>
      <w:tblPr/>
      <w:trPr>
        <w:tblHeader/>
      </w:trPr>
      <w:tcPr>
        <w:shd w:val="clear" w:color="auto" w:fill="C6D9F1" w:themeFill="text2" w:themeFillTint="33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aptionChar">
    <w:name w:val="Caption Char"/>
    <w:basedOn w:val="DefaultParagraphFont"/>
    <w:link w:val="Caption"/>
    <w:uiPriority w:val="35"/>
    <w:rsid w:val="00FD161D"/>
    <w:rPr>
      <w:rFonts w:ascii="Segoe UI" w:hAnsi="Segoe UI"/>
      <w:b/>
      <w:bCs/>
      <w:color w:val="548DD4" w:themeColor="text2" w:themeTint="99"/>
      <w:sz w:val="18"/>
      <w:szCs w:val="18"/>
    </w:rPr>
  </w:style>
  <w:style w:type="paragraph" w:customStyle="1" w:styleId="ListNumber6">
    <w:name w:val="List Number 6"/>
    <w:basedOn w:val="Normal"/>
    <w:rsid w:val="00FD161D"/>
    <w:pPr>
      <w:ind w:left="2880" w:hanging="360"/>
    </w:pPr>
    <w:rPr>
      <w:rFonts w:ascii="Calibri" w:hAnsi="Calibri"/>
    </w:rPr>
  </w:style>
  <w:style w:type="paragraph" w:customStyle="1" w:styleId="TableNumber">
    <w:name w:val="Table Number"/>
    <w:basedOn w:val="ParagraphText"/>
    <w:link w:val="TableNumberChar"/>
    <w:qFormat/>
    <w:rsid w:val="00FD161D"/>
    <w:pPr>
      <w:ind w:left="144"/>
      <w:jc w:val="right"/>
    </w:pPr>
    <w:rPr>
      <w:rFonts w:ascii="Segoe UI Light" w:hAnsi="Segoe UI Light" w:cs="Segoe UI Light"/>
      <w:color w:val="808080" w:themeColor="background1" w:themeShade="80"/>
      <w:sz w:val="32"/>
    </w:rPr>
  </w:style>
  <w:style w:type="character" w:customStyle="1" w:styleId="TableNumberChar">
    <w:name w:val="Table Number Char"/>
    <w:basedOn w:val="ParagraphTextChar"/>
    <w:link w:val="TableNumber"/>
    <w:rsid w:val="00FD161D"/>
    <w:rPr>
      <w:rFonts w:ascii="Segoe UI Light" w:hAnsi="Segoe UI Light" w:cs="Segoe UI Light"/>
      <w:color w:val="808080" w:themeColor="background1" w:themeShade="80"/>
      <w:sz w:val="32"/>
      <w:szCs w:val="20"/>
    </w:rPr>
  </w:style>
  <w:style w:type="paragraph" w:customStyle="1" w:styleId="DOCX-ParagraphText">
    <w:name w:val="DOCX-Paragraph Text"/>
    <w:basedOn w:val="ParagraphText"/>
    <w:link w:val="DOCX-ParagraphTextChar"/>
    <w:qFormat/>
    <w:rsid w:val="00FD161D"/>
    <w:pPr>
      <w:ind w:left="144"/>
    </w:pPr>
  </w:style>
  <w:style w:type="character" w:customStyle="1" w:styleId="DOCX-ParagraphTextChar">
    <w:name w:val="DOCX-Paragraph Text Char"/>
    <w:basedOn w:val="ParagraphTextChar"/>
    <w:link w:val="DOCX-ParagraphText"/>
    <w:rsid w:val="00FD161D"/>
    <w:rPr>
      <w:rFonts w:ascii="Segoe UI" w:hAnsi="Segoe UI"/>
      <w:sz w:val="20"/>
      <w:szCs w:val="20"/>
    </w:rPr>
  </w:style>
  <w:style w:type="paragraph" w:styleId="Revision">
    <w:name w:val="Revision"/>
    <w:hidden/>
    <w:uiPriority w:val="99"/>
    <w:semiHidden/>
    <w:rsid w:val="008A3566"/>
    <w:pPr>
      <w:spacing w:after="0"/>
      <w:jc w:val="left"/>
    </w:pPr>
    <w:rPr>
      <w:rFonts w:ascii="Segoe UI" w:hAnsi="Segoe UI"/>
      <w:sz w:val="20"/>
      <w:szCs w:val="20"/>
    </w:rPr>
  </w:style>
  <w:style w:type="paragraph" w:customStyle="1" w:styleId="GraphicNoBorder">
    <w:name w:val="Graphic.No Border"/>
    <w:basedOn w:val="Graphic"/>
    <w:link w:val="GraphicNoBorderChar"/>
    <w:qFormat/>
    <w:rsid w:val="00FD161D"/>
    <w:rPr>
      <w:noProof/>
    </w:rPr>
  </w:style>
  <w:style w:type="character" w:customStyle="1" w:styleId="GraphicNoBorderChar">
    <w:name w:val="Graphic.No Border Char"/>
    <w:basedOn w:val="GraphicChar"/>
    <w:link w:val="GraphicNoBorder"/>
    <w:rsid w:val="00FD161D"/>
    <w:rPr>
      <w:rFonts w:ascii="Segoe UI" w:hAnsi="Segoe UI"/>
      <w:b/>
      <w:bCs/>
      <w:noProof/>
      <w:sz w:val="20"/>
      <w:szCs w:val="18"/>
    </w:rPr>
  </w:style>
  <w:style w:type="paragraph" w:customStyle="1" w:styleId="GraphicWide">
    <w:name w:val="Graphic.Wide"/>
    <w:basedOn w:val="Graphic"/>
    <w:link w:val="GraphicWideChar"/>
    <w:qFormat/>
    <w:rsid w:val="00FD161D"/>
    <w:rPr>
      <w:noProof/>
    </w:rPr>
  </w:style>
  <w:style w:type="character" w:customStyle="1" w:styleId="GraphicWideChar">
    <w:name w:val="Graphic.Wide Char"/>
    <w:basedOn w:val="GraphicChar"/>
    <w:link w:val="GraphicWide"/>
    <w:rsid w:val="00FD161D"/>
    <w:rPr>
      <w:rFonts w:ascii="Segoe UI" w:hAnsi="Segoe UI"/>
      <w:b/>
      <w:bCs/>
      <w:noProof/>
      <w:sz w:val="20"/>
      <w:szCs w:val="18"/>
    </w:rPr>
  </w:style>
  <w:style w:type="paragraph" w:customStyle="1" w:styleId="DOCX-TableParaText">
    <w:name w:val="DOCX-Table Para. Text"/>
    <w:basedOn w:val="ParagraphText"/>
    <w:link w:val="DOCX-TableParaTextChar"/>
    <w:qFormat/>
    <w:rsid w:val="00FD161D"/>
    <w:pPr>
      <w:ind w:left="144"/>
    </w:pPr>
    <w:rPr>
      <w:rFonts w:cs="Mangal"/>
      <w:sz w:val="22"/>
      <w:szCs w:val="22"/>
    </w:rPr>
  </w:style>
  <w:style w:type="character" w:customStyle="1" w:styleId="DOCX-TableParaTextChar">
    <w:name w:val="DOCX-Table Para. Text Char"/>
    <w:link w:val="DOCX-TableParaText"/>
    <w:rsid w:val="00FD161D"/>
    <w:rPr>
      <w:rFonts w:ascii="Segoe UI" w:hAnsi="Segoe UI"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FD161D"/>
    <w:pPr>
      <w:spacing w:before="160" w:after="160"/>
      <w:ind w:left="432"/>
      <w:jc w:val="left"/>
    </w:pPr>
    <w:rPr>
      <w:rFonts w:ascii="Segoe UI" w:hAnsi="Segoe UI"/>
      <w:sz w:val="20"/>
      <w:szCs w:val="20"/>
    </w:rPr>
  </w:style>
  <w:style w:type="paragraph" w:styleId="Heading1">
    <w:name w:val="heading 1"/>
    <w:basedOn w:val="Normal"/>
    <w:next w:val="ParagraphText"/>
    <w:link w:val="Heading1Char"/>
    <w:uiPriority w:val="9"/>
    <w:qFormat/>
    <w:rsid w:val="00FD161D"/>
    <w:pPr>
      <w:pBdr>
        <w:bottom w:val="single" w:sz="4" w:space="1" w:color="548DD4" w:themeColor="text2" w:themeTint="99"/>
      </w:pBdr>
      <w:spacing w:before="480" w:after="240"/>
      <w:ind w:left="0"/>
      <w:outlineLvl w:val="0"/>
    </w:pPr>
    <w:rPr>
      <w:b/>
      <w:sz w:val="34"/>
      <w:szCs w:val="34"/>
    </w:rPr>
  </w:style>
  <w:style w:type="paragraph" w:styleId="Heading2">
    <w:name w:val="heading 2"/>
    <w:basedOn w:val="Normal"/>
    <w:next w:val="ParagraphText"/>
    <w:link w:val="Heading2Char"/>
    <w:uiPriority w:val="9"/>
    <w:unhideWhenUsed/>
    <w:qFormat/>
    <w:rsid w:val="00FD161D"/>
    <w:pPr>
      <w:keepNext/>
      <w:keepLines/>
      <w:spacing w:before="240" w:after="120"/>
      <w:ind w:left="0"/>
      <w:outlineLvl w:val="1"/>
    </w:pPr>
    <w:rPr>
      <w:rFonts w:cs="Segoe UI"/>
      <w:b/>
      <w:sz w:val="32"/>
      <w:szCs w:val="36"/>
    </w:rPr>
  </w:style>
  <w:style w:type="paragraph" w:styleId="Heading3">
    <w:name w:val="heading 3"/>
    <w:basedOn w:val="Normal"/>
    <w:next w:val="ParagraphText"/>
    <w:link w:val="Heading3Char"/>
    <w:uiPriority w:val="9"/>
    <w:unhideWhenUsed/>
    <w:qFormat/>
    <w:rsid w:val="00FD161D"/>
    <w:pPr>
      <w:keepNext/>
      <w:keepLines/>
      <w:spacing w:before="240" w:after="120"/>
      <w:ind w:left="0"/>
      <w:outlineLvl w:val="2"/>
    </w:pPr>
    <w:rPr>
      <w:rFonts w:cs="Segoe UI"/>
      <w:b/>
      <w:sz w:val="28"/>
      <w:szCs w:val="28"/>
    </w:rPr>
  </w:style>
  <w:style w:type="paragraph" w:styleId="Heading4">
    <w:name w:val="heading 4"/>
    <w:basedOn w:val="ParagraphText"/>
    <w:next w:val="ParagraphText"/>
    <w:link w:val="Heading4Char"/>
    <w:uiPriority w:val="9"/>
    <w:unhideWhenUsed/>
    <w:qFormat/>
    <w:rsid w:val="00FD161D"/>
    <w:pPr>
      <w:spacing w:before="240" w:after="120" w:line="276" w:lineRule="auto"/>
      <w:ind w:left="0"/>
      <w:jc w:val="both"/>
      <w:outlineLvl w:val="3"/>
    </w:pPr>
    <w:rPr>
      <w:b/>
      <w:sz w:val="24"/>
      <w:szCs w:val="24"/>
    </w:rPr>
  </w:style>
  <w:style w:type="paragraph" w:styleId="Heading5">
    <w:name w:val="heading 5"/>
    <w:basedOn w:val="Heading4"/>
    <w:next w:val="ParagraphText"/>
    <w:link w:val="Heading5Char"/>
    <w:uiPriority w:val="9"/>
    <w:unhideWhenUsed/>
    <w:qFormat/>
    <w:rsid w:val="00FD161D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FD161D"/>
    <w:pPr>
      <w:keepNext/>
      <w:keepLines/>
      <w:spacing w:before="200" w:after="0"/>
      <w:outlineLvl w:val="5"/>
    </w:pPr>
    <w:rPr>
      <w:rFonts w:asciiTheme="minorHAnsi" w:eastAsiaTheme="majorEastAsia" w:hAnsiTheme="minorHAnsi" w:cstheme="majorBidi"/>
      <w:b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D16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D16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6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  <w:rsid w:val="00FD161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D161D"/>
  </w:style>
  <w:style w:type="paragraph" w:styleId="Title">
    <w:name w:val="Title"/>
    <w:basedOn w:val="ParagraphText"/>
    <w:next w:val="ParagraphText"/>
    <w:link w:val="TitleChar"/>
    <w:uiPriority w:val="10"/>
    <w:qFormat/>
    <w:rsid w:val="00FD161D"/>
    <w:pPr>
      <w:spacing w:before="0" w:after="300"/>
      <w:contextualSpacing/>
    </w:pPr>
    <w:rPr>
      <w:rFonts w:asciiTheme="minorHAnsi" w:eastAsiaTheme="majorEastAsia" w:hAnsiTheme="min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61D"/>
    <w:rPr>
      <w:rFonts w:eastAsiaTheme="majorEastAsia" w:cstheme="majorBidi"/>
      <w:spacing w:val="5"/>
      <w:kern w:val="28"/>
      <w:sz w:val="52"/>
      <w:szCs w:val="52"/>
    </w:rPr>
  </w:style>
  <w:style w:type="paragraph" w:customStyle="1" w:styleId="ParagraphText">
    <w:name w:val="Paragraph Text"/>
    <w:basedOn w:val="Normal"/>
    <w:link w:val="ParagraphTextChar"/>
    <w:qFormat/>
    <w:rsid w:val="00FD161D"/>
    <w:pPr>
      <w:ind w:right="144"/>
    </w:pPr>
  </w:style>
  <w:style w:type="character" w:customStyle="1" w:styleId="ParagraphTextChar">
    <w:name w:val="Paragraph Text Char"/>
    <w:basedOn w:val="DefaultParagraphFont"/>
    <w:link w:val="ParagraphText"/>
    <w:rsid w:val="00FD161D"/>
    <w:rPr>
      <w:rFonts w:ascii="Segoe UI" w:hAnsi="Segoe U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161D"/>
    <w:rPr>
      <w:rFonts w:ascii="Segoe UI" w:hAnsi="Segoe UI"/>
      <w:b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FD161D"/>
    <w:rPr>
      <w:rFonts w:ascii="Segoe UI" w:hAnsi="Segoe UI" w:cs="Segoe UI"/>
      <w:b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161D"/>
    <w:rPr>
      <w:rFonts w:ascii="Segoe UI" w:hAnsi="Segoe UI" w:cs="Segoe U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D161D"/>
    <w:rPr>
      <w:rFonts w:ascii="Segoe UI" w:hAnsi="Segoe U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D161D"/>
    <w:rPr>
      <w:rFonts w:ascii="Segoe UI" w:hAnsi="Segoe UI"/>
      <w:b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D161D"/>
    <w:rPr>
      <w:rFonts w:eastAsiaTheme="majorEastAsia" w:cstheme="majorBidi"/>
      <w:b/>
      <w:i/>
      <w:iCs/>
      <w:sz w:val="20"/>
      <w:szCs w:val="20"/>
    </w:rPr>
  </w:style>
  <w:style w:type="paragraph" w:styleId="NoSpacing">
    <w:name w:val="No Spacing"/>
    <w:link w:val="NoSpacingChar"/>
    <w:uiPriority w:val="1"/>
    <w:unhideWhenUsed/>
    <w:qFormat/>
    <w:rsid w:val="00FD161D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D161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61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6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161D"/>
    <w:pPr>
      <w:spacing w:before="120" w:after="120"/>
      <w:ind w:left="288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161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D161D"/>
    <w:rPr>
      <w:rFonts w:ascii="Segoe UI" w:hAnsi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D161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D161D"/>
    <w:rPr>
      <w:rFonts w:ascii="Segoe UI" w:hAnsi="Segoe U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D161D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FD161D"/>
    <w:pPr>
      <w:ind w:left="720"/>
      <w:contextualSpacing/>
    </w:pPr>
  </w:style>
  <w:style w:type="paragraph" w:styleId="TOC5">
    <w:name w:val="toc 5"/>
    <w:basedOn w:val="Normal"/>
    <w:next w:val="Normal"/>
    <w:uiPriority w:val="39"/>
    <w:unhideWhenUsed/>
    <w:rsid w:val="00FD161D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unhideWhenUsed/>
    <w:rsid w:val="00FD161D"/>
    <w:pPr>
      <w:outlineLvl w:val="9"/>
    </w:pPr>
  </w:style>
  <w:style w:type="paragraph" w:styleId="TOC2">
    <w:name w:val="toc 2"/>
    <w:basedOn w:val="Normal"/>
    <w:next w:val="Normal"/>
    <w:uiPriority w:val="39"/>
    <w:unhideWhenUsed/>
    <w:rsid w:val="00FD161D"/>
    <w:pPr>
      <w:spacing w:after="100"/>
      <w:ind w:left="576"/>
    </w:pPr>
    <w:rPr>
      <w:rFonts w:eastAsiaTheme="minorEastAsia"/>
    </w:rPr>
  </w:style>
  <w:style w:type="paragraph" w:styleId="TOC1">
    <w:name w:val="toc 1"/>
    <w:basedOn w:val="Normal"/>
    <w:next w:val="Normal"/>
    <w:uiPriority w:val="39"/>
    <w:unhideWhenUsed/>
    <w:rsid w:val="00FD161D"/>
    <w:pPr>
      <w:spacing w:after="100"/>
    </w:pPr>
    <w:rPr>
      <w:rFonts w:eastAsiaTheme="minorEastAsia"/>
      <w:b/>
    </w:rPr>
  </w:style>
  <w:style w:type="paragraph" w:styleId="TOC3">
    <w:name w:val="toc 3"/>
    <w:basedOn w:val="Normal"/>
    <w:next w:val="Normal"/>
    <w:uiPriority w:val="39"/>
    <w:unhideWhenUsed/>
    <w:rsid w:val="00FD161D"/>
    <w:pPr>
      <w:spacing w:after="100"/>
      <w:ind w:left="720"/>
    </w:pPr>
    <w:rPr>
      <w:rFonts w:eastAsiaTheme="minorEastAsia"/>
    </w:rPr>
  </w:style>
  <w:style w:type="paragraph" w:styleId="TOC4">
    <w:name w:val="toc 4"/>
    <w:basedOn w:val="Normal"/>
    <w:next w:val="Normal"/>
    <w:uiPriority w:val="39"/>
    <w:unhideWhenUsed/>
    <w:rsid w:val="00FD161D"/>
    <w:pPr>
      <w:spacing w:after="100"/>
      <w:ind w:left="660"/>
    </w:pPr>
  </w:style>
  <w:style w:type="character" w:styleId="Hyperlink">
    <w:name w:val="Hyperlink"/>
    <w:basedOn w:val="ParagraphTextChar"/>
    <w:uiPriority w:val="99"/>
    <w:unhideWhenUsed/>
    <w:rsid w:val="00FD161D"/>
    <w:rPr>
      <w:rFonts w:ascii="Segoe UI" w:eastAsiaTheme="minorHAnsi" w:hAnsi="Segoe UI" w:cstheme="minorBidi"/>
      <w:color w:val="0000FF" w:themeColor="hyperlink"/>
      <w:sz w:val="20"/>
      <w:szCs w:val="20"/>
      <w:u w:val="single"/>
    </w:rPr>
  </w:style>
  <w:style w:type="paragraph" w:customStyle="1" w:styleId="Graphic">
    <w:name w:val="Graphic"/>
    <w:next w:val="ParagraphText"/>
    <w:link w:val="GraphicChar"/>
    <w:qFormat/>
    <w:rsid w:val="00FD161D"/>
    <w:pPr>
      <w:keepNext/>
      <w:spacing w:before="240"/>
      <w:ind w:left="720"/>
      <w:jc w:val="left"/>
    </w:pPr>
    <w:rPr>
      <w:rFonts w:ascii="Segoe UI" w:hAnsi="Segoe UI"/>
      <w:b/>
      <w:bCs/>
      <w:sz w:val="20"/>
      <w:szCs w:val="18"/>
    </w:rPr>
  </w:style>
  <w:style w:type="character" w:customStyle="1" w:styleId="GraphicChar">
    <w:name w:val="Graphic Char"/>
    <w:basedOn w:val="ParagraphTextChar"/>
    <w:link w:val="Graphic"/>
    <w:rsid w:val="00FD161D"/>
    <w:rPr>
      <w:rFonts w:ascii="Segoe UI" w:hAnsi="Segoe UI"/>
      <w:b/>
      <w:bCs/>
      <w:sz w:val="20"/>
      <w:szCs w:val="18"/>
    </w:rPr>
  </w:style>
  <w:style w:type="paragraph" w:styleId="Caption">
    <w:name w:val="caption"/>
    <w:basedOn w:val="Normal"/>
    <w:next w:val="ParagraphText"/>
    <w:link w:val="CaptionChar"/>
    <w:uiPriority w:val="35"/>
    <w:qFormat/>
    <w:rsid w:val="00FD161D"/>
    <w:pPr>
      <w:keepNext/>
    </w:pPr>
    <w:rPr>
      <w:b/>
      <w:bCs/>
      <w:color w:val="548DD4" w:themeColor="text2" w:themeTint="99"/>
      <w:sz w:val="18"/>
      <w:szCs w:val="18"/>
    </w:rPr>
  </w:style>
  <w:style w:type="paragraph" w:customStyle="1" w:styleId="code">
    <w:name w:val="code"/>
    <w:basedOn w:val="ParagraphText"/>
    <w:next w:val="ParagraphText"/>
    <w:link w:val="codeChar"/>
    <w:qFormat/>
    <w:rsid w:val="00FD161D"/>
    <w:pPr>
      <w:ind w:left="864"/>
    </w:pPr>
    <w:rPr>
      <w:rFonts w:ascii="Consolas" w:hAnsi="Consolas"/>
      <w:sz w:val="18"/>
      <w:szCs w:val="18"/>
    </w:rPr>
  </w:style>
  <w:style w:type="character" w:customStyle="1" w:styleId="codeChar">
    <w:name w:val="code Char"/>
    <w:basedOn w:val="ParagraphTextChar"/>
    <w:link w:val="code"/>
    <w:rsid w:val="00FD161D"/>
    <w:rPr>
      <w:rFonts w:ascii="Consolas" w:hAnsi="Consolas"/>
      <w:sz w:val="18"/>
      <w:szCs w:val="18"/>
    </w:rPr>
  </w:style>
  <w:style w:type="paragraph" w:styleId="NormalWeb">
    <w:name w:val="Normal (Web)"/>
    <w:basedOn w:val="Normal"/>
    <w:uiPriority w:val="99"/>
    <w:unhideWhenUsed/>
    <w:rsid w:val="00FD161D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D161D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FD16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FD16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D16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161D"/>
  </w:style>
  <w:style w:type="character" w:customStyle="1" w:styleId="CommentTextChar">
    <w:name w:val="Comment Text Char"/>
    <w:basedOn w:val="DefaultParagraphFont"/>
    <w:link w:val="CommentText"/>
    <w:uiPriority w:val="99"/>
    <w:rsid w:val="00FD161D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6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61D"/>
    <w:rPr>
      <w:rFonts w:ascii="Segoe UI" w:hAnsi="Segoe UI"/>
      <w:b/>
      <w:bCs/>
      <w:sz w:val="20"/>
      <w:szCs w:val="20"/>
    </w:rPr>
  </w:style>
  <w:style w:type="paragraph" w:customStyle="1" w:styleId="Note">
    <w:name w:val="Note"/>
    <w:basedOn w:val="ParagraphText"/>
    <w:link w:val="NoteChar"/>
    <w:qFormat/>
    <w:rsid w:val="00FD161D"/>
    <w:pPr>
      <w:ind w:left="864"/>
    </w:pPr>
  </w:style>
  <w:style w:type="paragraph" w:styleId="TOC6">
    <w:name w:val="toc 6"/>
    <w:basedOn w:val="Normal"/>
    <w:next w:val="Normal"/>
    <w:autoRedefine/>
    <w:uiPriority w:val="39"/>
    <w:unhideWhenUsed/>
    <w:rsid w:val="00FD161D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FD161D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FD161D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FD161D"/>
    <w:pPr>
      <w:spacing w:after="100"/>
      <w:ind w:left="1600"/>
    </w:pPr>
  </w:style>
  <w:style w:type="paragraph" w:customStyle="1" w:styleId="ParagraphIndent">
    <w:name w:val="Paragraph Indent"/>
    <w:basedOn w:val="ParagraphText"/>
    <w:rsid w:val="00FD161D"/>
    <w:pPr>
      <w:ind w:left="10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A00E3"/>
    <w:rPr>
      <w:rFonts w:ascii="Segoe UI" w:hAnsi="Segoe UI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FD161D"/>
    <w:pPr>
      <w:spacing w:after="0"/>
      <w:jc w:val="left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D161D"/>
    <w:rPr>
      <w:b/>
      <w:bCs/>
    </w:rPr>
  </w:style>
  <w:style w:type="paragraph" w:styleId="ListNumber">
    <w:name w:val="List Number"/>
    <w:basedOn w:val="Normal"/>
    <w:uiPriority w:val="99"/>
    <w:unhideWhenUsed/>
    <w:rsid w:val="00FD161D"/>
    <w:pPr>
      <w:numPr>
        <w:numId w:val="48"/>
      </w:numPr>
    </w:pPr>
  </w:style>
  <w:style w:type="paragraph" w:styleId="ListNumber2">
    <w:name w:val="List Number 2"/>
    <w:basedOn w:val="Normal"/>
    <w:uiPriority w:val="99"/>
    <w:unhideWhenUsed/>
    <w:rsid w:val="00FD161D"/>
    <w:pPr>
      <w:numPr>
        <w:ilvl w:val="1"/>
        <w:numId w:val="48"/>
      </w:numPr>
    </w:pPr>
  </w:style>
  <w:style w:type="paragraph" w:styleId="ListNumber3">
    <w:name w:val="List Number 3"/>
    <w:basedOn w:val="Normal"/>
    <w:uiPriority w:val="99"/>
    <w:unhideWhenUsed/>
    <w:rsid w:val="00FD161D"/>
    <w:pPr>
      <w:numPr>
        <w:ilvl w:val="2"/>
        <w:numId w:val="48"/>
      </w:numPr>
    </w:pPr>
  </w:style>
  <w:style w:type="paragraph" w:styleId="ListNumber4">
    <w:name w:val="List Number 4"/>
    <w:basedOn w:val="Normal"/>
    <w:uiPriority w:val="99"/>
    <w:unhideWhenUsed/>
    <w:rsid w:val="00FD161D"/>
    <w:pPr>
      <w:numPr>
        <w:ilvl w:val="3"/>
        <w:numId w:val="48"/>
      </w:numPr>
    </w:pPr>
  </w:style>
  <w:style w:type="paragraph" w:styleId="ListNumber5">
    <w:name w:val="List Number 5"/>
    <w:basedOn w:val="Normal"/>
    <w:uiPriority w:val="99"/>
    <w:semiHidden/>
    <w:unhideWhenUsed/>
    <w:rsid w:val="00FD161D"/>
    <w:pPr>
      <w:numPr>
        <w:ilvl w:val="4"/>
        <w:numId w:val="48"/>
      </w:numPr>
      <w:contextualSpacing/>
    </w:pPr>
  </w:style>
  <w:style w:type="paragraph" w:styleId="ListBullet">
    <w:name w:val="List Bullet"/>
    <w:basedOn w:val="ParagraphText"/>
    <w:uiPriority w:val="99"/>
    <w:unhideWhenUsed/>
    <w:rsid w:val="00FD161D"/>
    <w:pPr>
      <w:numPr>
        <w:numId w:val="47"/>
      </w:numPr>
    </w:pPr>
  </w:style>
  <w:style w:type="paragraph" w:styleId="ListBullet2">
    <w:name w:val="List Bullet 2"/>
    <w:basedOn w:val="ParagraphText"/>
    <w:uiPriority w:val="99"/>
    <w:unhideWhenUsed/>
    <w:rsid w:val="00FD161D"/>
    <w:pPr>
      <w:numPr>
        <w:ilvl w:val="1"/>
        <w:numId w:val="47"/>
      </w:numPr>
    </w:pPr>
  </w:style>
  <w:style w:type="paragraph" w:styleId="ListBullet3">
    <w:name w:val="List Bullet 3"/>
    <w:basedOn w:val="ParagraphText"/>
    <w:uiPriority w:val="99"/>
    <w:unhideWhenUsed/>
    <w:rsid w:val="00FD161D"/>
    <w:pPr>
      <w:numPr>
        <w:ilvl w:val="2"/>
        <w:numId w:val="47"/>
      </w:numPr>
    </w:pPr>
  </w:style>
  <w:style w:type="paragraph" w:styleId="ListBullet4">
    <w:name w:val="List Bullet 4"/>
    <w:basedOn w:val="Normal"/>
    <w:uiPriority w:val="99"/>
    <w:unhideWhenUsed/>
    <w:rsid w:val="00FD161D"/>
    <w:pPr>
      <w:numPr>
        <w:ilvl w:val="3"/>
        <w:numId w:val="47"/>
      </w:numPr>
    </w:pPr>
  </w:style>
  <w:style w:type="paragraph" w:styleId="ListBullet5">
    <w:name w:val="List Bullet 5"/>
    <w:basedOn w:val="Normal"/>
    <w:uiPriority w:val="99"/>
    <w:unhideWhenUsed/>
    <w:rsid w:val="00FD161D"/>
    <w:pPr>
      <w:numPr>
        <w:ilvl w:val="4"/>
        <w:numId w:val="47"/>
      </w:numPr>
    </w:pPr>
  </w:style>
  <w:style w:type="numbering" w:customStyle="1" w:styleId="PrimaryBulletList">
    <w:name w:val="Primary Bullet List"/>
    <w:uiPriority w:val="99"/>
    <w:rsid w:val="00FD161D"/>
    <w:pPr>
      <w:numPr>
        <w:numId w:val="47"/>
      </w:numPr>
    </w:pPr>
  </w:style>
  <w:style w:type="numbering" w:customStyle="1" w:styleId="MainBulletList">
    <w:name w:val="MainBulletList"/>
    <w:uiPriority w:val="99"/>
    <w:rsid w:val="00FA00E3"/>
    <w:pPr>
      <w:numPr>
        <w:numId w:val="16"/>
      </w:numPr>
    </w:pPr>
  </w:style>
  <w:style w:type="character" w:customStyle="1" w:styleId="NoteChar">
    <w:name w:val="Note Char"/>
    <w:basedOn w:val="ListParagraphChar"/>
    <w:link w:val="Note"/>
    <w:rsid w:val="00FA00E3"/>
    <w:rPr>
      <w:rFonts w:ascii="Segoe UI" w:hAnsi="Segoe U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6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mportant">
    <w:name w:val="Important"/>
    <w:basedOn w:val="Note"/>
    <w:link w:val="ImportantChar"/>
    <w:qFormat/>
    <w:rsid w:val="00FD161D"/>
    <w:pPr>
      <w:contextualSpacing/>
    </w:pPr>
  </w:style>
  <w:style w:type="character" w:customStyle="1" w:styleId="ImportantChar">
    <w:name w:val="Important Char"/>
    <w:basedOn w:val="DefaultParagraphFont"/>
    <w:link w:val="Important"/>
    <w:rsid w:val="00FD161D"/>
    <w:rPr>
      <w:rFonts w:ascii="Segoe UI" w:hAnsi="Segoe UI"/>
      <w:sz w:val="20"/>
      <w:szCs w:val="20"/>
    </w:rPr>
  </w:style>
  <w:style w:type="paragraph" w:customStyle="1" w:styleId="Warning">
    <w:name w:val="Warning"/>
    <w:basedOn w:val="Note"/>
    <w:next w:val="ParagraphText"/>
    <w:link w:val="WarningChar"/>
    <w:qFormat/>
    <w:rsid w:val="00FD161D"/>
    <w:pPr>
      <w:contextualSpacing/>
    </w:pPr>
  </w:style>
  <w:style w:type="character" w:customStyle="1" w:styleId="WarningChar">
    <w:name w:val="Warning Char"/>
    <w:basedOn w:val="DefaultParagraphFont"/>
    <w:link w:val="Warning"/>
    <w:rsid w:val="00FD161D"/>
    <w:rPr>
      <w:rFonts w:ascii="Segoe UI" w:hAnsi="Segoe UI"/>
      <w:sz w:val="20"/>
      <w:szCs w:val="20"/>
    </w:rPr>
  </w:style>
  <w:style w:type="paragraph" w:customStyle="1" w:styleId="Tip">
    <w:name w:val="Tip"/>
    <w:basedOn w:val="Note"/>
    <w:link w:val="TipChar"/>
    <w:qFormat/>
    <w:rsid w:val="00FD161D"/>
  </w:style>
  <w:style w:type="character" w:customStyle="1" w:styleId="TipChar">
    <w:name w:val="Tip Char"/>
    <w:basedOn w:val="DefaultParagraphFont"/>
    <w:link w:val="Tip"/>
    <w:rsid w:val="00FD161D"/>
    <w:rPr>
      <w:rFonts w:ascii="Segoe UI" w:hAnsi="Segoe UI"/>
      <w:sz w:val="20"/>
      <w:szCs w:val="20"/>
    </w:rPr>
  </w:style>
  <w:style w:type="numbering" w:customStyle="1" w:styleId="PrimaryNumberList">
    <w:name w:val="Primary Number List"/>
    <w:uiPriority w:val="99"/>
    <w:rsid w:val="00FD161D"/>
    <w:pPr>
      <w:numPr>
        <w:numId w:val="17"/>
      </w:numPr>
    </w:pPr>
  </w:style>
  <w:style w:type="table" w:customStyle="1" w:styleId="LessonTable">
    <w:name w:val="Lesson Table"/>
    <w:basedOn w:val="TableNormal"/>
    <w:uiPriority w:val="99"/>
    <w:qFormat/>
    <w:locked/>
    <w:rsid w:val="00FD161D"/>
    <w:pPr>
      <w:spacing w:after="60"/>
      <w:jc w:val="left"/>
    </w:pPr>
    <w:rPr>
      <w:rFonts w:ascii="Calibri" w:hAnsi="Calibri"/>
      <w:sz w:val="21"/>
      <w:szCs w:val="20"/>
    </w:rPr>
    <w:tblPr>
      <w:tblStyleRowBandSize w:val="1"/>
      <w:tblStyleColBandSize w:val="1"/>
      <w:tblInd w:w="144" w:type="dxa"/>
      <w:tblBorders>
        <w:top w:val="single" w:sz="6" w:space="0" w:color="4F81BD" w:themeColor="accent1"/>
        <w:left w:val="single" w:sz="6" w:space="0" w:color="4F81BD" w:themeColor="accent1"/>
        <w:bottom w:val="single" w:sz="6" w:space="0" w:color="4F81BD" w:themeColor="accent1"/>
        <w:right w:val="single" w:sz="6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72" w:type="dxa"/>
        <w:left w:w="86" w:type="dxa"/>
        <w:bottom w:w="14" w:type="dxa"/>
        <w:right w:w="86" w:type="dxa"/>
      </w:tblCellMar>
    </w:tblPr>
    <w:trPr>
      <w:cantSplit/>
    </w:trPr>
    <w:tcPr>
      <w:shd w:val="clear" w:color="auto" w:fill="auto"/>
    </w:tcPr>
    <w:tblStylePr w:type="firstRow">
      <w:pPr>
        <w:wordWrap/>
        <w:spacing w:beforeLines="0" w:beforeAutospacing="0" w:afterLines="0" w:afterAutospacing="0"/>
      </w:pPr>
      <w:rPr>
        <w:rFonts w:ascii="Calibri" w:hAnsi="Calibri"/>
        <w:b/>
        <w:sz w:val="21"/>
      </w:rPr>
      <w:tblPr/>
      <w:trPr>
        <w:tblHeader/>
      </w:trPr>
      <w:tcPr>
        <w:shd w:val="clear" w:color="auto" w:fill="C6D9F1" w:themeFill="text2" w:themeFillTint="33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aptionChar">
    <w:name w:val="Caption Char"/>
    <w:basedOn w:val="DefaultParagraphFont"/>
    <w:link w:val="Caption"/>
    <w:uiPriority w:val="35"/>
    <w:rsid w:val="00FD161D"/>
    <w:rPr>
      <w:rFonts w:ascii="Segoe UI" w:hAnsi="Segoe UI"/>
      <w:b/>
      <w:bCs/>
      <w:color w:val="548DD4" w:themeColor="text2" w:themeTint="99"/>
      <w:sz w:val="18"/>
      <w:szCs w:val="18"/>
    </w:rPr>
  </w:style>
  <w:style w:type="paragraph" w:customStyle="1" w:styleId="ListNumber6">
    <w:name w:val="List Number 6"/>
    <w:basedOn w:val="Normal"/>
    <w:rsid w:val="00FD161D"/>
    <w:pPr>
      <w:ind w:left="2880" w:hanging="360"/>
    </w:pPr>
    <w:rPr>
      <w:rFonts w:ascii="Calibri" w:hAnsi="Calibri"/>
    </w:rPr>
  </w:style>
  <w:style w:type="paragraph" w:customStyle="1" w:styleId="TableNumber">
    <w:name w:val="Table Number"/>
    <w:basedOn w:val="ParagraphText"/>
    <w:link w:val="TableNumberChar"/>
    <w:qFormat/>
    <w:rsid w:val="00FD161D"/>
    <w:pPr>
      <w:ind w:left="144"/>
      <w:jc w:val="right"/>
    </w:pPr>
    <w:rPr>
      <w:rFonts w:ascii="Segoe UI Light" w:hAnsi="Segoe UI Light" w:cs="Segoe UI Light"/>
      <w:color w:val="808080" w:themeColor="background1" w:themeShade="80"/>
      <w:sz w:val="32"/>
    </w:rPr>
  </w:style>
  <w:style w:type="character" w:customStyle="1" w:styleId="TableNumberChar">
    <w:name w:val="Table Number Char"/>
    <w:basedOn w:val="ParagraphTextChar"/>
    <w:link w:val="TableNumber"/>
    <w:rsid w:val="00FD161D"/>
    <w:rPr>
      <w:rFonts w:ascii="Segoe UI Light" w:hAnsi="Segoe UI Light" w:cs="Segoe UI Light"/>
      <w:color w:val="808080" w:themeColor="background1" w:themeShade="80"/>
      <w:sz w:val="32"/>
      <w:szCs w:val="20"/>
    </w:rPr>
  </w:style>
  <w:style w:type="paragraph" w:customStyle="1" w:styleId="DOCX-ParagraphText">
    <w:name w:val="DOCX-Paragraph Text"/>
    <w:basedOn w:val="ParagraphText"/>
    <w:link w:val="DOCX-ParagraphTextChar"/>
    <w:qFormat/>
    <w:rsid w:val="00FD161D"/>
    <w:pPr>
      <w:ind w:left="144"/>
    </w:pPr>
  </w:style>
  <w:style w:type="character" w:customStyle="1" w:styleId="DOCX-ParagraphTextChar">
    <w:name w:val="DOCX-Paragraph Text Char"/>
    <w:basedOn w:val="ParagraphTextChar"/>
    <w:link w:val="DOCX-ParagraphText"/>
    <w:rsid w:val="00FD161D"/>
    <w:rPr>
      <w:rFonts w:ascii="Segoe UI" w:hAnsi="Segoe UI"/>
      <w:sz w:val="20"/>
      <w:szCs w:val="20"/>
    </w:rPr>
  </w:style>
  <w:style w:type="paragraph" w:styleId="Revision">
    <w:name w:val="Revision"/>
    <w:hidden/>
    <w:uiPriority w:val="99"/>
    <w:semiHidden/>
    <w:rsid w:val="008A3566"/>
    <w:pPr>
      <w:spacing w:after="0"/>
      <w:jc w:val="left"/>
    </w:pPr>
    <w:rPr>
      <w:rFonts w:ascii="Segoe UI" w:hAnsi="Segoe UI"/>
      <w:sz w:val="20"/>
      <w:szCs w:val="20"/>
    </w:rPr>
  </w:style>
  <w:style w:type="paragraph" w:customStyle="1" w:styleId="GraphicNoBorder">
    <w:name w:val="Graphic.No Border"/>
    <w:basedOn w:val="Graphic"/>
    <w:link w:val="GraphicNoBorderChar"/>
    <w:qFormat/>
    <w:rsid w:val="00FD161D"/>
    <w:rPr>
      <w:noProof/>
    </w:rPr>
  </w:style>
  <w:style w:type="character" w:customStyle="1" w:styleId="GraphicNoBorderChar">
    <w:name w:val="Graphic.No Border Char"/>
    <w:basedOn w:val="GraphicChar"/>
    <w:link w:val="GraphicNoBorder"/>
    <w:rsid w:val="00FD161D"/>
    <w:rPr>
      <w:rFonts w:ascii="Segoe UI" w:hAnsi="Segoe UI"/>
      <w:b/>
      <w:bCs/>
      <w:noProof/>
      <w:sz w:val="20"/>
      <w:szCs w:val="18"/>
    </w:rPr>
  </w:style>
  <w:style w:type="paragraph" w:customStyle="1" w:styleId="GraphicWide">
    <w:name w:val="Graphic.Wide"/>
    <w:basedOn w:val="Graphic"/>
    <w:link w:val="GraphicWideChar"/>
    <w:qFormat/>
    <w:rsid w:val="00FD161D"/>
    <w:rPr>
      <w:noProof/>
    </w:rPr>
  </w:style>
  <w:style w:type="character" w:customStyle="1" w:styleId="GraphicWideChar">
    <w:name w:val="Graphic.Wide Char"/>
    <w:basedOn w:val="GraphicChar"/>
    <w:link w:val="GraphicWide"/>
    <w:rsid w:val="00FD161D"/>
    <w:rPr>
      <w:rFonts w:ascii="Segoe UI" w:hAnsi="Segoe UI"/>
      <w:b/>
      <w:bCs/>
      <w:noProof/>
      <w:sz w:val="20"/>
      <w:szCs w:val="18"/>
    </w:rPr>
  </w:style>
  <w:style w:type="paragraph" w:customStyle="1" w:styleId="DOCX-TableParaText">
    <w:name w:val="DOCX-Table Para. Text"/>
    <w:basedOn w:val="ParagraphText"/>
    <w:link w:val="DOCX-TableParaTextChar"/>
    <w:qFormat/>
    <w:rsid w:val="00FD161D"/>
    <w:pPr>
      <w:ind w:left="144"/>
    </w:pPr>
    <w:rPr>
      <w:rFonts w:cs="Mangal"/>
      <w:sz w:val="22"/>
      <w:szCs w:val="22"/>
    </w:rPr>
  </w:style>
  <w:style w:type="character" w:customStyle="1" w:styleId="DOCX-TableParaTextChar">
    <w:name w:val="DOCX-Table Para. Text Char"/>
    <w:link w:val="DOCX-TableParaText"/>
    <w:rsid w:val="00FD161D"/>
    <w:rPr>
      <w:rFonts w:ascii="Segoe UI" w:hAnsi="Segoe UI"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4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6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6508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504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002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37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237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0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2140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870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5941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85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05814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86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3645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95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8096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78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5628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69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83451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24391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568429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3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562868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432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111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38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52558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82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509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6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05580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99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7684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75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330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52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0647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74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4210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37064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73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29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797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36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1470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407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114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07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054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9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79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2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60908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6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82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5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1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16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1066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8603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449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5279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7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1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013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7411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1110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21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29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6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5333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908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6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8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7467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9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4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10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98359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52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6821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26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3401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9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3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26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664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6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08456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2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7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0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1395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4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50576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72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8212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9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223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048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502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080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53250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6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1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4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6455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0920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3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65883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24486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5308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227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85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5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0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024">
          <w:marLeft w:val="108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734">
          <w:marLeft w:val="108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7687">
          <w:marLeft w:val="108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6281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3974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4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1830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39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14530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1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7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8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55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8054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000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7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43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2134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868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8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81260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62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61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0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3358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56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8902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60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783733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3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3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068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206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86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84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099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15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35277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2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9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24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21679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3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113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5253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82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0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19801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5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3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589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726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683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8220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8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50511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1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4256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2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9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4309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7044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13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50042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32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4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9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4338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42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77988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20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6474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741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9019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45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7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859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04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0307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2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1232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402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6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151184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48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57819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7156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7049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242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7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upport.microsoft.com/kb/917607" TargetMode="External"/><Relationship Id="rId5" Type="http://schemas.openxmlformats.org/officeDocument/2006/relationships/styles" Target="styles.xml"/><Relationship Id="rId10" Type="http://schemas.openxmlformats.org/officeDocument/2006/relationships/hyperlink" Target="http://go.microsoft.com/fwlink/?LinkId=251529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y\AppData\Roaming\Microsoft\Templates\Word%20to%20Flare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150da908-abd3-4c58-b420-56d8646f3d1b">Jeremy Black</Own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E8D5505E3DEF4AB0EE043689FF5E9B" ma:contentTypeVersion="2" ma:contentTypeDescription="Create a new document." ma:contentTypeScope="" ma:versionID="9f6e9861263ac6800060af518a7064e2">
  <xsd:schema xmlns:xsd="http://www.w3.org/2001/XMLSchema" xmlns:xs="http://www.w3.org/2001/XMLSchema" xmlns:p="http://schemas.microsoft.com/office/2006/metadata/properties" xmlns:ns2="150da908-abd3-4c58-b420-56d8646f3d1b" targetNamespace="http://schemas.microsoft.com/office/2006/metadata/properties" ma:root="true" ma:fieldsID="5de730bbdbec46f2b31d7110a9d66d6d" ns2:_="">
    <xsd:import namespace="150da908-abd3-4c58-b420-56d8646f3d1b"/>
    <xsd:element name="properties">
      <xsd:complexType>
        <xsd:sequence>
          <xsd:element name="documentManagement">
            <xsd:complexType>
              <xsd:all>
                <xsd:element ref="ns2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da908-abd3-4c58-b420-56d8646f3d1b" elementFormDefault="qualified">
    <xsd:import namespace="http://schemas.microsoft.com/office/2006/documentManagement/types"/>
    <xsd:import namespace="http://schemas.microsoft.com/office/infopath/2007/PartnerControls"/>
    <xsd:element name="Owner" ma:index="8" nillable="true" ma:displayName="Owner" ma:default="Jeremy Black" ma:format="Dropdown" ma:internalName="Owner">
      <xsd:simpleType>
        <xsd:restriction base="dms:Choice">
          <xsd:enumeration value="Jeremy Black"/>
          <xsd:enumeration value="Jeff Nemecek"/>
          <xsd:enumeration value="Angela Harris"/>
          <xsd:enumeration value="Bill Wes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DDA2DE-5CA0-49DE-B3AF-2F92613143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45408A-C9BB-40C9-B661-38B6CCE26D08}">
  <ds:schemaRefs>
    <ds:schemaRef ds:uri="http://schemas.microsoft.com/office/2006/metadata/properties"/>
    <ds:schemaRef ds:uri="http://schemas.microsoft.com/office/infopath/2007/PartnerControls"/>
    <ds:schemaRef ds:uri="150da908-abd3-4c58-b420-56d8646f3d1b"/>
  </ds:schemaRefs>
</ds:datastoreItem>
</file>

<file path=customXml/itemProps3.xml><?xml version="1.0" encoding="utf-8"?>
<ds:datastoreItem xmlns:ds="http://schemas.openxmlformats.org/officeDocument/2006/customXml" ds:itemID="{9E8AA865-377C-4BB5-8809-EFFCE6D80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0da908-abd3-4c58-b420-56d8646f3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to Flare Template.dotm</Template>
  <TotalTime>0</TotalTime>
  <Pages>15</Pages>
  <Words>2396</Words>
  <Characters>13659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8 Training</vt:lpstr>
    </vt:vector>
  </TitlesOfParts>
  <LinksUpToDate>false</LinksUpToDate>
  <CharactersWithSpaces>16023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8 Training</dc:title>
  <dc:creator/>
  <cp:lastModifiedBy/>
  <cp:revision>1</cp:revision>
  <dcterms:created xsi:type="dcterms:W3CDTF">2012-08-27T16:10:00Z</dcterms:created>
  <dcterms:modified xsi:type="dcterms:W3CDTF">2012-09-10T18:08:00Z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0x010100F4E8D5505E3DEF4AB0EE043689FF5E9B</vt:lpwstr>
  </property>
  <property fmtid="{D5CDD505-2E9C-101B-9397-08002B2CF9AE}" pid="3" name="Order">
    <vt:r8>1200</vt:r8>
  </property>
  <property fmtid="{D5CDD505-2E9C-101B-9397-08002B2CF9AE}" pid="4" name="Training Owner">
    <vt:lpwstr>Jeff Nemecek</vt:lpwstr>
  </property>
</Properties>
</file>